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jpeg"/>
  <Override PartName="/word/footer1.xml" ContentType="application/vnd.openxmlformats-officedocument.wordprocessingml.footer+xml"/>
  <Override PartName="/word/media/image18.jpg" ContentType="image/jpeg"/>
  <Override PartName="/word/media/image19.jpg" ContentType="image/jpeg"/>
  <Override PartName="/word/media/image20.jpg" ContentType="image/jpeg"/>
  <Override PartName="/word/media/image21.jpg" ContentType="image/jpeg"/>
  <Override PartName="/word/media/image22.jpg" ContentType="image/jpeg"/>
  <Override PartName="/word/media/image23.jpg" ContentType="image/jpeg"/>
  <Override PartName="/word/media/image24.jpg" ContentType="image/jpeg"/>
  <Override PartName="/word/media/image25.jpg" ContentType="image/jpeg"/>
  <Override PartName="/word/media/image26.jpg" ContentType="image/jpeg"/>
  <Override PartName="/word/media/image27.jpg" ContentType="image/jpeg"/>
  <Override PartName="/word/media/image28.jpg" ContentType="image/jpeg"/>
  <Override PartName="/word/media/image29.jpg" ContentType="image/jpeg"/>
  <Override PartName="/word/media/image30.jpg" ContentType="image/jpeg"/>
  <Override PartName="/word/media/image31.jpg" ContentType="image/jpeg"/>
  <Override PartName="/word/media/image32.jpg" ContentType="image/jpeg"/>
  <Override PartName="/word/media/image35.jpg" ContentType="image/jpeg"/>
  <Override PartName="/word/media/image137.jpg" ContentType="image/jpeg"/>
  <Override PartName="/word/media/image138.jpg" ContentType="image/jpeg"/>
  <Override PartName="/word/media/image139.jpg" ContentType="image/jpeg"/>
  <Override PartName="/word/media/image140.jpg" ContentType="image/jpeg"/>
  <Override PartName="/word/media/image141.jpg" ContentType="image/jpeg"/>
  <Override PartName="/word/media/image142.jpg" ContentType="image/jpeg"/>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639"/>
      </w:tblGrid>
      <w:tr w:rsidR="00B0688D" w14:paraId="1F7AC9F9" w14:textId="77777777" w:rsidTr="00C1799E">
        <w:trPr>
          <w:trHeight w:val="1771"/>
        </w:trPr>
        <w:tc>
          <w:tcPr>
            <w:tcW w:w="9639" w:type="dxa"/>
            <w:tcBorders>
              <w:top w:val="nil"/>
              <w:left w:val="nil"/>
              <w:bottom w:val="nil"/>
              <w:right w:val="nil"/>
            </w:tcBorders>
          </w:tcPr>
          <w:bookmarkStart w:id="0" w:name="_Hlk84148998"/>
          <w:bookmarkEnd w:id="0"/>
          <w:p w14:paraId="4FE857BD" w14:textId="58F4D25F" w:rsidR="00B0688D" w:rsidRDefault="00B0688D" w:rsidP="007057F4">
            <w:r>
              <w:rPr>
                <w:noProof/>
              </w:rPr>
              <mc:AlternateContent>
                <mc:Choice Requires="wps">
                  <w:drawing>
                    <wp:inline distT="0" distB="0" distL="0" distR="0" wp14:anchorId="1D094F3A" wp14:editId="1131EFF1">
                      <wp:extent cx="4428877" cy="1524000"/>
                      <wp:effectExtent l="0" t="0" r="0" b="0"/>
                      <wp:docPr id="8" name="Text Box 8"/>
                      <wp:cNvGraphicFramePr/>
                      <a:graphic xmlns:a="http://schemas.openxmlformats.org/drawingml/2006/main">
                        <a:graphicData uri="http://schemas.microsoft.com/office/word/2010/wordprocessingShape">
                          <wps:wsp>
                            <wps:cNvSpPr txBox="1"/>
                            <wps:spPr>
                              <a:xfrm>
                                <a:off x="0" y="0"/>
                                <a:ext cx="4428877" cy="1524000"/>
                              </a:xfrm>
                              <a:prstGeom prst="rect">
                                <a:avLst/>
                              </a:prstGeom>
                              <a:noFill/>
                              <a:ln w="6350">
                                <a:noFill/>
                              </a:ln>
                            </wps:spPr>
                            <wps:txbx>
                              <w:txbxContent>
                                <w:p w14:paraId="76032549" w14:textId="77777777" w:rsidR="003E6614" w:rsidRDefault="003E6614" w:rsidP="002E0194">
                                  <w:pPr>
                                    <w:pStyle w:val="Title"/>
                                    <w:rPr>
                                      <w:sz w:val="48"/>
                                      <w:szCs w:val="48"/>
                                    </w:rPr>
                                  </w:pPr>
                                  <w:r>
                                    <w:rPr>
                                      <w:noProof/>
                                      <w:color w:val="0189F9" w:themeColor="accent1"/>
                                      <w:sz w:val="72"/>
                                      <w:szCs w:val="72"/>
                                    </w:rPr>
                                    <w:drawing>
                                      <wp:inline distT="0" distB="0" distL="0" distR="0" wp14:anchorId="2BDA34DA" wp14:editId="75C68072">
                                        <wp:extent cx="4007457" cy="794862"/>
                                        <wp:effectExtent l="0" t="0" r="0" b="571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4057122" cy="804713"/>
                                                </a:xfrm>
                                                <a:prstGeom prst="rect">
                                                  <a:avLst/>
                                                </a:prstGeom>
                                              </pic:spPr>
                                            </pic:pic>
                                          </a:graphicData>
                                        </a:graphic>
                                      </wp:inline>
                                    </w:drawing>
                                  </w:r>
                                </w:p>
                                <w:p w14:paraId="6D3EAED1" w14:textId="3DB8FFB8" w:rsidR="00B0688D" w:rsidRPr="003E6614" w:rsidRDefault="00EA5DF6" w:rsidP="002E0194">
                                  <w:pPr>
                                    <w:pStyle w:val="Title"/>
                                    <w:rPr>
                                      <w:sz w:val="48"/>
                                      <w:szCs w:val="48"/>
                                    </w:rPr>
                                  </w:pPr>
                                  <w:r w:rsidRPr="003E6614">
                                    <w:rPr>
                                      <w:sz w:val="48"/>
                                      <w:szCs w:val="48"/>
                                    </w:rPr>
                                    <w:t>Labour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D094F3A" id="_x0000_t202" coordsize="21600,21600" o:spt="202" path="m,l,21600r21600,l21600,xe">
                      <v:stroke joinstyle="miter"/>
                      <v:path gradientshapeok="t" o:connecttype="rect"/>
                    </v:shapetype>
                    <v:shape id="Text Box 8" o:spid="_x0000_s1026" type="#_x0000_t202" style="width:348.75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" filled="f" stroked="f" strokeweight=".5pt">
                      <v:textbox>
                        <w:txbxContent>
                          <w:p w14:paraId="76032549" w14:textId="77777777" w:rsidR="003E6614" w:rsidRDefault="003E6614" w:rsidP="002E0194">
                            <w:pPr>
                              <w:pStyle w:val="Title"/>
                              <w:rPr>
                                <w:sz w:val="48"/>
                                <w:szCs w:val="48"/>
                              </w:rPr>
                            </w:pPr>
                            <w:r>
                              <w:rPr>
                                <w:noProof/>
                                <w:color w:val="0189F9" w:themeColor="accent1"/>
                                <w:sz w:val="72"/>
                                <w:szCs w:val="72"/>
                              </w:rPr>
                              <w:drawing>
                                <wp:inline distT="0" distB="0" distL="0" distR="0" wp14:anchorId="2BDA34DA" wp14:editId="75C68072">
                                  <wp:extent cx="4007457" cy="794862"/>
                                  <wp:effectExtent l="0" t="0" r="0" b="571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stretch>
                                            <a:fillRect/>
                                          </a:stretch>
                                        </pic:blipFill>
                                        <pic:spPr>
                                          <a:xfrm>
                                            <a:off x="0" y="0"/>
                                            <a:ext cx="4057122" cy="804713"/>
                                          </a:xfrm>
                                          <a:prstGeom prst="rect">
                                            <a:avLst/>
                                          </a:prstGeom>
                                        </pic:spPr>
                                      </pic:pic>
                                    </a:graphicData>
                                  </a:graphic>
                                </wp:inline>
                              </w:drawing>
                            </w:r>
                          </w:p>
                          <w:p w14:paraId="6D3EAED1" w14:textId="3DB8FFB8" w:rsidR="00B0688D" w:rsidRPr="003E6614" w:rsidRDefault="00EA5DF6" w:rsidP="002E0194">
                            <w:pPr>
                              <w:pStyle w:val="Title"/>
                              <w:rPr>
                                <w:sz w:val="48"/>
                                <w:szCs w:val="48"/>
                              </w:rPr>
                            </w:pPr>
                            <w:r w:rsidRPr="003E6614">
                              <w:rPr>
                                <w:sz w:val="48"/>
                                <w:szCs w:val="48"/>
                              </w:rPr>
                              <w:t>Labour Management System</w:t>
                            </w:r>
                          </w:p>
                        </w:txbxContent>
                      </v:textbox>
                      <w10:anchorlock/>
                    </v:shape>
                  </w:pict>
                </mc:Fallback>
              </mc:AlternateContent>
            </w:r>
          </w:p>
        </w:tc>
      </w:tr>
    </w:tbl>
    <w:p w14:paraId="3F98555E" w14:textId="2E2003B1" w:rsidR="008A3C95" w:rsidRDefault="001348F5" w:rsidP="007057F4">
      <w:pPr>
        <w:rPr>
          <w:noProof/>
        </w:rPr>
      </w:pPr>
      <w:r>
        <w:rPr>
          <w:noProof/>
        </w:rPr>
        <w:drawing>
          <wp:anchor distT="0" distB="0" distL="114300" distR="114300" simplePos="0" relativeHeight="251662336" behindDoc="1" locked="0" layoutInCell="1" allowOverlap="1" wp14:anchorId="5444E07B" wp14:editId="095052A4">
            <wp:simplePos x="0" y="0"/>
            <wp:positionH relativeFrom="column">
              <wp:posOffset>761365</wp:posOffset>
            </wp:positionH>
            <wp:positionV relativeFrom="paragraph">
              <wp:posOffset>3347085</wp:posOffset>
            </wp:positionV>
            <wp:extent cx="2101790" cy="3009370"/>
            <wp:effectExtent l="0" t="0" r="0" b="635"/>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101790" cy="3009370"/>
                    </a:xfrm>
                    <a:prstGeom prst="rect">
                      <a:avLst/>
                    </a:prstGeom>
                  </pic:spPr>
                </pic:pic>
              </a:graphicData>
            </a:graphic>
            <wp14:sizeRelH relativeFrom="margin">
              <wp14:pctWidth>0</wp14:pctWidth>
            </wp14:sizeRelH>
            <wp14:sizeRelV relativeFrom="margin">
              <wp14:pctHeight>0</wp14:pctHeight>
            </wp14:sizeRelV>
          </wp:anchor>
        </w:drawing>
      </w:r>
      <w:r w:rsidR="00C1799E">
        <w:rPr>
          <w:noProof/>
        </w:rPr>
        <w:drawing>
          <wp:inline distT="0" distB="0" distL="0" distR="0" wp14:anchorId="7765CA3B" wp14:editId="170C43D4">
            <wp:extent cx="1770696" cy="773121"/>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stretch>
                      <a:fillRect/>
                    </a:stretch>
                  </pic:blipFill>
                  <pic:spPr>
                    <a:xfrm>
                      <a:off x="0" y="0"/>
                      <a:ext cx="1770696" cy="773121"/>
                    </a:xfrm>
                    <a:prstGeom prst="rect">
                      <a:avLst/>
                    </a:prstGeom>
                  </pic:spPr>
                </pic:pic>
              </a:graphicData>
            </a:graphic>
          </wp:inline>
        </w:drawing>
      </w:r>
      <w:r w:rsidR="00926A8E">
        <w:rPr>
          <w:noProof/>
        </w:rPr>
        <mc:AlternateContent>
          <mc:Choice Requires="wps">
            <w:drawing>
              <wp:anchor distT="0" distB="0" distL="114300" distR="114300" simplePos="0" relativeHeight="251663360" behindDoc="0" locked="0" layoutInCell="1" allowOverlap="1" wp14:anchorId="27CB6550" wp14:editId="05D7C311">
                <wp:simplePos x="0" y="0"/>
                <wp:positionH relativeFrom="column">
                  <wp:posOffset>1506220</wp:posOffset>
                </wp:positionH>
                <wp:positionV relativeFrom="paragraph">
                  <wp:posOffset>6544310</wp:posOffset>
                </wp:positionV>
                <wp:extent cx="5037455" cy="2505075"/>
                <wp:effectExtent l="0" t="0" r="10795" b="28575"/>
                <wp:wrapNone/>
                <wp:docPr id="11" name="Text Box 11"/>
                <wp:cNvGraphicFramePr/>
                <a:graphic xmlns:a="http://schemas.openxmlformats.org/drawingml/2006/main">
                  <a:graphicData uri="http://schemas.microsoft.com/office/word/2010/wordprocessingShape">
                    <wps:wsp>
                      <wps:cNvSpPr txBox="1"/>
                      <wps:spPr>
                        <a:xfrm>
                          <a:off x="0" y="0"/>
                          <a:ext cx="5037455" cy="2505075"/>
                        </a:xfrm>
                        <a:prstGeom prst="rect">
                          <a:avLst/>
                        </a:prstGeom>
                        <a:ln>
                          <a:round/>
                        </a:ln>
                      </wps:spPr>
                      <wps:style>
                        <a:lnRef idx="2">
                          <a:schemeClr val="accent6"/>
                        </a:lnRef>
                        <a:fillRef idx="1">
                          <a:schemeClr val="lt1"/>
                        </a:fillRef>
                        <a:effectRef idx="0">
                          <a:schemeClr val="accent6"/>
                        </a:effectRef>
                        <a:fontRef idx="minor">
                          <a:schemeClr val="dk1"/>
                        </a:fontRef>
                      </wps:style>
                      <wps:txbx>
                        <w:txbxContent>
                          <w:p w14:paraId="62F2407B" w14:textId="50921A4D" w:rsidR="00EA5DF6" w:rsidRPr="000B6F46" w:rsidRDefault="00EA5DF6" w:rsidP="00E96360">
                            <w:pPr>
                              <w:spacing w:line="360" w:lineRule="auto"/>
                              <w:rPr>
                                <w:rFonts w:cs="Times New Roman"/>
                                <w:b/>
                                <w:bCs/>
                                <w:sz w:val="28"/>
                                <w:szCs w:val="28"/>
                                <w14:textOutline w14:w="9525" w14:cap="rnd" w14:cmpd="sng" w14:algn="ctr">
                                  <w14:noFill/>
                                  <w14:prstDash w14:val="solid"/>
                                  <w14:bevel/>
                                </w14:textOutline>
                              </w:rPr>
                            </w:pPr>
                            <w:r w:rsidRPr="000B6F46">
                              <w:rPr>
                                <w:rFonts w:cs="Times New Roman"/>
                                <w:b/>
                                <w:bCs/>
                                <w:sz w:val="28"/>
                                <w:szCs w:val="28"/>
                                <w14:textOutline w14:w="9525" w14:cap="rnd" w14:cmpd="sng" w14:algn="ctr">
                                  <w14:noFill/>
                                  <w14:prstDash w14:val="solid"/>
                                  <w14:bevel/>
                                </w14:textOutline>
                              </w:rPr>
                              <w:t>Author:</w:t>
                            </w:r>
                          </w:p>
                          <w:p w14:paraId="58AF0BBA" w14:textId="1A439111" w:rsidR="00EA5DF6" w:rsidRPr="000B6F46" w:rsidRDefault="00EA5DF6" w:rsidP="00E96360">
                            <w:pPr>
                              <w:spacing w:line="360" w:lineRule="auto"/>
                              <w:ind w:firstLine="720"/>
                              <w:rPr>
                                <w:rFonts w:cs="Times New Roman"/>
                                <w:sz w:val="28"/>
                                <w:szCs w:val="28"/>
                                <w14:textOutline w14:w="9525" w14:cap="rnd" w14:cmpd="sng" w14:algn="ctr">
                                  <w14:noFill/>
                                  <w14:prstDash w14:val="solid"/>
                                  <w14:bevel/>
                                </w14:textOutline>
                              </w:rPr>
                            </w:pPr>
                            <w:r w:rsidRPr="000B6F46">
                              <w:rPr>
                                <w:rFonts w:cs="Times New Roman"/>
                                <w:sz w:val="28"/>
                                <w:szCs w:val="28"/>
                                <w14:textOutline w14:w="9525" w14:cap="rnd" w14:cmpd="sng" w14:algn="ctr">
                                  <w14:noFill/>
                                  <w14:prstDash w14:val="solid"/>
                                  <w14:bevel/>
                                </w14:textOutline>
                              </w:rPr>
                              <w:t>1. Xuan Dong Thi Thanh - Student1272834 (Leader)</w:t>
                            </w:r>
                          </w:p>
                          <w:p w14:paraId="1007E028" w14:textId="1046249D" w:rsidR="00EA5DF6" w:rsidRPr="000B6F46" w:rsidRDefault="00EA5DF6" w:rsidP="00E96360">
                            <w:pPr>
                              <w:spacing w:line="360" w:lineRule="auto"/>
                              <w:ind w:firstLine="720"/>
                              <w:rPr>
                                <w:rFonts w:cs="Times New Roman"/>
                                <w:sz w:val="28"/>
                                <w:szCs w:val="28"/>
                                <w14:textOutline w14:w="9525" w14:cap="rnd" w14:cmpd="sng" w14:algn="ctr">
                                  <w14:noFill/>
                                  <w14:prstDash w14:val="solid"/>
                                  <w14:bevel/>
                                </w14:textOutline>
                              </w:rPr>
                            </w:pPr>
                            <w:r w:rsidRPr="000B6F46">
                              <w:rPr>
                                <w:rFonts w:cs="Times New Roman"/>
                                <w:sz w:val="28"/>
                                <w:szCs w:val="28"/>
                                <w14:textOutline w14:w="9525" w14:cap="rnd" w14:cmpd="sng" w14:algn="ctr">
                                  <w14:noFill/>
                                  <w14:prstDash w14:val="solid"/>
                                  <w14:bevel/>
                                </w14:textOutline>
                              </w:rPr>
                              <w:t>2. Lan Nguyen Binh Phuong - Student1273079</w:t>
                            </w:r>
                          </w:p>
                          <w:p w14:paraId="10FEC0B7" w14:textId="738D34C8" w:rsidR="00EA5DF6" w:rsidRPr="000B6F46" w:rsidRDefault="00EA5DF6" w:rsidP="00E96360">
                            <w:pPr>
                              <w:spacing w:line="360" w:lineRule="auto"/>
                              <w:ind w:firstLine="720"/>
                              <w:rPr>
                                <w:rFonts w:cs="Times New Roman"/>
                                <w:sz w:val="28"/>
                                <w:szCs w:val="28"/>
                                <w14:textOutline w14:w="9525" w14:cap="rnd" w14:cmpd="sng" w14:algn="ctr">
                                  <w14:noFill/>
                                  <w14:prstDash w14:val="solid"/>
                                  <w14:bevel/>
                                </w14:textOutline>
                              </w:rPr>
                            </w:pPr>
                            <w:r w:rsidRPr="000B6F46">
                              <w:rPr>
                                <w:rFonts w:cs="Times New Roman"/>
                                <w:sz w:val="28"/>
                                <w:szCs w:val="28"/>
                                <w14:textOutline w14:w="9525" w14:cap="rnd" w14:cmpd="sng" w14:algn="ctr">
                                  <w14:noFill/>
                                  <w14:prstDash w14:val="solid"/>
                                  <w14:bevel/>
                                </w14:textOutline>
                              </w:rPr>
                              <w:t xml:space="preserve">3. Dac Pham Danh </w:t>
                            </w:r>
                            <w:r w:rsidR="000B6F46" w:rsidRPr="000B6F46">
                              <w:rPr>
                                <w:rFonts w:cs="Times New Roman"/>
                                <w:sz w:val="28"/>
                                <w:szCs w:val="28"/>
                                <w14:textOutline w14:w="9525" w14:cap="rnd" w14:cmpd="sng" w14:algn="ctr">
                                  <w14:noFill/>
                                  <w14:prstDash w14:val="solid"/>
                                  <w14:bevel/>
                                </w14:textOutline>
                              </w:rPr>
                              <w:t>–</w:t>
                            </w:r>
                            <w:r w:rsidRPr="000B6F46">
                              <w:rPr>
                                <w:rFonts w:cs="Times New Roman"/>
                                <w:sz w:val="28"/>
                                <w:szCs w:val="28"/>
                                <w14:textOutline w14:w="9525" w14:cap="rnd" w14:cmpd="sng" w14:algn="ctr">
                                  <w14:noFill/>
                                  <w14:prstDash w14:val="solid"/>
                                  <w14:bevel/>
                                </w14:textOutline>
                              </w:rPr>
                              <w:t xml:space="preserve"> Student</w:t>
                            </w:r>
                            <w:r w:rsidR="000B6F46" w:rsidRPr="000B6F46">
                              <w:rPr>
                                <w:rFonts w:cs="Times New Roman"/>
                                <w:sz w:val="28"/>
                                <w:szCs w:val="28"/>
                                <w14:textOutline w14:w="9525" w14:cap="rnd" w14:cmpd="sng" w14:algn="ctr">
                                  <w14:noFill/>
                                  <w14:prstDash w14:val="solid"/>
                                  <w14:bevel/>
                                </w14:textOutline>
                              </w:rPr>
                              <w:t>1269153</w:t>
                            </w:r>
                          </w:p>
                          <w:p w14:paraId="761137BA" w14:textId="260F933D" w:rsidR="00E96360" w:rsidRPr="000B6F46" w:rsidRDefault="00E96360" w:rsidP="00E96360">
                            <w:pPr>
                              <w:spacing w:line="360" w:lineRule="auto"/>
                              <w:rPr>
                                <w:rFonts w:cs="Times New Roman"/>
                                <w:b/>
                                <w:bCs/>
                                <w:sz w:val="28"/>
                                <w:szCs w:val="28"/>
                                <w14:textOutline w14:w="9525" w14:cap="rnd" w14:cmpd="sng" w14:algn="ctr">
                                  <w14:noFill/>
                                  <w14:prstDash w14:val="solid"/>
                                  <w14:bevel/>
                                </w14:textOutline>
                              </w:rPr>
                            </w:pPr>
                            <w:r w:rsidRPr="000B6F46">
                              <w:rPr>
                                <w:rFonts w:cs="Times New Roman"/>
                                <w:b/>
                                <w:bCs/>
                                <w:sz w:val="28"/>
                                <w:szCs w:val="28"/>
                                <w14:textOutline w14:w="9525" w14:cap="rnd" w14:cmpd="sng" w14:algn="ctr">
                                  <w14:noFill/>
                                  <w14:prstDash w14:val="solid"/>
                                  <w14:bevel/>
                                </w14:textOutline>
                              </w:rPr>
                              <w:t>Instructor:</w:t>
                            </w:r>
                          </w:p>
                          <w:p w14:paraId="7B42EB16" w14:textId="3E904D66" w:rsidR="00E96360" w:rsidRPr="000B6F46" w:rsidRDefault="00E96360" w:rsidP="00E96360">
                            <w:pPr>
                              <w:spacing w:line="360" w:lineRule="auto"/>
                              <w:ind w:firstLine="720"/>
                              <w:rPr>
                                <w:rFonts w:cs="Times New Roman"/>
                                <w:sz w:val="28"/>
                                <w:szCs w:val="28"/>
                                <w14:textOutline w14:w="9525" w14:cap="rnd" w14:cmpd="sng" w14:algn="ctr">
                                  <w14:noFill/>
                                  <w14:prstDash w14:val="solid"/>
                                  <w14:bevel/>
                                </w14:textOutline>
                              </w:rPr>
                            </w:pPr>
                            <w:r w:rsidRPr="000B6F46">
                              <w:rPr>
                                <w:rFonts w:cs="Times New Roman"/>
                                <w:sz w:val="28"/>
                                <w:szCs w:val="28"/>
                                <w14:textOutline w14:w="9525" w14:cap="rnd" w14:cmpd="sng" w14:algn="ctr">
                                  <w14:noFill/>
                                  <w14:prstDash w14:val="solid"/>
                                  <w14:bevel/>
                                </w14:textOutline>
                              </w:rPr>
                              <w:t>Mr. Nguyen Truong Ngoc Khac</w:t>
                            </w:r>
                          </w:p>
                          <w:p w14:paraId="70DFE6CC" w14:textId="58826836" w:rsidR="00E96360" w:rsidRPr="00BE61ED" w:rsidRDefault="00E96360" w:rsidP="00E96360">
                            <w:pPr>
                              <w:spacing w:line="360" w:lineRule="auto"/>
                              <w:rPr>
                                <w:rFonts w:cs="Times New Roman"/>
                                <w:b/>
                                <w:bCs/>
                                <w:sz w:val="28"/>
                                <w:szCs w:val="28"/>
                                <w14:textOutline w14:w="9525" w14:cap="rnd" w14:cmpd="sng" w14:algn="ctr">
                                  <w14:noFill/>
                                  <w14:prstDash w14:val="solid"/>
                                  <w14:bevel/>
                                </w14:textOutline>
                              </w:rPr>
                            </w:pPr>
                            <w:r w:rsidRPr="000B6F46">
                              <w:rPr>
                                <w:rFonts w:cs="Times New Roman"/>
                                <w:b/>
                                <w:bCs/>
                                <w:sz w:val="28"/>
                                <w:szCs w:val="28"/>
                                <w14:textOutline w14:w="9525" w14:cap="rnd" w14:cmpd="sng" w14:algn="ctr">
                                  <w14:noFill/>
                                  <w14:prstDash w14:val="solid"/>
                                  <w14:bevel/>
                                </w14:textOutline>
                              </w:rPr>
                              <w:t>Date:</w:t>
                            </w:r>
                            <w:r w:rsidRPr="00BE61ED">
                              <w:rPr>
                                <w:rFonts w:cs="Times New Roman"/>
                                <w:sz w:val="28"/>
                                <w:szCs w:val="28"/>
                                <w14:textOutline w14:w="9525" w14:cap="rnd" w14:cmpd="sng" w14:algn="ctr">
                                  <w14:noFill/>
                                  <w14:prstDash w14:val="solid"/>
                                  <w14:bevel/>
                                </w14:textOutline>
                              </w:rPr>
                              <w:t xml:space="preserve"> </w:t>
                            </w:r>
                            <w:r w:rsidRPr="000B6F46">
                              <w:rPr>
                                <w:rFonts w:cs="Times New Roman"/>
                                <w:szCs w:val="28"/>
                                <w14:textOutline w14:w="9525" w14:cap="rnd" w14:cmpd="sng" w14:algn="ctr">
                                  <w14:noFill/>
                                  <w14:prstDash w14:val="solid"/>
                                  <w14:bevel/>
                                </w14:textOutline>
                              </w:rPr>
                              <w:t>7</w:t>
                            </w:r>
                            <w:r w:rsidRPr="000B6F46">
                              <w:rPr>
                                <w:rFonts w:cs="Times New Roman"/>
                                <w:szCs w:val="28"/>
                                <w:vertAlign w:val="superscript"/>
                                <w14:textOutline w14:w="9525" w14:cap="rnd" w14:cmpd="sng" w14:algn="ctr">
                                  <w14:noFill/>
                                  <w14:prstDash w14:val="solid"/>
                                  <w14:bevel/>
                                </w14:textOutline>
                              </w:rPr>
                              <w:t>th</w:t>
                            </w:r>
                            <w:r w:rsidRPr="000B6F46">
                              <w:rPr>
                                <w:rFonts w:cs="Times New Roman"/>
                                <w:szCs w:val="28"/>
                                <w14:textOutline w14:w="9525" w14:cap="rnd" w14:cmpd="sng" w14:algn="ctr">
                                  <w14:noFill/>
                                  <w14:prstDash w14:val="solid"/>
                                  <w14:bevel/>
                                </w14:textOutline>
                              </w:rPr>
                              <w:t xml:space="preserve"> October </w:t>
                            </w:r>
                            <w:r w:rsidRPr="000B6F46">
                              <w:rPr>
                                <w:rFonts w:cs="Times New Roman"/>
                                <w:sz w:val="28"/>
                                <w:szCs w:val="28"/>
                                <w14:textOutline w14:w="9525" w14:cap="rnd" w14:cmpd="sng" w14:algn="ctr">
                                  <w14:noFill/>
                                  <w14:prstDash w14:val="solid"/>
                                  <w14:bevel/>
                                </w14:textOutline>
                              </w:rPr>
                              <w:t>2021</w:t>
                            </w:r>
                          </w:p>
                          <w:p w14:paraId="58A60569" w14:textId="0F54BF36" w:rsidR="00E96360" w:rsidRPr="000B6F46" w:rsidRDefault="00E96360" w:rsidP="00E96360">
                            <w:pPr>
                              <w:spacing w:line="360" w:lineRule="auto"/>
                              <w:rPr>
                                <w:rFonts w:cs="Times New Roman"/>
                                <w:sz w:val="28"/>
                                <w:szCs w:val="28"/>
                                <w14:textOutline w14:w="9525" w14:cap="rnd" w14:cmpd="sng" w14:algn="ctr">
                                  <w14:noFill/>
                                  <w14:prstDash w14:val="solid"/>
                                  <w14:bevel/>
                                </w14:textOutline>
                              </w:rPr>
                            </w:pPr>
                            <w:r w:rsidRPr="000B6F46">
                              <w:rPr>
                                <w:rFonts w:cs="Times New Roman"/>
                                <w:b/>
                                <w:bCs/>
                                <w:sz w:val="28"/>
                                <w:szCs w:val="28"/>
                                <w14:textOutline w14:w="9525" w14:cap="rnd" w14:cmpd="sng" w14:algn="ctr">
                                  <w14:noFill/>
                                  <w14:prstDash w14:val="solid"/>
                                  <w14:bevel/>
                                </w14:textOutline>
                              </w:rPr>
                              <w:t>Semester:</w:t>
                            </w:r>
                            <w:r w:rsidRPr="00BE61ED">
                              <w:rPr>
                                <w:rFonts w:cs="Times New Roman"/>
                                <w:sz w:val="28"/>
                                <w:szCs w:val="28"/>
                                <w14:textOutline w14:w="9525" w14:cap="rnd" w14:cmpd="sng" w14:algn="ctr">
                                  <w14:noFill/>
                                  <w14:prstDash w14:val="solid"/>
                                  <w14:bevel/>
                                </w14:textOutline>
                              </w:rPr>
                              <w:t xml:space="preserve"> </w:t>
                            </w:r>
                            <w:r w:rsidRPr="000B6F46">
                              <w:rPr>
                                <w:rFonts w:cs="Times New Roman"/>
                                <w:szCs w:val="28"/>
                                <w14:textOutline w14:w="9525" w14:cap="rnd" w14:cmpd="sng" w14:algn="ctr">
                                  <w14:noFill/>
                                  <w14:prstDash w14:val="solid"/>
                                  <w14:bevel/>
                                </w14:textOutline>
                              </w:rPr>
                              <w:t>2</w:t>
                            </w:r>
                          </w:p>
                          <w:p w14:paraId="7914F417" w14:textId="742A7D29" w:rsidR="00E96360" w:rsidRPr="00BE61ED" w:rsidRDefault="00E96360" w:rsidP="00E96360">
                            <w:pPr>
                              <w:spacing w:line="360" w:lineRule="auto"/>
                              <w:rPr>
                                <w:rFonts w:cs="Times New Roman"/>
                                <w:b/>
                                <w:bCs/>
                                <w:sz w:val="28"/>
                                <w:szCs w:val="28"/>
                                <w14:textOutline w14:w="9525" w14:cap="rnd" w14:cmpd="sng" w14:algn="ctr">
                                  <w14:noFill/>
                                  <w14:prstDash w14:val="solid"/>
                                  <w14:bevel/>
                                </w14:textOutline>
                              </w:rPr>
                            </w:pPr>
                            <w:r w:rsidRPr="00BE61ED">
                              <w:rPr>
                                <w:rFonts w:cs="Times New Roman"/>
                                <w:sz w:val="28"/>
                                <w:szCs w:val="28"/>
                                <w14:textOutline w14:w="9525" w14:cap="rnd" w14:cmpd="sng" w14:algn="ctr">
                                  <w14:noFill/>
                                  <w14:prstDash w14:val="solid"/>
                                  <w14:bevel/>
                                </w14:textOutline>
                              </w:rPr>
                              <w:t xml:space="preserve">Centre Name: </w:t>
                            </w:r>
                            <w:r w:rsidRPr="00BE61ED">
                              <w:rPr>
                                <w:rFonts w:cs="Times New Roman"/>
                                <w:b/>
                                <w:bCs/>
                                <w:sz w:val="28"/>
                                <w:szCs w:val="28"/>
                                <w14:textOutline w14:w="9525" w14:cap="rnd" w14:cmpd="sng" w14:algn="ctr">
                                  <w14:noFill/>
                                  <w14:prstDash w14:val="solid"/>
                                  <w14:bevel/>
                                </w14:textOutline>
                              </w:rPr>
                              <w:t>Aprotrain Aptech</w:t>
                            </w:r>
                          </w:p>
                          <w:p w14:paraId="5ABE533F" w14:textId="40F60B69" w:rsidR="00E96360" w:rsidRPr="00BE61ED" w:rsidRDefault="00E96360" w:rsidP="00E96360">
                            <w:pPr>
                              <w:rPr>
                                <w:rFonts w:cs="Times New Roman"/>
                                <w14:textOutline w14:w="9525" w14:cap="rnd" w14:cmpd="sng" w14:algn="ctr">
                                  <w14:noFill/>
                                  <w14:prstDash w14:val="solid"/>
                                  <w14:bevel/>
                                </w14:textOutline>
                              </w:rPr>
                            </w:pPr>
                          </w:p>
                          <w:p w14:paraId="01074CF4" w14:textId="77777777" w:rsidR="00E96360" w:rsidRPr="00BE61ED" w:rsidRDefault="00E96360" w:rsidP="00E96360">
                            <w:pPr>
                              <w:rPr>
                                <w:rFonts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6550" id="Text Box 11" o:spid="_x0000_s1027" type="#_x0000_t202" style="position:absolute;margin-left:118.6pt;margin-top:515.3pt;width:396.65pt;height:19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" fillcolor="white [3201]" strokecolor="#2664b0 [3209]" strokeweight="1pt">
                <v:stroke joinstyle="round"/>
                <v:textbox>
                  <w:txbxContent>
                    <w:p w14:paraId="62F2407B" w14:textId="50921A4D" w:rsidR="00EA5DF6" w:rsidRPr="000B6F46" w:rsidRDefault="00EA5DF6" w:rsidP="00E96360">
                      <w:pPr>
                        <w:spacing w:line="360" w:lineRule="auto"/>
                        <w:rPr>
                          <w:rFonts w:cs="Times New Roman"/>
                          <w:b/>
                          <w:bCs/>
                          <w:sz w:val="28"/>
                          <w:szCs w:val="28"/>
                          <w14:textOutline w14:w="9525" w14:cap="rnd" w14:cmpd="sng" w14:algn="ctr">
                            <w14:noFill/>
                            <w14:prstDash w14:val="solid"/>
                            <w14:bevel/>
                          </w14:textOutline>
                        </w:rPr>
                      </w:pPr>
                      <w:r w:rsidRPr="000B6F46">
                        <w:rPr>
                          <w:rFonts w:cs="Times New Roman"/>
                          <w:b/>
                          <w:bCs/>
                          <w:sz w:val="28"/>
                          <w:szCs w:val="28"/>
                          <w14:textOutline w14:w="9525" w14:cap="rnd" w14:cmpd="sng" w14:algn="ctr">
                            <w14:noFill/>
                            <w14:prstDash w14:val="solid"/>
                            <w14:bevel/>
                          </w14:textOutline>
                        </w:rPr>
                        <w:t>Author:</w:t>
                      </w:r>
                    </w:p>
                    <w:p w14:paraId="58AF0BBA" w14:textId="1A439111" w:rsidR="00EA5DF6" w:rsidRPr="000B6F46" w:rsidRDefault="00EA5DF6" w:rsidP="00E96360">
                      <w:pPr>
                        <w:spacing w:line="360" w:lineRule="auto"/>
                        <w:ind w:firstLine="720"/>
                        <w:rPr>
                          <w:rFonts w:cs="Times New Roman"/>
                          <w:sz w:val="28"/>
                          <w:szCs w:val="28"/>
                          <w14:textOutline w14:w="9525" w14:cap="rnd" w14:cmpd="sng" w14:algn="ctr">
                            <w14:noFill/>
                            <w14:prstDash w14:val="solid"/>
                            <w14:bevel/>
                          </w14:textOutline>
                        </w:rPr>
                      </w:pPr>
                      <w:r w:rsidRPr="000B6F46">
                        <w:rPr>
                          <w:rFonts w:cs="Times New Roman"/>
                          <w:sz w:val="28"/>
                          <w:szCs w:val="28"/>
                          <w14:textOutline w14:w="9525" w14:cap="rnd" w14:cmpd="sng" w14:algn="ctr">
                            <w14:noFill/>
                            <w14:prstDash w14:val="solid"/>
                            <w14:bevel/>
                          </w14:textOutline>
                        </w:rPr>
                        <w:t>1. Xuan Dong Thi Thanh - Student1272834 (Leader)</w:t>
                      </w:r>
                    </w:p>
                    <w:p w14:paraId="1007E028" w14:textId="1046249D" w:rsidR="00EA5DF6" w:rsidRPr="000B6F46" w:rsidRDefault="00EA5DF6" w:rsidP="00E96360">
                      <w:pPr>
                        <w:spacing w:line="360" w:lineRule="auto"/>
                        <w:ind w:firstLine="720"/>
                        <w:rPr>
                          <w:rFonts w:cs="Times New Roman"/>
                          <w:sz w:val="28"/>
                          <w:szCs w:val="28"/>
                          <w14:textOutline w14:w="9525" w14:cap="rnd" w14:cmpd="sng" w14:algn="ctr">
                            <w14:noFill/>
                            <w14:prstDash w14:val="solid"/>
                            <w14:bevel/>
                          </w14:textOutline>
                        </w:rPr>
                      </w:pPr>
                      <w:r w:rsidRPr="000B6F46">
                        <w:rPr>
                          <w:rFonts w:cs="Times New Roman"/>
                          <w:sz w:val="28"/>
                          <w:szCs w:val="28"/>
                          <w14:textOutline w14:w="9525" w14:cap="rnd" w14:cmpd="sng" w14:algn="ctr">
                            <w14:noFill/>
                            <w14:prstDash w14:val="solid"/>
                            <w14:bevel/>
                          </w14:textOutline>
                        </w:rPr>
                        <w:t>2. Lan Nguyen Binh Phuong - Student1273079</w:t>
                      </w:r>
                    </w:p>
                    <w:p w14:paraId="10FEC0B7" w14:textId="738D34C8" w:rsidR="00EA5DF6" w:rsidRPr="000B6F46" w:rsidRDefault="00EA5DF6" w:rsidP="00E96360">
                      <w:pPr>
                        <w:spacing w:line="360" w:lineRule="auto"/>
                        <w:ind w:firstLine="720"/>
                        <w:rPr>
                          <w:rFonts w:cs="Times New Roman"/>
                          <w:sz w:val="28"/>
                          <w:szCs w:val="28"/>
                          <w14:textOutline w14:w="9525" w14:cap="rnd" w14:cmpd="sng" w14:algn="ctr">
                            <w14:noFill/>
                            <w14:prstDash w14:val="solid"/>
                            <w14:bevel/>
                          </w14:textOutline>
                        </w:rPr>
                      </w:pPr>
                      <w:r w:rsidRPr="000B6F46">
                        <w:rPr>
                          <w:rFonts w:cs="Times New Roman"/>
                          <w:sz w:val="28"/>
                          <w:szCs w:val="28"/>
                          <w14:textOutline w14:w="9525" w14:cap="rnd" w14:cmpd="sng" w14:algn="ctr">
                            <w14:noFill/>
                            <w14:prstDash w14:val="solid"/>
                            <w14:bevel/>
                          </w14:textOutline>
                        </w:rPr>
                        <w:t xml:space="preserve">3. Dac Pham Danh </w:t>
                      </w:r>
                      <w:r w:rsidR="000B6F46" w:rsidRPr="000B6F46">
                        <w:rPr>
                          <w:rFonts w:cs="Times New Roman"/>
                          <w:sz w:val="28"/>
                          <w:szCs w:val="28"/>
                          <w14:textOutline w14:w="9525" w14:cap="rnd" w14:cmpd="sng" w14:algn="ctr">
                            <w14:noFill/>
                            <w14:prstDash w14:val="solid"/>
                            <w14:bevel/>
                          </w14:textOutline>
                        </w:rPr>
                        <w:t>–</w:t>
                      </w:r>
                      <w:r w:rsidRPr="000B6F46">
                        <w:rPr>
                          <w:rFonts w:cs="Times New Roman"/>
                          <w:sz w:val="28"/>
                          <w:szCs w:val="28"/>
                          <w14:textOutline w14:w="9525" w14:cap="rnd" w14:cmpd="sng" w14:algn="ctr">
                            <w14:noFill/>
                            <w14:prstDash w14:val="solid"/>
                            <w14:bevel/>
                          </w14:textOutline>
                        </w:rPr>
                        <w:t xml:space="preserve"> Student</w:t>
                      </w:r>
                      <w:r w:rsidR="000B6F46" w:rsidRPr="000B6F46">
                        <w:rPr>
                          <w:rFonts w:cs="Times New Roman"/>
                          <w:sz w:val="28"/>
                          <w:szCs w:val="28"/>
                          <w14:textOutline w14:w="9525" w14:cap="rnd" w14:cmpd="sng" w14:algn="ctr">
                            <w14:noFill/>
                            <w14:prstDash w14:val="solid"/>
                            <w14:bevel/>
                          </w14:textOutline>
                        </w:rPr>
                        <w:t>1269153</w:t>
                      </w:r>
                    </w:p>
                    <w:p w14:paraId="761137BA" w14:textId="260F933D" w:rsidR="00E96360" w:rsidRPr="000B6F46" w:rsidRDefault="00E96360" w:rsidP="00E96360">
                      <w:pPr>
                        <w:spacing w:line="360" w:lineRule="auto"/>
                        <w:rPr>
                          <w:rFonts w:cs="Times New Roman"/>
                          <w:b/>
                          <w:bCs/>
                          <w:sz w:val="28"/>
                          <w:szCs w:val="28"/>
                          <w14:textOutline w14:w="9525" w14:cap="rnd" w14:cmpd="sng" w14:algn="ctr">
                            <w14:noFill/>
                            <w14:prstDash w14:val="solid"/>
                            <w14:bevel/>
                          </w14:textOutline>
                        </w:rPr>
                      </w:pPr>
                      <w:r w:rsidRPr="000B6F46">
                        <w:rPr>
                          <w:rFonts w:cs="Times New Roman"/>
                          <w:b/>
                          <w:bCs/>
                          <w:sz w:val="28"/>
                          <w:szCs w:val="28"/>
                          <w14:textOutline w14:w="9525" w14:cap="rnd" w14:cmpd="sng" w14:algn="ctr">
                            <w14:noFill/>
                            <w14:prstDash w14:val="solid"/>
                            <w14:bevel/>
                          </w14:textOutline>
                        </w:rPr>
                        <w:t>Instructor:</w:t>
                      </w:r>
                    </w:p>
                    <w:p w14:paraId="7B42EB16" w14:textId="3E904D66" w:rsidR="00E96360" w:rsidRPr="000B6F46" w:rsidRDefault="00E96360" w:rsidP="00E96360">
                      <w:pPr>
                        <w:spacing w:line="360" w:lineRule="auto"/>
                        <w:ind w:firstLine="720"/>
                        <w:rPr>
                          <w:rFonts w:cs="Times New Roman"/>
                          <w:sz w:val="28"/>
                          <w:szCs w:val="28"/>
                          <w14:textOutline w14:w="9525" w14:cap="rnd" w14:cmpd="sng" w14:algn="ctr">
                            <w14:noFill/>
                            <w14:prstDash w14:val="solid"/>
                            <w14:bevel/>
                          </w14:textOutline>
                        </w:rPr>
                      </w:pPr>
                      <w:r w:rsidRPr="000B6F46">
                        <w:rPr>
                          <w:rFonts w:cs="Times New Roman"/>
                          <w:sz w:val="28"/>
                          <w:szCs w:val="28"/>
                          <w14:textOutline w14:w="9525" w14:cap="rnd" w14:cmpd="sng" w14:algn="ctr">
                            <w14:noFill/>
                            <w14:prstDash w14:val="solid"/>
                            <w14:bevel/>
                          </w14:textOutline>
                        </w:rPr>
                        <w:t>Mr. Nguyen Truong Ngoc Khac</w:t>
                      </w:r>
                    </w:p>
                    <w:p w14:paraId="70DFE6CC" w14:textId="58826836" w:rsidR="00E96360" w:rsidRPr="00BE61ED" w:rsidRDefault="00E96360" w:rsidP="00E96360">
                      <w:pPr>
                        <w:spacing w:line="360" w:lineRule="auto"/>
                        <w:rPr>
                          <w:rFonts w:cs="Times New Roman"/>
                          <w:b/>
                          <w:bCs/>
                          <w:sz w:val="28"/>
                          <w:szCs w:val="28"/>
                          <w14:textOutline w14:w="9525" w14:cap="rnd" w14:cmpd="sng" w14:algn="ctr">
                            <w14:noFill/>
                            <w14:prstDash w14:val="solid"/>
                            <w14:bevel/>
                          </w14:textOutline>
                        </w:rPr>
                      </w:pPr>
                      <w:r w:rsidRPr="000B6F46">
                        <w:rPr>
                          <w:rFonts w:cs="Times New Roman"/>
                          <w:b/>
                          <w:bCs/>
                          <w:sz w:val="28"/>
                          <w:szCs w:val="28"/>
                          <w14:textOutline w14:w="9525" w14:cap="rnd" w14:cmpd="sng" w14:algn="ctr">
                            <w14:noFill/>
                            <w14:prstDash w14:val="solid"/>
                            <w14:bevel/>
                          </w14:textOutline>
                        </w:rPr>
                        <w:t>Date:</w:t>
                      </w:r>
                      <w:r w:rsidRPr="00BE61ED">
                        <w:rPr>
                          <w:rFonts w:cs="Times New Roman"/>
                          <w:sz w:val="28"/>
                          <w:szCs w:val="28"/>
                          <w14:textOutline w14:w="9525" w14:cap="rnd" w14:cmpd="sng" w14:algn="ctr">
                            <w14:noFill/>
                            <w14:prstDash w14:val="solid"/>
                            <w14:bevel/>
                          </w14:textOutline>
                        </w:rPr>
                        <w:t xml:space="preserve"> </w:t>
                      </w:r>
                      <w:r w:rsidRPr="000B6F46">
                        <w:rPr>
                          <w:rFonts w:cs="Times New Roman"/>
                          <w:szCs w:val="28"/>
                          <w14:textOutline w14:w="9525" w14:cap="rnd" w14:cmpd="sng" w14:algn="ctr">
                            <w14:noFill/>
                            <w14:prstDash w14:val="solid"/>
                            <w14:bevel/>
                          </w14:textOutline>
                        </w:rPr>
                        <w:t>7</w:t>
                      </w:r>
                      <w:r w:rsidRPr="000B6F46">
                        <w:rPr>
                          <w:rFonts w:cs="Times New Roman"/>
                          <w:szCs w:val="28"/>
                          <w:vertAlign w:val="superscript"/>
                          <w14:textOutline w14:w="9525" w14:cap="rnd" w14:cmpd="sng" w14:algn="ctr">
                            <w14:noFill/>
                            <w14:prstDash w14:val="solid"/>
                            <w14:bevel/>
                          </w14:textOutline>
                        </w:rPr>
                        <w:t>th</w:t>
                      </w:r>
                      <w:r w:rsidRPr="000B6F46">
                        <w:rPr>
                          <w:rFonts w:cs="Times New Roman"/>
                          <w:szCs w:val="28"/>
                          <w14:textOutline w14:w="9525" w14:cap="rnd" w14:cmpd="sng" w14:algn="ctr">
                            <w14:noFill/>
                            <w14:prstDash w14:val="solid"/>
                            <w14:bevel/>
                          </w14:textOutline>
                        </w:rPr>
                        <w:t xml:space="preserve"> October </w:t>
                      </w:r>
                      <w:r w:rsidRPr="000B6F46">
                        <w:rPr>
                          <w:rFonts w:cs="Times New Roman"/>
                          <w:sz w:val="28"/>
                          <w:szCs w:val="28"/>
                          <w14:textOutline w14:w="9525" w14:cap="rnd" w14:cmpd="sng" w14:algn="ctr">
                            <w14:noFill/>
                            <w14:prstDash w14:val="solid"/>
                            <w14:bevel/>
                          </w14:textOutline>
                        </w:rPr>
                        <w:t>2021</w:t>
                      </w:r>
                    </w:p>
                    <w:p w14:paraId="58A60569" w14:textId="0F54BF36" w:rsidR="00E96360" w:rsidRPr="000B6F46" w:rsidRDefault="00E96360" w:rsidP="00E96360">
                      <w:pPr>
                        <w:spacing w:line="360" w:lineRule="auto"/>
                        <w:rPr>
                          <w:rFonts w:cs="Times New Roman"/>
                          <w:sz w:val="28"/>
                          <w:szCs w:val="28"/>
                          <w14:textOutline w14:w="9525" w14:cap="rnd" w14:cmpd="sng" w14:algn="ctr">
                            <w14:noFill/>
                            <w14:prstDash w14:val="solid"/>
                            <w14:bevel/>
                          </w14:textOutline>
                        </w:rPr>
                      </w:pPr>
                      <w:r w:rsidRPr="000B6F46">
                        <w:rPr>
                          <w:rFonts w:cs="Times New Roman"/>
                          <w:b/>
                          <w:bCs/>
                          <w:sz w:val="28"/>
                          <w:szCs w:val="28"/>
                          <w14:textOutline w14:w="9525" w14:cap="rnd" w14:cmpd="sng" w14:algn="ctr">
                            <w14:noFill/>
                            <w14:prstDash w14:val="solid"/>
                            <w14:bevel/>
                          </w14:textOutline>
                        </w:rPr>
                        <w:t>Semester:</w:t>
                      </w:r>
                      <w:r w:rsidRPr="00BE61ED">
                        <w:rPr>
                          <w:rFonts w:cs="Times New Roman"/>
                          <w:sz w:val="28"/>
                          <w:szCs w:val="28"/>
                          <w14:textOutline w14:w="9525" w14:cap="rnd" w14:cmpd="sng" w14:algn="ctr">
                            <w14:noFill/>
                            <w14:prstDash w14:val="solid"/>
                            <w14:bevel/>
                          </w14:textOutline>
                        </w:rPr>
                        <w:t xml:space="preserve"> </w:t>
                      </w:r>
                      <w:r w:rsidRPr="000B6F46">
                        <w:rPr>
                          <w:rFonts w:cs="Times New Roman"/>
                          <w:szCs w:val="28"/>
                          <w14:textOutline w14:w="9525" w14:cap="rnd" w14:cmpd="sng" w14:algn="ctr">
                            <w14:noFill/>
                            <w14:prstDash w14:val="solid"/>
                            <w14:bevel/>
                          </w14:textOutline>
                        </w:rPr>
                        <w:t>2</w:t>
                      </w:r>
                    </w:p>
                    <w:p w14:paraId="7914F417" w14:textId="742A7D29" w:rsidR="00E96360" w:rsidRPr="00BE61ED" w:rsidRDefault="00E96360" w:rsidP="00E96360">
                      <w:pPr>
                        <w:spacing w:line="360" w:lineRule="auto"/>
                        <w:rPr>
                          <w:rFonts w:cs="Times New Roman"/>
                          <w:b/>
                          <w:bCs/>
                          <w:sz w:val="28"/>
                          <w:szCs w:val="28"/>
                          <w14:textOutline w14:w="9525" w14:cap="rnd" w14:cmpd="sng" w14:algn="ctr">
                            <w14:noFill/>
                            <w14:prstDash w14:val="solid"/>
                            <w14:bevel/>
                          </w14:textOutline>
                        </w:rPr>
                      </w:pPr>
                      <w:r w:rsidRPr="00BE61ED">
                        <w:rPr>
                          <w:rFonts w:cs="Times New Roman"/>
                          <w:sz w:val="28"/>
                          <w:szCs w:val="28"/>
                          <w14:textOutline w14:w="9525" w14:cap="rnd" w14:cmpd="sng" w14:algn="ctr">
                            <w14:noFill/>
                            <w14:prstDash w14:val="solid"/>
                            <w14:bevel/>
                          </w14:textOutline>
                        </w:rPr>
                        <w:t xml:space="preserve">Centre Name: </w:t>
                      </w:r>
                      <w:r w:rsidRPr="00BE61ED">
                        <w:rPr>
                          <w:rFonts w:cs="Times New Roman"/>
                          <w:b/>
                          <w:bCs/>
                          <w:sz w:val="28"/>
                          <w:szCs w:val="28"/>
                          <w14:textOutline w14:w="9525" w14:cap="rnd" w14:cmpd="sng" w14:algn="ctr">
                            <w14:noFill/>
                            <w14:prstDash w14:val="solid"/>
                            <w14:bevel/>
                          </w14:textOutline>
                        </w:rPr>
                        <w:t>Aprotrain Aptech</w:t>
                      </w:r>
                    </w:p>
                    <w:p w14:paraId="5ABE533F" w14:textId="40F60B69" w:rsidR="00E96360" w:rsidRPr="00BE61ED" w:rsidRDefault="00E96360" w:rsidP="00E96360">
                      <w:pPr>
                        <w:rPr>
                          <w:rFonts w:cs="Times New Roman"/>
                          <w14:textOutline w14:w="9525" w14:cap="rnd" w14:cmpd="sng" w14:algn="ctr">
                            <w14:noFill/>
                            <w14:prstDash w14:val="solid"/>
                            <w14:bevel/>
                          </w14:textOutline>
                        </w:rPr>
                      </w:pPr>
                    </w:p>
                    <w:p w14:paraId="01074CF4" w14:textId="77777777" w:rsidR="00E96360" w:rsidRPr="00BE61ED" w:rsidRDefault="00E96360" w:rsidP="00E96360">
                      <w:pPr>
                        <w:rPr>
                          <w:rFonts w:cs="Times New Roman"/>
                          <w14:textOutline w14:w="9525" w14:cap="rnd" w14:cmpd="sng" w14:algn="ctr">
                            <w14:noFill/>
                            <w14:prstDash w14:val="solid"/>
                            <w14:bevel/>
                          </w14:textOutline>
                        </w:rPr>
                      </w:pPr>
                    </w:p>
                  </w:txbxContent>
                </v:textbox>
              </v:shape>
            </w:pict>
          </mc:Fallback>
        </mc:AlternateContent>
      </w:r>
      <w:r w:rsidR="00782630">
        <w:rPr>
          <w:noProof/>
        </w:rPr>
        <w:drawing>
          <wp:anchor distT="0" distB="0" distL="114300" distR="114300" simplePos="0" relativeHeight="251661312" behindDoc="1" locked="0" layoutInCell="1" allowOverlap="1" wp14:anchorId="0ED7418A" wp14:editId="022F4948">
            <wp:simplePos x="0" y="0"/>
            <wp:positionH relativeFrom="column">
              <wp:posOffset>3343157</wp:posOffset>
            </wp:positionH>
            <wp:positionV relativeFrom="paragraph">
              <wp:posOffset>1434554</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olored transparent rectangle"/>
                    <pic:cNvPicPr/>
                  </pic:nvPicPr>
                  <pic:blipFill>
                    <a:blip r:embed="rId13">
                      <a:extLst>
                        <a:ext uri="{96DAC541-7B7A-43D3-8B79-37D633B846F1}">
                          <asvg:svgBlip xmlns:asvg="http://schemas.microsoft.com/office/drawing/2016/SVG/main" r:embed="rId14"/>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782630">
        <w:rPr>
          <w:noProof/>
        </w:rPr>
        <w:drawing>
          <wp:anchor distT="0" distB="0" distL="114300" distR="114300" simplePos="0" relativeHeight="251660288" behindDoc="1" locked="0" layoutInCell="1" allowOverlap="1" wp14:anchorId="3C7CBB8B" wp14:editId="5CFF4533">
            <wp:simplePos x="0" y="0"/>
            <wp:positionH relativeFrom="margin">
              <wp:posOffset>235438</wp:posOffset>
            </wp:positionH>
            <wp:positionV relativeFrom="paragraph">
              <wp:posOffset>3350113</wp:posOffset>
            </wp:positionV>
            <wp:extent cx="6343650" cy="30219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srcRect t="1885" b="1885"/>
                    <a:stretch>
                      <a:fillRect/>
                    </a:stretch>
                  </pic:blipFill>
                  <pic:spPr>
                    <a:xfrm>
                      <a:off x="0" y="0"/>
                      <a:ext cx="6343650" cy="3021965"/>
                    </a:xfrm>
                    <a:prstGeom prst="snip2DiagRect">
                      <a:avLst/>
                    </a:prstGeom>
                  </pic:spPr>
                </pic:pic>
              </a:graphicData>
            </a:graphic>
            <wp14:sizeRelH relativeFrom="margin">
              <wp14:pctWidth>0</wp14:pctWidth>
            </wp14:sizeRelH>
            <wp14:sizeRelV relativeFrom="margin">
              <wp14:pctHeight>0</wp14:pctHeight>
            </wp14:sizeRelV>
          </wp:anchor>
        </w:drawing>
      </w:r>
      <w:r w:rsidR="000B6F46">
        <w:rPr>
          <w:noProof/>
        </w:rPr>
        <w:drawing>
          <wp:anchor distT="0" distB="0" distL="114300" distR="114300" simplePos="0" relativeHeight="251658240" behindDoc="1" locked="0" layoutInCell="1" allowOverlap="1" wp14:anchorId="7BA3B899" wp14:editId="6103286D">
            <wp:simplePos x="0" y="0"/>
            <wp:positionH relativeFrom="page">
              <wp:align>left</wp:align>
            </wp:positionH>
            <wp:positionV relativeFrom="paragraph">
              <wp:posOffset>1572526</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p>
    <w:bookmarkStart w:id="1" w:name="_Toc84094407" w:displacedByCustomXml="next"/>
    <w:bookmarkStart w:id="2" w:name="_Toc84094357" w:displacedByCustomXml="next"/>
    <w:bookmarkStart w:id="3" w:name="_Toc84081512" w:displacedByCustomXml="next"/>
    <w:bookmarkStart w:id="4" w:name="_Toc84077267" w:displacedByCustomXml="next"/>
    <w:bookmarkStart w:id="5" w:name="_Toc84075741" w:displacedByCustomXml="next"/>
    <w:bookmarkStart w:id="6" w:name="_Toc84068343" w:displacedByCustomXml="next"/>
    <w:bookmarkStart w:id="7" w:name="_Toc84068160" w:displacedByCustomXml="next"/>
    <w:bookmarkStart w:id="8" w:name="_Toc84068150" w:displacedByCustomXml="next"/>
    <w:bookmarkStart w:id="9" w:name="_Toc84068094" w:displacedByCustomXml="next"/>
    <w:bookmarkStart w:id="10" w:name="_Toc84412571" w:displacedByCustomXml="next"/>
    <w:sdt>
      <w:sdtPr>
        <w:rPr>
          <w:rFonts w:eastAsiaTheme="minorEastAsia" w:cstheme="minorBidi"/>
          <w:b w:val="0"/>
          <w:bCs w:val="0"/>
          <w:caps w:val="0"/>
          <w:color w:val="auto"/>
          <w:sz w:val="26"/>
          <w:szCs w:val="22"/>
        </w:rPr>
        <w:id w:val="321548254"/>
        <w:docPartObj>
          <w:docPartGallery w:val="Table of Contents"/>
          <w:docPartUnique/>
        </w:docPartObj>
      </w:sdtPr>
      <w:sdtEndPr>
        <w:rPr>
          <w:noProof/>
        </w:rPr>
      </w:sdtEndPr>
      <w:sdtContent>
        <w:p w14:paraId="1741D63A" w14:textId="77B6AC57" w:rsidR="00C1799E" w:rsidRDefault="005A040C" w:rsidP="00A57316">
          <w:pPr>
            <w:pStyle w:val="TOCHeading"/>
            <w:framePr w:hSpace="0" w:wrap="auto" w:vAnchor="margin" w:hAnchor="text" w:yAlign="inline"/>
          </w:pPr>
          <w:r>
            <w:t xml:space="preserve">TABLE OF </w:t>
          </w:r>
          <w:r w:rsidR="00C1799E">
            <w:t>Contents</w:t>
          </w:r>
        </w:p>
        <w:p w14:paraId="79340101" w14:textId="38819691" w:rsidR="00452A7B" w:rsidRDefault="005A040C">
          <w:pPr>
            <w:pStyle w:val="TOC1"/>
            <w:tabs>
              <w:tab w:val="right" w:leader="dot" w:pos="9629"/>
            </w:tabs>
            <w:rPr>
              <w:rFonts w:asciiTheme="minorHAnsi" w:hAnsiTheme="minorHAnsi" w:cstheme="minorBidi"/>
              <w:b w:val="0"/>
              <w:bCs w:val="0"/>
              <w:caps w:val="0"/>
              <w:noProof/>
              <w:color w:val="auto"/>
              <w:sz w:val="22"/>
              <w:szCs w:val="22"/>
            </w:rPr>
          </w:pPr>
          <w:r>
            <w:fldChar w:fldCharType="begin"/>
          </w:r>
          <w:r>
            <w:instrText xml:space="preserve"> TOC \o "1-4" \h \z \u </w:instrText>
          </w:r>
          <w:r>
            <w:fldChar w:fldCharType="separate"/>
          </w:r>
          <w:hyperlink w:anchor="_Toc84515297" w:history="1">
            <w:r w:rsidR="00452A7B" w:rsidRPr="00430528">
              <w:rPr>
                <w:rStyle w:val="Hyperlink"/>
                <w:noProof/>
              </w:rPr>
              <w:t>ABSTRACT</w:t>
            </w:r>
            <w:r w:rsidR="00452A7B">
              <w:rPr>
                <w:noProof/>
                <w:webHidden/>
              </w:rPr>
              <w:tab/>
            </w:r>
            <w:r w:rsidR="00452A7B">
              <w:rPr>
                <w:noProof/>
                <w:webHidden/>
              </w:rPr>
              <w:fldChar w:fldCharType="begin"/>
            </w:r>
            <w:r w:rsidR="00452A7B">
              <w:rPr>
                <w:noProof/>
                <w:webHidden/>
              </w:rPr>
              <w:instrText xml:space="preserve"> PAGEREF _Toc84515297 \h </w:instrText>
            </w:r>
            <w:r w:rsidR="00452A7B">
              <w:rPr>
                <w:noProof/>
                <w:webHidden/>
              </w:rPr>
            </w:r>
            <w:r w:rsidR="00452A7B">
              <w:rPr>
                <w:noProof/>
                <w:webHidden/>
              </w:rPr>
              <w:fldChar w:fldCharType="separate"/>
            </w:r>
            <w:r w:rsidR="00802BB1">
              <w:rPr>
                <w:noProof/>
                <w:webHidden/>
              </w:rPr>
              <w:t>1</w:t>
            </w:r>
            <w:r w:rsidR="00452A7B">
              <w:rPr>
                <w:noProof/>
                <w:webHidden/>
              </w:rPr>
              <w:fldChar w:fldCharType="end"/>
            </w:r>
          </w:hyperlink>
        </w:p>
        <w:p w14:paraId="5B17825E" w14:textId="30D0CBC4" w:rsidR="00452A7B" w:rsidRDefault="00B13166">
          <w:pPr>
            <w:pStyle w:val="TOC1"/>
            <w:tabs>
              <w:tab w:val="right" w:leader="dot" w:pos="9629"/>
            </w:tabs>
            <w:rPr>
              <w:rFonts w:asciiTheme="minorHAnsi" w:hAnsiTheme="minorHAnsi" w:cstheme="minorBidi"/>
              <w:b w:val="0"/>
              <w:bCs w:val="0"/>
              <w:caps w:val="0"/>
              <w:noProof/>
              <w:color w:val="auto"/>
              <w:sz w:val="22"/>
              <w:szCs w:val="22"/>
            </w:rPr>
          </w:pPr>
          <w:hyperlink w:anchor="_Toc84515298" w:history="1">
            <w:r w:rsidR="00452A7B" w:rsidRPr="00430528">
              <w:rPr>
                <w:rStyle w:val="Hyperlink"/>
                <w:noProof/>
              </w:rPr>
              <w:t>CHAPTER 1: OVERVIEW</w:t>
            </w:r>
            <w:r w:rsidR="00452A7B">
              <w:rPr>
                <w:noProof/>
                <w:webHidden/>
              </w:rPr>
              <w:tab/>
            </w:r>
            <w:r w:rsidR="00452A7B">
              <w:rPr>
                <w:noProof/>
                <w:webHidden/>
              </w:rPr>
              <w:fldChar w:fldCharType="begin"/>
            </w:r>
            <w:r w:rsidR="00452A7B">
              <w:rPr>
                <w:noProof/>
                <w:webHidden/>
              </w:rPr>
              <w:instrText xml:space="preserve"> PAGEREF _Toc84515298 \h </w:instrText>
            </w:r>
            <w:r w:rsidR="00452A7B">
              <w:rPr>
                <w:noProof/>
                <w:webHidden/>
              </w:rPr>
            </w:r>
            <w:r w:rsidR="00452A7B">
              <w:rPr>
                <w:noProof/>
                <w:webHidden/>
              </w:rPr>
              <w:fldChar w:fldCharType="separate"/>
            </w:r>
            <w:r w:rsidR="00802BB1">
              <w:rPr>
                <w:noProof/>
                <w:webHidden/>
              </w:rPr>
              <w:t>2</w:t>
            </w:r>
            <w:r w:rsidR="00452A7B">
              <w:rPr>
                <w:noProof/>
                <w:webHidden/>
              </w:rPr>
              <w:fldChar w:fldCharType="end"/>
            </w:r>
          </w:hyperlink>
        </w:p>
        <w:p w14:paraId="2FF1257E" w14:textId="2ACF4502"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299" w:history="1">
            <w:r w:rsidR="00452A7B" w:rsidRPr="00430528">
              <w:rPr>
                <w:rStyle w:val="Hyperlink"/>
                <w:noProof/>
              </w:rPr>
              <w:t>1. INTRODUCTION</w:t>
            </w:r>
            <w:r w:rsidR="00452A7B">
              <w:rPr>
                <w:noProof/>
                <w:webHidden/>
              </w:rPr>
              <w:tab/>
            </w:r>
            <w:r w:rsidR="00452A7B">
              <w:rPr>
                <w:noProof/>
                <w:webHidden/>
              </w:rPr>
              <w:fldChar w:fldCharType="begin"/>
            </w:r>
            <w:r w:rsidR="00452A7B">
              <w:rPr>
                <w:noProof/>
                <w:webHidden/>
              </w:rPr>
              <w:instrText xml:space="preserve"> PAGEREF _Toc84515299 \h </w:instrText>
            </w:r>
            <w:r w:rsidR="00452A7B">
              <w:rPr>
                <w:noProof/>
                <w:webHidden/>
              </w:rPr>
            </w:r>
            <w:r w:rsidR="00452A7B">
              <w:rPr>
                <w:noProof/>
                <w:webHidden/>
              </w:rPr>
              <w:fldChar w:fldCharType="separate"/>
            </w:r>
            <w:r w:rsidR="00802BB1">
              <w:rPr>
                <w:noProof/>
                <w:webHidden/>
              </w:rPr>
              <w:t>2</w:t>
            </w:r>
            <w:r w:rsidR="00452A7B">
              <w:rPr>
                <w:noProof/>
                <w:webHidden/>
              </w:rPr>
              <w:fldChar w:fldCharType="end"/>
            </w:r>
          </w:hyperlink>
        </w:p>
        <w:p w14:paraId="51382857" w14:textId="7E94FA5B"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00" w:history="1">
            <w:r w:rsidR="00452A7B" w:rsidRPr="00430528">
              <w:rPr>
                <w:rStyle w:val="Hyperlink"/>
                <w:bCs/>
                <w:noProof/>
              </w:rPr>
              <w:t>2. SITEMAP</w:t>
            </w:r>
            <w:r w:rsidR="00452A7B">
              <w:rPr>
                <w:noProof/>
                <w:webHidden/>
              </w:rPr>
              <w:tab/>
            </w:r>
            <w:r w:rsidR="00452A7B">
              <w:rPr>
                <w:noProof/>
                <w:webHidden/>
              </w:rPr>
              <w:fldChar w:fldCharType="begin"/>
            </w:r>
            <w:r w:rsidR="00452A7B">
              <w:rPr>
                <w:noProof/>
                <w:webHidden/>
              </w:rPr>
              <w:instrText xml:space="preserve"> PAGEREF _Toc84515300 \h </w:instrText>
            </w:r>
            <w:r w:rsidR="00452A7B">
              <w:rPr>
                <w:noProof/>
                <w:webHidden/>
              </w:rPr>
            </w:r>
            <w:r w:rsidR="00452A7B">
              <w:rPr>
                <w:noProof/>
                <w:webHidden/>
              </w:rPr>
              <w:fldChar w:fldCharType="separate"/>
            </w:r>
            <w:r w:rsidR="00802BB1">
              <w:rPr>
                <w:noProof/>
                <w:webHidden/>
              </w:rPr>
              <w:t>2</w:t>
            </w:r>
            <w:r w:rsidR="00452A7B">
              <w:rPr>
                <w:noProof/>
                <w:webHidden/>
              </w:rPr>
              <w:fldChar w:fldCharType="end"/>
            </w:r>
          </w:hyperlink>
        </w:p>
        <w:p w14:paraId="72707C13" w14:textId="4C3E6B92"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01" w:history="1">
            <w:r w:rsidR="00452A7B" w:rsidRPr="00430528">
              <w:rPr>
                <w:rStyle w:val="Hyperlink"/>
                <w:noProof/>
              </w:rPr>
              <w:t>3. OBJECTIVE</w:t>
            </w:r>
            <w:r w:rsidR="00452A7B">
              <w:rPr>
                <w:noProof/>
                <w:webHidden/>
              </w:rPr>
              <w:tab/>
            </w:r>
            <w:r w:rsidR="00452A7B">
              <w:rPr>
                <w:noProof/>
                <w:webHidden/>
              </w:rPr>
              <w:fldChar w:fldCharType="begin"/>
            </w:r>
            <w:r w:rsidR="00452A7B">
              <w:rPr>
                <w:noProof/>
                <w:webHidden/>
              </w:rPr>
              <w:instrText xml:space="preserve"> PAGEREF _Toc84515301 \h </w:instrText>
            </w:r>
            <w:r w:rsidR="00452A7B">
              <w:rPr>
                <w:noProof/>
                <w:webHidden/>
              </w:rPr>
            </w:r>
            <w:r w:rsidR="00452A7B">
              <w:rPr>
                <w:noProof/>
                <w:webHidden/>
              </w:rPr>
              <w:fldChar w:fldCharType="separate"/>
            </w:r>
            <w:r w:rsidR="00802BB1">
              <w:rPr>
                <w:noProof/>
                <w:webHidden/>
              </w:rPr>
              <w:t>5</w:t>
            </w:r>
            <w:r w:rsidR="00452A7B">
              <w:rPr>
                <w:noProof/>
                <w:webHidden/>
              </w:rPr>
              <w:fldChar w:fldCharType="end"/>
            </w:r>
          </w:hyperlink>
        </w:p>
        <w:p w14:paraId="6054E960" w14:textId="66913116"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02" w:history="1">
            <w:r w:rsidR="00452A7B" w:rsidRPr="00430528">
              <w:rPr>
                <w:rStyle w:val="Hyperlink"/>
                <w:noProof/>
              </w:rPr>
              <w:t>4. SOME MAIN INTERFACE</w:t>
            </w:r>
            <w:r w:rsidR="00452A7B">
              <w:rPr>
                <w:noProof/>
                <w:webHidden/>
              </w:rPr>
              <w:tab/>
            </w:r>
            <w:r w:rsidR="00452A7B">
              <w:rPr>
                <w:noProof/>
                <w:webHidden/>
              </w:rPr>
              <w:fldChar w:fldCharType="begin"/>
            </w:r>
            <w:r w:rsidR="00452A7B">
              <w:rPr>
                <w:noProof/>
                <w:webHidden/>
              </w:rPr>
              <w:instrText xml:space="preserve"> PAGEREF _Toc84515302 \h </w:instrText>
            </w:r>
            <w:r w:rsidR="00452A7B">
              <w:rPr>
                <w:noProof/>
                <w:webHidden/>
              </w:rPr>
            </w:r>
            <w:r w:rsidR="00452A7B">
              <w:rPr>
                <w:noProof/>
                <w:webHidden/>
              </w:rPr>
              <w:fldChar w:fldCharType="separate"/>
            </w:r>
            <w:r w:rsidR="00802BB1">
              <w:rPr>
                <w:noProof/>
                <w:webHidden/>
              </w:rPr>
              <w:t>6</w:t>
            </w:r>
            <w:r w:rsidR="00452A7B">
              <w:rPr>
                <w:noProof/>
                <w:webHidden/>
              </w:rPr>
              <w:fldChar w:fldCharType="end"/>
            </w:r>
          </w:hyperlink>
        </w:p>
        <w:p w14:paraId="3489E71C" w14:textId="230449E2" w:rsidR="00452A7B" w:rsidRDefault="00B13166">
          <w:pPr>
            <w:pStyle w:val="TOC1"/>
            <w:tabs>
              <w:tab w:val="right" w:leader="dot" w:pos="9629"/>
            </w:tabs>
            <w:rPr>
              <w:rFonts w:asciiTheme="minorHAnsi" w:hAnsiTheme="minorHAnsi" w:cstheme="minorBidi"/>
              <w:b w:val="0"/>
              <w:bCs w:val="0"/>
              <w:caps w:val="0"/>
              <w:noProof/>
              <w:color w:val="auto"/>
              <w:sz w:val="22"/>
              <w:szCs w:val="22"/>
            </w:rPr>
          </w:pPr>
          <w:hyperlink w:anchor="_Toc84515303" w:history="1">
            <w:r w:rsidR="00452A7B" w:rsidRPr="00430528">
              <w:rPr>
                <w:rStyle w:val="Hyperlink"/>
                <w:noProof/>
              </w:rPr>
              <w:t>CHAPTER 2: E-PROJECT DESIGN</w:t>
            </w:r>
            <w:r w:rsidR="00452A7B">
              <w:rPr>
                <w:noProof/>
                <w:webHidden/>
              </w:rPr>
              <w:tab/>
            </w:r>
            <w:r w:rsidR="00452A7B">
              <w:rPr>
                <w:noProof/>
                <w:webHidden/>
              </w:rPr>
              <w:fldChar w:fldCharType="begin"/>
            </w:r>
            <w:r w:rsidR="00452A7B">
              <w:rPr>
                <w:noProof/>
                <w:webHidden/>
              </w:rPr>
              <w:instrText xml:space="preserve"> PAGEREF _Toc84515303 \h </w:instrText>
            </w:r>
            <w:r w:rsidR="00452A7B">
              <w:rPr>
                <w:noProof/>
                <w:webHidden/>
              </w:rPr>
            </w:r>
            <w:r w:rsidR="00452A7B">
              <w:rPr>
                <w:noProof/>
                <w:webHidden/>
              </w:rPr>
              <w:fldChar w:fldCharType="separate"/>
            </w:r>
            <w:r w:rsidR="00802BB1">
              <w:rPr>
                <w:noProof/>
                <w:webHidden/>
              </w:rPr>
              <w:t>7</w:t>
            </w:r>
            <w:r w:rsidR="00452A7B">
              <w:rPr>
                <w:noProof/>
                <w:webHidden/>
              </w:rPr>
              <w:fldChar w:fldCharType="end"/>
            </w:r>
          </w:hyperlink>
        </w:p>
        <w:p w14:paraId="2973F1D8" w14:textId="04DE718B"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04" w:history="1">
            <w:r w:rsidR="00452A7B" w:rsidRPr="00430528">
              <w:rPr>
                <w:rStyle w:val="Hyperlink"/>
                <w:noProof/>
                <w:shd w:val="clear" w:color="auto" w:fill="FFFFFF"/>
              </w:rPr>
              <w:t>1. DATA-FLOW DIAGRAM</w:t>
            </w:r>
            <w:r w:rsidR="00452A7B">
              <w:rPr>
                <w:noProof/>
                <w:webHidden/>
              </w:rPr>
              <w:tab/>
            </w:r>
            <w:r w:rsidR="00452A7B">
              <w:rPr>
                <w:noProof/>
                <w:webHidden/>
              </w:rPr>
              <w:fldChar w:fldCharType="begin"/>
            </w:r>
            <w:r w:rsidR="00452A7B">
              <w:rPr>
                <w:noProof/>
                <w:webHidden/>
              </w:rPr>
              <w:instrText xml:space="preserve"> PAGEREF _Toc84515304 \h </w:instrText>
            </w:r>
            <w:r w:rsidR="00452A7B">
              <w:rPr>
                <w:noProof/>
                <w:webHidden/>
              </w:rPr>
            </w:r>
            <w:r w:rsidR="00452A7B">
              <w:rPr>
                <w:noProof/>
                <w:webHidden/>
              </w:rPr>
              <w:fldChar w:fldCharType="separate"/>
            </w:r>
            <w:r w:rsidR="00802BB1">
              <w:rPr>
                <w:noProof/>
                <w:webHidden/>
              </w:rPr>
              <w:t>7</w:t>
            </w:r>
            <w:r w:rsidR="00452A7B">
              <w:rPr>
                <w:noProof/>
                <w:webHidden/>
              </w:rPr>
              <w:fldChar w:fldCharType="end"/>
            </w:r>
          </w:hyperlink>
        </w:p>
        <w:p w14:paraId="6011A8AF" w14:textId="4C1EDEE3"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05" w:history="1">
            <w:r w:rsidR="00452A7B" w:rsidRPr="00430528">
              <w:rPr>
                <w:rStyle w:val="Hyperlink"/>
                <w:noProof/>
                <w:shd w:val="clear" w:color="auto" w:fill="FFFFFF"/>
              </w:rPr>
              <w:t xml:space="preserve">1.1. </w:t>
            </w:r>
            <w:r w:rsidR="00452A7B" w:rsidRPr="00430528">
              <w:rPr>
                <w:rStyle w:val="Hyperlink"/>
                <w:noProof/>
              </w:rPr>
              <w:t>Defination</w:t>
            </w:r>
            <w:r w:rsidR="00452A7B">
              <w:rPr>
                <w:noProof/>
                <w:webHidden/>
              </w:rPr>
              <w:tab/>
            </w:r>
            <w:r w:rsidR="00452A7B">
              <w:rPr>
                <w:noProof/>
                <w:webHidden/>
              </w:rPr>
              <w:fldChar w:fldCharType="begin"/>
            </w:r>
            <w:r w:rsidR="00452A7B">
              <w:rPr>
                <w:noProof/>
                <w:webHidden/>
              </w:rPr>
              <w:instrText xml:space="preserve"> PAGEREF _Toc84515305 \h </w:instrText>
            </w:r>
            <w:r w:rsidR="00452A7B">
              <w:rPr>
                <w:noProof/>
                <w:webHidden/>
              </w:rPr>
            </w:r>
            <w:r w:rsidR="00452A7B">
              <w:rPr>
                <w:noProof/>
                <w:webHidden/>
              </w:rPr>
              <w:fldChar w:fldCharType="separate"/>
            </w:r>
            <w:r w:rsidR="00802BB1">
              <w:rPr>
                <w:noProof/>
                <w:webHidden/>
              </w:rPr>
              <w:t>7</w:t>
            </w:r>
            <w:r w:rsidR="00452A7B">
              <w:rPr>
                <w:noProof/>
                <w:webHidden/>
              </w:rPr>
              <w:fldChar w:fldCharType="end"/>
            </w:r>
          </w:hyperlink>
        </w:p>
        <w:p w14:paraId="20812AC7" w14:textId="200D37D2"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06" w:history="1">
            <w:r w:rsidR="00452A7B" w:rsidRPr="00430528">
              <w:rPr>
                <w:rStyle w:val="Hyperlink"/>
                <w:noProof/>
              </w:rPr>
              <w:t>1.2. Elements of data-flow diagrams</w:t>
            </w:r>
            <w:r w:rsidR="00452A7B">
              <w:rPr>
                <w:noProof/>
                <w:webHidden/>
              </w:rPr>
              <w:tab/>
            </w:r>
            <w:r w:rsidR="00452A7B">
              <w:rPr>
                <w:noProof/>
                <w:webHidden/>
              </w:rPr>
              <w:fldChar w:fldCharType="begin"/>
            </w:r>
            <w:r w:rsidR="00452A7B">
              <w:rPr>
                <w:noProof/>
                <w:webHidden/>
              </w:rPr>
              <w:instrText xml:space="preserve"> PAGEREF _Toc84515306 \h </w:instrText>
            </w:r>
            <w:r w:rsidR="00452A7B">
              <w:rPr>
                <w:noProof/>
                <w:webHidden/>
              </w:rPr>
            </w:r>
            <w:r w:rsidR="00452A7B">
              <w:rPr>
                <w:noProof/>
                <w:webHidden/>
              </w:rPr>
              <w:fldChar w:fldCharType="separate"/>
            </w:r>
            <w:r w:rsidR="00802BB1">
              <w:rPr>
                <w:noProof/>
                <w:webHidden/>
              </w:rPr>
              <w:t>7</w:t>
            </w:r>
            <w:r w:rsidR="00452A7B">
              <w:rPr>
                <w:noProof/>
                <w:webHidden/>
              </w:rPr>
              <w:fldChar w:fldCharType="end"/>
            </w:r>
          </w:hyperlink>
        </w:p>
        <w:p w14:paraId="1652C8AC" w14:textId="00675E4A"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07" w:history="1">
            <w:r w:rsidR="00452A7B" w:rsidRPr="00430528">
              <w:rPr>
                <w:rStyle w:val="Hyperlink"/>
                <w:noProof/>
              </w:rPr>
              <w:t>2. DFD ANALYSIS: DESIGN MAIN FUNCTIONS OF SYSTEM</w:t>
            </w:r>
            <w:r w:rsidR="00452A7B">
              <w:rPr>
                <w:noProof/>
                <w:webHidden/>
              </w:rPr>
              <w:tab/>
            </w:r>
            <w:r w:rsidR="00452A7B">
              <w:rPr>
                <w:noProof/>
                <w:webHidden/>
              </w:rPr>
              <w:fldChar w:fldCharType="begin"/>
            </w:r>
            <w:r w:rsidR="00452A7B">
              <w:rPr>
                <w:noProof/>
                <w:webHidden/>
              </w:rPr>
              <w:instrText xml:space="preserve"> PAGEREF _Toc84515307 \h </w:instrText>
            </w:r>
            <w:r w:rsidR="00452A7B">
              <w:rPr>
                <w:noProof/>
                <w:webHidden/>
              </w:rPr>
            </w:r>
            <w:r w:rsidR="00452A7B">
              <w:rPr>
                <w:noProof/>
                <w:webHidden/>
              </w:rPr>
              <w:fldChar w:fldCharType="separate"/>
            </w:r>
            <w:r w:rsidR="00802BB1">
              <w:rPr>
                <w:noProof/>
                <w:webHidden/>
              </w:rPr>
              <w:t>8</w:t>
            </w:r>
            <w:r w:rsidR="00452A7B">
              <w:rPr>
                <w:noProof/>
                <w:webHidden/>
              </w:rPr>
              <w:fldChar w:fldCharType="end"/>
            </w:r>
          </w:hyperlink>
        </w:p>
        <w:p w14:paraId="00E920B1" w14:textId="3DD11087"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08" w:history="1">
            <w:r w:rsidR="00452A7B" w:rsidRPr="00430528">
              <w:rPr>
                <w:rStyle w:val="Hyperlink"/>
                <w:noProof/>
              </w:rPr>
              <w:t>3. DATABASE STRUCTURE</w:t>
            </w:r>
            <w:r w:rsidR="00452A7B">
              <w:rPr>
                <w:noProof/>
                <w:webHidden/>
              </w:rPr>
              <w:tab/>
            </w:r>
            <w:r w:rsidR="00452A7B">
              <w:rPr>
                <w:noProof/>
                <w:webHidden/>
              </w:rPr>
              <w:fldChar w:fldCharType="begin"/>
            </w:r>
            <w:r w:rsidR="00452A7B">
              <w:rPr>
                <w:noProof/>
                <w:webHidden/>
              </w:rPr>
              <w:instrText xml:space="preserve"> PAGEREF _Toc84515308 \h </w:instrText>
            </w:r>
            <w:r w:rsidR="00452A7B">
              <w:rPr>
                <w:noProof/>
                <w:webHidden/>
              </w:rPr>
            </w:r>
            <w:r w:rsidR="00452A7B">
              <w:rPr>
                <w:noProof/>
                <w:webHidden/>
              </w:rPr>
              <w:fldChar w:fldCharType="separate"/>
            </w:r>
            <w:r w:rsidR="00802BB1">
              <w:rPr>
                <w:noProof/>
                <w:webHidden/>
              </w:rPr>
              <w:t>20</w:t>
            </w:r>
            <w:r w:rsidR="00452A7B">
              <w:rPr>
                <w:noProof/>
                <w:webHidden/>
              </w:rPr>
              <w:fldChar w:fldCharType="end"/>
            </w:r>
          </w:hyperlink>
        </w:p>
        <w:p w14:paraId="0A97CE3E" w14:textId="3067D41A" w:rsidR="00452A7B" w:rsidRDefault="00B13166">
          <w:pPr>
            <w:pStyle w:val="TOC1"/>
            <w:tabs>
              <w:tab w:val="right" w:leader="dot" w:pos="9629"/>
            </w:tabs>
            <w:rPr>
              <w:rFonts w:asciiTheme="minorHAnsi" w:hAnsiTheme="minorHAnsi" w:cstheme="minorBidi"/>
              <w:b w:val="0"/>
              <w:bCs w:val="0"/>
              <w:caps w:val="0"/>
              <w:noProof/>
              <w:color w:val="auto"/>
              <w:sz w:val="22"/>
              <w:szCs w:val="22"/>
            </w:rPr>
          </w:pPr>
          <w:hyperlink w:anchor="_Toc84515309" w:history="1">
            <w:r w:rsidR="00452A7B" w:rsidRPr="00430528">
              <w:rPr>
                <w:rStyle w:val="Hyperlink"/>
                <w:noProof/>
              </w:rPr>
              <w:t>CHAPTER 3: INTERFACE SNAPSHOT</w:t>
            </w:r>
            <w:r w:rsidR="00452A7B">
              <w:rPr>
                <w:noProof/>
                <w:webHidden/>
              </w:rPr>
              <w:tab/>
            </w:r>
            <w:r w:rsidR="00452A7B">
              <w:rPr>
                <w:noProof/>
                <w:webHidden/>
              </w:rPr>
              <w:fldChar w:fldCharType="begin"/>
            </w:r>
            <w:r w:rsidR="00452A7B">
              <w:rPr>
                <w:noProof/>
                <w:webHidden/>
              </w:rPr>
              <w:instrText xml:space="preserve"> PAGEREF _Toc84515309 \h </w:instrText>
            </w:r>
            <w:r w:rsidR="00452A7B">
              <w:rPr>
                <w:noProof/>
                <w:webHidden/>
              </w:rPr>
            </w:r>
            <w:r w:rsidR="00452A7B">
              <w:rPr>
                <w:noProof/>
                <w:webHidden/>
              </w:rPr>
              <w:fldChar w:fldCharType="separate"/>
            </w:r>
            <w:r w:rsidR="00802BB1">
              <w:rPr>
                <w:noProof/>
                <w:webHidden/>
              </w:rPr>
              <w:t>21</w:t>
            </w:r>
            <w:r w:rsidR="00452A7B">
              <w:rPr>
                <w:noProof/>
                <w:webHidden/>
              </w:rPr>
              <w:fldChar w:fldCharType="end"/>
            </w:r>
          </w:hyperlink>
        </w:p>
        <w:p w14:paraId="7CCFCCE1" w14:textId="4131BD76"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10" w:history="1">
            <w:r w:rsidR="00452A7B" w:rsidRPr="00430528">
              <w:rPr>
                <w:rStyle w:val="Hyperlink"/>
                <w:noProof/>
              </w:rPr>
              <w:t>1. MAIN</w:t>
            </w:r>
            <w:r w:rsidR="00452A7B">
              <w:rPr>
                <w:noProof/>
                <w:webHidden/>
              </w:rPr>
              <w:tab/>
            </w:r>
            <w:r w:rsidR="00452A7B">
              <w:rPr>
                <w:noProof/>
                <w:webHidden/>
              </w:rPr>
              <w:fldChar w:fldCharType="begin"/>
            </w:r>
            <w:r w:rsidR="00452A7B">
              <w:rPr>
                <w:noProof/>
                <w:webHidden/>
              </w:rPr>
              <w:instrText xml:space="preserve"> PAGEREF _Toc84515310 \h </w:instrText>
            </w:r>
            <w:r w:rsidR="00452A7B">
              <w:rPr>
                <w:noProof/>
                <w:webHidden/>
              </w:rPr>
            </w:r>
            <w:r w:rsidR="00452A7B">
              <w:rPr>
                <w:noProof/>
                <w:webHidden/>
              </w:rPr>
              <w:fldChar w:fldCharType="separate"/>
            </w:r>
            <w:r w:rsidR="00802BB1">
              <w:rPr>
                <w:noProof/>
                <w:webHidden/>
              </w:rPr>
              <w:t>21</w:t>
            </w:r>
            <w:r w:rsidR="00452A7B">
              <w:rPr>
                <w:noProof/>
                <w:webHidden/>
              </w:rPr>
              <w:fldChar w:fldCharType="end"/>
            </w:r>
          </w:hyperlink>
        </w:p>
        <w:p w14:paraId="4AF3CD75" w14:textId="6656BD55"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11" w:history="1">
            <w:r w:rsidR="00452A7B" w:rsidRPr="00430528">
              <w:rPr>
                <w:rStyle w:val="Hyperlink"/>
                <w:noProof/>
              </w:rPr>
              <w:t>2. ATTANDANCE RECORD</w:t>
            </w:r>
            <w:r w:rsidR="00452A7B">
              <w:rPr>
                <w:noProof/>
                <w:webHidden/>
              </w:rPr>
              <w:tab/>
            </w:r>
            <w:r w:rsidR="00452A7B">
              <w:rPr>
                <w:noProof/>
                <w:webHidden/>
              </w:rPr>
              <w:fldChar w:fldCharType="begin"/>
            </w:r>
            <w:r w:rsidR="00452A7B">
              <w:rPr>
                <w:noProof/>
                <w:webHidden/>
              </w:rPr>
              <w:instrText xml:space="preserve"> PAGEREF _Toc84515311 \h </w:instrText>
            </w:r>
            <w:r w:rsidR="00452A7B">
              <w:rPr>
                <w:noProof/>
                <w:webHidden/>
              </w:rPr>
            </w:r>
            <w:r w:rsidR="00452A7B">
              <w:rPr>
                <w:noProof/>
                <w:webHidden/>
              </w:rPr>
              <w:fldChar w:fldCharType="separate"/>
            </w:r>
            <w:r w:rsidR="00802BB1">
              <w:rPr>
                <w:noProof/>
                <w:webHidden/>
              </w:rPr>
              <w:t>22</w:t>
            </w:r>
            <w:r w:rsidR="00452A7B">
              <w:rPr>
                <w:noProof/>
                <w:webHidden/>
              </w:rPr>
              <w:fldChar w:fldCharType="end"/>
            </w:r>
          </w:hyperlink>
        </w:p>
        <w:p w14:paraId="061DF187" w14:textId="2A29BBAD"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12" w:history="1">
            <w:r w:rsidR="00452A7B" w:rsidRPr="00430528">
              <w:rPr>
                <w:rStyle w:val="Hyperlink"/>
                <w:noProof/>
              </w:rPr>
              <w:t>3.  LOGIN</w:t>
            </w:r>
            <w:r w:rsidR="00452A7B">
              <w:rPr>
                <w:noProof/>
                <w:webHidden/>
              </w:rPr>
              <w:tab/>
            </w:r>
            <w:r w:rsidR="00452A7B">
              <w:rPr>
                <w:noProof/>
                <w:webHidden/>
              </w:rPr>
              <w:fldChar w:fldCharType="begin"/>
            </w:r>
            <w:r w:rsidR="00452A7B">
              <w:rPr>
                <w:noProof/>
                <w:webHidden/>
              </w:rPr>
              <w:instrText xml:space="preserve"> PAGEREF _Toc84515312 \h </w:instrText>
            </w:r>
            <w:r w:rsidR="00452A7B">
              <w:rPr>
                <w:noProof/>
                <w:webHidden/>
              </w:rPr>
            </w:r>
            <w:r w:rsidR="00452A7B">
              <w:rPr>
                <w:noProof/>
                <w:webHidden/>
              </w:rPr>
              <w:fldChar w:fldCharType="separate"/>
            </w:r>
            <w:r w:rsidR="00802BB1">
              <w:rPr>
                <w:noProof/>
                <w:webHidden/>
              </w:rPr>
              <w:t>22</w:t>
            </w:r>
            <w:r w:rsidR="00452A7B">
              <w:rPr>
                <w:noProof/>
                <w:webHidden/>
              </w:rPr>
              <w:fldChar w:fldCharType="end"/>
            </w:r>
          </w:hyperlink>
        </w:p>
        <w:p w14:paraId="45C76A5C" w14:textId="25FE6EEF"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13" w:history="1">
            <w:r w:rsidR="00452A7B" w:rsidRPr="00430528">
              <w:rPr>
                <w:rStyle w:val="Hyperlink"/>
                <w:noProof/>
              </w:rPr>
              <w:t>4. CHOOSE TYPE</w:t>
            </w:r>
            <w:r w:rsidR="00452A7B">
              <w:rPr>
                <w:noProof/>
                <w:webHidden/>
              </w:rPr>
              <w:tab/>
            </w:r>
            <w:r w:rsidR="00452A7B">
              <w:rPr>
                <w:noProof/>
                <w:webHidden/>
              </w:rPr>
              <w:fldChar w:fldCharType="begin"/>
            </w:r>
            <w:r w:rsidR="00452A7B">
              <w:rPr>
                <w:noProof/>
                <w:webHidden/>
              </w:rPr>
              <w:instrText xml:space="preserve"> PAGEREF _Toc84515313 \h </w:instrText>
            </w:r>
            <w:r w:rsidR="00452A7B">
              <w:rPr>
                <w:noProof/>
                <w:webHidden/>
              </w:rPr>
            </w:r>
            <w:r w:rsidR="00452A7B">
              <w:rPr>
                <w:noProof/>
                <w:webHidden/>
              </w:rPr>
              <w:fldChar w:fldCharType="separate"/>
            </w:r>
            <w:r w:rsidR="00802BB1">
              <w:rPr>
                <w:noProof/>
                <w:webHidden/>
              </w:rPr>
              <w:t>23</w:t>
            </w:r>
            <w:r w:rsidR="00452A7B">
              <w:rPr>
                <w:noProof/>
                <w:webHidden/>
              </w:rPr>
              <w:fldChar w:fldCharType="end"/>
            </w:r>
          </w:hyperlink>
        </w:p>
        <w:p w14:paraId="0E482C9B" w14:textId="703EABA1"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14" w:history="1">
            <w:r w:rsidR="00452A7B" w:rsidRPr="00430528">
              <w:rPr>
                <w:rStyle w:val="Hyperlink"/>
                <w:noProof/>
              </w:rPr>
              <w:t>5. ADMIN OFFICER</w:t>
            </w:r>
            <w:r w:rsidR="00452A7B">
              <w:rPr>
                <w:noProof/>
                <w:webHidden/>
              </w:rPr>
              <w:tab/>
            </w:r>
            <w:r w:rsidR="00452A7B">
              <w:rPr>
                <w:noProof/>
                <w:webHidden/>
              </w:rPr>
              <w:fldChar w:fldCharType="begin"/>
            </w:r>
            <w:r w:rsidR="00452A7B">
              <w:rPr>
                <w:noProof/>
                <w:webHidden/>
              </w:rPr>
              <w:instrText xml:space="preserve"> PAGEREF _Toc84515314 \h </w:instrText>
            </w:r>
            <w:r w:rsidR="00452A7B">
              <w:rPr>
                <w:noProof/>
                <w:webHidden/>
              </w:rPr>
            </w:r>
            <w:r w:rsidR="00452A7B">
              <w:rPr>
                <w:noProof/>
                <w:webHidden/>
              </w:rPr>
              <w:fldChar w:fldCharType="separate"/>
            </w:r>
            <w:r w:rsidR="00802BB1">
              <w:rPr>
                <w:noProof/>
                <w:webHidden/>
              </w:rPr>
              <w:t>24</w:t>
            </w:r>
            <w:r w:rsidR="00452A7B">
              <w:rPr>
                <w:noProof/>
                <w:webHidden/>
              </w:rPr>
              <w:fldChar w:fldCharType="end"/>
            </w:r>
          </w:hyperlink>
        </w:p>
        <w:p w14:paraId="01E40058" w14:textId="73532C6E"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15" w:history="1">
            <w:r w:rsidR="00452A7B" w:rsidRPr="00430528">
              <w:rPr>
                <w:rStyle w:val="Hyperlink"/>
                <w:noProof/>
              </w:rPr>
              <w:t>6. HUMAN RESOURCES</w:t>
            </w:r>
            <w:r w:rsidR="00452A7B">
              <w:rPr>
                <w:noProof/>
                <w:webHidden/>
              </w:rPr>
              <w:tab/>
            </w:r>
            <w:r w:rsidR="00452A7B">
              <w:rPr>
                <w:noProof/>
                <w:webHidden/>
              </w:rPr>
              <w:fldChar w:fldCharType="begin"/>
            </w:r>
            <w:r w:rsidR="00452A7B">
              <w:rPr>
                <w:noProof/>
                <w:webHidden/>
              </w:rPr>
              <w:instrText xml:space="preserve"> PAGEREF _Toc84515315 \h </w:instrText>
            </w:r>
            <w:r w:rsidR="00452A7B">
              <w:rPr>
                <w:noProof/>
                <w:webHidden/>
              </w:rPr>
            </w:r>
            <w:r w:rsidR="00452A7B">
              <w:rPr>
                <w:noProof/>
                <w:webHidden/>
              </w:rPr>
              <w:fldChar w:fldCharType="separate"/>
            </w:r>
            <w:r w:rsidR="00802BB1">
              <w:rPr>
                <w:noProof/>
                <w:webHidden/>
              </w:rPr>
              <w:t>25</w:t>
            </w:r>
            <w:r w:rsidR="00452A7B">
              <w:rPr>
                <w:noProof/>
                <w:webHidden/>
              </w:rPr>
              <w:fldChar w:fldCharType="end"/>
            </w:r>
          </w:hyperlink>
        </w:p>
        <w:p w14:paraId="22EDCEC4" w14:textId="1A0C76D6"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16" w:history="1">
            <w:r w:rsidR="00452A7B" w:rsidRPr="00430528">
              <w:rPr>
                <w:rStyle w:val="Hyperlink"/>
                <w:noProof/>
              </w:rPr>
              <w:t>7. EMPLOYEE</w:t>
            </w:r>
            <w:r w:rsidR="00452A7B">
              <w:rPr>
                <w:noProof/>
                <w:webHidden/>
              </w:rPr>
              <w:tab/>
            </w:r>
            <w:r w:rsidR="00452A7B">
              <w:rPr>
                <w:noProof/>
                <w:webHidden/>
              </w:rPr>
              <w:fldChar w:fldCharType="begin"/>
            </w:r>
            <w:r w:rsidR="00452A7B">
              <w:rPr>
                <w:noProof/>
                <w:webHidden/>
              </w:rPr>
              <w:instrText xml:space="preserve"> PAGEREF _Toc84515316 \h </w:instrText>
            </w:r>
            <w:r w:rsidR="00452A7B">
              <w:rPr>
                <w:noProof/>
                <w:webHidden/>
              </w:rPr>
            </w:r>
            <w:r w:rsidR="00452A7B">
              <w:rPr>
                <w:noProof/>
                <w:webHidden/>
              </w:rPr>
              <w:fldChar w:fldCharType="separate"/>
            </w:r>
            <w:r w:rsidR="00802BB1">
              <w:rPr>
                <w:noProof/>
                <w:webHidden/>
              </w:rPr>
              <w:t>26</w:t>
            </w:r>
            <w:r w:rsidR="00452A7B">
              <w:rPr>
                <w:noProof/>
                <w:webHidden/>
              </w:rPr>
              <w:fldChar w:fldCharType="end"/>
            </w:r>
          </w:hyperlink>
        </w:p>
        <w:p w14:paraId="182201C9" w14:textId="52B97347" w:rsidR="00452A7B" w:rsidRDefault="00B13166">
          <w:pPr>
            <w:pStyle w:val="TOC1"/>
            <w:tabs>
              <w:tab w:val="right" w:leader="dot" w:pos="9629"/>
            </w:tabs>
            <w:rPr>
              <w:rFonts w:asciiTheme="minorHAnsi" w:hAnsiTheme="minorHAnsi" w:cstheme="minorBidi"/>
              <w:b w:val="0"/>
              <w:bCs w:val="0"/>
              <w:caps w:val="0"/>
              <w:noProof/>
              <w:color w:val="auto"/>
              <w:sz w:val="22"/>
              <w:szCs w:val="22"/>
            </w:rPr>
          </w:pPr>
          <w:hyperlink w:anchor="_Toc84515317" w:history="1">
            <w:r w:rsidR="00452A7B" w:rsidRPr="00430528">
              <w:rPr>
                <w:rStyle w:val="Hyperlink"/>
                <w:noProof/>
              </w:rPr>
              <w:t>CHAPTER 4: EMPLOYEE GUIDE</w:t>
            </w:r>
            <w:r w:rsidR="00452A7B">
              <w:rPr>
                <w:noProof/>
                <w:webHidden/>
              </w:rPr>
              <w:tab/>
            </w:r>
            <w:r w:rsidR="00452A7B">
              <w:rPr>
                <w:noProof/>
                <w:webHidden/>
              </w:rPr>
              <w:fldChar w:fldCharType="begin"/>
            </w:r>
            <w:r w:rsidR="00452A7B">
              <w:rPr>
                <w:noProof/>
                <w:webHidden/>
              </w:rPr>
              <w:instrText xml:space="preserve"> PAGEREF _Toc84515317 \h </w:instrText>
            </w:r>
            <w:r w:rsidR="00452A7B">
              <w:rPr>
                <w:noProof/>
                <w:webHidden/>
              </w:rPr>
            </w:r>
            <w:r w:rsidR="00452A7B">
              <w:rPr>
                <w:noProof/>
                <w:webHidden/>
              </w:rPr>
              <w:fldChar w:fldCharType="separate"/>
            </w:r>
            <w:r w:rsidR="00802BB1">
              <w:rPr>
                <w:noProof/>
                <w:webHidden/>
              </w:rPr>
              <w:t>27</w:t>
            </w:r>
            <w:r w:rsidR="00452A7B">
              <w:rPr>
                <w:noProof/>
                <w:webHidden/>
              </w:rPr>
              <w:fldChar w:fldCharType="end"/>
            </w:r>
          </w:hyperlink>
        </w:p>
        <w:p w14:paraId="6BAB388F" w14:textId="1D4463EB"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18" w:history="1">
            <w:r w:rsidR="00452A7B" w:rsidRPr="00430528">
              <w:rPr>
                <w:rStyle w:val="Hyperlink"/>
                <w:noProof/>
              </w:rPr>
              <w:t>1. MAIN</w:t>
            </w:r>
            <w:r w:rsidR="00452A7B">
              <w:rPr>
                <w:noProof/>
                <w:webHidden/>
              </w:rPr>
              <w:tab/>
            </w:r>
            <w:r w:rsidR="00452A7B">
              <w:rPr>
                <w:noProof/>
                <w:webHidden/>
              </w:rPr>
              <w:fldChar w:fldCharType="begin"/>
            </w:r>
            <w:r w:rsidR="00452A7B">
              <w:rPr>
                <w:noProof/>
                <w:webHidden/>
              </w:rPr>
              <w:instrText xml:space="preserve"> PAGEREF _Toc84515318 \h </w:instrText>
            </w:r>
            <w:r w:rsidR="00452A7B">
              <w:rPr>
                <w:noProof/>
                <w:webHidden/>
              </w:rPr>
            </w:r>
            <w:r w:rsidR="00452A7B">
              <w:rPr>
                <w:noProof/>
                <w:webHidden/>
              </w:rPr>
              <w:fldChar w:fldCharType="separate"/>
            </w:r>
            <w:r w:rsidR="00802BB1">
              <w:rPr>
                <w:noProof/>
                <w:webHidden/>
              </w:rPr>
              <w:t>27</w:t>
            </w:r>
            <w:r w:rsidR="00452A7B">
              <w:rPr>
                <w:noProof/>
                <w:webHidden/>
              </w:rPr>
              <w:fldChar w:fldCharType="end"/>
            </w:r>
          </w:hyperlink>
        </w:p>
        <w:p w14:paraId="22A5BD2A" w14:textId="6E95826E"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19" w:history="1">
            <w:r w:rsidR="00452A7B" w:rsidRPr="00430528">
              <w:rPr>
                <w:rStyle w:val="Hyperlink"/>
                <w:noProof/>
              </w:rPr>
              <w:t>1.1. Description</w:t>
            </w:r>
            <w:r w:rsidR="00452A7B">
              <w:rPr>
                <w:noProof/>
                <w:webHidden/>
              </w:rPr>
              <w:tab/>
            </w:r>
            <w:r w:rsidR="00452A7B">
              <w:rPr>
                <w:noProof/>
                <w:webHidden/>
              </w:rPr>
              <w:fldChar w:fldCharType="begin"/>
            </w:r>
            <w:r w:rsidR="00452A7B">
              <w:rPr>
                <w:noProof/>
                <w:webHidden/>
              </w:rPr>
              <w:instrText xml:space="preserve"> PAGEREF _Toc84515319 \h </w:instrText>
            </w:r>
            <w:r w:rsidR="00452A7B">
              <w:rPr>
                <w:noProof/>
                <w:webHidden/>
              </w:rPr>
            </w:r>
            <w:r w:rsidR="00452A7B">
              <w:rPr>
                <w:noProof/>
                <w:webHidden/>
              </w:rPr>
              <w:fldChar w:fldCharType="separate"/>
            </w:r>
            <w:r w:rsidR="00802BB1">
              <w:rPr>
                <w:noProof/>
                <w:webHidden/>
              </w:rPr>
              <w:t>27</w:t>
            </w:r>
            <w:r w:rsidR="00452A7B">
              <w:rPr>
                <w:noProof/>
                <w:webHidden/>
              </w:rPr>
              <w:fldChar w:fldCharType="end"/>
            </w:r>
          </w:hyperlink>
        </w:p>
        <w:p w14:paraId="4B56A76F" w14:textId="067487AF"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20" w:history="1">
            <w:r w:rsidR="00452A7B" w:rsidRPr="00430528">
              <w:rPr>
                <w:rStyle w:val="Hyperlink"/>
                <w:noProof/>
              </w:rPr>
              <w:t>1.2. Design and operation</w:t>
            </w:r>
            <w:r w:rsidR="00452A7B">
              <w:rPr>
                <w:noProof/>
                <w:webHidden/>
              </w:rPr>
              <w:tab/>
            </w:r>
            <w:r w:rsidR="00452A7B">
              <w:rPr>
                <w:noProof/>
                <w:webHidden/>
              </w:rPr>
              <w:fldChar w:fldCharType="begin"/>
            </w:r>
            <w:r w:rsidR="00452A7B">
              <w:rPr>
                <w:noProof/>
                <w:webHidden/>
              </w:rPr>
              <w:instrText xml:space="preserve"> PAGEREF _Toc84515320 \h </w:instrText>
            </w:r>
            <w:r w:rsidR="00452A7B">
              <w:rPr>
                <w:noProof/>
                <w:webHidden/>
              </w:rPr>
            </w:r>
            <w:r w:rsidR="00452A7B">
              <w:rPr>
                <w:noProof/>
                <w:webHidden/>
              </w:rPr>
              <w:fldChar w:fldCharType="separate"/>
            </w:r>
            <w:r w:rsidR="00802BB1">
              <w:rPr>
                <w:noProof/>
                <w:webHidden/>
              </w:rPr>
              <w:t>27</w:t>
            </w:r>
            <w:r w:rsidR="00452A7B">
              <w:rPr>
                <w:noProof/>
                <w:webHidden/>
              </w:rPr>
              <w:fldChar w:fldCharType="end"/>
            </w:r>
          </w:hyperlink>
        </w:p>
        <w:p w14:paraId="5662297C" w14:textId="0FCF3050"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21" w:history="1">
            <w:r w:rsidR="00452A7B" w:rsidRPr="00430528">
              <w:rPr>
                <w:rStyle w:val="Hyperlink"/>
                <w:noProof/>
              </w:rPr>
              <w:t>2. ATTENDANCE RECORD</w:t>
            </w:r>
            <w:r w:rsidR="00452A7B">
              <w:rPr>
                <w:noProof/>
                <w:webHidden/>
              </w:rPr>
              <w:tab/>
            </w:r>
            <w:r w:rsidR="00452A7B">
              <w:rPr>
                <w:noProof/>
                <w:webHidden/>
              </w:rPr>
              <w:fldChar w:fldCharType="begin"/>
            </w:r>
            <w:r w:rsidR="00452A7B">
              <w:rPr>
                <w:noProof/>
                <w:webHidden/>
              </w:rPr>
              <w:instrText xml:space="preserve"> PAGEREF _Toc84515321 \h </w:instrText>
            </w:r>
            <w:r w:rsidR="00452A7B">
              <w:rPr>
                <w:noProof/>
                <w:webHidden/>
              </w:rPr>
            </w:r>
            <w:r w:rsidR="00452A7B">
              <w:rPr>
                <w:noProof/>
                <w:webHidden/>
              </w:rPr>
              <w:fldChar w:fldCharType="separate"/>
            </w:r>
            <w:r w:rsidR="00802BB1">
              <w:rPr>
                <w:noProof/>
                <w:webHidden/>
              </w:rPr>
              <w:t>28</w:t>
            </w:r>
            <w:r w:rsidR="00452A7B">
              <w:rPr>
                <w:noProof/>
                <w:webHidden/>
              </w:rPr>
              <w:fldChar w:fldCharType="end"/>
            </w:r>
          </w:hyperlink>
        </w:p>
        <w:p w14:paraId="0EDE63ED" w14:textId="5063FCA1"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22" w:history="1">
            <w:r w:rsidR="00452A7B" w:rsidRPr="00430528">
              <w:rPr>
                <w:rStyle w:val="Hyperlink"/>
                <w:noProof/>
              </w:rPr>
              <w:t>2.1. Description</w:t>
            </w:r>
            <w:r w:rsidR="00452A7B">
              <w:rPr>
                <w:noProof/>
                <w:webHidden/>
              </w:rPr>
              <w:tab/>
            </w:r>
            <w:r w:rsidR="00452A7B">
              <w:rPr>
                <w:noProof/>
                <w:webHidden/>
              </w:rPr>
              <w:fldChar w:fldCharType="begin"/>
            </w:r>
            <w:r w:rsidR="00452A7B">
              <w:rPr>
                <w:noProof/>
                <w:webHidden/>
              </w:rPr>
              <w:instrText xml:space="preserve"> PAGEREF _Toc84515322 \h </w:instrText>
            </w:r>
            <w:r w:rsidR="00452A7B">
              <w:rPr>
                <w:noProof/>
                <w:webHidden/>
              </w:rPr>
            </w:r>
            <w:r w:rsidR="00452A7B">
              <w:rPr>
                <w:noProof/>
                <w:webHidden/>
              </w:rPr>
              <w:fldChar w:fldCharType="separate"/>
            </w:r>
            <w:r w:rsidR="00802BB1">
              <w:rPr>
                <w:noProof/>
                <w:webHidden/>
              </w:rPr>
              <w:t>28</w:t>
            </w:r>
            <w:r w:rsidR="00452A7B">
              <w:rPr>
                <w:noProof/>
                <w:webHidden/>
              </w:rPr>
              <w:fldChar w:fldCharType="end"/>
            </w:r>
          </w:hyperlink>
        </w:p>
        <w:p w14:paraId="04AC2177" w14:textId="66DDE572"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23" w:history="1">
            <w:r w:rsidR="00452A7B" w:rsidRPr="00430528">
              <w:rPr>
                <w:rStyle w:val="Hyperlink"/>
                <w:noProof/>
              </w:rPr>
              <w:t>2.2. Design and operation</w:t>
            </w:r>
            <w:r w:rsidR="00452A7B">
              <w:rPr>
                <w:noProof/>
                <w:webHidden/>
              </w:rPr>
              <w:tab/>
            </w:r>
            <w:r w:rsidR="00452A7B">
              <w:rPr>
                <w:noProof/>
                <w:webHidden/>
              </w:rPr>
              <w:fldChar w:fldCharType="begin"/>
            </w:r>
            <w:r w:rsidR="00452A7B">
              <w:rPr>
                <w:noProof/>
                <w:webHidden/>
              </w:rPr>
              <w:instrText xml:space="preserve"> PAGEREF _Toc84515323 \h </w:instrText>
            </w:r>
            <w:r w:rsidR="00452A7B">
              <w:rPr>
                <w:noProof/>
                <w:webHidden/>
              </w:rPr>
            </w:r>
            <w:r w:rsidR="00452A7B">
              <w:rPr>
                <w:noProof/>
                <w:webHidden/>
              </w:rPr>
              <w:fldChar w:fldCharType="separate"/>
            </w:r>
            <w:r w:rsidR="00802BB1">
              <w:rPr>
                <w:noProof/>
                <w:webHidden/>
              </w:rPr>
              <w:t>28</w:t>
            </w:r>
            <w:r w:rsidR="00452A7B">
              <w:rPr>
                <w:noProof/>
                <w:webHidden/>
              </w:rPr>
              <w:fldChar w:fldCharType="end"/>
            </w:r>
          </w:hyperlink>
        </w:p>
        <w:p w14:paraId="5A8C85B4" w14:textId="5B8B8350"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24" w:history="1">
            <w:r w:rsidR="00452A7B" w:rsidRPr="00430528">
              <w:rPr>
                <w:rStyle w:val="Hyperlink"/>
                <w:noProof/>
              </w:rPr>
              <w:t>3. LOGIN</w:t>
            </w:r>
            <w:r w:rsidR="00452A7B">
              <w:rPr>
                <w:noProof/>
                <w:webHidden/>
              </w:rPr>
              <w:tab/>
            </w:r>
            <w:r w:rsidR="00452A7B">
              <w:rPr>
                <w:noProof/>
                <w:webHidden/>
              </w:rPr>
              <w:fldChar w:fldCharType="begin"/>
            </w:r>
            <w:r w:rsidR="00452A7B">
              <w:rPr>
                <w:noProof/>
                <w:webHidden/>
              </w:rPr>
              <w:instrText xml:space="preserve"> PAGEREF _Toc84515324 \h </w:instrText>
            </w:r>
            <w:r w:rsidR="00452A7B">
              <w:rPr>
                <w:noProof/>
                <w:webHidden/>
              </w:rPr>
            </w:r>
            <w:r w:rsidR="00452A7B">
              <w:rPr>
                <w:noProof/>
                <w:webHidden/>
              </w:rPr>
              <w:fldChar w:fldCharType="separate"/>
            </w:r>
            <w:r w:rsidR="00802BB1">
              <w:rPr>
                <w:noProof/>
                <w:webHidden/>
              </w:rPr>
              <w:t>34</w:t>
            </w:r>
            <w:r w:rsidR="00452A7B">
              <w:rPr>
                <w:noProof/>
                <w:webHidden/>
              </w:rPr>
              <w:fldChar w:fldCharType="end"/>
            </w:r>
          </w:hyperlink>
        </w:p>
        <w:p w14:paraId="5BF2426D" w14:textId="42E629CF"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25" w:history="1">
            <w:r w:rsidR="00452A7B" w:rsidRPr="00430528">
              <w:rPr>
                <w:rStyle w:val="Hyperlink"/>
                <w:noProof/>
              </w:rPr>
              <w:t>3.1. Description</w:t>
            </w:r>
            <w:r w:rsidR="00452A7B">
              <w:rPr>
                <w:noProof/>
                <w:webHidden/>
              </w:rPr>
              <w:tab/>
            </w:r>
            <w:r w:rsidR="00452A7B">
              <w:rPr>
                <w:noProof/>
                <w:webHidden/>
              </w:rPr>
              <w:fldChar w:fldCharType="begin"/>
            </w:r>
            <w:r w:rsidR="00452A7B">
              <w:rPr>
                <w:noProof/>
                <w:webHidden/>
              </w:rPr>
              <w:instrText xml:space="preserve"> PAGEREF _Toc84515325 \h </w:instrText>
            </w:r>
            <w:r w:rsidR="00452A7B">
              <w:rPr>
                <w:noProof/>
                <w:webHidden/>
              </w:rPr>
            </w:r>
            <w:r w:rsidR="00452A7B">
              <w:rPr>
                <w:noProof/>
                <w:webHidden/>
              </w:rPr>
              <w:fldChar w:fldCharType="separate"/>
            </w:r>
            <w:r w:rsidR="00802BB1">
              <w:rPr>
                <w:noProof/>
                <w:webHidden/>
              </w:rPr>
              <w:t>34</w:t>
            </w:r>
            <w:r w:rsidR="00452A7B">
              <w:rPr>
                <w:noProof/>
                <w:webHidden/>
              </w:rPr>
              <w:fldChar w:fldCharType="end"/>
            </w:r>
          </w:hyperlink>
        </w:p>
        <w:p w14:paraId="77EB28FC" w14:textId="09806960"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26" w:history="1">
            <w:r w:rsidR="00452A7B" w:rsidRPr="00430528">
              <w:rPr>
                <w:rStyle w:val="Hyperlink"/>
                <w:noProof/>
              </w:rPr>
              <w:t>3.2. Design and operation</w:t>
            </w:r>
            <w:r w:rsidR="00452A7B">
              <w:rPr>
                <w:noProof/>
                <w:webHidden/>
              </w:rPr>
              <w:tab/>
            </w:r>
            <w:r w:rsidR="00452A7B">
              <w:rPr>
                <w:noProof/>
                <w:webHidden/>
              </w:rPr>
              <w:fldChar w:fldCharType="begin"/>
            </w:r>
            <w:r w:rsidR="00452A7B">
              <w:rPr>
                <w:noProof/>
                <w:webHidden/>
              </w:rPr>
              <w:instrText xml:space="preserve"> PAGEREF _Toc84515326 \h </w:instrText>
            </w:r>
            <w:r w:rsidR="00452A7B">
              <w:rPr>
                <w:noProof/>
                <w:webHidden/>
              </w:rPr>
            </w:r>
            <w:r w:rsidR="00452A7B">
              <w:rPr>
                <w:noProof/>
                <w:webHidden/>
              </w:rPr>
              <w:fldChar w:fldCharType="separate"/>
            </w:r>
            <w:r w:rsidR="00802BB1">
              <w:rPr>
                <w:noProof/>
                <w:webHidden/>
              </w:rPr>
              <w:t>34</w:t>
            </w:r>
            <w:r w:rsidR="00452A7B">
              <w:rPr>
                <w:noProof/>
                <w:webHidden/>
              </w:rPr>
              <w:fldChar w:fldCharType="end"/>
            </w:r>
          </w:hyperlink>
        </w:p>
        <w:p w14:paraId="13904023" w14:textId="12508B99"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27" w:history="1">
            <w:r w:rsidR="00452A7B" w:rsidRPr="00430528">
              <w:rPr>
                <w:rStyle w:val="Hyperlink"/>
                <w:noProof/>
              </w:rPr>
              <w:t>4. MY PROFILE</w:t>
            </w:r>
            <w:r w:rsidR="00452A7B">
              <w:rPr>
                <w:noProof/>
                <w:webHidden/>
              </w:rPr>
              <w:tab/>
            </w:r>
            <w:r w:rsidR="00452A7B">
              <w:rPr>
                <w:noProof/>
                <w:webHidden/>
              </w:rPr>
              <w:fldChar w:fldCharType="begin"/>
            </w:r>
            <w:r w:rsidR="00452A7B">
              <w:rPr>
                <w:noProof/>
                <w:webHidden/>
              </w:rPr>
              <w:instrText xml:space="preserve"> PAGEREF _Toc84515327 \h </w:instrText>
            </w:r>
            <w:r w:rsidR="00452A7B">
              <w:rPr>
                <w:noProof/>
                <w:webHidden/>
              </w:rPr>
            </w:r>
            <w:r w:rsidR="00452A7B">
              <w:rPr>
                <w:noProof/>
                <w:webHidden/>
              </w:rPr>
              <w:fldChar w:fldCharType="separate"/>
            </w:r>
            <w:r w:rsidR="00802BB1">
              <w:rPr>
                <w:noProof/>
                <w:webHidden/>
              </w:rPr>
              <w:t>35</w:t>
            </w:r>
            <w:r w:rsidR="00452A7B">
              <w:rPr>
                <w:noProof/>
                <w:webHidden/>
              </w:rPr>
              <w:fldChar w:fldCharType="end"/>
            </w:r>
          </w:hyperlink>
        </w:p>
        <w:p w14:paraId="1FF94A78" w14:textId="4CA33E0E"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28" w:history="1">
            <w:r w:rsidR="00452A7B" w:rsidRPr="00430528">
              <w:rPr>
                <w:rStyle w:val="Hyperlink"/>
                <w:noProof/>
              </w:rPr>
              <w:t>4.1. Description</w:t>
            </w:r>
            <w:r w:rsidR="00452A7B">
              <w:rPr>
                <w:noProof/>
                <w:webHidden/>
              </w:rPr>
              <w:tab/>
            </w:r>
            <w:r w:rsidR="00452A7B">
              <w:rPr>
                <w:noProof/>
                <w:webHidden/>
              </w:rPr>
              <w:fldChar w:fldCharType="begin"/>
            </w:r>
            <w:r w:rsidR="00452A7B">
              <w:rPr>
                <w:noProof/>
                <w:webHidden/>
              </w:rPr>
              <w:instrText xml:space="preserve"> PAGEREF _Toc84515328 \h </w:instrText>
            </w:r>
            <w:r w:rsidR="00452A7B">
              <w:rPr>
                <w:noProof/>
                <w:webHidden/>
              </w:rPr>
            </w:r>
            <w:r w:rsidR="00452A7B">
              <w:rPr>
                <w:noProof/>
                <w:webHidden/>
              </w:rPr>
              <w:fldChar w:fldCharType="separate"/>
            </w:r>
            <w:r w:rsidR="00802BB1">
              <w:rPr>
                <w:noProof/>
                <w:webHidden/>
              </w:rPr>
              <w:t>35</w:t>
            </w:r>
            <w:r w:rsidR="00452A7B">
              <w:rPr>
                <w:noProof/>
                <w:webHidden/>
              </w:rPr>
              <w:fldChar w:fldCharType="end"/>
            </w:r>
          </w:hyperlink>
        </w:p>
        <w:p w14:paraId="39AAA992" w14:textId="18EF3F9F"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29" w:history="1">
            <w:r w:rsidR="00452A7B" w:rsidRPr="00430528">
              <w:rPr>
                <w:rStyle w:val="Hyperlink"/>
                <w:noProof/>
              </w:rPr>
              <w:t>4.2. Design and operation</w:t>
            </w:r>
            <w:r w:rsidR="00452A7B">
              <w:rPr>
                <w:noProof/>
                <w:webHidden/>
              </w:rPr>
              <w:tab/>
            </w:r>
            <w:r w:rsidR="00452A7B">
              <w:rPr>
                <w:noProof/>
                <w:webHidden/>
              </w:rPr>
              <w:fldChar w:fldCharType="begin"/>
            </w:r>
            <w:r w:rsidR="00452A7B">
              <w:rPr>
                <w:noProof/>
                <w:webHidden/>
              </w:rPr>
              <w:instrText xml:space="preserve"> PAGEREF _Toc84515329 \h </w:instrText>
            </w:r>
            <w:r w:rsidR="00452A7B">
              <w:rPr>
                <w:noProof/>
                <w:webHidden/>
              </w:rPr>
            </w:r>
            <w:r w:rsidR="00452A7B">
              <w:rPr>
                <w:noProof/>
                <w:webHidden/>
              </w:rPr>
              <w:fldChar w:fldCharType="separate"/>
            </w:r>
            <w:r w:rsidR="00802BB1">
              <w:rPr>
                <w:noProof/>
                <w:webHidden/>
              </w:rPr>
              <w:t>35</w:t>
            </w:r>
            <w:r w:rsidR="00452A7B">
              <w:rPr>
                <w:noProof/>
                <w:webHidden/>
              </w:rPr>
              <w:fldChar w:fldCharType="end"/>
            </w:r>
          </w:hyperlink>
        </w:p>
        <w:p w14:paraId="633826EB" w14:textId="18AC8440"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30" w:history="1">
            <w:r w:rsidR="00452A7B" w:rsidRPr="00430528">
              <w:rPr>
                <w:rStyle w:val="Hyperlink"/>
                <w:noProof/>
              </w:rPr>
              <w:t>5. CALENDAR</w:t>
            </w:r>
            <w:r w:rsidR="00452A7B">
              <w:rPr>
                <w:noProof/>
                <w:webHidden/>
              </w:rPr>
              <w:tab/>
            </w:r>
            <w:r w:rsidR="00452A7B">
              <w:rPr>
                <w:noProof/>
                <w:webHidden/>
              </w:rPr>
              <w:fldChar w:fldCharType="begin"/>
            </w:r>
            <w:r w:rsidR="00452A7B">
              <w:rPr>
                <w:noProof/>
                <w:webHidden/>
              </w:rPr>
              <w:instrText xml:space="preserve"> PAGEREF _Toc84515330 \h </w:instrText>
            </w:r>
            <w:r w:rsidR="00452A7B">
              <w:rPr>
                <w:noProof/>
                <w:webHidden/>
              </w:rPr>
            </w:r>
            <w:r w:rsidR="00452A7B">
              <w:rPr>
                <w:noProof/>
                <w:webHidden/>
              </w:rPr>
              <w:fldChar w:fldCharType="separate"/>
            </w:r>
            <w:r w:rsidR="00802BB1">
              <w:rPr>
                <w:noProof/>
                <w:webHidden/>
              </w:rPr>
              <w:t>36</w:t>
            </w:r>
            <w:r w:rsidR="00452A7B">
              <w:rPr>
                <w:noProof/>
                <w:webHidden/>
              </w:rPr>
              <w:fldChar w:fldCharType="end"/>
            </w:r>
          </w:hyperlink>
        </w:p>
        <w:p w14:paraId="7C3A0040" w14:textId="7BDFE353"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31" w:history="1">
            <w:r w:rsidR="00452A7B" w:rsidRPr="00430528">
              <w:rPr>
                <w:rStyle w:val="Hyperlink"/>
                <w:noProof/>
              </w:rPr>
              <w:t>5.1. Description</w:t>
            </w:r>
            <w:r w:rsidR="00452A7B">
              <w:rPr>
                <w:noProof/>
                <w:webHidden/>
              </w:rPr>
              <w:tab/>
            </w:r>
            <w:r w:rsidR="00452A7B">
              <w:rPr>
                <w:noProof/>
                <w:webHidden/>
              </w:rPr>
              <w:fldChar w:fldCharType="begin"/>
            </w:r>
            <w:r w:rsidR="00452A7B">
              <w:rPr>
                <w:noProof/>
                <w:webHidden/>
              </w:rPr>
              <w:instrText xml:space="preserve"> PAGEREF _Toc84515331 \h </w:instrText>
            </w:r>
            <w:r w:rsidR="00452A7B">
              <w:rPr>
                <w:noProof/>
                <w:webHidden/>
              </w:rPr>
            </w:r>
            <w:r w:rsidR="00452A7B">
              <w:rPr>
                <w:noProof/>
                <w:webHidden/>
              </w:rPr>
              <w:fldChar w:fldCharType="separate"/>
            </w:r>
            <w:r w:rsidR="00802BB1">
              <w:rPr>
                <w:noProof/>
                <w:webHidden/>
              </w:rPr>
              <w:t>36</w:t>
            </w:r>
            <w:r w:rsidR="00452A7B">
              <w:rPr>
                <w:noProof/>
                <w:webHidden/>
              </w:rPr>
              <w:fldChar w:fldCharType="end"/>
            </w:r>
          </w:hyperlink>
        </w:p>
        <w:p w14:paraId="58289341" w14:textId="21280489"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32" w:history="1">
            <w:r w:rsidR="00452A7B" w:rsidRPr="00430528">
              <w:rPr>
                <w:rStyle w:val="Hyperlink"/>
                <w:noProof/>
              </w:rPr>
              <w:t>5.2. Design and operation</w:t>
            </w:r>
            <w:r w:rsidR="00452A7B">
              <w:rPr>
                <w:noProof/>
                <w:webHidden/>
              </w:rPr>
              <w:tab/>
            </w:r>
            <w:r w:rsidR="00452A7B">
              <w:rPr>
                <w:noProof/>
                <w:webHidden/>
              </w:rPr>
              <w:fldChar w:fldCharType="begin"/>
            </w:r>
            <w:r w:rsidR="00452A7B">
              <w:rPr>
                <w:noProof/>
                <w:webHidden/>
              </w:rPr>
              <w:instrText xml:space="preserve"> PAGEREF _Toc84515332 \h </w:instrText>
            </w:r>
            <w:r w:rsidR="00452A7B">
              <w:rPr>
                <w:noProof/>
                <w:webHidden/>
              </w:rPr>
            </w:r>
            <w:r w:rsidR="00452A7B">
              <w:rPr>
                <w:noProof/>
                <w:webHidden/>
              </w:rPr>
              <w:fldChar w:fldCharType="separate"/>
            </w:r>
            <w:r w:rsidR="00802BB1">
              <w:rPr>
                <w:noProof/>
                <w:webHidden/>
              </w:rPr>
              <w:t>36</w:t>
            </w:r>
            <w:r w:rsidR="00452A7B">
              <w:rPr>
                <w:noProof/>
                <w:webHidden/>
              </w:rPr>
              <w:fldChar w:fldCharType="end"/>
            </w:r>
          </w:hyperlink>
        </w:p>
        <w:p w14:paraId="27A61622" w14:textId="782F48AE"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33" w:history="1">
            <w:r w:rsidR="00452A7B" w:rsidRPr="00430528">
              <w:rPr>
                <w:rStyle w:val="Hyperlink"/>
                <w:noProof/>
              </w:rPr>
              <w:t>6. CREATE REQUEST</w:t>
            </w:r>
            <w:r w:rsidR="00452A7B">
              <w:rPr>
                <w:noProof/>
                <w:webHidden/>
              </w:rPr>
              <w:tab/>
            </w:r>
            <w:r w:rsidR="00452A7B">
              <w:rPr>
                <w:noProof/>
                <w:webHidden/>
              </w:rPr>
              <w:fldChar w:fldCharType="begin"/>
            </w:r>
            <w:r w:rsidR="00452A7B">
              <w:rPr>
                <w:noProof/>
                <w:webHidden/>
              </w:rPr>
              <w:instrText xml:space="preserve"> PAGEREF _Toc84515333 \h </w:instrText>
            </w:r>
            <w:r w:rsidR="00452A7B">
              <w:rPr>
                <w:noProof/>
                <w:webHidden/>
              </w:rPr>
            </w:r>
            <w:r w:rsidR="00452A7B">
              <w:rPr>
                <w:noProof/>
                <w:webHidden/>
              </w:rPr>
              <w:fldChar w:fldCharType="separate"/>
            </w:r>
            <w:r w:rsidR="00802BB1">
              <w:rPr>
                <w:noProof/>
                <w:webHidden/>
              </w:rPr>
              <w:t>37</w:t>
            </w:r>
            <w:r w:rsidR="00452A7B">
              <w:rPr>
                <w:noProof/>
                <w:webHidden/>
              </w:rPr>
              <w:fldChar w:fldCharType="end"/>
            </w:r>
          </w:hyperlink>
        </w:p>
        <w:p w14:paraId="29ABD0F2" w14:textId="40C19631"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34" w:history="1">
            <w:r w:rsidR="00452A7B" w:rsidRPr="00430528">
              <w:rPr>
                <w:rStyle w:val="Hyperlink"/>
                <w:noProof/>
              </w:rPr>
              <w:t>6.1. Description</w:t>
            </w:r>
            <w:r w:rsidR="00452A7B">
              <w:rPr>
                <w:noProof/>
                <w:webHidden/>
              </w:rPr>
              <w:tab/>
            </w:r>
            <w:r w:rsidR="00452A7B">
              <w:rPr>
                <w:noProof/>
                <w:webHidden/>
              </w:rPr>
              <w:fldChar w:fldCharType="begin"/>
            </w:r>
            <w:r w:rsidR="00452A7B">
              <w:rPr>
                <w:noProof/>
                <w:webHidden/>
              </w:rPr>
              <w:instrText xml:space="preserve"> PAGEREF _Toc84515334 \h </w:instrText>
            </w:r>
            <w:r w:rsidR="00452A7B">
              <w:rPr>
                <w:noProof/>
                <w:webHidden/>
              </w:rPr>
            </w:r>
            <w:r w:rsidR="00452A7B">
              <w:rPr>
                <w:noProof/>
                <w:webHidden/>
              </w:rPr>
              <w:fldChar w:fldCharType="separate"/>
            </w:r>
            <w:r w:rsidR="00802BB1">
              <w:rPr>
                <w:noProof/>
                <w:webHidden/>
              </w:rPr>
              <w:t>37</w:t>
            </w:r>
            <w:r w:rsidR="00452A7B">
              <w:rPr>
                <w:noProof/>
                <w:webHidden/>
              </w:rPr>
              <w:fldChar w:fldCharType="end"/>
            </w:r>
          </w:hyperlink>
        </w:p>
        <w:p w14:paraId="3F7BAF67" w14:textId="1D3926DE"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35" w:history="1">
            <w:r w:rsidR="00452A7B" w:rsidRPr="00430528">
              <w:rPr>
                <w:rStyle w:val="Hyperlink"/>
                <w:noProof/>
              </w:rPr>
              <w:t>6.2. Design and operation</w:t>
            </w:r>
            <w:r w:rsidR="00452A7B">
              <w:rPr>
                <w:noProof/>
                <w:webHidden/>
              </w:rPr>
              <w:tab/>
            </w:r>
            <w:r w:rsidR="00452A7B">
              <w:rPr>
                <w:noProof/>
                <w:webHidden/>
              </w:rPr>
              <w:fldChar w:fldCharType="begin"/>
            </w:r>
            <w:r w:rsidR="00452A7B">
              <w:rPr>
                <w:noProof/>
                <w:webHidden/>
              </w:rPr>
              <w:instrText xml:space="preserve"> PAGEREF _Toc84515335 \h </w:instrText>
            </w:r>
            <w:r w:rsidR="00452A7B">
              <w:rPr>
                <w:noProof/>
                <w:webHidden/>
              </w:rPr>
            </w:r>
            <w:r w:rsidR="00452A7B">
              <w:rPr>
                <w:noProof/>
                <w:webHidden/>
              </w:rPr>
              <w:fldChar w:fldCharType="separate"/>
            </w:r>
            <w:r w:rsidR="00802BB1">
              <w:rPr>
                <w:noProof/>
                <w:webHidden/>
              </w:rPr>
              <w:t>37</w:t>
            </w:r>
            <w:r w:rsidR="00452A7B">
              <w:rPr>
                <w:noProof/>
                <w:webHidden/>
              </w:rPr>
              <w:fldChar w:fldCharType="end"/>
            </w:r>
          </w:hyperlink>
        </w:p>
        <w:p w14:paraId="0704D3F2" w14:textId="4B3C62E4" w:rsidR="00452A7B" w:rsidRDefault="00B13166">
          <w:pPr>
            <w:pStyle w:val="TOC4"/>
            <w:tabs>
              <w:tab w:val="right" w:leader="dot" w:pos="9629"/>
            </w:tabs>
            <w:rPr>
              <w:rFonts w:asciiTheme="minorHAnsi" w:eastAsiaTheme="minorEastAsia" w:hAnsiTheme="minorHAnsi" w:cstheme="minorBidi"/>
              <w:b w:val="0"/>
              <w:i w:val="0"/>
              <w:iCs w:val="0"/>
              <w:noProof/>
              <w:color w:val="auto"/>
              <w:sz w:val="22"/>
              <w:szCs w:val="22"/>
            </w:rPr>
          </w:pPr>
          <w:hyperlink w:anchor="_Toc84515336" w:history="1">
            <w:r w:rsidR="00452A7B" w:rsidRPr="00430528">
              <w:rPr>
                <w:rStyle w:val="Hyperlink"/>
                <w:noProof/>
              </w:rPr>
              <w:t>6.2.1. Request leave</w:t>
            </w:r>
            <w:r w:rsidR="00452A7B">
              <w:rPr>
                <w:noProof/>
                <w:webHidden/>
              </w:rPr>
              <w:tab/>
            </w:r>
            <w:r w:rsidR="00452A7B">
              <w:rPr>
                <w:noProof/>
                <w:webHidden/>
              </w:rPr>
              <w:fldChar w:fldCharType="begin"/>
            </w:r>
            <w:r w:rsidR="00452A7B">
              <w:rPr>
                <w:noProof/>
                <w:webHidden/>
              </w:rPr>
              <w:instrText xml:space="preserve"> PAGEREF _Toc84515336 \h </w:instrText>
            </w:r>
            <w:r w:rsidR="00452A7B">
              <w:rPr>
                <w:noProof/>
                <w:webHidden/>
              </w:rPr>
            </w:r>
            <w:r w:rsidR="00452A7B">
              <w:rPr>
                <w:noProof/>
                <w:webHidden/>
              </w:rPr>
              <w:fldChar w:fldCharType="separate"/>
            </w:r>
            <w:r w:rsidR="00802BB1">
              <w:rPr>
                <w:noProof/>
                <w:webHidden/>
              </w:rPr>
              <w:t>37</w:t>
            </w:r>
            <w:r w:rsidR="00452A7B">
              <w:rPr>
                <w:noProof/>
                <w:webHidden/>
              </w:rPr>
              <w:fldChar w:fldCharType="end"/>
            </w:r>
          </w:hyperlink>
        </w:p>
        <w:p w14:paraId="5F439001" w14:textId="3A9E7768" w:rsidR="00452A7B" w:rsidRDefault="00B13166">
          <w:pPr>
            <w:pStyle w:val="TOC4"/>
            <w:tabs>
              <w:tab w:val="right" w:leader="dot" w:pos="9629"/>
            </w:tabs>
            <w:rPr>
              <w:rFonts w:asciiTheme="minorHAnsi" w:eastAsiaTheme="minorEastAsia" w:hAnsiTheme="minorHAnsi" w:cstheme="minorBidi"/>
              <w:b w:val="0"/>
              <w:i w:val="0"/>
              <w:iCs w:val="0"/>
              <w:noProof/>
              <w:color w:val="auto"/>
              <w:sz w:val="22"/>
              <w:szCs w:val="22"/>
            </w:rPr>
          </w:pPr>
          <w:hyperlink w:anchor="_Toc84515337" w:history="1">
            <w:r w:rsidR="00452A7B" w:rsidRPr="00430528">
              <w:rPr>
                <w:rStyle w:val="Hyperlink"/>
                <w:noProof/>
              </w:rPr>
              <w:t>6.2.2. Request change shift (only employee account)</w:t>
            </w:r>
            <w:r w:rsidR="00452A7B">
              <w:rPr>
                <w:noProof/>
                <w:webHidden/>
              </w:rPr>
              <w:tab/>
            </w:r>
            <w:r w:rsidR="00452A7B">
              <w:rPr>
                <w:noProof/>
                <w:webHidden/>
              </w:rPr>
              <w:fldChar w:fldCharType="begin"/>
            </w:r>
            <w:r w:rsidR="00452A7B">
              <w:rPr>
                <w:noProof/>
                <w:webHidden/>
              </w:rPr>
              <w:instrText xml:space="preserve"> PAGEREF _Toc84515337 \h </w:instrText>
            </w:r>
            <w:r w:rsidR="00452A7B">
              <w:rPr>
                <w:noProof/>
                <w:webHidden/>
              </w:rPr>
            </w:r>
            <w:r w:rsidR="00452A7B">
              <w:rPr>
                <w:noProof/>
                <w:webHidden/>
              </w:rPr>
              <w:fldChar w:fldCharType="separate"/>
            </w:r>
            <w:r w:rsidR="00802BB1">
              <w:rPr>
                <w:noProof/>
                <w:webHidden/>
              </w:rPr>
              <w:t>42</w:t>
            </w:r>
            <w:r w:rsidR="00452A7B">
              <w:rPr>
                <w:noProof/>
                <w:webHidden/>
              </w:rPr>
              <w:fldChar w:fldCharType="end"/>
            </w:r>
          </w:hyperlink>
        </w:p>
        <w:p w14:paraId="3DF84CD5" w14:textId="784DDD8C"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38" w:history="1">
            <w:r w:rsidR="00452A7B" w:rsidRPr="00430528">
              <w:rPr>
                <w:rStyle w:val="Hyperlink"/>
                <w:noProof/>
              </w:rPr>
              <w:t>7. Notification</w:t>
            </w:r>
            <w:r w:rsidR="00452A7B">
              <w:rPr>
                <w:noProof/>
                <w:webHidden/>
              </w:rPr>
              <w:tab/>
            </w:r>
            <w:r w:rsidR="00452A7B">
              <w:rPr>
                <w:noProof/>
                <w:webHidden/>
              </w:rPr>
              <w:fldChar w:fldCharType="begin"/>
            </w:r>
            <w:r w:rsidR="00452A7B">
              <w:rPr>
                <w:noProof/>
                <w:webHidden/>
              </w:rPr>
              <w:instrText xml:space="preserve"> PAGEREF _Toc84515338 \h </w:instrText>
            </w:r>
            <w:r w:rsidR="00452A7B">
              <w:rPr>
                <w:noProof/>
                <w:webHidden/>
              </w:rPr>
            </w:r>
            <w:r w:rsidR="00452A7B">
              <w:rPr>
                <w:noProof/>
                <w:webHidden/>
              </w:rPr>
              <w:fldChar w:fldCharType="separate"/>
            </w:r>
            <w:r w:rsidR="00802BB1">
              <w:rPr>
                <w:noProof/>
                <w:webHidden/>
              </w:rPr>
              <w:t>43</w:t>
            </w:r>
            <w:r w:rsidR="00452A7B">
              <w:rPr>
                <w:noProof/>
                <w:webHidden/>
              </w:rPr>
              <w:fldChar w:fldCharType="end"/>
            </w:r>
          </w:hyperlink>
        </w:p>
        <w:p w14:paraId="79A85261" w14:textId="524615FA"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39" w:history="1">
            <w:r w:rsidR="00452A7B" w:rsidRPr="00430528">
              <w:rPr>
                <w:rStyle w:val="Hyperlink"/>
                <w:noProof/>
              </w:rPr>
              <w:t>7.1. Description</w:t>
            </w:r>
            <w:r w:rsidR="00452A7B">
              <w:rPr>
                <w:noProof/>
                <w:webHidden/>
              </w:rPr>
              <w:tab/>
            </w:r>
            <w:r w:rsidR="00452A7B">
              <w:rPr>
                <w:noProof/>
                <w:webHidden/>
              </w:rPr>
              <w:fldChar w:fldCharType="begin"/>
            </w:r>
            <w:r w:rsidR="00452A7B">
              <w:rPr>
                <w:noProof/>
                <w:webHidden/>
              </w:rPr>
              <w:instrText xml:space="preserve"> PAGEREF _Toc84515339 \h </w:instrText>
            </w:r>
            <w:r w:rsidR="00452A7B">
              <w:rPr>
                <w:noProof/>
                <w:webHidden/>
              </w:rPr>
            </w:r>
            <w:r w:rsidR="00452A7B">
              <w:rPr>
                <w:noProof/>
                <w:webHidden/>
              </w:rPr>
              <w:fldChar w:fldCharType="separate"/>
            </w:r>
            <w:r w:rsidR="00802BB1">
              <w:rPr>
                <w:noProof/>
                <w:webHidden/>
              </w:rPr>
              <w:t>43</w:t>
            </w:r>
            <w:r w:rsidR="00452A7B">
              <w:rPr>
                <w:noProof/>
                <w:webHidden/>
              </w:rPr>
              <w:fldChar w:fldCharType="end"/>
            </w:r>
          </w:hyperlink>
        </w:p>
        <w:p w14:paraId="496D4C9F" w14:textId="7827B74B"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40" w:history="1">
            <w:r w:rsidR="00452A7B" w:rsidRPr="00430528">
              <w:rPr>
                <w:rStyle w:val="Hyperlink"/>
                <w:noProof/>
              </w:rPr>
              <w:t>7.2. Design and operation</w:t>
            </w:r>
            <w:r w:rsidR="00452A7B">
              <w:rPr>
                <w:noProof/>
                <w:webHidden/>
              </w:rPr>
              <w:tab/>
            </w:r>
            <w:r w:rsidR="00452A7B">
              <w:rPr>
                <w:noProof/>
                <w:webHidden/>
              </w:rPr>
              <w:fldChar w:fldCharType="begin"/>
            </w:r>
            <w:r w:rsidR="00452A7B">
              <w:rPr>
                <w:noProof/>
                <w:webHidden/>
              </w:rPr>
              <w:instrText xml:space="preserve"> PAGEREF _Toc84515340 \h </w:instrText>
            </w:r>
            <w:r w:rsidR="00452A7B">
              <w:rPr>
                <w:noProof/>
                <w:webHidden/>
              </w:rPr>
            </w:r>
            <w:r w:rsidR="00452A7B">
              <w:rPr>
                <w:noProof/>
                <w:webHidden/>
              </w:rPr>
              <w:fldChar w:fldCharType="separate"/>
            </w:r>
            <w:r w:rsidR="00802BB1">
              <w:rPr>
                <w:noProof/>
                <w:webHidden/>
              </w:rPr>
              <w:t>44</w:t>
            </w:r>
            <w:r w:rsidR="00452A7B">
              <w:rPr>
                <w:noProof/>
                <w:webHidden/>
              </w:rPr>
              <w:fldChar w:fldCharType="end"/>
            </w:r>
          </w:hyperlink>
        </w:p>
        <w:p w14:paraId="0121537F" w14:textId="3CD6D5E0"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41" w:history="1">
            <w:r w:rsidR="00452A7B" w:rsidRPr="00430528">
              <w:rPr>
                <w:rStyle w:val="Hyperlink"/>
                <w:noProof/>
              </w:rPr>
              <w:t>8. CHANGE PASSWORD</w:t>
            </w:r>
            <w:r w:rsidR="00452A7B">
              <w:rPr>
                <w:noProof/>
                <w:webHidden/>
              </w:rPr>
              <w:tab/>
            </w:r>
            <w:r w:rsidR="00452A7B">
              <w:rPr>
                <w:noProof/>
                <w:webHidden/>
              </w:rPr>
              <w:fldChar w:fldCharType="begin"/>
            </w:r>
            <w:r w:rsidR="00452A7B">
              <w:rPr>
                <w:noProof/>
                <w:webHidden/>
              </w:rPr>
              <w:instrText xml:space="preserve"> PAGEREF _Toc84515341 \h </w:instrText>
            </w:r>
            <w:r w:rsidR="00452A7B">
              <w:rPr>
                <w:noProof/>
                <w:webHidden/>
              </w:rPr>
            </w:r>
            <w:r w:rsidR="00452A7B">
              <w:rPr>
                <w:noProof/>
                <w:webHidden/>
              </w:rPr>
              <w:fldChar w:fldCharType="separate"/>
            </w:r>
            <w:r w:rsidR="00802BB1">
              <w:rPr>
                <w:noProof/>
                <w:webHidden/>
              </w:rPr>
              <w:t>46</w:t>
            </w:r>
            <w:r w:rsidR="00452A7B">
              <w:rPr>
                <w:noProof/>
                <w:webHidden/>
              </w:rPr>
              <w:fldChar w:fldCharType="end"/>
            </w:r>
          </w:hyperlink>
        </w:p>
        <w:p w14:paraId="768CD98B" w14:textId="27A2E419"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42" w:history="1">
            <w:r w:rsidR="00452A7B" w:rsidRPr="00430528">
              <w:rPr>
                <w:rStyle w:val="Hyperlink"/>
                <w:noProof/>
              </w:rPr>
              <w:t>8.1. Description</w:t>
            </w:r>
            <w:r w:rsidR="00452A7B">
              <w:rPr>
                <w:noProof/>
                <w:webHidden/>
              </w:rPr>
              <w:tab/>
            </w:r>
            <w:r w:rsidR="00452A7B">
              <w:rPr>
                <w:noProof/>
                <w:webHidden/>
              </w:rPr>
              <w:fldChar w:fldCharType="begin"/>
            </w:r>
            <w:r w:rsidR="00452A7B">
              <w:rPr>
                <w:noProof/>
                <w:webHidden/>
              </w:rPr>
              <w:instrText xml:space="preserve"> PAGEREF _Toc84515342 \h </w:instrText>
            </w:r>
            <w:r w:rsidR="00452A7B">
              <w:rPr>
                <w:noProof/>
                <w:webHidden/>
              </w:rPr>
            </w:r>
            <w:r w:rsidR="00452A7B">
              <w:rPr>
                <w:noProof/>
                <w:webHidden/>
              </w:rPr>
              <w:fldChar w:fldCharType="separate"/>
            </w:r>
            <w:r w:rsidR="00802BB1">
              <w:rPr>
                <w:noProof/>
                <w:webHidden/>
              </w:rPr>
              <w:t>46</w:t>
            </w:r>
            <w:r w:rsidR="00452A7B">
              <w:rPr>
                <w:noProof/>
                <w:webHidden/>
              </w:rPr>
              <w:fldChar w:fldCharType="end"/>
            </w:r>
          </w:hyperlink>
        </w:p>
        <w:p w14:paraId="1482A25C" w14:textId="5FECFA5A"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43" w:history="1">
            <w:r w:rsidR="00452A7B" w:rsidRPr="00430528">
              <w:rPr>
                <w:rStyle w:val="Hyperlink"/>
                <w:noProof/>
              </w:rPr>
              <w:t>8.2. Design and operation</w:t>
            </w:r>
            <w:r w:rsidR="00452A7B">
              <w:rPr>
                <w:noProof/>
                <w:webHidden/>
              </w:rPr>
              <w:tab/>
            </w:r>
            <w:r w:rsidR="00452A7B">
              <w:rPr>
                <w:noProof/>
                <w:webHidden/>
              </w:rPr>
              <w:fldChar w:fldCharType="begin"/>
            </w:r>
            <w:r w:rsidR="00452A7B">
              <w:rPr>
                <w:noProof/>
                <w:webHidden/>
              </w:rPr>
              <w:instrText xml:space="preserve"> PAGEREF _Toc84515343 \h </w:instrText>
            </w:r>
            <w:r w:rsidR="00452A7B">
              <w:rPr>
                <w:noProof/>
                <w:webHidden/>
              </w:rPr>
            </w:r>
            <w:r w:rsidR="00452A7B">
              <w:rPr>
                <w:noProof/>
                <w:webHidden/>
              </w:rPr>
              <w:fldChar w:fldCharType="separate"/>
            </w:r>
            <w:r w:rsidR="00802BB1">
              <w:rPr>
                <w:noProof/>
                <w:webHidden/>
              </w:rPr>
              <w:t>46</w:t>
            </w:r>
            <w:r w:rsidR="00452A7B">
              <w:rPr>
                <w:noProof/>
                <w:webHidden/>
              </w:rPr>
              <w:fldChar w:fldCharType="end"/>
            </w:r>
          </w:hyperlink>
        </w:p>
        <w:p w14:paraId="729B61FC" w14:textId="27FF029B"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44" w:history="1">
            <w:r w:rsidR="00452A7B" w:rsidRPr="00430528">
              <w:rPr>
                <w:rStyle w:val="Hyperlink"/>
                <w:noProof/>
              </w:rPr>
              <w:t>9. LOG OUT</w:t>
            </w:r>
            <w:r w:rsidR="00452A7B">
              <w:rPr>
                <w:noProof/>
                <w:webHidden/>
              </w:rPr>
              <w:tab/>
            </w:r>
            <w:r w:rsidR="00452A7B">
              <w:rPr>
                <w:noProof/>
                <w:webHidden/>
              </w:rPr>
              <w:fldChar w:fldCharType="begin"/>
            </w:r>
            <w:r w:rsidR="00452A7B">
              <w:rPr>
                <w:noProof/>
                <w:webHidden/>
              </w:rPr>
              <w:instrText xml:space="preserve"> PAGEREF _Toc84515344 \h </w:instrText>
            </w:r>
            <w:r w:rsidR="00452A7B">
              <w:rPr>
                <w:noProof/>
                <w:webHidden/>
              </w:rPr>
            </w:r>
            <w:r w:rsidR="00452A7B">
              <w:rPr>
                <w:noProof/>
                <w:webHidden/>
              </w:rPr>
              <w:fldChar w:fldCharType="separate"/>
            </w:r>
            <w:r w:rsidR="00802BB1">
              <w:rPr>
                <w:noProof/>
                <w:webHidden/>
              </w:rPr>
              <w:t>47</w:t>
            </w:r>
            <w:r w:rsidR="00452A7B">
              <w:rPr>
                <w:noProof/>
                <w:webHidden/>
              </w:rPr>
              <w:fldChar w:fldCharType="end"/>
            </w:r>
          </w:hyperlink>
        </w:p>
        <w:p w14:paraId="4E0AF416" w14:textId="7B963C73"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45" w:history="1">
            <w:r w:rsidR="00452A7B" w:rsidRPr="00430528">
              <w:rPr>
                <w:rStyle w:val="Hyperlink"/>
                <w:noProof/>
              </w:rPr>
              <w:t>9.1. Description</w:t>
            </w:r>
            <w:r w:rsidR="00452A7B">
              <w:rPr>
                <w:noProof/>
                <w:webHidden/>
              </w:rPr>
              <w:tab/>
            </w:r>
            <w:r w:rsidR="00452A7B">
              <w:rPr>
                <w:noProof/>
                <w:webHidden/>
              </w:rPr>
              <w:fldChar w:fldCharType="begin"/>
            </w:r>
            <w:r w:rsidR="00452A7B">
              <w:rPr>
                <w:noProof/>
                <w:webHidden/>
              </w:rPr>
              <w:instrText xml:space="preserve"> PAGEREF _Toc84515345 \h </w:instrText>
            </w:r>
            <w:r w:rsidR="00452A7B">
              <w:rPr>
                <w:noProof/>
                <w:webHidden/>
              </w:rPr>
            </w:r>
            <w:r w:rsidR="00452A7B">
              <w:rPr>
                <w:noProof/>
                <w:webHidden/>
              </w:rPr>
              <w:fldChar w:fldCharType="separate"/>
            </w:r>
            <w:r w:rsidR="00802BB1">
              <w:rPr>
                <w:noProof/>
                <w:webHidden/>
              </w:rPr>
              <w:t>47</w:t>
            </w:r>
            <w:r w:rsidR="00452A7B">
              <w:rPr>
                <w:noProof/>
                <w:webHidden/>
              </w:rPr>
              <w:fldChar w:fldCharType="end"/>
            </w:r>
          </w:hyperlink>
        </w:p>
        <w:p w14:paraId="1542CD6E" w14:textId="26179DA0"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46" w:history="1">
            <w:r w:rsidR="00452A7B" w:rsidRPr="00430528">
              <w:rPr>
                <w:rStyle w:val="Hyperlink"/>
                <w:noProof/>
              </w:rPr>
              <w:t>9.2. Design and operation</w:t>
            </w:r>
            <w:r w:rsidR="00452A7B">
              <w:rPr>
                <w:noProof/>
                <w:webHidden/>
              </w:rPr>
              <w:tab/>
            </w:r>
            <w:r w:rsidR="00452A7B">
              <w:rPr>
                <w:noProof/>
                <w:webHidden/>
              </w:rPr>
              <w:fldChar w:fldCharType="begin"/>
            </w:r>
            <w:r w:rsidR="00452A7B">
              <w:rPr>
                <w:noProof/>
                <w:webHidden/>
              </w:rPr>
              <w:instrText xml:space="preserve"> PAGEREF _Toc84515346 \h </w:instrText>
            </w:r>
            <w:r w:rsidR="00452A7B">
              <w:rPr>
                <w:noProof/>
                <w:webHidden/>
              </w:rPr>
            </w:r>
            <w:r w:rsidR="00452A7B">
              <w:rPr>
                <w:noProof/>
                <w:webHidden/>
              </w:rPr>
              <w:fldChar w:fldCharType="separate"/>
            </w:r>
            <w:r w:rsidR="00802BB1">
              <w:rPr>
                <w:noProof/>
                <w:webHidden/>
              </w:rPr>
              <w:t>47</w:t>
            </w:r>
            <w:r w:rsidR="00452A7B">
              <w:rPr>
                <w:noProof/>
                <w:webHidden/>
              </w:rPr>
              <w:fldChar w:fldCharType="end"/>
            </w:r>
          </w:hyperlink>
        </w:p>
        <w:p w14:paraId="3ECFBBD8" w14:textId="684C6D6D" w:rsidR="00452A7B" w:rsidRDefault="00B13166">
          <w:pPr>
            <w:pStyle w:val="TOC1"/>
            <w:tabs>
              <w:tab w:val="right" w:leader="dot" w:pos="9629"/>
            </w:tabs>
            <w:rPr>
              <w:rFonts w:asciiTheme="minorHAnsi" w:hAnsiTheme="minorHAnsi" w:cstheme="minorBidi"/>
              <w:b w:val="0"/>
              <w:bCs w:val="0"/>
              <w:caps w:val="0"/>
              <w:noProof/>
              <w:color w:val="auto"/>
              <w:sz w:val="22"/>
              <w:szCs w:val="22"/>
            </w:rPr>
          </w:pPr>
          <w:hyperlink w:anchor="_Toc84515347" w:history="1">
            <w:r w:rsidR="00452A7B" w:rsidRPr="00430528">
              <w:rPr>
                <w:rStyle w:val="Hyperlink"/>
                <w:noProof/>
              </w:rPr>
              <w:t>CHƯƠNG 5: ADMIN GUIDE</w:t>
            </w:r>
            <w:r w:rsidR="00452A7B">
              <w:rPr>
                <w:noProof/>
                <w:webHidden/>
              </w:rPr>
              <w:tab/>
            </w:r>
            <w:r w:rsidR="00452A7B">
              <w:rPr>
                <w:noProof/>
                <w:webHidden/>
              </w:rPr>
              <w:fldChar w:fldCharType="begin"/>
            </w:r>
            <w:r w:rsidR="00452A7B">
              <w:rPr>
                <w:noProof/>
                <w:webHidden/>
              </w:rPr>
              <w:instrText xml:space="preserve"> PAGEREF _Toc84515347 \h </w:instrText>
            </w:r>
            <w:r w:rsidR="00452A7B">
              <w:rPr>
                <w:noProof/>
                <w:webHidden/>
              </w:rPr>
            </w:r>
            <w:r w:rsidR="00452A7B">
              <w:rPr>
                <w:noProof/>
                <w:webHidden/>
              </w:rPr>
              <w:fldChar w:fldCharType="separate"/>
            </w:r>
            <w:r w:rsidR="00802BB1">
              <w:rPr>
                <w:noProof/>
                <w:webHidden/>
              </w:rPr>
              <w:t>50</w:t>
            </w:r>
            <w:r w:rsidR="00452A7B">
              <w:rPr>
                <w:noProof/>
                <w:webHidden/>
              </w:rPr>
              <w:fldChar w:fldCharType="end"/>
            </w:r>
          </w:hyperlink>
        </w:p>
        <w:p w14:paraId="426620DD" w14:textId="72CF416F"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48" w:history="1">
            <w:r w:rsidR="00452A7B" w:rsidRPr="00430528">
              <w:rPr>
                <w:rStyle w:val="Hyperlink"/>
                <w:noProof/>
              </w:rPr>
              <w:t>1. MAIN</w:t>
            </w:r>
            <w:r w:rsidR="00452A7B">
              <w:rPr>
                <w:noProof/>
                <w:webHidden/>
              </w:rPr>
              <w:tab/>
            </w:r>
            <w:r w:rsidR="00452A7B">
              <w:rPr>
                <w:noProof/>
                <w:webHidden/>
              </w:rPr>
              <w:fldChar w:fldCharType="begin"/>
            </w:r>
            <w:r w:rsidR="00452A7B">
              <w:rPr>
                <w:noProof/>
                <w:webHidden/>
              </w:rPr>
              <w:instrText xml:space="preserve"> PAGEREF _Toc84515348 \h </w:instrText>
            </w:r>
            <w:r w:rsidR="00452A7B">
              <w:rPr>
                <w:noProof/>
                <w:webHidden/>
              </w:rPr>
            </w:r>
            <w:r w:rsidR="00452A7B">
              <w:rPr>
                <w:noProof/>
                <w:webHidden/>
              </w:rPr>
              <w:fldChar w:fldCharType="separate"/>
            </w:r>
            <w:r w:rsidR="00802BB1">
              <w:rPr>
                <w:noProof/>
                <w:webHidden/>
              </w:rPr>
              <w:t>50</w:t>
            </w:r>
            <w:r w:rsidR="00452A7B">
              <w:rPr>
                <w:noProof/>
                <w:webHidden/>
              </w:rPr>
              <w:fldChar w:fldCharType="end"/>
            </w:r>
          </w:hyperlink>
        </w:p>
        <w:p w14:paraId="63079E7E" w14:textId="0203EBA8"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49" w:history="1">
            <w:r w:rsidR="00452A7B" w:rsidRPr="00430528">
              <w:rPr>
                <w:rStyle w:val="Hyperlink"/>
                <w:noProof/>
              </w:rPr>
              <w:t>2. ATTENDANCE RECORD</w:t>
            </w:r>
            <w:r w:rsidR="00452A7B">
              <w:rPr>
                <w:noProof/>
                <w:webHidden/>
              </w:rPr>
              <w:tab/>
            </w:r>
            <w:r w:rsidR="00452A7B">
              <w:rPr>
                <w:noProof/>
                <w:webHidden/>
              </w:rPr>
              <w:fldChar w:fldCharType="begin"/>
            </w:r>
            <w:r w:rsidR="00452A7B">
              <w:rPr>
                <w:noProof/>
                <w:webHidden/>
              </w:rPr>
              <w:instrText xml:space="preserve"> PAGEREF _Toc84515349 \h </w:instrText>
            </w:r>
            <w:r w:rsidR="00452A7B">
              <w:rPr>
                <w:noProof/>
                <w:webHidden/>
              </w:rPr>
            </w:r>
            <w:r w:rsidR="00452A7B">
              <w:rPr>
                <w:noProof/>
                <w:webHidden/>
              </w:rPr>
              <w:fldChar w:fldCharType="separate"/>
            </w:r>
            <w:r w:rsidR="00802BB1">
              <w:rPr>
                <w:noProof/>
                <w:webHidden/>
              </w:rPr>
              <w:t>50</w:t>
            </w:r>
            <w:r w:rsidR="00452A7B">
              <w:rPr>
                <w:noProof/>
                <w:webHidden/>
              </w:rPr>
              <w:fldChar w:fldCharType="end"/>
            </w:r>
          </w:hyperlink>
        </w:p>
        <w:p w14:paraId="36582A4E" w14:textId="642B619E"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50" w:history="1">
            <w:r w:rsidR="00452A7B" w:rsidRPr="00430528">
              <w:rPr>
                <w:rStyle w:val="Hyperlink"/>
                <w:noProof/>
              </w:rPr>
              <w:t>3. LOGIN</w:t>
            </w:r>
            <w:r w:rsidR="00452A7B">
              <w:rPr>
                <w:noProof/>
                <w:webHidden/>
              </w:rPr>
              <w:tab/>
            </w:r>
            <w:r w:rsidR="00452A7B">
              <w:rPr>
                <w:noProof/>
                <w:webHidden/>
              </w:rPr>
              <w:fldChar w:fldCharType="begin"/>
            </w:r>
            <w:r w:rsidR="00452A7B">
              <w:rPr>
                <w:noProof/>
                <w:webHidden/>
              </w:rPr>
              <w:instrText xml:space="preserve"> PAGEREF _Toc84515350 \h </w:instrText>
            </w:r>
            <w:r w:rsidR="00452A7B">
              <w:rPr>
                <w:noProof/>
                <w:webHidden/>
              </w:rPr>
            </w:r>
            <w:r w:rsidR="00452A7B">
              <w:rPr>
                <w:noProof/>
                <w:webHidden/>
              </w:rPr>
              <w:fldChar w:fldCharType="separate"/>
            </w:r>
            <w:r w:rsidR="00802BB1">
              <w:rPr>
                <w:noProof/>
                <w:webHidden/>
              </w:rPr>
              <w:t>50</w:t>
            </w:r>
            <w:r w:rsidR="00452A7B">
              <w:rPr>
                <w:noProof/>
                <w:webHidden/>
              </w:rPr>
              <w:fldChar w:fldCharType="end"/>
            </w:r>
          </w:hyperlink>
        </w:p>
        <w:p w14:paraId="6F5BC6B4" w14:textId="70D195A8"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51" w:history="1">
            <w:r w:rsidR="00452A7B" w:rsidRPr="00430528">
              <w:rPr>
                <w:rStyle w:val="Hyperlink"/>
                <w:noProof/>
              </w:rPr>
              <w:t>4. HOMEPAGE</w:t>
            </w:r>
            <w:r w:rsidR="00452A7B">
              <w:rPr>
                <w:noProof/>
                <w:webHidden/>
              </w:rPr>
              <w:tab/>
            </w:r>
            <w:r w:rsidR="00452A7B">
              <w:rPr>
                <w:noProof/>
                <w:webHidden/>
              </w:rPr>
              <w:fldChar w:fldCharType="begin"/>
            </w:r>
            <w:r w:rsidR="00452A7B">
              <w:rPr>
                <w:noProof/>
                <w:webHidden/>
              </w:rPr>
              <w:instrText xml:space="preserve"> PAGEREF _Toc84515351 \h </w:instrText>
            </w:r>
            <w:r w:rsidR="00452A7B">
              <w:rPr>
                <w:noProof/>
                <w:webHidden/>
              </w:rPr>
            </w:r>
            <w:r w:rsidR="00452A7B">
              <w:rPr>
                <w:noProof/>
                <w:webHidden/>
              </w:rPr>
              <w:fldChar w:fldCharType="separate"/>
            </w:r>
            <w:r w:rsidR="00802BB1">
              <w:rPr>
                <w:noProof/>
                <w:webHidden/>
              </w:rPr>
              <w:t>50</w:t>
            </w:r>
            <w:r w:rsidR="00452A7B">
              <w:rPr>
                <w:noProof/>
                <w:webHidden/>
              </w:rPr>
              <w:fldChar w:fldCharType="end"/>
            </w:r>
          </w:hyperlink>
        </w:p>
        <w:p w14:paraId="2EE2D576" w14:textId="18CA583E"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52" w:history="1">
            <w:r w:rsidR="00452A7B" w:rsidRPr="00430528">
              <w:rPr>
                <w:rStyle w:val="Hyperlink"/>
                <w:noProof/>
              </w:rPr>
              <w:t>4.1. Description</w:t>
            </w:r>
            <w:r w:rsidR="00452A7B">
              <w:rPr>
                <w:noProof/>
                <w:webHidden/>
              </w:rPr>
              <w:tab/>
            </w:r>
            <w:r w:rsidR="00452A7B">
              <w:rPr>
                <w:noProof/>
                <w:webHidden/>
              </w:rPr>
              <w:fldChar w:fldCharType="begin"/>
            </w:r>
            <w:r w:rsidR="00452A7B">
              <w:rPr>
                <w:noProof/>
                <w:webHidden/>
              </w:rPr>
              <w:instrText xml:space="preserve"> PAGEREF _Toc84515352 \h </w:instrText>
            </w:r>
            <w:r w:rsidR="00452A7B">
              <w:rPr>
                <w:noProof/>
                <w:webHidden/>
              </w:rPr>
            </w:r>
            <w:r w:rsidR="00452A7B">
              <w:rPr>
                <w:noProof/>
                <w:webHidden/>
              </w:rPr>
              <w:fldChar w:fldCharType="separate"/>
            </w:r>
            <w:r w:rsidR="00802BB1">
              <w:rPr>
                <w:noProof/>
                <w:webHidden/>
              </w:rPr>
              <w:t>50</w:t>
            </w:r>
            <w:r w:rsidR="00452A7B">
              <w:rPr>
                <w:noProof/>
                <w:webHidden/>
              </w:rPr>
              <w:fldChar w:fldCharType="end"/>
            </w:r>
          </w:hyperlink>
        </w:p>
        <w:p w14:paraId="4F23E343" w14:textId="39303D2E"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53" w:history="1">
            <w:r w:rsidR="00452A7B" w:rsidRPr="00430528">
              <w:rPr>
                <w:rStyle w:val="Hyperlink"/>
                <w:noProof/>
              </w:rPr>
              <w:t>4.2. Design and operation</w:t>
            </w:r>
            <w:r w:rsidR="00452A7B">
              <w:rPr>
                <w:noProof/>
                <w:webHidden/>
              </w:rPr>
              <w:tab/>
            </w:r>
            <w:r w:rsidR="00452A7B">
              <w:rPr>
                <w:noProof/>
                <w:webHidden/>
              </w:rPr>
              <w:fldChar w:fldCharType="begin"/>
            </w:r>
            <w:r w:rsidR="00452A7B">
              <w:rPr>
                <w:noProof/>
                <w:webHidden/>
              </w:rPr>
              <w:instrText xml:space="preserve"> PAGEREF _Toc84515353 \h </w:instrText>
            </w:r>
            <w:r w:rsidR="00452A7B">
              <w:rPr>
                <w:noProof/>
                <w:webHidden/>
              </w:rPr>
            </w:r>
            <w:r w:rsidR="00452A7B">
              <w:rPr>
                <w:noProof/>
                <w:webHidden/>
              </w:rPr>
              <w:fldChar w:fldCharType="separate"/>
            </w:r>
            <w:r w:rsidR="00802BB1">
              <w:rPr>
                <w:noProof/>
                <w:webHidden/>
              </w:rPr>
              <w:t>50</w:t>
            </w:r>
            <w:r w:rsidR="00452A7B">
              <w:rPr>
                <w:noProof/>
                <w:webHidden/>
              </w:rPr>
              <w:fldChar w:fldCharType="end"/>
            </w:r>
          </w:hyperlink>
        </w:p>
        <w:p w14:paraId="2ED2618D" w14:textId="6445D698"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54" w:history="1">
            <w:r w:rsidR="00452A7B" w:rsidRPr="00430528">
              <w:rPr>
                <w:rStyle w:val="Hyperlink"/>
                <w:noProof/>
              </w:rPr>
              <w:t>5. ARRANGE SHIFT</w:t>
            </w:r>
            <w:r w:rsidR="00452A7B">
              <w:rPr>
                <w:noProof/>
                <w:webHidden/>
              </w:rPr>
              <w:tab/>
            </w:r>
            <w:r w:rsidR="00452A7B">
              <w:rPr>
                <w:noProof/>
                <w:webHidden/>
              </w:rPr>
              <w:fldChar w:fldCharType="begin"/>
            </w:r>
            <w:r w:rsidR="00452A7B">
              <w:rPr>
                <w:noProof/>
                <w:webHidden/>
              </w:rPr>
              <w:instrText xml:space="preserve"> PAGEREF _Toc84515354 \h </w:instrText>
            </w:r>
            <w:r w:rsidR="00452A7B">
              <w:rPr>
                <w:noProof/>
                <w:webHidden/>
              </w:rPr>
            </w:r>
            <w:r w:rsidR="00452A7B">
              <w:rPr>
                <w:noProof/>
                <w:webHidden/>
              </w:rPr>
              <w:fldChar w:fldCharType="separate"/>
            </w:r>
            <w:r w:rsidR="00802BB1">
              <w:rPr>
                <w:noProof/>
                <w:webHidden/>
              </w:rPr>
              <w:t>57</w:t>
            </w:r>
            <w:r w:rsidR="00452A7B">
              <w:rPr>
                <w:noProof/>
                <w:webHidden/>
              </w:rPr>
              <w:fldChar w:fldCharType="end"/>
            </w:r>
          </w:hyperlink>
        </w:p>
        <w:p w14:paraId="57F51A64" w14:textId="37A212A0"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55" w:history="1">
            <w:r w:rsidR="00452A7B" w:rsidRPr="00430528">
              <w:rPr>
                <w:rStyle w:val="Hyperlink"/>
                <w:noProof/>
              </w:rPr>
              <w:t>5.1. Description</w:t>
            </w:r>
            <w:r w:rsidR="00452A7B">
              <w:rPr>
                <w:noProof/>
                <w:webHidden/>
              </w:rPr>
              <w:tab/>
            </w:r>
            <w:r w:rsidR="00452A7B">
              <w:rPr>
                <w:noProof/>
                <w:webHidden/>
              </w:rPr>
              <w:fldChar w:fldCharType="begin"/>
            </w:r>
            <w:r w:rsidR="00452A7B">
              <w:rPr>
                <w:noProof/>
                <w:webHidden/>
              </w:rPr>
              <w:instrText xml:space="preserve"> PAGEREF _Toc84515355 \h </w:instrText>
            </w:r>
            <w:r w:rsidR="00452A7B">
              <w:rPr>
                <w:noProof/>
                <w:webHidden/>
              </w:rPr>
            </w:r>
            <w:r w:rsidR="00452A7B">
              <w:rPr>
                <w:noProof/>
                <w:webHidden/>
              </w:rPr>
              <w:fldChar w:fldCharType="separate"/>
            </w:r>
            <w:r w:rsidR="00802BB1">
              <w:rPr>
                <w:noProof/>
                <w:webHidden/>
              </w:rPr>
              <w:t>57</w:t>
            </w:r>
            <w:r w:rsidR="00452A7B">
              <w:rPr>
                <w:noProof/>
                <w:webHidden/>
              </w:rPr>
              <w:fldChar w:fldCharType="end"/>
            </w:r>
          </w:hyperlink>
        </w:p>
        <w:p w14:paraId="710242B2" w14:textId="3362F369"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56" w:history="1">
            <w:r w:rsidR="00452A7B" w:rsidRPr="00430528">
              <w:rPr>
                <w:rStyle w:val="Hyperlink"/>
                <w:noProof/>
              </w:rPr>
              <w:t>5.2. Design and operation</w:t>
            </w:r>
            <w:r w:rsidR="00452A7B">
              <w:rPr>
                <w:noProof/>
                <w:webHidden/>
              </w:rPr>
              <w:tab/>
            </w:r>
            <w:r w:rsidR="00452A7B">
              <w:rPr>
                <w:noProof/>
                <w:webHidden/>
              </w:rPr>
              <w:fldChar w:fldCharType="begin"/>
            </w:r>
            <w:r w:rsidR="00452A7B">
              <w:rPr>
                <w:noProof/>
                <w:webHidden/>
              </w:rPr>
              <w:instrText xml:space="preserve"> PAGEREF _Toc84515356 \h </w:instrText>
            </w:r>
            <w:r w:rsidR="00452A7B">
              <w:rPr>
                <w:noProof/>
                <w:webHidden/>
              </w:rPr>
            </w:r>
            <w:r w:rsidR="00452A7B">
              <w:rPr>
                <w:noProof/>
                <w:webHidden/>
              </w:rPr>
              <w:fldChar w:fldCharType="separate"/>
            </w:r>
            <w:r w:rsidR="00802BB1">
              <w:rPr>
                <w:noProof/>
                <w:webHidden/>
              </w:rPr>
              <w:t>57</w:t>
            </w:r>
            <w:r w:rsidR="00452A7B">
              <w:rPr>
                <w:noProof/>
                <w:webHidden/>
              </w:rPr>
              <w:fldChar w:fldCharType="end"/>
            </w:r>
          </w:hyperlink>
        </w:p>
        <w:p w14:paraId="7EC594BB" w14:textId="64F8AAA8"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57" w:history="1">
            <w:r w:rsidR="00452A7B" w:rsidRPr="00430528">
              <w:rPr>
                <w:rStyle w:val="Hyperlink"/>
                <w:noProof/>
              </w:rPr>
              <w:t>6. REQUEST</w:t>
            </w:r>
            <w:r w:rsidR="00452A7B">
              <w:rPr>
                <w:noProof/>
                <w:webHidden/>
              </w:rPr>
              <w:tab/>
            </w:r>
            <w:r w:rsidR="00452A7B">
              <w:rPr>
                <w:noProof/>
                <w:webHidden/>
              </w:rPr>
              <w:fldChar w:fldCharType="begin"/>
            </w:r>
            <w:r w:rsidR="00452A7B">
              <w:rPr>
                <w:noProof/>
                <w:webHidden/>
              </w:rPr>
              <w:instrText xml:space="preserve"> PAGEREF _Toc84515357 \h </w:instrText>
            </w:r>
            <w:r w:rsidR="00452A7B">
              <w:rPr>
                <w:noProof/>
                <w:webHidden/>
              </w:rPr>
            </w:r>
            <w:r w:rsidR="00452A7B">
              <w:rPr>
                <w:noProof/>
                <w:webHidden/>
              </w:rPr>
              <w:fldChar w:fldCharType="separate"/>
            </w:r>
            <w:r w:rsidR="00802BB1">
              <w:rPr>
                <w:noProof/>
                <w:webHidden/>
              </w:rPr>
              <w:t>58</w:t>
            </w:r>
            <w:r w:rsidR="00452A7B">
              <w:rPr>
                <w:noProof/>
                <w:webHidden/>
              </w:rPr>
              <w:fldChar w:fldCharType="end"/>
            </w:r>
          </w:hyperlink>
        </w:p>
        <w:p w14:paraId="7CE7C3B0" w14:textId="546A6D97"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58" w:history="1">
            <w:r w:rsidR="00452A7B" w:rsidRPr="00430528">
              <w:rPr>
                <w:rStyle w:val="Hyperlink"/>
                <w:noProof/>
              </w:rPr>
              <w:t>6.1. Description</w:t>
            </w:r>
            <w:r w:rsidR="00452A7B">
              <w:rPr>
                <w:noProof/>
                <w:webHidden/>
              </w:rPr>
              <w:tab/>
            </w:r>
            <w:r w:rsidR="00452A7B">
              <w:rPr>
                <w:noProof/>
                <w:webHidden/>
              </w:rPr>
              <w:fldChar w:fldCharType="begin"/>
            </w:r>
            <w:r w:rsidR="00452A7B">
              <w:rPr>
                <w:noProof/>
                <w:webHidden/>
              </w:rPr>
              <w:instrText xml:space="preserve"> PAGEREF _Toc84515358 \h </w:instrText>
            </w:r>
            <w:r w:rsidR="00452A7B">
              <w:rPr>
                <w:noProof/>
                <w:webHidden/>
              </w:rPr>
            </w:r>
            <w:r w:rsidR="00452A7B">
              <w:rPr>
                <w:noProof/>
                <w:webHidden/>
              </w:rPr>
              <w:fldChar w:fldCharType="separate"/>
            </w:r>
            <w:r w:rsidR="00802BB1">
              <w:rPr>
                <w:noProof/>
                <w:webHidden/>
              </w:rPr>
              <w:t>58</w:t>
            </w:r>
            <w:r w:rsidR="00452A7B">
              <w:rPr>
                <w:noProof/>
                <w:webHidden/>
              </w:rPr>
              <w:fldChar w:fldCharType="end"/>
            </w:r>
          </w:hyperlink>
        </w:p>
        <w:p w14:paraId="624B3D95" w14:textId="697CD655"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59" w:history="1">
            <w:r w:rsidR="00452A7B" w:rsidRPr="00430528">
              <w:rPr>
                <w:rStyle w:val="Hyperlink"/>
                <w:noProof/>
              </w:rPr>
              <w:t>6.2. Design and operation</w:t>
            </w:r>
            <w:r w:rsidR="00452A7B">
              <w:rPr>
                <w:noProof/>
                <w:webHidden/>
              </w:rPr>
              <w:tab/>
            </w:r>
            <w:r w:rsidR="00452A7B">
              <w:rPr>
                <w:noProof/>
                <w:webHidden/>
              </w:rPr>
              <w:fldChar w:fldCharType="begin"/>
            </w:r>
            <w:r w:rsidR="00452A7B">
              <w:rPr>
                <w:noProof/>
                <w:webHidden/>
              </w:rPr>
              <w:instrText xml:space="preserve"> PAGEREF _Toc84515359 \h </w:instrText>
            </w:r>
            <w:r w:rsidR="00452A7B">
              <w:rPr>
                <w:noProof/>
                <w:webHidden/>
              </w:rPr>
            </w:r>
            <w:r w:rsidR="00452A7B">
              <w:rPr>
                <w:noProof/>
                <w:webHidden/>
              </w:rPr>
              <w:fldChar w:fldCharType="separate"/>
            </w:r>
            <w:r w:rsidR="00802BB1">
              <w:rPr>
                <w:noProof/>
                <w:webHidden/>
              </w:rPr>
              <w:t>59</w:t>
            </w:r>
            <w:r w:rsidR="00452A7B">
              <w:rPr>
                <w:noProof/>
                <w:webHidden/>
              </w:rPr>
              <w:fldChar w:fldCharType="end"/>
            </w:r>
          </w:hyperlink>
        </w:p>
        <w:p w14:paraId="7B8666B3" w14:textId="69C20598" w:rsidR="00452A7B" w:rsidRDefault="00B13166">
          <w:pPr>
            <w:pStyle w:val="TOC4"/>
            <w:tabs>
              <w:tab w:val="right" w:leader="dot" w:pos="9629"/>
            </w:tabs>
            <w:rPr>
              <w:rFonts w:asciiTheme="minorHAnsi" w:eastAsiaTheme="minorEastAsia" w:hAnsiTheme="minorHAnsi" w:cstheme="minorBidi"/>
              <w:b w:val="0"/>
              <w:i w:val="0"/>
              <w:iCs w:val="0"/>
              <w:noProof/>
              <w:color w:val="auto"/>
              <w:sz w:val="22"/>
              <w:szCs w:val="22"/>
            </w:rPr>
          </w:pPr>
          <w:hyperlink w:anchor="_Toc84515360" w:history="1">
            <w:r w:rsidR="00452A7B" w:rsidRPr="00430528">
              <w:rPr>
                <w:rStyle w:val="Hyperlink"/>
                <w:noProof/>
              </w:rPr>
              <w:t>6.2.1. Request change shift</w:t>
            </w:r>
            <w:r w:rsidR="00452A7B">
              <w:rPr>
                <w:noProof/>
                <w:webHidden/>
              </w:rPr>
              <w:tab/>
            </w:r>
            <w:r w:rsidR="00452A7B">
              <w:rPr>
                <w:noProof/>
                <w:webHidden/>
              </w:rPr>
              <w:fldChar w:fldCharType="begin"/>
            </w:r>
            <w:r w:rsidR="00452A7B">
              <w:rPr>
                <w:noProof/>
                <w:webHidden/>
              </w:rPr>
              <w:instrText xml:space="preserve"> PAGEREF _Toc84515360 \h </w:instrText>
            </w:r>
            <w:r w:rsidR="00452A7B">
              <w:rPr>
                <w:noProof/>
                <w:webHidden/>
              </w:rPr>
            </w:r>
            <w:r w:rsidR="00452A7B">
              <w:rPr>
                <w:noProof/>
                <w:webHidden/>
              </w:rPr>
              <w:fldChar w:fldCharType="separate"/>
            </w:r>
            <w:r w:rsidR="00802BB1">
              <w:rPr>
                <w:noProof/>
                <w:webHidden/>
              </w:rPr>
              <w:t>59</w:t>
            </w:r>
            <w:r w:rsidR="00452A7B">
              <w:rPr>
                <w:noProof/>
                <w:webHidden/>
              </w:rPr>
              <w:fldChar w:fldCharType="end"/>
            </w:r>
          </w:hyperlink>
        </w:p>
        <w:p w14:paraId="6E1EDE9B" w14:textId="489639F1" w:rsidR="00452A7B" w:rsidRDefault="00B13166">
          <w:pPr>
            <w:pStyle w:val="TOC4"/>
            <w:tabs>
              <w:tab w:val="right" w:leader="dot" w:pos="9629"/>
            </w:tabs>
            <w:rPr>
              <w:rFonts w:asciiTheme="minorHAnsi" w:eastAsiaTheme="minorEastAsia" w:hAnsiTheme="minorHAnsi" w:cstheme="minorBidi"/>
              <w:b w:val="0"/>
              <w:i w:val="0"/>
              <w:iCs w:val="0"/>
              <w:noProof/>
              <w:color w:val="auto"/>
              <w:sz w:val="22"/>
              <w:szCs w:val="22"/>
            </w:rPr>
          </w:pPr>
          <w:hyperlink w:anchor="_Toc84515361" w:history="1">
            <w:r w:rsidR="00452A7B" w:rsidRPr="00430528">
              <w:rPr>
                <w:rStyle w:val="Hyperlink"/>
                <w:noProof/>
              </w:rPr>
              <w:t>6.2.2. Request leave</w:t>
            </w:r>
            <w:r w:rsidR="00452A7B">
              <w:rPr>
                <w:noProof/>
                <w:webHidden/>
              </w:rPr>
              <w:tab/>
            </w:r>
            <w:r w:rsidR="00452A7B">
              <w:rPr>
                <w:noProof/>
                <w:webHidden/>
              </w:rPr>
              <w:fldChar w:fldCharType="begin"/>
            </w:r>
            <w:r w:rsidR="00452A7B">
              <w:rPr>
                <w:noProof/>
                <w:webHidden/>
              </w:rPr>
              <w:instrText xml:space="preserve"> PAGEREF _Toc84515361 \h </w:instrText>
            </w:r>
            <w:r w:rsidR="00452A7B">
              <w:rPr>
                <w:noProof/>
                <w:webHidden/>
              </w:rPr>
            </w:r>
            <w:r w:rsidR="00452A7B">
              <w:rPr>
                <w:noProof/>
                <w:webHidden/>
              </w:rPr>
              <w:fldChar w:fldCharType="separate"/>
            </w:r>
            <w:r w:rsidR="00802BB1">
              <w:rPr>
                <w:noProof/>
                <w:webHidden/>
              </w:rPr>
              <w:t>60</w:t>
            </w:r>
            <w:r w:rsidR="00452A7B">
              <w:rPr>
                <w:noProof/>
                <w:webHidden/>
              </w:rPr>
              <w:fldChar w:fldCharType="end"/>
            </w:r>
          </w:hyperlink>
        </w:p>
        <w:p w14:paraId="314ECAA2" w14:textId="2CB71417"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62" w:history="1">
            <w:r w:rsidR="00452A7B" w:rsidRPr="00430528">
              <w:rPr>
                <w:rStyle w:val="Hyperlink"/>
                <w:noProof/>
              </w:rPr>
              <w:t>7. REPORT</w:t>
            </w:r>
            <w:r w:rsidR="00452A7B">
              <w:rPr>
                <w:noProof/>
                <w:webHidden/>
              </w:rPr>
              <w:tab/>
            </w:r>
            <w:r w:rsidR="00452A7B">
              <w:rPr>
                <w:noProof/>
                <w:webHidden/>
              </w:rPr>
              <w:fldChar w:fldCharType="begin"/>
            </w:r>
            <w:r w:rsidR="00452A7B">
              <w:rPr>
                <w:noProof/>
                <w:webHidden/>
              </w:rPr>
              <w:instrText xml:space="preserve"> PAGEREF _Toc84515362 \h </w:instrText>
            </w:r>
            <w:r w:rsidR="00452A7B">
              <w:rPr>
                <w:noProof/>
                <w:webHidden/>
              </w:rPr>
            </w:r>
            <w:r w:rsidR="00452A7B">
              <w:rPr>
                <w:noProof/>
                <w:webHidden/>
              </w:rPr>
              <w:fldChar w:fldCharType="separate"/>
            </w:r>
            <w:r w:rsidR="00802BB1">
              <w:rPr>
                <w:noProof/>
                <w:webHidden/>
              </w:rPr>
              <w:t>63</w:t>
            </w:r>
            <w:r w:rsidR="00452A7B">
              <w:rPr>
                <w:noProof/>
                <w:webHidden/>
              </w:rPr>
              <w:fldChar w:fldCharType="end"/>
            </w:r>
          </w:hyperlink>
        </w:p>
        <w:p w14:paraId="36C0791A" w14:textId="092749BE"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63" w:history="1">
            <w:r w:rsidR="00452A7B" w:rsidRPr="00430528">
              <w:rPr>
                <w:rStyle w:val="Hyperlink"/>
                <w:noProof/>
              </w:rPr>
              <w:t>7.1. Description</w:t>
            </w:r>
            <w:r w:rsidR="00452A7B">
              <w:rPr>
                <w:noProof/>
                <w:webHidden/>
              </w:rPr>
              <w:tab/>
            </w:r>
            <w:r w:rsidR="00452A7B">
              <w:rPr>
                <w:noProof/>
                <w:webHidden/>
              </w:rPr>
              <w:fldChar w:fldCharType="begin"/>
            </w:r>
            <w:r w:rsidR="00452A7B">
              <w:rPr>
                <w:noProof/>
                <w:webHidden/>
              </w:rPr>
              <w:instrText xml:space="preserve"> PAGEREF _Toc84515363 \h </w:instrText>
            </w:r>
            <w:r w:rsidR="00452A7B">
              <w:rPr>
                <w:noProof/>
                <w:webHidden/>
              </w:rPr>
            </w:r>
            <w:r w:rsidR="00452A7B">
              <w:rPr>
                <w:noProof/>
                <w:webHidden/>
              </w:rPr>
              <w:fldChar w:fldCharType="separate"/>
            </w:r>
            <w:r w:rsidR="00802BB1">
              <w:rPr>
                <w:noProof/>
                <w:webHidden/>
              </w:rPr>
              <w:t>63</w:t>
            </w:r>
            <w:r w:rsidR="00452A7B">
              <w:rPr>
                <w:noProof/>
                <w:webHidden/>
              </w:rPr>
              <w:fldChar w:fldCharType="end"/>
            </w:r>
          </w:hyperlink>
        </w:p>
        <w:p w14:paraId="10F2A288" w14:textId="3C299AE2"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64" w:history="1">
            <w:r w:rsidR="00452A7B" w:rsidRPr="00430528">
              <w:rPr>
                <w:rStyle w:val="Hyperlink"/>
                <w:noProof/>
              </w:rPr>
              <w:t>7.2. Design and operation</w:t>
            </w:r>
            <w:r w:rsidR="00452A7B">
              <w:rPr>
                <w:noProof/>
                <w:webHidden/>
              </w:rPr>
              <w:tab/>
            </w:r>
            <w:r w:rsidR="00452A7B">
              <w:rPr>
                <w:noProof/>
                <w:webHidden/>
              </w:rPr>
              <w:fldChar w:fldCharType="begin"/>
            </w:r>
            <w:r w:rsidR="00452A7B">
              <w:rPr>
                <w:noProof/>
                <w:webHidden/>
              </w:rPr>
              <w:instrText xml:space="preserve"> PAGEREF _Toc84515364 \h </w:instrText>
            </w:r>
            <w:r w:rsidR="00452A7B">
              <w:rPr>
                <w:noProof/>
                <w:webHidden/>
              </w:rPr>
            </w:r>
            <w:r w:rsidR="00452A7B">
              <w:rPr>
                <w:noProof/>
                <w:webHidden/>
              </w:rPr>
              <w:fldChar w:fldCharType="separate"/>
            </w:r>
            <w:r w:rsidR="00802BB1">
              <w:rPr>
                <w:noProof/>
                <w:webHidden/>
              </w:rPr>
              <w:t>64</w:t>
            </w:r>
            <w:r w:rsidR="00452A7B">
              <w:rPr>
                <w:noProof/>
                <w:webHidden/>
              </w:rPr>
              <w:fldChar w:fldCharType="end"/>
            </w:r>
          </w:hyperlink>
        </w:p>
        <w:p w14:paraId="4751E4D7" w14:textId="40177D9B"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65" w:history="1">
            <w:r w:rsidR="00452A7B" w:rsidRPr="00430528">
              <w:rPr>
                <w:rStyle w:val="Hyperlink"/>
                <w:noProof/>
              </w:rPr>
              <w:t>8. LOG OUT AND BACK</w:t>
            </w:r>
            <w:r w:rsidR="00452A7B">
              <w:rPr>
                <w:noProof/>
                <w:webHidden/>
              </w:rPr>
              <w:tab/>
            </w:r>
            <w:r w:rsidR="00452A7B">
              <w:rPr>
                <w:noProof/>
                <w:webHidden/>
              </w:rPr>
              <w:fldChar w:fldCharType="begin"/>
            </w:r>
            <w:r w:rsidR="00452A7B">
              <w:rPr>
                <w:noProof/>
                <w:webHidden/>
              </w:rPr>
              <w:instrText xml:space="preserve"> PAGEREF _Toc84515365 \h </w:instrText>
            </w:r>
            <w:r w:rsidR="00452A7B">
              <w:rPr>
                <w:noProof/>
                <w:webHidden/>
              </w:rPr>
            </w:r>
            <w:r w:rsidR="00452A7B">
              <w:rPr>
                <w:noProof/>
                <w:webHidden/>
              </w:rPr>
              <w:fldChar w:fldCharType="separate"/>
            </w:r>
            <w:r w:rsidR="00802BB1">
              <w:rPr>
                <w:noProof/>
                <w:webHidden/>
              </w:rPr>
              <w:t>67</w:t>
            </w:r>
            <w:r w:rsidR="00452A7B">
              <w:rPr>
                <w:noProof/>
                <w:webHidden/>
              </w:rPr>
              <w:fldChar w:fldCharType="end"/>
            </w:r>
          </w:hyperlink>
        </w:p>
        <w:p w14:paraId="2BC4F71B" w14:textId="40F6946C"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66" w:history="1">
            <w:r w:rsidR="00452A7B" w:rsidRPr="00430528">
              <w:rPr>
                <w:rStyle w:val="Hyperlink"/>
                <w:noProof/>
              </w:rPr>
              <w:t>8.1. Description</w:t>
            </w:r>
            <w:r w:rsidR="00452A7B">
              <w:rPr>
                <w:noProof/>
                <w:webHidden/>
              </w:rPr>
              <w:tab/>
            </w:r>
            <w:r w:rsidR="00452A7B">
              <w:rPr>
                <w:noProof/>
                <w:webHidden/>
              </w:rPr>
              <w:fldChar w:fldCharType="begin"/>
            </w:r>
            <w:r w:rsidR="00452A7B">
              <w:rPr>
                <w:noProof/>
                <w:webHidden/>
              </w:rPr>
              <w:instrText xml:space="preserve"> PAGEREF _Toc84515366 \h </w:instrText>
            </w:r>
            <w:r w:rsidR="00452A7B">
              <w:rPr>
                <w:noProof/>
                <w:webHidden/>
              </w:rPr>
            </w:r>
            <w:r w:rsidR="00452A7B">
              <w:rPr>
                <w:noProof/>
                <w:webHidden/>
              </w:rPr>
              <w:fldChar w:fldCharType="separate"/>
            </w:r>
            <w:r w:rsidR="00802BB1">
              <w:rPr>
                <w:noProof/>
                <w:webHidden/>
              </w:rPr>
              <w:t>67</w:t>
            </w:r>
            <w:r w:rsidR="00452A7B">
              <w:rPr>
                <w:noProof/>
                <w:webHidden/>
              </w:rPr>
              <w:fldChar w:fldCharType="end"/>
            </w:r>
          </w:hyperlink>
        </w:p>
        <w:p w14:paraId="3E4888F9" w14:textId="3CDBA30F"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67" w:history="1">
            <w:r w:rsidR="00452A7B" w:rsidRPr="00430528">
              <w:rPr>
                <w:rStyle w:val="Hyperlink"/>
                <w:noProof/>
              </w:rPr>
              <w:t>8.2. Design and operation</w:t>
            </w:r>
            <w:r w:rsidR="00452A7B">
              <w:rPr>
                <w:noProof/>
                <w:webHidden/>
              </w:rPr>
              <w:tab/>
            </w:r>
            <w:r w:rsidR="00452A7B">
              <w:rPr>
                <w:noProof/>
                <w:webHidden/>
              </w:rPr>
              <w:fldChar w:fldCharType="begin"/>
            </w:r>
            <w:r w:rsidR="00452A7B">
              <w:rPr>
                <w:noProof/>
                <w:webHidden/>
              </w:rPr>
              <w:instrText xml:space="preserve"> PAGEREF _Toc84515367 \h </w:instrText>
            </w:r>
            <w:r w:rsidR="00452A7B">
              <w:rPr>
                <w:noProof/>
                <w:webHidden/>
              </w:rPr>
            </w:r>
            <w:r w:rsidR="00452A7B">
              <w:rPr>
                <w:noProof/>
                <w:webHidden/>
              </w:rPr>
              <w:fldChar w:fldCharType="separate"/>
            </w:r>
            <w:r w:rsidR="00802BB1">
              <w:rPr>
                <w:noProof/>
                <w:webHidden/>
              </w:rPr>
              <w:t>67</w:t>
            </w:r>
            <w:r w:rsidR="00452A7B">
              <w:rPr>
                <w:noProof/>
                <w:webHidden/>
              </w:rPr>
              <w:fldChar w:fldCharType="end"/>
            </w:r>
          </w:hyperlink>
        </w:p>
        <w:p w14:paraId="7FBB7AD7" w14:textId="378A55C8"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68" w:history="1">
            <w:r w:rsidR="00452A7B" w:rsidRPr="00430528">
              <w:rPr>
                <w:rStyle w:val="Hyperlink"/>
                <w:noProof/>
              </w:rPr>
              <w:t>CHAPTER 6: HR GUIDE</w:t>
            </w:r>
            <w:r w:rsidR="00452A7B">
              <w:rPr>
                <w:noProof/>
                <w:webHidden/>
              </w:rPr>
              <w:tab/>
            </w:r>
            <w:r w:rsidR="00452A7B">
              <w:rPr>
                <w:noProof/>
                <w:webHidden/>
              </w:rPr>
              <w:fldChar w:fldCharType="begin"/>
            </w:r>
            <w:r w:rsidR="00452A7B">
              <w:rPr>
                <w:noProof/>
                <w:webHidden/>
              </w:rPr>
              <w:instrText xml:space="preserve"> PAGEREF _Toc84515368 \h </w:instrText>
            </w:r>
            <w:r w:rsidR="00452A7B">
              <w:rPr>
                <w:noProof/>
                <w:webHidden/>
              </w:rPr>
            </w:r>
            <w:r w:rsidR="00452A7B">
              <w:rPr>
                <w:noProof/>
                <w:webHidden/>
              </w:rPr>
              <w:fldChar w:fldCharType="separate"/>
            </w:r>
            <w:r w:rsidR="00802BB1">
              <w:rPr>
                <w:noProof/>
                <w:webHidden/>
              </w:rPr>
              <w:t>69</w:t>
            </w:r>
            <w:r w:rsidR="00452A7B">
              <w:rPr>
                <w:noProof/>
                <w:webHidden/>
              </w:rPr>
              <w:fldChar w:fldCharType="end"/>
            </w:r>
          </w:hyperlink>
        </w:p>
        <w:p w14:paraId="566487C2" w14:textId="7DBECF38"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69" w:history="1">
            <w:r w:rsidR="00452A7B" w:rsidRPr="00430528">
              <w:rPr>
                <w:rStyle w:val="Hyperlink"/>
                <w:noProof/>
              </w:rPr>
              <w:t>1. MAIN</w:t>
            </w:r>
            <w:r w:rsidR="00452A7B">
              <w:rPr>
                <w:noProof/>
                <w:webHidden/>
              </w:rPr>
              <w:tab/>
            </w:r>
            <w:r w:rsidR="00452A7B">
              <w:rPr>
                <w:noProof/>
                <w:webHidden/>
              </w:rPr>
              <w:fldChar w:fldCharType="begin"/>
            </w:r>
            <w:r w:rsidR="00452A7B">
              <w:rPr>
                <w:noProof/>
                <w:webHidden/>
              </w:rPr>
              <w:instrText xml:space="preserve"> PAGEREF _Toc84515369 \h </w:instrText>
            </w:r>
            <w:r w:rsidR="00452A7B">
              <w:rPr>
                <w:noProof/>
                <w:webHidden/>
              </w:rPr>
            </w:r>
            <w:r w:rsidR="00452A7B">
              <w:rPr>
                <w:noProof/>
                <w:webHidden/>
              </w:rPr>
              <w:fldChar w:fldCharType="separate"/>
            </w:r>
            <w:r w:rsidR="00802BB1">
              <w:rPr>
                <w:noProof/>
                <w:webHidden/>
              </w:rPr>
              <w:t>69</w:t>
            </w:r>
            <w:r w:rsidR="00452A7B">
              <w:rPr>
                <w:noProof/>
                <w:webHidden/>
              </w:rPr>
              <w:fldChar w:fldCharType="end"/>
            </w:r>
          </w:hyperlink>
        </w:p>
        <w:p w14:paraId="69B90ED7" w14:textId="25D090BC"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70" w:history="1">
            <w:r w:rsidR="00452A7B" w:rsidRPr="00430528">
              <w:rPr>
                <w:rStyle w:val="Hyperlink"/>
                <w:noProof/>
              </w:rPr>
              <w:t>2. ATTENDANCE RECORD</w:t>
            </w:r>
            <w:r w:rsidR="00452A7B">
              <w:rPr>
                <w:noProof/>
                <w:webHidden/>
              </w:rPr>
              <w:tab/>
            </w:r>
            <w:r w:rsidR="00452A7B">
              <w:rPr>
                <w:noProof/>
                <w:webHidden/>
              </w:rPr>
              <w:fldChar w:fldCharType="begin"/>
            </w:r>
            <w:r w:rsidR="00452A7B">
              <w:rPr>
                <w:noProof/>
                <w:webHidden/>
              </w:rPr>
              <w:instrText xml:space="preserve"> PAGEREF _Toc84515370 \h </w:instrText>
            </w:r>
            <w:r w:rsidR="00452A7B">
              <w:rPr>
                <w:noProof/>
                <w:webHidden/>
              </w:rPr>
            </w:r>
            <w:r w:rsidR="00452A7B">
              <w:rPr>
                <w:noProof/>
                <w:webHidden/>
              </w:rPr>
              <w:fldChar w:fldCharType="separate"/>
            </w:r>
            <w:r w:rsidR="00802BB1">
              <w:rPr>
                <w:noProof/>
                <w:webHidden/>
              </w:rPr>
              <w:t>69</w:t>
            </w:r>
            <w:r w:rsidR="00452A7B">
              <w:rPr>
                <w:noProof/>
                <w:webHidden/>
              </w:rPr>
              <w:fldChar w:fldCharType="end"/>
            </w:r>
          </w:hyperlink>
        </w:p>
        <w:p w14:paraId="7B7B477C" w14:textId="27145ABF"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71" w:history="1">
            <w:r w:rsidR="00452A7B" w:rsidRPr="00430528">
              <w:rPr>
                <w:rStyle w:val="Hyperlink"/>
                <w:noProof/>
              </w:rPr>
              <w:t>3. LOGIN</w:t>
            </w:r>
            <w:r w:rsidR="00452A7B">
              <w:rPr>
                <w:noProof/>
                <w:webHidden/>
              </w:rPr>
              <w:tab/>
            </w:r>
            <w:r w:rsidR="00452A7B">
              <w:rPr>
                <w:noProof/>
                <w:webHidden/>
              </w:rPr>
              <w:fldChar w:fldCharType="begin"/>
            </w:r>
            <w:r w:rsidR="00452A7B">
              <w:rPr>
                <w:noProof/>
                <w:webHidden/>
              </w:rPr>
              <w:instrText xml:space="preserve"> PAGEREF _Toc84515371 \h </w:instrText>
            </w:r>
            <w:r w:rsidR="00452A7B">
              <w:rPr>
                <w:noProof/>
                <w:webHidden/>
              </w:rPr>
            </w:r>
            <w:r w:rsidR="00452A7B">
              <w:rPr>
                <w:noProof/>
                <w:webHidden/>
              </w:rPr>
              <w:fldChar w:fldCharType="separate"/>
            </w:r>
            <w:r w:rsidR="00802BB1">
              <w:rPr>
                <w:noProof/>
                <w:webHidden/>
              </w:rPr>
              <w:t>69</w:t>
            </w:r>
            <w:r w:rsidR="00452A7B">
              <w:rPr>
                <w:noProof/>
                <w:webHidden/>
              </w:rPr>
              <w:fldChar w:fldCharType="end"/>
            </w:r>
          </w:hyperlink>
        </w:p>
        <w:p w14:paraId="43726A24" w14:textId="7B94CCBB"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72" w:history="1">
            <w:r w:rsidR="00452A7B" w:rsidRPr="00430528">
              <w:rPr>
                <w:rStyle w:val="Hyperlink"/>
                <w:noProof/>
              </w:rPr>
              <w:t>4. EMPLOYEE</w:t>
            </w:r>
            <w:r w:rsidR="00452A7B">
              <w:rPr>
                <w:noProof/>
                <w:webHidden/>
              </w:rPr>
              <w:tab/>
            </w:r>
            <w:r w:rsidR="00452A7B">
              <w:rPr>
                <w:noProof/>
                <w:webHidden/>
              </w:rPr>
              <w:fldChar w:fldCharType="begin"/>
            </w:r>
            <w:r w:rsidR="00452A7B">
              <w:rPr>
                <w:noProof/>
                <w:webHidden/>
              </w:rPr>
              <w:instrText xml:space="preserve"> PAGEREF _Toc84515372 \h </w:instrText>
            </w:r>
            <w:r w:rsidR="00452A7B">
              <w:rPr>
                <w:noProof/>
                <w:webHidden/>
              </w:rPr>
            </w:r>
            <w:r w:rsidR="00452A7B">
              <w:rPr>
                <w:noProof/>
                <w:webHidden/>
              </w:rPr>
              <w:fldChar w:fldCharType="separate"/>
            </w:r>
            <w:r w:rsidR="00802BB1">
              <w:rPr>
                <w:noProof/>
                <w:webHidden/>
              </w:rPr>
              <w:t>69</w:t>
            </w:r>
            <w:r w:rsidR="00452A7B">
              <w:rPr>
                <w:noProof/>
                <w:webHidden/>
              </w:rPr>
              <w:fldChar w:fldCharType="end"/>
            </w:r>
          </w:hyperlink>
        </w:p>
        <w:p w14:paraId="175EB7EE" w14:textId="26FCC280"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73" w:history="1">
            <w:r w:rsidR="00452A7B" w:rsidRPr="00430528">
              <w:rPr>
                <w:rStyle w:val="Hyperlink"/>
                <w:noProof/>
              </w:rPr>
              <w:t>4.1. Description</w:t>
            </w:r>
            <w:r w:rsidR="00452A7B">
              <w:rPr>
                <w:noProof/>
                <w:webHidden/>
              </w:rPr>
              <w:tab/>
            </w:r>
            <w:r w:rsidR="00452A7B">
              <w:rPr>
                <w:noProof/>
                <w:webHidden/>
              </w:rPr>
              <w:fldChar w:fldCharType="begin"/>
            </w:r>
            <w:r w:rsidR="00452A7B">
              <w:rPr>
                <w:noProof/>
                <w:webHidden/>
              </w:rPr>
              <w:instrText xml:space="preserve"> PAGEREF _Toc84515373 \h </w:instrText>
            </w:r>
            <w:r w:rsidR="00452A7B">
              <w:rPr>
                <w:noProof/>
                <w:webHidden/>
              </w:rPr>
            </w:r>
            <w:r w:rsidR="00452A7B">
              <w:rPr>
                <w:noProof/>
                <w:webHidden/>
              </w:rPr>
              <w:fldChar w:fldCharType="separate"/>
            </w:r>
            <w:r w:rsidR="00802BB1">
              <w:rPr>
                <w:noProof/>
                <w:webHidden/>
              </w:rPr>
              <w:t>69</w:t>
            </w:r>
            <w:r w:rsidR="00452A7B">
              <w:rPr>
                <w:noProof/>
                <w:webHidden/>
              </w:rPr>
              <w:fldChar w:fldCharType="end"/>
            </w:r>
          </w:hyperlink>
        </w:p>
        <w:p w14:paraId="27C2D890" w14:textId="295C5AA7"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74" w:history="1">
            <w:r w:rsidR="00452A7B" w:rsidRPr="00430528">
              <w:rPr>
                <w:rStyle w:val="Hyperlink"/>
                <w:noProof/>
              </w:rPr>
              <w:t>4.2. Design and operation</w:t>
            </w:r>
            <w:r w:rsidR="00452A7B">
              <w:rPr>
                <w:noProof/>
                <w:webHidden/>
              </w:rPr>
              <w:tab/>
            </w:r>
            <w:r w:rsidR="00452A7B">
              <w:rPr>
                <w:noProof/>
                <w:webHidden/>
              </w:rPr>
              <w:fldChar w:fldCharType="begin"/>
            </w:r>
            <w:r w:rsidR="00452A7B">
              <w:rPr>
                <w:noProof/>
                <w:webHidden/>
              </w:rPr>
              <w:instrText xml:space="preserve"> PAGEREF _Toc84515374 \h </w:instrText>
            </w:r>
            <w:r w:rsidR="00452A7B">
              <w:rPr>
                <w:noProof/>
                <w:webHidden/>
              </w:rPr>
            </w:r>
            <w:r w:rsidR="00452A7B">
              <w:rPr>
                <w:noProof/>
                <w:webHidden/>
              </w:rPr>
              <w:fldChar w:fldCharType="separate"/>
            </w:r>
            <w:r w:rsidR="00802BB1">
              <w:rPr>
                <w:noProof/>
                <w:webHidden/>
              </w:rPr>
              <w:t>69</w:t>
            </w:r>
            <w:r w:rsidR="00452A7B">
              <w:rPr>
                <w:noProof/>
                <w:webHidden/>
              </w:rPr>
              <w:fldChar w:fldCharType="end"/>
            </w:r>
          </w:hyperlink>
        </w:p>
        <w:p w14:paraId="78FAE181" w14:textId="654834B3"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75" w:history="1">
            <w:r w:rsidR="00452A7B" w:rsidRPr="00430528">
              <w:rPr>
                <w:rStyle w:val="Hyperlink"/>
                <w:noProof/>
              </w:rPr>
              <w:t>5. EMPLOYEE DETAIL INFORMATION</w:t>
            </w:r>
            <w:r w:rsidR="00452A7B">
              <w:rPr>
                <w:noProof/>
                <w:webHidden/>
              </w:rPr>
              <w:tab/>
            </w:r>
            <w:r w:rsidR="00452A7B">
              <w:rPr>
                <w:noProof/>
                <w:webHidden/>
              </w:rPr>
              <w:fldChar w:fldCharType="begin"/>
            </w:r>
            <w:r w:rsidR="00452A7B">
              <w:rPr>
                <w:noProof/>
                <w:webHidden/>
              </w:rPr>
              <w:instrText xml:space="preserve"> PAGEREF _Toc84515375 \h </w:instrText>
            </w:r>
            <w:r w:rsidR="00452A7B">
              <w:rPr>
                <w:noProof/>
                <w:webHidden/>
              </w:rPr>
            </w:r>
            <w:r w:rsidR="00452A7B">
              <w:rPr>
                <w:noProof/>
                <w:webHidden/>
              </w:rPr>
              <w:fldChar w:fldCharType="separate"/>
            </w:r>
            <w:r w:rsidR="00802BB1">
              <w:rPr>
                <w:noProof/>
                <w:webHidden/>
              </w:rPr>
              <w:t>71</w:t>
            </w:r>
            <w:r w:rsidR="00452A7B">
              <w:rPr>
                <w:noProof/>
                <w:webHidden/>
              </w:rPr>
              <w:fldChar w:fldCharType="end"/>
            </w:r>
          </w:hyperlink>
        </w:p>
        <w:p w14:paraId="4BA9FFDC" w14:textId="7D22FB95"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76" w:history="1">
            <w:r w:rsidR="00452A7B" w:rsidRPr="00430528">
              <w:rPr>
                <w:rStyle w:val="Hyperlink"/>
                <w:noProof/>
              </w:rPr>
              <w:t>5.1. Description</w:t>
            </w:r>
            <w:r w:rsidR="00452A7B">
              <w:rPr>
                <w:noProof/>
                <w:webHidden/>
              </w:rPr>
              <w:tab/>
            </w:r>
            <w:r w:rsidR="00452A7B">
              <w:rPr>
                <w:noProof/>
                <w:webHidden/>
              </w:rPr>
              <w:fldChar w:fldCharType="begin"/>
            </w:r>
            <w:r w:rsidR="00452A7B">
              <w:rPr>
                <w:noProof/>
                <w:webHidden/>
              </w:rPr>
              <w:instrText xml:space="preserve"> PAGEREF _Toc84515376 \h </w:instrText>
            </w:r>
            <w:r w:rsidR="00452A7B">
              <w:rPr>
                <w:noProof/>
                <w:webHidden/>
              </w:rPr>
            </w:r>
            <w:r w:rsidR="00452A7B">
              <w:rPr>
                <w:noProof/>
                <w:webHidden/>
              </w:rPr>
              <w:fldChar w:fldCharType="separate"/>
            </w:r>
            <w:r w:rsidR="00802BB1">
              <w:rPr>
                <w:noProof/>
                <w:webHidden/>
              </w:rPr>
              <w:t>71</w:t>
            </w:r>
            <w:r w:rsidR="00452A7B">
              <w:rPr>
                <w:noProof/>
                <w:webHidden/>
              </w:rPr>
              <w:fldChar w:fldCharType="end"/>
            </w:r>
          </w:hyperlink>
        </w:p>
        <w:p w14:paraId="53C96746" w14:textId="0E9780C5"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77" w:history="1">
            <w:r w:rsidR="00452A7B" w:rsidRPr="00430528">
              <w:rPr>
                <w:rStyle w:val="Hyperlink"/>
                <w:noProof/>
              </w:rPr>
              <w:t>5.2. Design and operation</w:t>
            </w:r>
            <w:r w:rsidR="00452A7B">
              <w:rPr>
                <w:noProof/>
                <w:webHidden/>
              </w:rPr>
              <w:tab/>
            </w:r>
            <w:r w:rsidR="00452A7B">
              <w:rPr>
                <w:noProof/>
                <w:webHidden/>
              </w:rPr>
              <w:fldChar w:fldCharType="begin"/>
            </w:r>
            <w:r w:rsidR="00452A7B">
              <w:rPr>
                <w:noProof/>
                <w:webHidden/>
              </w:rPr>
              <w:instrText xml:space="preserve"> PAGEREF _Toc84515377 \h </w:instrText>
            </w:r>
            <w:r w:rsidR="00452A7B">
              <w:rPr>
                <w:noProof/>
                <w:webHidden/>
              </w:rPr>
            </w:r>
            <w:r w:rsidR="00452A7B">
              <w:rPr>
                <w:noProof/>
                <w:webHidden/>
              </w:rPr>
              <w:fldChar w:fldCharType="separate"/>
            </w:r>
            <w:r w:rsidR="00802BB1">
              <w:rPr>
                <w:noProof/>
                <w:webHidden/>
              </w:rPr>
              <w:t>71</w:t>
            </w:r>
            <w:r w:rsidR="00452A7B">
              <w:rPr>
                <w:noProof/>
                <w:webHidden/>
              </w:rPr>
              <w:fldChar w:fldCharType="end"/>
            </w:r>
          </w:hyperlink>
        </w:p>
        <w:p w14:paraId="708BC5CA" w14:textId="0C62CBC4"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78" w:history="1">
            <w:r w:rsidR="00452A7B" w:rsidRPr="00430528">
              <w:rPr>
                <w:rStyle w:val="Hyperlink"/>
                <w:noProof/>
              </w:rPr>
              <w:t>6. ADD NEW EMPLOYEE</w:t>
            </w:r>
            <w:r w:rsidR="00452A7B">
              <w:rPr>
                <w:noProof/>
                <w:webHidden/>
              </w:rPr>
              <w:tab/>
            </w:r>
            <w:r w:rsidR="00452A7B">
              <w:rPr>
                <w:noProof/>
                <w:webHidden/>
              </w:rPr>
              <w:fldChar w:fldCharType="begin"/>
            </w:r>
            <w:r w:rsidR="00452A7B">
              <w:rPr>
                <w:noProof/>
                <w:webHidden/>
              </w:rPr>
              <w:instrText xml:space="preserve"> PAGEREF _Toc84515378 \h </w:instrText>
            </w:r>
            <w:r w:rsidR="00452A7B">
              <w:rPr>
                <w:noProof/>
                <w:webHidden/>
              </w:rPr>
            </w:r>
            <w:r w:rsidR="00452A7B">
              <w:rPr>
                <w:noProof/>
                <w:webHidden/>
              </w:rPr>
              <w:fldChar w:fldCharType="separate"/>
            </w:r>
            <w:r w:rsidR="00802BB1">
              <w:rPr>
                <w:noProof/>
                <w:webHidden/>
              </w:rPr>
              <w:t>73</w:t>
            </w:r>
            <w:r w:rsidR="00452A7B">
              <w:rPr>
                <w:noProof/>
                <w:webHidden/>
              </w:rPr>
              <w:fldChar w:fldCharType="end"/>
            </w:r>
          </w:hyperlink>
        </w:p>
        <w:p w14:paraId="3D2FBCA9" w14:textId="57E7A23C"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79" w:history="1">
            <w:r w:rsidR="00452A7B" w:rsidRPr="00430528">
              <w:rPr>
                <w:rStyle w:val="Hyperlink"/>
                <w:noProof/>
              </w:rPr>
              <w:t>6.1. Description</w:t>
            </w:r>
            <w:r w:rsidR="00452A7B">
              <w:rPr>
                <w:noProof/>
                <w:webHidden/>
              </w:rPr>
              <w:tab/>
            </w:r>
            <w:r w:rsidR="00452A7B">
              <w:rPr>
                <w:noProof/>
                <w:webHidden/>
              </w:rPr>
              <w:fldChar w:fldCharType="begin"/>
            </w:r>
            <w:r w:rsidR="00452A7B">
              <w:rPr>
                <w:noProof/>
                <w:webHidden/>
              </w:rPr>
              <w:instrText xml:space="preserve"> PAGEREF _Toc84515379 \h </w:instrText>
            </w:r>
            <w:r w:rsidR="00452A7B">
              <w:rPr>
                <w:noProof/>
                <w:webHidden/>
              </w:rPr>
            </w:r>
            <w:r w:rsidR="00452A7B">
              <w:rPr>
                <w:noProof/>
                <w:webHidden/>
              </w:rPr>
              <w:fldChar w:fldCharType="separate"/>
            </w:r>
            <w:r w:rsidR="00802BB1">
              <w:rPr>
                <w:noProof/>
                <w:webHidden/>
              </w:rPr>
              <w:t>73</w:t>
            </w:r>
            <w:r w:rsidR="00452A7B">
              <w:rPr>
                <w:noProof/>
                <w:webHidden/>
              </w:rPr>
              <w:fldChar w:fldCharType="end"/>
            </w:r>
          </w:hyperlink>
        </w:p>
        <w:p w14:paraId="6B6576FC" w14:textId="15682C89"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80" w:history="1">
            <w:r w:rsidR="00452A7B" w:rsidRPr="00430528">
              <w:rPr>
                <w:rStyle w:val="Hyperlink"/>
                <w:noProof/>
              </w:rPr>
              <w:t>6.2. Design and operation</w:t>
            </w:r>
            <w:r w:rsidR="00452A7B">
              <w:rPr>
                <w:noProof/>
                <w:webHidden/>
              </w:rPr>
              <w:tab/>
            </w:r>
            <w:r w:rsidR="00452A7B">
              <w:rPr>
                <w:noProof/>
                <w:webHidden/>
              </w:rPr>
              <w:fldChar w:fldCharType="begin"/>
            </w:r>
            <w:r w:rsidR="00452A7B">
              <w:rPr>
                <w:noProof/>
                <w:webHidden/>
              </w:rPr>
              <w:instrText xml:space="preserve"> PAGEREF _Toc84515380 \h </w:instrText>
            </w:r>
            <w:r w:rsidR="00452A7B">
              <w:rPr>
                <w:noProof/>
                <w:webHidden/>
              </w:rPr>
            </w:r>
            <w:r w:rsidR="00452A7B">
              <w:rPr>
                <w:noProof/>
                <w:webHidden/>
              </w:rPr>
              <w:fldChar w:fldCharType="separate"/>
            </w:r>
            <w:r w:rsidR="00802BB1">
              <w:rPr>
                <w:noProof/>
                <w:webHidden/>
              </w:rPr>
              <w:t>73</w:t>
            </w:r>
            <w:r w:rsidR="00452A7B">
              <w:rPr>
                <w:noProof/>
                <w:webHidden/>
              </w:rPr>
              <w:fldChar w:fldCharType="end"/>
            </w:r>
          </w:hyperlink>
        </w:p>
        <w:p w14:paraId="2E92885A" w14:textId="73395AA3"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81" w:history="1">
            <w:r w:rsidR="00452A7B" w:rsidRPr="00430528">
              <w:rPr>
                <w:rStyle w:val="Hyperlink"/>
                <w:noProof/>
              </w:rPr>
              <w:t>7. REQUEST</w:t>
            </w:r>
            <w:r w:rsidR="00452A7B">
              <w:rPr>
                <w:noProof/>
                <w:webHidden/>
              </w:rPr>
              <w:tab/>
            </w:r>
            <w:r w:rsidR="00452A7B">
              <w:rPr>
                <w:noProof/>
                <w:webHidden/>
              </w:rPr>
              <w:fldChar w:fldCharType="begin"/>
            </w:r>
            <w:r w:rsidR="00452A7B">
              <w:rPr>
                <w:noProof/>
                <w:webHidden/>
              </w:rPr>
              <w:instrText xml:space="preserve"> PAGEREF _Toc84515381 \h </w:instrText>
            </w:r>
            <w:r w:rsidR="00452A7B">
              <w:rPr>
                <w:noProof/>
                <w:webHidden/>
              </w:rPr>
            </w:r>
            <w:r w:rsidR="00452A7B">
              <w:rPr>
                <w:noProof/>
                <w:webHidden/>
              </w:rPr>
              <w:fldChar w:fldCharType="separate"/>
            </w:r>
            <w:r w:rsidR="00802BB1">
              <w:rPr>
                <w:noProof/>
                <w:webHidden/>
              </w:rPr>
              <w:t>78</w:t>
            </w:r>
            <w:r w:rsidR="00452A7B">
              <w:rPr>
                <w:noProof/>
                <w:webHidden/>
              </w:rPr>
              <w:fldChar w:fldCharType="end"/>
            </w:r>
          </w:hyperlink>
        </w:p>
        <w:p w14:paraId="4685A043" w14:textId="7B461EA6"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82" w:history="1">
            <w:r w:rsidR="00452A7B" w:rsidRPr="00430528">
              <w:rPr>
                <w:rStyle w:val="Hyperlink"/>
                <w:noProof/>
              </w:rPr>
              <w:t>7.1. Description</w:t>
            </w:r>
            <w:r w:rsidR="00452A7B">
              <w:rPr>
                <w:noProof/>
                <w:webHidden/>
              </w:rPr>
              <w:tab/>
            </w:r>
            <w:r w:rsidR="00452A7B">
              <w:rPr>
                <w:noProof/>
                <w:webHidden/>
              </w:rPr>
              <w:fldChar w:fldCharType="begin"/>
            </w:r>
            <w:r w:rsidR="00452A7B">
              <w:rPr>
                <w:noProof/>
                <w:webHidden/>
              </w:rPr>
              <w:instrText xml:space="preserve"> PAGEREF _Toc84515382 \h </w:instrText>
            </w:r>
            <w:r w:rsidR="00452A7B">
              <w:rPr>
                <w:noProof/>
                <w:webHidden/>
              </w:rPr>
            </w:r>
            <w:r w:rsidR="00452A7B">
              <w:rPr>
                <w:noProof/>
                <w:webHidden/>
              </w:rPr>
              <w:fldChar w:fldCharType="separate"/>
            </w:r>
            <w:r w:rsidR="00802BB1">
              <w:rPr>
                <w:noProof/>
                <w:webHidden/>
              </w:rPr>
              <w:t>78</w:t>
            </w:r>
            <w:r w:rsidR="00452A7B">
              <w:rPr>
                <w:noProof/>
                <w:webHidden/>
              </w:rPr>
              <w:fldChar w:fldCharType="end"/>
            </w:r>
          </w:hyperlink>
        </w:p>
        <w:p w14:paraId="0F6213B1" w14:textId="078438E8"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83" w:history="1">
            <w:r w:rsidR="00452A7B" w:rsidRPr="00430528">
              <w:rPr>
                <w:rStyle w:val="Hyperlink"/>
                <w:noProof/>
              </w:rPr>
              <w:t>7.2. Design and operation</w:t>
            </w:r>
            <w:r w:rsidR="00452A7B">
              <w:rPr>
                <w:noProof/>
                <w:webHidden/>
              </w:rPr>
              <w:tab/>
            </w:r>
            <w:r w:rsidR="00452A7B">
              <w:rPr>
                <w:noProof/>
                <w:webHidden/>
              </w:rPr>
              <w:fldChar w:fldCharType="begin"/>
            </w:r>
            <w:r w:rsidR="00452A7B">
              <w:rPr>
                <w:noProof/>
                <w:webHidden/>
              </w:rPr>
              <w:instrText xml:space="preserve"> PAGEREF _Toc84515383 \h </w:instrText>
            </w:r>
            <w:r w:rsidR="00452A7B">
              <w:rPr>
                <w:noProof/>
                <w:webHidden/>
              </w:rPr>
            </w:r>
            <w:r w:rsidR="00452A7B">
              <w:rPr>
                <w:noProof/>
                <w:webHidden/>
              </w:rPr>
              <w:fldChar w:fldCharType="separate"/>
            </w:r>
            <w:r w:rsidR="00802BB1">
              <w:rPr>
                <w:noProof/>
                <w:webHidden/>
              </w:rPr>
              <w:t>78</w:t>
            </w:r>
            <w:r w:rsidR="00452A7B">
              <w:rPr>
                <w:noProof/>
                <w:webHidden/>
              </w:rPr>
              <w:fldChar w:fldCharType="end"/>
            </w:r>
          </w:hyperlink>
        </w:p>
        <w:p w14:paraId="409A2F9D" w14:textId="55D21946"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84" w:history="1">
            <w:r w:rsidR="00452A7B" w:rsidRPr="00430528">
              <w:rPr>
                <w:rStyle w:val="Hyperlink"/>
                <w:noProof/>
              </w:rPr>
              <w:t>8. PAYROLL</w:t>
            </w:r>
            <w:r w:rsidR="00452A7B">
              <w:rPr>
                <w:noProof/>
                <w:webHidden/>
              </w:rPr>
              <w:tab/>
            </w:r>
            <w:r w:rsidR="00452A7B">
              <w:rPr>
                <w:noProof/>
                <w:webHidden/>
              </w:rPr>
              <w:fldChar w:fldCharType="begin"/>
            </w:r>
            <w:r w:rsidR="00452A7B">
              <w:rPr>
                <w:noProof/>
                <w:webHidden/>
              </w:rPr>
              <w:instrText xml:space="preserve"> PAGEREF _Toc84515384 \h </w:instrText>
            </w:r>
            <w:r w:rsidR="00452A7B">
              <w:rPr>
                <w:noProof/>
                <w:webHidden/>
              </w:rPr>
            </w:r>
            <w:r w:rsidR="00452A7B">
              <w:rPr>
                <w:noProof/>
                <w:webHidden/>
              </w:rPr>
              <w:fldChar w:fldCharType="separate"/>
            </w:r>
            <w:r w:rsidR="00802BB1">
              <w:rPr>
                <w:noProof/>
                <w:webHidden/>
              </w:rPr>
              <w:t>79</w:t>
            </w:r>
            <w:r w:rsidR="00452A7B">
              <w:rPr>
                <w:noProof/>
                <w:webHidden/>
              </w:rPr>
              <w:fldChar w:fldCharType="end"/>
            </w:r>
          </w:hyperlink>
        </w:p>
        <w:p w14:paraId="76216A5B" w14:textId="0FE9191A"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85" w:history="1">
            <w:r w:rsidR="00452A7B" w:rsidRPr="00430528">
              <w:rPr>
                <w:rStyle w:val="Hyperlink"/>
                <w:noProof/>
              </w:rPr>
              <w:t>8.1. Description</w:t>
            </w:r>
            <w:r w:rsidR="00452A7B">
              <w:rPr>
                <w:noProof/>
                <w:webHidden/>
              </w:rPr>
              <w:tab/>
            </w:r>
            <w:r w:rsidR="00452A7B">
              <w:rPr>
                <w:noProof/>
                <w:webHidden/>
              </w:rPr>
              <w:fldChar w:fldCharType="begin"/>
            </w:r>
            <w:r w:rsidR="00452A7B">
              <w:rPr>
                <w:noProof/>
                <w:webHidden/>
              </w:rPr>
              <w:instrText xml:space="preserve"> PAGEREF _Toc84515385 \h </w:instrText>
            </w:r>
            <w:r w:rsidR="00452A7B">
              <w:rPr>
                <w:noProof/>
                <w:webHidden/>
              </w:rPr>
            </w:r>
            <w:r w:rsidR="00452A7B">
              <w:rPr>
                <w:noProof/>
                <w:webHidden/>
              </w:rPr>
              <w:fldChar w:fldCharType="separate"/>
            </w:r>
            <w:r w:rsidR="00802BB1">
              <w:rPr>
                <w:noProof/>
                <w:webHidden/>
              </w:rPr>
              <w:t>79</w:t>
            </w:r>
            <w:r w:rsidR="00452A7B">
              <w:rPr>
                <w:noProof/>
                <w:webHidden/>
              </w:rPr>
              <w:fldChar w:fldCharType="end"/>
            </w:r>
          </w:hyperlink>
        </w:p>
        <w:p w14:paraId="7AFA1A78" w14:textId="25187333"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86" w:history="1">
            <w:r w:rsidR="00452A7B" w:rsidRPr="00430528">
              <w:rPr>
                <w:rStyle w:val="Hyperlink"/>
                <w:noProof/>
              </w:rPr>
              <w:t>8.2. Design and operation</w:t>
            </w:r>
            <w:r w:rsidR="00452A7B">
              <w:rPr>
                <w:noProof/>
                <w:webHidden/>
              </w:rPr>
              <w:tab/>
            </w:r>
            <w:r w:rsidR="00452A7B">
              <w:rPr>
                <w:noProof/>
                <w:webHidden/>
              </w:rPr>
              <w:fldChar w:fldCharType="begin"/>
            </w:r>
            <w:r w:rsidR="00452A7B">
              <w:rPr>
                <w:noProof/>
                <w:webHidden/>
              </w:rPr>
              <w:instrText xml:space="preserve"> PAGEREF _Toc84515386 \h </w:instrText>
            </w:r>
            <w:r w:rsidR="00452A7B">
              <w:rPr>
                <w:noProof/>
                <w:webHidden/>
              </w:rPr>
            </w:r>
            <w:r w:rsidR="00452A7B">
              <w:rPr>
                <w:noProof/>
                <w:webHidden/>
              </w:rPr>
              <w:fldChar w:fldCharType="separate"/>
            </w:r>
            <w:r w:rsidR="00802BB1">
              <w:rPr>
                <w:noProof/>
                <w:webHidden/>
              </w:rPr>
              <w:t>79</w:t>
            </w:r>
            <w:r w:rsidR="00452A7B">
              <w:rPr>
                <w:noProof/>
                <w:webHidden/>
              </w:rPr>
              <w:fldChar w:fldCharType="end"/>
            </w:r>
          </w:hyperlink>
        </w:p>
        <w:p w14:paraId="67D65FB5" w14:textId="72C22234"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87" w:history="1">
            <w:r w:rsidR="00452A7B" w:rsidRPr="00430528">
              <w:rPr>
                <w:rStyle w:val="Hyperlink"/>
                <w:noProof/>
              </w:rPr>
              <w:t>9. REPORT</w:t>
            </w:r>
            <w:r w:rsidR="00452A7B">
              <w:rPr>
                <w:noProof/>
                <w:webHidden/>
              </w:rPr>
              <w:tab/>
            </w:r>
            <w:r w:rsidR="00452A7B">
              <w:rPr>
                <w:noProof/>
                <w:webHidden/>
              </w:rPr>
              <w:fldChar w:fldCharType="begin"/>
            </w:r>
            <w:r w:rsidR="00452A7B">
              <w:rPr>
                <w:noProof/>
                <w:webHidden/>
              </w:rPr>
              <w:instrText xml:space="preserve"> PAGEREF _Toc84515387 \h </w:instrText>
            </w:r>
            <w:r w:rsidR="00452A7B">
              <w:rPr>
                <w:noProof/>
                <w:webHidden/>
              </w:rPr>
            </w:r>
            <w:r w:rsidR="00452A7B">
              <w:rPr>
                <w:noProof/>
                <w:webHidden/>
              </w:rPr>
              <w:fldChar w:fldCharType="separate"/>
            </w:r>
            <w:r w:rsidR="00802BB1">
              <w:rPr>
                <w:noProof/>
                <w:webHidden/>
              </w:rPr>
              <w:t>82</w:t>
            </w:r>
            <w:r w:rsidR="00452A7B">
              <w:rPr>
                <w:noProof/>
                <w:webHidden/>
              </w:rPr>
              <w:fldChar w:fldCharType="end"/>
            </w:r>
          </w:hyperlink>
        </w:p>
        <w:p w14:paraId="2622952C" w14:textId="4F9DC5A0"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88" w:history="1">
            <w:r w:rsidR="00452A7B" w:rsidRPr="00430528">
              <w:rPr>
                <w:rStyle w:val="Hyperlink"/>
                <w:noProof/>
              </w:rPr>
              <w:t>9.1. Description</w:t>
            </w:r>
            <w:r w:rsidR="00452A7B">
              <w:rPr>
                <w:noProof/>
                <w:webHidden/>
              </w:rPr>
              <w:tab/>
            </w:r>
            <w:r w:rsidR="00452A7B">
              <w:rPr>
                <w:noProof/>
                <w:webHidden/>
              </w:rPr>
              <w:fldChar w:fldCharType="begin"/>
            </w:r>
            <w:r w:rsidR="00452A7B">
              <w:rPr>
                <w:noProof/>
                <w:webHidden/>
              </w:rPr>
              <w:instrText xml:space="preserve"> PAGEREF _Toc84515388 \h </w:instrText>
            </w:r>
            <w:r w:rsidR="00452A7B">
              <w:rPr>
                <w:noProof/>
                <w:webHidden/>
              </w:rPr>
            </w:r>
            <w:r w:rsidR="00452A7B">
              <w:rPr>
                <w:noProof/>
                <w:webHidden/>
              </w:rPr>
              <w:fldChar w:fldCharType="separate"/>
            </w:r>
            <w:r w:rsidR="00802BB1">
              <w:rPr>
                <w:noProof/>
                <w:webHidden/>
              </w:rPr>
              <w:t>82</w:t>
            </w:r>
            <w:r w:rsidR="00452A7B">
              <w:rPr>
                <w:noProof/>
                <w:webHidden/>
              </w:rPr>
              <w:fldChar w:fldCharType="end"/>
            </w:r>
          </w:hyperlink>
        </w:p>
        <w:p w14:paraId="17C17A79" w14:textId="684BFCDB"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89" w:history="1">
            <w:r w:rsidR="00452A7B" w:rsidRPr="00430528">
              <w:rPr>
                <w:rStyle w:val="Hyperlink"/>
                <w:noProof/>
              </w:rPr>
              <w:t>9.2. Design and operation</w:t>
            </w:r>
            <w:r w:rsidR="00452A7B">
              <w:rPr>
                <w:noProof/>
                <w:webHidden/>
              </w:rPr>
              <w:tab/>
            </w:r>
            <w:r w:rsidR="00452A7B">
              <w:rPr>
                <w:noProof/>
                <w:webHidden/>
              </w:rPr>
              <w:fldChar w:fldCharType="begin"/>
            </w:r>
            <w:r w:rsidR="00452A7B">
              <w:rPr>
                <w:noProof/>
                <w:webHidden/>
              </w:rPr>
              <w:instrText xml:space="preserve"> PAGEREF _Toc84515389 \h </w:instrText>
            </w:r>
            <w:r w:rsidR="00452A7B">
              <w:rPr>
                <w:noProof/>
                <w:webHidden/>
              </w:rPr>
            </w:r>
            <w:r w:rsidR="00452A7B">
              <w:rPr>
                <w:noProof/>
                <w:webHidden/>
              </w:rPr>
              <w:fldChar w:fldCharType="separate"/>
            </w:r>
            <w:r w:rsidR="00802BB1">
              <w:rPr>
                <w:noProof/>
                <w:webHidden/>
              </w:rPr>
              <w:t>82</w:t>
            </w:r>
            <w:r w:rsidR="00452A7B">
              <w:rPr>
                <w:noProof/>
                <w:webHidden/>
              </w:rPr>
              <w:fldChar w:fldCharType="end"/>
            </w:r>
          </w:hyperlink>
        </w:p>
        <w:p w14:paraId="7484445A" w14:textId="46116FF7"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90" w:history="1">
            <w:r w:rsidR="00452A7B" w:rsidRPr="00430528">
              <w:rPr>
                <w:rStyle w:val="Hyperlink"/>
                <w:noProof/>
              </w:rPr>
              <w:t>10. LOG OUT AND BACK</w:t>
            </w:r>
            <w:r w:rsidR="00452A7B">
              <w:rPr>
                <w:noProof/>
                <w:webHidden/>
              </w:rPr>
              <w:tab/>
            </w:r>
            <w:r w:rsidR="00452A7B">
              <w:rPr>
                <w:noProof/>
                <w:webHidden/>
              </w:rPr>
              <w:fldChar w:fldCharType="begin"/>
            </w:r>
            <w:r w:rsidR="00452A7B">
              <w:rPr>
                <w:noProof/>
                <w:webHidden/>
              </w:rPr>
              <w:instrText xml:space="preserve"> PAGEREF _Toc84515390 \h </w:instrText>
            </w:r>
            <w:r w:rsidR="00452A7B">
              <w:rPr>
                <w:noProof/>
                <w:webHidden/>
              </w:rPr>
            </w:r>
            <w:r w:rsidR="00452A7B">
              <w:rPr>
                <w:noProof/>
                <w:webHidden/>
              </w:rPr>
              <w:fldChar w:fldCharType="separate"/>
            </w:r>
            <w:r w:rsidR="00802BB1">
              <w:rPr>
                <w:noProof/>
                <w:webHidden/>
              </w:rPr>
              <w:t>84</w:t>
            </w:r>
            <w:r w:rsidR="00452A7B">
              <w:rPr>
                <w:noProof/>
                <w:webHidden/>
              </w:rPr>
              <w:fldChar w:fldCharType="end"/>
            </w:r>
          </w:hyperlink>
        </w:p>
        <w:p w14:paraId="113F2D14" w14:textId="14837BCE"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91" w:history="1">
            <w:r w:rsidR="00452A7B" w:rsidRPr="00430528">
              <w:rPr>
                <w:rStyle w:val="Hyperlink"/>
                <w:noProof/>
              </w:rPr>
              <w:t>10.1. Description</w:t>
            </w:r>
            <w:r w:rsidR="00452A7B">
              <w:rPr>
                <w:noProof/>
                <w:webHidden/>
              </w:rPr>
              <w:tab/>
            </w:r>
            <w:r w:rsidR="00452A7B">
              <w:rPr>
                <w:noProof/>
                <w:webHidden/>
              </w:rPr>
              <w:fldChar w:fldCharType="begin"/>
            </w:r>
            <w:r w:rsidR="00452A7B">
              <w:rPr>
                <w:noProof/>
                <w:webHidden/>
              </w:rPr>
              <w:instrText xml:space="preserve"> PAGEREF _Toc84515391 \h </w:instrText>
            </w:r>
            <w:r w:rsidR="00452A7B">
              <w:rPr>
                <w:noProof/>
                <w:webHidden/>
              </w:rPr>
            </w:r>
            <w:r w:rsidR="00452A7B">
              <w:rPr>
                <w:noProof/>
                <w:webHidden/>
              </w:rPr>
              <w:fldChar w:fldCharType="separate"/>
            </w:r>
            <w:r w:rsidR="00802BB1">
              <w:rPr>
                <w:noProof/>
                <w:webHidden/>
              </w:rPr>
              <w:t>84</w:t>
            </w:r>
            <w:r w:rsidR="00452A7B">
              <w:rPr>
                <w:noProof/>
                <w:webHidden/>
              </w:rPr>
              <w:fldChar w:fldCharType="end"/>
            </w:r>
          </w:hyperlink>
        </w:p>
        <w:p w14:paraId="3FB11FD3" w14:textId="62A6771D" w:rsidR="00452A7B" w:rsidRDefault="00B13166">
          <w:pPr>
            <w:pStyle w:val="TOC3"/>
            <w:tabs>
              <w:tab w:val="right" w:leader="dot" w:pos="9629"/>
            </w:tabs>
            <w:rPr>
              <w:rFonts w:asciiTheme="minorHAnsi" w:hAnsiTheme="minorHAnsi" w:cstheme="minorBidi"/>
              <w:i w:val="0"/>
              <w:iCs w:val="0"/>
              <w:noProof/>
              <w:color w:val="auto"/>
              <w:sz w:val="22"/>
              <w:szCs w:val="22"/>
            </w:rPr>
          </w:pPr>
          <w:hyperlink w:anchor="_Toc84515392" w:history="1">
            <w:r w:rsidR="00452A7B" w:rsidRPr="00430528">
              <w:rPr>
                <w:rStyle w:val="Hyperlink"/>
                <w:noProof/>
              </w:rPr>
              <w:t>10.2. Design and operation</w:t>
            </w:r>
            <w:r w:rsidR="00452A7B">
              <w:rPr>
                <w:noProof/>
                <w:webHidden/>
              </w:rPr>
              <w:tab/>
            </w:r>
            <w:r w:rsidR="00452A7B">
              <w:rPr>
                <w:noProof/>
                <w:webHidden/>
              </w:rPr>
              <w:fldChar w:fldCharType="begin"/>
            </w:r>
            <w:r w:rsidR="00452A7B">
              <w:rPr>
                <w:noProof/>
                <w:webHidden/>
              </w:rPr>
              <w:instrText xml:space="preserve"> PAGEREF _Toc84515392 \h </w:instrText>
            </w:r>
            <w:r w:rsidR="00452A7B">
              <w:rPr>
                <w:noProof/>
                <w:webHidden/>
              </w:rPr>
            </w:r>
            <w:r w:rsidR="00452A7B">
              <w:rPr>
                <w:noProof/>
                <w:webHidden/>
              </w:rPr>
              <w:fldChar w:fldCharType="separate"/>
            </w:r>
            <w:r w:rsidR="00802BB1">
              <w:rPr>
                <w:noProof/>
                <w:webHidden/>
              </w:rPr>
              <w:t>84</w:t>
            </w:r>
            <w:r w:rsidR="00452A7B">
              <w:rPr>
                <w:noProof/>
                <w:webHidden/>
              </w:rPr>
              <w:fldChar w:fldCharType="end"/>
            </w:r>
          </w:hyperlink>
        </w:p>
        <w:p w14:paraId="091EA70A" w14:textId="23DE7052" w:rsidR="00452A7B" w:rsidRDefault="00B13166">
          <w:pPr>
            <w:pStyle w:val="TOC1"/>
            <w:tabs>
              <w:tab w:val="right" w:leader="dot" w:pos="9629"/>
            </w:tabs>
            <w:rPr>
              <w:rFonts w:asciiTheme="minorHAnsi" w:hAnsiTheme="minorHAnsi" w:cstheme="minorBidi"/>
              <w:b w:val="0"/>
              <w:bCs w:val="0"/>
              <w:caps w:val="0"/>
              <w:noProof/>
              <w:color w:val="auto"/>
              <w:sz w:val="22"/>
              <w:szCs w:val="22"/>
            </w:rPr>
          </w:pPr>
          <w:hyperlink w:anchor="_Toc84515393" w:history="1">
            <w:r w:rsidR="00452A7B" w:rsidRPr="00430528">
              <w:rPr>
                <w:rStyle w:val="Hyperlink"/>
                <w:noProof/>
              </w:rPr>
              <w:t>CHAPTER 7: DEVELOPER GUIDE</w:t>
            </w:r>
            <w:r w:rsidR="00452A7B">
              <w:rPr>
                <w:noProof/>
                <w:webHidden/>
              </w:rPr>
              <w:tab/>
            </w:r>
            <w:r w:rsidR="00452A7B">
              <w:rPr>
                <w:noProof/>
                <w:webHidden/>
              </w:rPr>
              <w:fldChar w:fldCharType="begin"/>
            </w:r>
            <w:r w:rsidR="00452A7B">
              <w:rPr>
                <w:noProof/>
                <w:webHidden/>
              </w:rPr>
              <w:instrText xml:space="preserve"> PAGEREF _Toc84515393 \h </w:instrText>
            </w:r>
            <w:r w:rsidR="00452A7B">
              <w:rPr>
                <w:noProof/>
                <w:webHidden/>
              </w:rPr>
            </w:r>
            <w:r w:rsidR="00452A7B">
              <w:rPr>
                <w:noProof/>
                <w:webHidden/>
              </w:rPr>
              <w:fldChar w:fldCharType="separate"/>
            </w:r>
            <w:r w:rsidR="00802BB1">
              <w:rPr>
                <w:noProof/>
                <w:webHidden/>
              </w:rPr>
              <w:t>86</w:t>
            </w:r>
            <w:r w:rsidR="00452A7B">
              <w:rPr>
                <w:noProof/>
                <w:webHidden/>
              </w:rPr>
              <w:fldChar w:fldCharType="end"/>
            </w:r>
          </w:hyperlink>
        </w:p>
        <w:p w14:paraId="77FAE5C0" w14:textId="1F252C4D"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94" w:history="1">
            <w:r w:rsidR="00452A7B" w:rsidRPr="00430528">
              <w:rPr>
                <w:rStyle w:val="Hyperlink"/>
                <w:noProof/>
              </w:rPr>
              <w:t>1. INSTALL SQL SERVER</w:t>
            </w:r>
            <w:r w:rsidR="00452A7B">
              <w:rPr>
                <w:noProof/>
                <w:webHidden/>
              </w:rPr>
              <w:tab/>
            </w:r>
            <w:r w:rsidR="00452A7B">
              <w:rPr>
                <w:noProof/>
                <w:webHidden/>
              </w:rPr>
              <w:fldChar w:fldCharType="begin"/>
            </w:r>
            <w:r w:rsidR="00452A7B">
              <w:rPr>
                <w:noProof/>
                <w:webHidden/>
              </w:rPr>
              <w:instrText xml:space="preserve"> PAGEREF _Toc84515394 \h </w:instrText>
            </w:r>
            <w:r w:rsidR="00452A7B">
              <w:rPr>
                <w:noProof/>
                <w:webHidden/>
              </w:rPr>
            </w:r>
            <w:r w:rsidR="00452A7B">
              <w:rPr>
                <w:noProof/>
                <w:webHidden/>
              </w:rPr>
              <w:fldChar w:fldCharType="separate"/>
            </w:r>
            <w:r w:rsidR="00802BB1">
              <w:rPr>
                <w:noProof/>
                <w:webHidden/>
              </w:rPr>
              <w:t>86</w:t>
            </w:r>
            <w:r w:rsidR="00452A7B">
              <w:rPr>
                <w:noProof/>
                <w:webHidden/>
              </w:rPr>
              <w:fldChar w:fldCharType="end"/>
            </w:r>
          </w:hyperlink>
        </w:p>
        <w:p w14:paraId="6F4CDCA6" w14:textId="4ABEC7BC"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95" w:history="1">
            <w:r w:rsidR="00452A7B" w:rsidRPr="00430528">
              <w:rPr>
                <w:rStyle w:val="Hyperlink"/>
                <w:noProof/>
              </w:rPr>
              <w:t>2. INSTALL JOB IN SQL SERVER.</w:t>
            </w:r>
            <w:r w:rsidR="00452A7B">
              <w:rPr>
                <w:noProof/>
                <w:webHidden/>
              </w:rPr>
              <w:tab/>
            </w:r>
            <w:r w:rsidR="00452A7B">
              <w:rPr>
                <w:noProof/>
                <w:webHidden/>
              </w:rPr>
              <w:fldChar w:fldCharType="begin"/>
            </w:r>
            <w:r w:rsidR="00452A7B">
              <w:rPr>
                <w:noProof/>
                <w:webHidden/>
              </w:rPr>
              <w:instrText xml:space="preserve"> PAGEREF _Toc84515395 \h </w:instrText>
            </w:r>
            <w:r w:rsidR="00452A7B">
              <w:rPr>
                <w:noProof/>
                <w:webHidden/>
              </w:rPr>
            </w:r>
            <w:r w:rsidR="00452A7B">
              <w:rPr>
                <w:noProof/>
                <w:webHidden/>
              </w:rPr>
              <w:fldChar w:fldCharType="separate"/>
            </w:r>
            <w:r w:rsidR="00802BB1">
              <w:rPr>
                <w:noProof/>
                <w:webHidden/>
              </w:rPr>
              <w:t>87</w:t>
            </w:r>
            <w:r w:rsidR="00452A7B">
              <w:rPr>
                <w:noProof/>
                <w:webHidden/>
              </w:rPr>
              <w:fldChar w:fldCharType="end"/>
            </w:r>
          </w:hyperlink>
        </w:p>
        <w:p w14:paraId="72B9CDB4" w14:textId="12D46EE8"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96" w:history="1">
            <w:r w:rsidR="00452A7B" w:rsidRPr="00430528">
              <w:rPr>
                <w:rStyle w:val="Hyperlink"/>
                <w:noProof/>
              </w:rPr>
              <w:t>3. INSTALL IN ECLIPSE-WORKSPACE.</w:t>
            </w:r>
            <w:r w:rsidR="00452A7B">
              <w:rPr>
                <w:noProof/>
                <w:webHidden/>
              </w:rPr>
              <w:tab/>
            </w:r>
            <w:r w:rsidR="00452A7B">
              <w:rPr>
                <w:noProof/>
                <w:webHidden/>
              </w:rPr>
              <w:fldChar w:fldCharType="begin"/>
            </w:r>
            <w:r w:rsidR="00452A7B">
              <w:rPr>
                <w:noProof/>
                <w:webHidden/>
              </w:rPr>
              <w:instrText xml:space="preserve"> PAGEREF _Toc84515396 \h </w:instrText>
            </w:r>
            <w:r w:rsidR="00452A7B">
              <w:rPr>
                <w:noProof/>
                <w:webHidden/>
              </w:rPr>
            </w:r>
            <w:r w:rsidR="00452A7B">
              <w:rPr>
                <w:noProof/>
                <w:webHidden/>
              </w:rPr>
              <w:fldChar w:fldCharType="separate"/>
            </w:r>
            <w:r w:rsidR="00802BB1">
              <w:rPr>
                <w:noProof/>
                <w:webHidden/>
              </w:rPr>
              <w:t>94</w:t>
            </w:r>
            <w:r w:rsidR="00452A7B">
              <w:rPr>
                <w:noProof/>
                <w:webHidden/>
              </w:rPr>
              <w:fldChar w:fldCharType="end"/>
            </w:r>
          </w:hyperlink>
        </w:p>
        <w:p w14:paraId="5D1566E7" w14:textId="36D33FFF" w:rsidR="00452A7B" w:rsidRDefault="00B13166">
          <w:pPr>
            <w:pStyle w:val="TOC2"/>
            <w:tabs>
              <w:tab w:val="right" w:leader="dot" w:pos="9629"/>
            </w:tabs>
            <w:rPr>
              <w:rFonts w:asciiTheme="minorHAnsi" w:hAnsiTheme="minorHAnsi" w:cstheme="minorBidi"/>
              <w:b w:val="0"/>
              <w:smallCaps w:val="0"/>
              <w:noProof/>
              <w:color w:val="auto"/>
              <w:sz w:val="22"/>
              <w:szCs w:val="22"/>
            </w:rPr>
          </w:pPr>
          <w:hyperlink w:anchor="_Toc84515397" w:history="1">
            <w:r w:rsidR="00452A7B" w:rsidRPr="00430528">
              <w:rPr>
                <w:rStyle w:val="Hyperlink"/>
                <w:noProof/>
              </w:rPr>
              <w:t>4. RUN APPLICATION</w:t>
            </w:r>
            <w:r w:rsidR="00452A7B">
              <w:rPr>
                <w:noProof/>
                <w:webHidden/>
              </w:rPr>
              <w:tab/>
            </w:r>
            <w:r w:rsidR="00452A7B">
              <w:rPr>
                <w:noProof/>
                <w:webHidden/>
              </w:rPr>
              <w:fldChar w:fldCharType="begin"/>
            </w:r>
            <w:r w:rsidR="00452A7B">
              <w:rPr>
                <w:noProof/>
                <w:webHidden/>
              </w:rPr>
              <w:instrText xml:space="preserve"> PAGEREF _Toc84515397 \h </w:instrText>
            </w:r>
            <w:r w:rsidR="00452A7B">
              <w:rPr>
                <w:noProof/>
                <w:webHidden/>
              </w:rPr>
            </w:r>
            <w:r w:rsidR="00452A7B">
              <w:rPr>
                <w:noProof/>
                <w:webHidden/>
              </w:rPr>
              <w:fldChar w:fldCharType="separate"/>
            </w:r>
            <w:r w:rsidR="00802BB1">
              <w:rPr>
                <w:noProof/>
                <w:webHidden/>
              </w:rPr>
              <w:t>94</w:t>
            </w:r>
            <w:r w:rsidR="00452A7B">
              <w:rPr>
                <w:noProof/>
                <w:webHidden/>
              </w:rPr>
              <w:fldChar w:fldCharType="end"/>
            </w:r>
          </w:hyperlink>
        </w:p>
        <w:p w14:paraId="53C43700" w14:textId="19199725" w:rsidR="00C1799E" w:rsidRDefault="005A040C">
          <w:r>
            <w:fldChar w:fldCharType="end"/>
          </w:r>
        </w:p>
      </w:sdtContent>
    </w:sdt>
    <w:p w14:paraId="02B87AD0" w14:textId="77777777" w:rsidR="00C1799E" w:rsidRDefault="00C1799E" w:rsidP="00C665D7">
      <w:pPr>
        <w:pStyle w:val="Heading1"/>
        <w:framePr w:hSpace="0" w:wrap="auto" w:vAnchor="margin" w:hAnchor="text" w:yAlign="inline"/>
        <w:jc w:val="center"/>
        <w:rPr>
          <w:rFonts w:eastAsiaTheme="minorEastAsia" w:cstheme="minorBidi"/>
          <w:b w:val="0"/>
          <w:bCs w:val="0"/>
          <w:color w:val="auto"/>
          <w:sz w:val="26"/>
          <w:szCs w:val="22"/>
        </w:rPr>
      </w:pPr>
    </w:p>
    <w:p w14:paraId="5838BBD9" w14:textId="77777777" w:rsidR="00C1799E" w:rsidRDefault="00C1799E" w:rsidP="00C665D7">
      <w:pPr>
        <w:pStyle w:val="Heading1"/>
        <w:framePr w:hSpace="0" w:wrap="auto" w:vAnchor="margin" w:hAnchor="text" w:yAlign="inline"/>
        <w:jc w:val="center"/>
        <w:rPr>
          <w:rFonts w:eastAsiaTheme="minorEastAsia" w:cstheme="minorBidi"/>
          <w:b w:val="0"/>
          <w:bCs w:val="0"/>
          <w:color w:val="auto"/>
          <w:sz w:val="26"/>
          <w:szCs w:val="22"/>
        </w:rPr>
      </w:pPr>
    </w:p>
    <w:p w14:paraId="65546CF1" w14:textId="77777777" w:rsidR="00C1799E" w:rsidRDefault="00C1799E" w:rsidP="00C665D7">
      <w:pPr>
        <w:pStyle w:val="Heading1"/>
        <w:framePr w:hSpace="0" w:wrap="auto" w:vAnchor="margin" w:hAnchor="text" w:yAlign="inline"/>
        <w:jc w:val="center"/>
        <w:rPr>
          <w:rFonts w:eastAsiaTheme="minorEastAsia" w:cstheme="minorBidi"/>
          <w:b w:val="0"/>
          <w:bCs w:val="0"/>
          <w:color w:val="auto"/>
          <w:sz w:val="26"/>
          <w:szCs w:val="22"/>
        </w:rPr>
      </w:pPr>
    </w:p>
    <w:p w14:paraId="3CCFD8BC" w14:textId="36A511F9" w:rsidR="00C1799E" w:rsidRDefault="00C1799E" w:rsidP="00C665D7">
      <w:pPr>
        <w:pStyle w:val="Heading1"/>
        <w:framePr w:hSpace="0" w:wrap="auto" w:vAnchor="margin" w:hAnchor="text" w:yAlign="inline"/>
        <w:jc w:val="center"/>
        <w:rPr>
          <w:rFonts w:eastAsiaTheme="minorEastAsia" w:cstheme="minorBidi"/>
          <w:b w:val="0"/>
          <w:bCs w:val="0"/>
          <w:color w:val="auto"/>
          <w:sz w:val="26"/>
          <w:szCs w:val="22"/>
        </w:rPr>
      </w:pPr>
    </w:p>
    <w:p w14:paraId="75AF3D71" w14:textId="5ED51CE6" w:rsidR="00BB47CF" w:rsidRDefault="00BB47CF" w:rsidP="00BB47CF"/>
    <w:p w14:paraId="30C27F58" w14:textId="309C1A01" w:rsidR="00BB47CF" w:rsidRDefault="00BB47CF" w:rsidP="00BB47CF"/>
    <w:p w14:paraId="6F9E5354" w14:textId="65C26CBA" w:rsidR="00BB47CF" w:rsidRDefault="00BB47CF" w:rsidP="00BB47CF"/>
    <w:p w14:paraId="6ED1FA80" w14:textId="08840607" w:rsidR="00BB47CF" w:rsidRDefault="00BB47CF" w:rsidP="00BB47CF"/>
    <w:p w14:paraId="4BE7E208" w14:textId="19D71C2F" w:rsidR="00BB47CF" w:rsidRDefault="00BB47CF" w:rsidP="00BB47CF"/>
    <w:p w14:paraId="6C60F14B" w14:textId="5E15A941" w:rsidR="00BB47CF" w:rsidRDefault="00BB47CF" w:rsidP="00BB47CF"/>
    <w:p w14:paraId="000B08BF" w14:textId="425B2A9A" w:rsidR="00BB47CF" w:rsidRDefault="00BB47CF" w:rsidP="00BB47CF"/>
    <w:p w14:paraId="3E7E3E06" w14:textId="0C1E38C3" w:rsidR="00BB47CF" w:rsidRDefault="00BB47CF" w:rsidP="00BB47CF"/>
    <w:p w14:paraId="63D40DCE" w14:textId="1CFC37CD" w:rsidR="00BB47CF" w:rsidRDefault="00BB47CF" w:rsidP="00BB47CF"/>
    <w:tbl>
      <w:tblPr>
        <w:tblStyle w:val="TableGrid"/>
        <w:tblpPr w:leftFromText="180" w:rightFromText="180" w:tblpY="525"/>
        <w:tblW w:w="0" w:type="auto"/>
        <w:tblLook w:val="04A0" w:firstRow="1" w:lastRow="0" w:firstColumn="1" w:lastColumn="0" w:noHBand="0" w:noVBand="1"/>
      </w:tblPr>
      <w:tblGrid>
        <w:gridCol w:w="2972"/>
        <w:gridCol w:w="2126"/>
        <w:gridCol w:w="4395"/>
      </w:tblGrid>
      <w:tr w:rsidR="00BC66D8" w14:paraId="3823E763" w14:textId="77777777" w:rsidTr="00550933">
        <w:trPr>
          <w:trHeight w:val="551"/>
        </w:trPr>
        <w:tc>
          <w:tcPr>
            <w:tcW w:w="2972" w:type="dxa"/>
            <w:shd w:val="clear" w:color="auto" w:fill="9FDCF1" w:themeFill="accent5" w:themeFillTint="99"/>
            <w:vAlign w:val="center"/>
          </w:tcPr>
          <w:p w14:paraId="0DCF58BE" w14:textId="44B84F77" w:rsidR="00BC66D8" w:rsidRPr="00BB47CF" w:rsidRDefault="00BC66D8" w:rsidP="00550933">
            <w:pPr>
              <w:jc w:val="center"/>
              <w:rPr>
                <w:b/>
                <w:bCs/>
              </w:rPr>
            </w:pPr>
            <w:r>
              <w:rPr>
                <w:b/>
                <w:bCs/>
              </w:rPr>
              <w:lastRenderedPageBreak/>
              <w:t>STUDENT</w:t>
            </w:r>
          </w:p>
        </w:tc>
        <w:tc>
          <w:tcPr>
            <w:tcW w:w="2126" w:type="dxa"/>
            <w:shd w:val="clear" w:color="auto" w:fill="9FDCF1" w:themeFill="accent5" w:themeFillTint="99"/>
            <w:vAlign w:val="center"/>
          </w:tcPr>
          <w:p w14:paraId="0CB263C2" w14:textId="23083B15" w:rsidR="00BC66D8" w:rsidRPr="00BB47CF" w:rsidRDefault="00BC66D8" w:rsidP="00550933">
            <w:pPr>
              <w:jc w:val="center"/>
              <w:rPr>
                <w:b/>
                <w:bCs/>
              </w:rPr>
            </w:pPr>
            <w:r w:rsidRPr="00BB47CF">
              <w:rPr>
                <w:b/>
                <w:bCs/>
              </w:rPr>
              <w:t>TASK</w:t>
            </w:r>
            <w:r>
              <w:rPr>
                <w:b/>
                <w:bCs/>
              </w:rPr>
              <w:t xml:space="preserve"> </w:t>
            </w:r>
            <w:r w:rsidRPr="00BB47CF">
              <w:rPr>
                <w:b/>
                <w:bCs/>
              </w:rPr>
              <w:t>ASSIGNMENT</w:t>
            </w:r>
          </w:p>
        </w:tc>
        <w:tc>
          <w:tcPr>
            <w:tcW w:w="4395" w:type="dxa"/>
            <w:shd w:val="clear" w:color="auto" w:fill="9FDCF1" w:themeFill="accent5" w:themeFillTint="99"/>
            <w:vAlign w:val="center"/>
          </w:tcPr>
          <w:p w14:paraId="32A9D382" w14:textId="0727D7B9" w:rsidR="00BC66D8" w:rsidRPr="00BB47CF" w:rsidRDefault="00BC66D8" w:rsidP="00550933">
            <w:pPr>
              <w:jc w:val="center"/>
              <w:rPr>
                <w:b/>
                <w:bCs/>
              </w:rPr>
            </w:pPr>
            <w:r>
              <w:rPr>
                <w:b/>
                <w:bCs/>
              </w:rPr>
              <w:t>DETAIL</w:t>
            </w:r>
          </w:p>
        </w:tc>
      </w:tr>
      <w:tr w:rsidR="00BC66D8" w14:paraId="0B8AF7F9" w14:textId="77777777" w:rsidTr="00550933">
        <w:trPr>
          <w:trHeight w:val="1779"/>
        </w:trPr>
        <w:tc>
          <w:tcPr>
            <w:tcW w:w="2972" w:type="dxa"/>
            <w:vAlign w:val="center"/>
          </w:tcPr>
          <w:p w14:paraId="24EBCDA9" w14:textId="36E647A8" w:rsidR="00BC66D8" w:rsidRPr="00BC66D8" w:rsidRDefault="00BC66D8" w:rsidP="00550933">
            <w:pPr>
              <w:spacing w:line="360" w:lineRule="auto"/>
              <w:rPr>
                <w:rFonts w:cs="Times New Roman"/>
                <w:szCs w:val="26"/>
                <w14:textOutline w14:w="9525" w14:cap="rnd" w14:cmpd="sng" w14:algn="ctr">
                  <w14:noFill/>
                  <w14:prstDash w14:val="solid"/>
                  <w14:bevel/>
                </w14:textOutline>
              </w:rPr>
            </w:pPr>
            <w:r w:rsidRPr="00BC66D8">
              <w:rPr>
                <w:rFonts w:cs="Times New Roman"/>
                <w:szCs w:val="26"/>
                <w14:textOutline w14:w="9525" w14:cap="rnd" w14:cmpd="sng" w14:algn="ctr">
                  <w14:noFill/>
                  <w14:prstDash w14:val="solid"/>
                  <w14:bevel/>
                </w14:textOutline>
              </w:rPr>
              <w:t>Xuan Dong Thi Thanh - Student1272834 (Leader)</w:t>
            </w:r>
          </w:p>
        </w:tc>
        <w:tc>
          <w:tcPr>
            <w:tcW w:w="2126" w:type="dxa"/>
            <w:vAlign w:val="center"/>
          </w:tcPr>
          <w:p w14:paraId="54708D8A" w14:textId="19FD4925" w:rsidR="00BC66D8" w:rsidRDefault="00BC66D8" w:rsidP="00550933">
            <w:r>
              <w:t>Build Attendance Record and Admin</w:t>
            </w:r>
          </w:p>
        </w:tc>
        <w:tc>
          <w:tcPr>
            <w:tcW w:w="4395" w:type="dxa"/>
          </w:tcPr>
          <w:p w14:paraId="74DA954D" w14:textId="6D032637" w:rsidR="003D5FD4" w:rsidRDefault="003D5FD4" w:rsidP="00550933">
            <w:pPr>
              <w:pStyle w:val="ListParagraph"/>
              <w:numPr>
                <w:ilvl w:val="0"/>
                <w:numId w:val="48"/>
              </w:numPr>
              <w:spacing w:line="360" w:lineRule="auto"/>
            </w:pPr>
            <w:r>
              <w:t xml:space="preserve">Create </w:t>
            </w:r>
            <w:r>
              <w:t xml:space="preserve"> DataBase</w:t>
            </w:r>
          </w:p>
          <w:p w14:paraId="379844D6" w14:textId="277CABE1" w:rsidR="00854E99" w:rsidRDefault="00BC66D8" w:rsidP="00550933">
            <w:pPr>
              <w:pStyle w:val="ListParagraph"/>
              <w:numPr>
                <w:ilvl w:val="0"/>
                <w:numId w:val="48"/>
              </w:numPr>
              <w:spacing w:line="360" w:lineRule="auto"/>
            </w:pPr>
            <w:r>
              <w:t>Build function timekeeping</w:t>
            </w:r>
          </w:p>
          <w:p w14:paraId="79DBB218" w14:textId="682E2DCB" w:rsidR="003D5FD4" w:rsidRDefault="003D5FD4" w:rsidP="00550933">
            <w:pPr>
              <w:pStyle w:val="ListParagraph"/>
              <w:numPr>
                <w:ilvl w:val="0"/>
                <w:numId w:val="48"/>
              </w:numPr>
              <w:spacing w:line="360" w:lineRule="auto"/>
            </w:pPr>
            <w:r>
              <w:t xml:space="preserve">Build </w:t>
            </w:r>
            <w:r w:rsidRPr="003D5FD4">
              <w:t>Auto Arrange shift</w:t>
            </w:r>
          </w:p>
          <w:p w14:paraId="3B7D5F44" w14:textId="72EFF01E" w:rsidR="00BC66D8" w:rsidRDefault="00854E99" w:rsidP="00550933">
            <w:pPr>
              <w:pStyle w:val="ListParagraph"/>
              <w:numPr>
                <w:ilvl w:val="0"/>
                <w:numId w:val="48"/>
              </w:numPr>
              <w:spacing w:line="360" w:lineRule="auto"/>
            </w:pPr>
            <w:r>
              <w:t>H</w:t>
            </w:r>
            <w:r w:rsidR="00BC66D8">
              <w:t>andle request leave and request shift.</w:t>
            </w:r>
          </w:p>
          <w:p w14:paraId="7CF2D965" w14:textId="128098F5" w:rsidR="00BC66D8" w:rsidRDefault="00854E99" w:rsidP="00550933">
            <w:pPr>
              <w:pStyle w:val="ListParagraph"/>
              <w:numPr>
                <w:ilvl w:val="0"/>
                <w:numId w:val="48"/>
              </w:numPr>
              <w:spacing w:line="360" w:lineRule="auto"/>
            </w:pPr>
            <w:r>
              <w:t>Create Attendance Record report</w:t>
            </w:r>
          </w:p>
        </w:tc>
      </w:tr>
      <w:tr w:rsidR="00BC66D8" w14:paraId="329A4B6D" w14:textId="77777777" w:rsidTr="00550933">
        <w:tc>
          <w:tcPr>
            <w:tcW w:w="2972" w:type="dxa"/>
            <w:vAlign w:val="center"/>
          </w:tcPr>
          <w:p w14:paraId="79302C85" w14:textId="2011FD00" w:rsidR="00BC66D8" w:rsidRPr="00BC66D8" w:rsidRDefault="00BC66D8" w:rsidP="00550933">
            <w:pPr>
              <w:spacing w:line="360" w:lineRule="auto"/>
              <w:rPr>
                <w:szCs w:val="26"/>
              </w:rPr>
            </w:pPr>
            <w:r w:rsidRPr="00BC66D8">
              <w:rPr>
                <w:rFonts w:cs="Times New Roman"/>
                <w:szCs w:val="26"/>
                <w14:textOutline w14:w="9525" w14:cap="rnd" w14:cmpd="sng" w14:algn="ctr">
                  <w14:noFill/>
                  <w14:prstDash w14:val="solid"/>
                  <w14:bevel/>
                </w14:textOutline>
              </w:rPr>
              <w:t>Lan Nguyen Binh Phuong - Student1273079</w:t>
            </w:r>
          </w:p>
        </w:tc>
        <w:tc>
          <w:tcPr>
            <w:tcW w:w="2126" w:type="dxa"/>
            <w:vAlign w:val="center"/>
          </w:tcPr>
          <w:p w14:paraId="6D57BDBB" w14:textId="5A9BABE9" w:rsidR="00BC66D8" w:rsidRDefault="00854E99" w:rsidP="00550933">
            <w:r>
              <w:t>Build HR</w:t>
            </w:r>
          </w:p>
        </w:tc>
        <w:tc>
          <w:tcPr>
            <w:tcW w:w="4395" w:type="dxa"/>
          </w:tcPr>
          <w:p w14:paraId="1EA249C1" w14:textId="77777777" w:rsidR="00BC66D8" w:rsidRDefault="00854E99" w:rsidP="00550933">
            <w:pPr>
              <w:pStyle w:val="ListParagraph"/>
              <w:numPr>
                <w:ilvl w:val="0"/>
                <w:numId w:val="49"/>
              </w:numPr>
              <w:spacing w:line="360" w:lineRule="auto"/>
            </w:pPr>
            <w:r>
              <w:t>Mange employee information</w:t>
            </w:r>
          </w:p>
          <w:p w14:paraId="3570F4B2" w14:textId="77777777" w:rsidR="00854E99" w:rsidRDefault="00854E99" w:rsidP="00550933">
            <w:pPr>
              <w:pStyle w:val="ListParagraph"/>
              <w:numPr>
                <w:ilvl w:val="0"/>
                <w:numId w:val="49"/>
              </w:numPr>
              <w:spacing w:line="360" w:lineRule="auto"/>
            </w:pPr>
            <w:r>
              <w:t>Insert, delete, update employee info</w:t>
            </w:r>
          </w:p>
          <w:p w14:paraId="5ADA3E64" w14:textId="77777777" w:rsidR="00854E99" w:rsidRDefault="00854E99" w:rsidP="00550933">
            <w:pPr>
              <w:pStyle w:val="ListParagraph"/>
              <w:numPr>
                <w:ilvl w:val="0"/>
                <w:numId w:val="49"/>
              </w:numPr>
              <w:spacing w:line="360" w:lineRule="auto"/>
            </w:pPr>
            <w:r>
              <w:t>Update leave</w:t>
            </w:r>
          </w:p>
          <w:p w14:paraId="3227F45C" w14:textId="77777777" w:rsidR="00854E99" w:rsidRDefault="00854E99" w:rsidP="00550933">
            <w:pPr>
              <w:pStyle w:val="ListParagraph"/>
              <w:numPr>
                <w:ilvl w:val="0"/>
                <w:numId w:val="49"/>
              </w:numPr>
              <w:spacing w:line="360" w:lineRule="auto"/>
            </w:pPr>
            <w:r>
              <w:t>Calculation salary</w:t>
            </w:r>
          </w:p>
          <w:p w14:paraId="5A16AA90" w14:textId="17F7ED1F" w:rsidR="00854E99" w:rsidRDefault="00854E99" w:rsidP="00550933">
            <w:pPr>
              <w:pStyle w:val="ListParagraph"/>
              <w:numPr>
                <w:ilvl w:val="0"/>
                <w:numId w:val="49"/>
              </w:numPr>
              <w:spacing w:line="360" w:lineRule="auto"/>
            </w:pPr>
            <w:r>
              <w:t xml:space="preserve">Create salary report </w:t>
            </w:r>
          </w:p>
        </w:tc>
      </w:tr>
      <w:tr w:rsidR="00BC66D8" w14:paraId="04604F22" w14:textId="77777777" w:rsidTr="00550933">
        <w:tc>
          <w:tcPr>
            <w:tcW w:w="2972" w:type="dxa"/>
            <w:vAlign w:val="center"/>
          </w:tcPr>
          <w:p w14:paraId="7611AF07" w14:textId="3D5D4991" w:rsidR="00BC66D8" w:rsidRPr="00BC66D8" w:rsidRDefault="00BC66D8" w:rsidP="00550933">
            <w:pPr>
              <w:spacing w:line="360" w:lineRule="auto"/>
              <w:rPr>
                <w:szCs w:val="26"/>
              </w:rPr>
            </w:pPr>
            <w:r w:rsidRPr="00BC66D8">
              <w:rPr>
                <w:rFonts w:cs="Times New Roman"/>
                <w:szCs w:val="26"/>
                <w14:textOutline w14:w="9525" w14:cap="rnd" w14:cmpd="sng" w14:algn="ctr">
                  <w14:noFill/>
                  <w14:prstDash w14:val="solid"/>
                  <w14:bevel/>
                </w14:textOutline>
              </w:rPr>
              <w:t>Dac Pham Danh – Student1269153</w:t>
            </w:r>
          </w:p>
        </w:tc>
        <w:tc>
          <w:tcPr>
            <w:tcW w:w="2126" w:type="dxa"/>
            <w:vAlign w:val="center"/>
          </w:tcPr>
          <w:p w14:paraId="7D75AE2A" w14:textId="7D9E4446" w:rsidR="00BC66D8" w:rsidRDefault="00854E99" w:rsidP="00550933">
            <w:r>
              <w:t>Build Client</w:t>
            </w:r>
          </w:p>
        </w:tc>
        <w:tc>
          <w:tcPr>
            <w:tcW w:w="4395" w:type="dxa"/>
          </w:tcPr>
          <w:p w14:paraId="6F3FF3A4" w14:textId="2CDDEF43" w:rsidR="00BC66D8" w:rsidRDefault="00854E99" w:rsidP="00550933">
            <w:pPr>
              <w:pStyle w:val="ListParagraph"/>
              <w:numPr>
                <w:ilvl w:val="0"/>
                <w:numId w:val="50"/>
              </w:numPr>
              <w:spacing w:line="360" w:lineRule="auto"/>
            </w:pPr>
            <w:r>
              <w:t>Show empl</w:t>
            </w:r>
            <w:r w:rsidR="003D5FD4">
              <w:t>o</w:t>
            </w:r>
            <w:r>
              <w:t>yee information</w:t>
            </w:r>
          </w:p>
          <w:p w14:paraId="68F0F604" w14:textId="77777777" w:rsidR="00854E99" w:rsidRDefault="00854E99" w:rsidP="00550933">
            <w:pPr>
              <w:pStyle w:val="ListParagraph"/>
              <w:numPr>
                <w:ilvl w:val="0"/>
                <w:numId w:val="50"/>
              </w:numPr>
              <w:spacing w:line="360" w:lineRule="auto"/>
            </w:pPr>
            <w:r>
              <w:t>Review working calendar</w:t>
            </w:r>
          </w:p>
          <w:p w14:paraId="3F4099A3" w14:textId="77777777" w:rsidR="00854E99" w:rsidRDefault="00854E99" w:rsidP="00550933">
            <w:pPr>
              <w:pStyle w:val="ListParagraph"/>
              <w:numPr>
                <w:ilvl w:val="0"/>
                <w:numId w:val="50"/>
              </w:numPr>
              <w:spacing w:line="360" w:lineRule="auto"/>
            </w:pPr>
            <w:r>
              <w:t>Create leave request</w:t>
            </w:r>
          </w:p>
          <w:p w14:paraId="6C0594A5" w14:textId="77777777" w:rsidR="00854E99" w:rsidRDefault="00854E99" w:rsidP="00550933">
            <w:pPr>
              <w:pStyle w:val="ListParagraph"/>
              <w:numPr>
                <w:ilvl w:val="0"/>
                <w:numId w:val="50"/>
              </w:numPr>
              <w:spacing w:line="360" w:lineRule="auto"/>
            </w:pPr>
            <w:r>
              <w:t>Create change shift request</w:t>
            </w:r>
          </w:p>
          <w:p w14:paraId="26A789DB" w14:textId="2C1DF04C" w:rsidR="00854E99" w:rsidRDefault="00854E99" w:rsidP="00550933">
            <w:pPr>
              <w:pStyle w:val="ListParagraph"/>
              <w:numPr>
                <w:ilvl w:val="0"/>
                <w:numId w:val="50"/>
              </w:numPr>
              <w:spacing w:line="360" w:lineRule="auto"/>
            </w:pPr>
            <w:r>
              <w:t>Change password</w:t>
            </w:r>
          </w:p>
        </w:tc>
      </w:tr>
    </w:tbl>
    <w:p w14:paraId="12F587EB" w14:textId="7CCBA03A" w:rsidR="00BB47CF" w:rsidRPr="00550933" w:rsidRDefault="00550933" w:rsidP="00BB47CF">
      <w:pPr>
        <w:rPr>
          <w:b/>
          <w:bCs/>
          <w:sz w:val="28"/>
          <w:szCs w:val="28"/>
          <w:u w:val="single"/>
        </w:rPr>
      </w:pPr>
      <w:r w:rsidRPr="00550933">
        <w:rPr>
          <w:b/>
          <w:bCs/>
          <w:sz w:val="28"/>
          <w:szCs w:val="28"/>
          <w:u w:val="single"/>
        </w:rPr>
        <w:t>Task assignment:</w:t>
      </w:r>
    </w:p>
    <w:p w14:paraId="1E803132" w14:textId="36EC1365" w:rsidR="00BB47CF" w:rsidRDefault="00BB47CF" w:rsidP="00BB47CF"/>
    <w:p w14:paraId="19B0E76E" w14:textId="77777777" w:rsidR="00BB47CF" w:rsidRDefault="00BB47CF" w:rsidP="00BB47CF"/>
    <w:p w14:paraId="330630E6" w14:textId="0F8EC2D2" w:rsidR="00BB47CF" w:rsidRDefault="00BB47CF" w:rsidP="00BB47CF"/>
    <w:p w14:paraId="72D4AEE7" w14:textId="6446D218" w:rsidR="00BB47CF" w:rsidRDefault="00BB47CF" w:rsidP="00BB47CF"/>
    <w:p w14:paraId="0BF6DE6E" w14:textId="18BFD12B" w:rsidR="00BB47CF" w:rsidRDefault="00BB47CF" w:rsidP="00BB47CF"/>
    <w:p w14:paraId="11C822BC" w14:textId="45E93E0B" w:rsidR="00BB47CF" w:rsidRDefault="00BB47CF" w:rsidP="00BB47CF"/>
    <w:p w14:paraId="1FFE0B3B" w14:textId="7001AB1A" w:rsidR="00BB47CF" w:rsidRDefault="00BB47CF" w:rsidP="00BB47CF"/>
    <w:p w14:paraId="0B0DE807" w14:textId="77777777" w:rsidR="00BB47CF" w:rsidRPr="00BB47CF" w:rsidRDefault="00BB47CF" w:rsidP="00BB47CF"/>
    <w:p w14:paraId="7FF95245" w14:textId="77777777" w:rsidR="00C1799E" w:rsidRDefault="00C1799E" w:rsidP="00C1799E">
      <w:pPr>
        <w:pStyle w:val="Heading1"/>
        <w:framePr w:hSpace="0" w:wrap="auto" w:vAnchor="margin" w:hAnchor="text" w:yAlign="inline"/>
        <w:rPr>
          <w:rFonts w:eastAsiaTheme="minorEastAsia" w:cstheme="minorBidi"/>
          <w:b w:val="0"/>
          <w:bCs w:val="0"/>
          <w:color w:val="auto"/>
          <w:sz w:val="26"/>
          <w:szCs w:val="22"/>
        </w:rPr>
        <w:sectPr w:rsidR="00C1799E" w:rsidSect="0058669E">
          <w:footerReference w:type="first" r:id="rId18"/>
          <w:pgSz w:w="11906" w:h="16838" w:code="9"/>
          <w:pgMar w:top="1418" w:right="1133" w:bottom="1418" w:left="1134" w:header="0" w:footer="374" w:gutter="0"/>
          <w:pgNumType w:start="1"/>
          <w:cols w:space="720"/>
          <w:docGrid w:linePitch="382"/>
        </w:sectPr>
      </w:pPr>
    </w:p>
    <w:p w14:paraId="3BDD16F1" w14:textId="77777777" w:rsidR="00BB47CF" w:rsidRDefault="00BB47CF" w:rsidP="005A040C">
      <w:pPr>
        <w:pStyle w:val="Heading1"/>
        <w:framePr w:hSpace="0" w:wrap="auto" w:vAnchor="margin" w:hAnchor="text" w:yAlign="inline"/>
        <w:tabs>
          <w:tab w:val="left" w:pos="553"/>
          <w:tab w:val="center" w:pos="4819"/>
        </w:tabs>
        <w:jc w:val="center"/>
        <w:rPr>
          <w:noProof/>
        </w:rPr>
      </w:pPr>
    </w:p>
    <w:p w14:paraId="02F96291" w14:textId="7BC23D9B" w:rsidR="0010119A" w:rsidRDefault="0054143C" w:rsidP="005A040C">
      <w:pPr>
        <w:pStyle w:val="Heading1"/>
        <w:framePr w:hSpace="0" w:wrap="auto" w:vAnchor="margin" w:hAnchor="text" w:yAlign="inline"/>
        <w:tabs>
          <w:tab w:val="left" w:pos="553"/>
          <w:tab w:val="center" w:pos="4819"/>
        </w:tabs>
        <w:jc w:val="center"/>
        <w:rPr>
          <w:noProof/>
        </w:rPr>
      </w:pPr>
      <w:bookmarkStart w:id="11" w:name="_Toc84515297"/>
      <w:r>
        <w:rPr>
          <w:noProof/>
        </w:rPr>
        <w:drawing>
          <wp:anchor distT="0" distB="0" distL="114300" distR="114300" simplePos="0" relativeHeight="251667456" behindDoc="1" locked="0" layoutInCell="1" allowOverlap="1" wp14:anchorId="2E2C1208" wp14:editId="7E5B319E">
            <wp:simplePos x="0" y="0"/>
            <wp:positionH relativeFrom="page">
              <wp:posOffset>4215765</wp:posOffset>
            </wp:positionH>
            <wp:positionV relativeFrom="paragraph">
              <wp:posOffset>-316230</wp:posOffset>
            </wp:positionV>
            <wp:extent cx="3483610" cy="775970"/>
            <wp:effectExtent l="0" t="0" r="2540" b="5080"/>
            <wp:wrapNone/>
            <wp:docPr id="26" name="Graphic 26"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rot="10800000">
                      <a:off x="0" y="0"/>
                      <a:ext cx="3483610" cy="775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2834C4BF" wp14:editId="6E9BC7C9">
            <wp:simplePos x="0" y="0"/>
            <wp:positionH relativeFrom="page">
              <wp:posOffset>-464652</wp:posOffset>
            </wp:positionH>
            <wp:positionV relativeFrom="paragraph">
              <wp:posOffset>-272188</wp:posOffset>
            </wp:positionV>
            <wp:extent cx="4112895" cy="733425"/>
            <wp:effectExtent l="0" t="0" r="1905" b="9525"/>
            <wp:wrapNone/>
            <wp:docPr id="17" name="Graphic 17"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112895" cy="733425"/>
                    </a:xfrm>
                    <a:prstGeom prst="rect">
                      <a:avLst/>
                    </a:prstGeom>
                  </pic:spPr>
                </pic:pic>
              </a:graphicData>
            </a:graphic>
            <wp14:sizeRelH relativeFrom="margin">
              <wp14:pctWidth>0</wp14:pctWidth>
            </wp14:sizeRelH>
            <wp14:sizeRelV relativeFrom="margin">
              <wp14:pctHeight>0</wp14:pctHeight>
            </wp14:sizeRelV>
          </wp:anchor>
        </w:drawing>
      </w:r>
      <w:bookmarkStart w:id="12" w:name="_Toc84068095"/>
      <w:bookmarkStart w:id="13" w:name="_Toc84068151"/>
      <w:bookmarkStart w:id="14" w:name="_Toc84068161"/>
      <w:bookmarkStart w:id="15" w:name="_Toc84068344"/>
      <w:bookmarkEnd w:id="9"/>
      <w:bookmarkEnd w:id="8"/>
      <w:bookmarkEnd w:id="7"/>
      <w:bookmarkEnd w:id="6"/>
      <w:bookmarkEnd w:id="5"/>
      <w:bookmarkEnd w:id="4"/>
      <w:bookmarkEnd w:id="3"/>
      <w:bookmarkEnd w:id="2"/>
      <w:bookmarkEnd w:id="1"/>
      <w:r w:rsidR="0010119A">
        <w:rPr>
          <w:noProof/>
        </w:rPr>
        <w:t>ABSTRACT</w:t>
      </w:r>
      <w:bookmarkEnd w:id="10"/>
      <w:bookmarkEnd w:id="11"/>
      <w:bookmarkEnd w:id="12"/>
      <w:bookmarkEnd w:id="13"/>
      <w:bookmarkEnd w:id="14"/>
      <w:bookmarkEnd w:id="15"/>
    </w:p>
    <w:p w14:paraId="30E15452" w14:textId="5034696A" w:rsidR="0010119A" w:rsidRPr="0010119A" w:rsidRDefault="0010119A" w:rsidP="0010119A"/>
    <w:p w14:paraId="1A6E85A2" w14:textId="11F16EB3" w:rsidR="007057F4" w:rsidRDefault="007057F4" w:rsidP="00BA507C">
      <w:pPr>
        <w:spacing w:after="200"/>
      </w:pPr>
    </w:p>
    <w:p w14:paraId="11B91509" w14:textId="44F1E439" w:rsidR="007340E1" w:rsidRPr="00E9142A" w:rsidRDefault="007340E1" w:rsidP="00D24960">
      <w:pPr>
        <w:spacing w:line="360" w:lineRule="auto"/>
        <w:jc w:val="both"/>
      </w:pPr>
      <w:r w:rsidRPr="00E9142A">
        <w:t>In this world of growing technologies, everything has been computerized. With a large number of work opportunities, the human workforce has increased. Thus there is a need for a system that can handle the data of such a large number of employees in an organization. This project simplifies the task of maintaining records because of its user-friendly nature.</w:t>
      </w:r>
    </w:p>
    <w:p w14:paraId="702375E4" w14:textId="77777777" w:rsidR="00265F8D" w:rsidRPr="00E9142A" w:rsidRDefault="00265F8D" w:rsidP="00D24960">
      <w:pPr>
        <w:spacing w:line="360" w:lineRule="auto"/>
        <w:jc w:val="both"/>
      </w:pPr>
      <w:r w:rsidRPr="00E9142A">
        <w:t>Today’s technology gives organizations the ability to stay connected with employees by providing streamlined communication. Think about those tedious tasks, from scheduling to recording and managing time-off requests. There are portals and platforms that digitize much of the information organizations need to process. These technologies also provide the opportunity to gain valuable insights by collecting data that are based on real information. This is useful for recruitment and hiring, absence management, employee discipline, shift planning, and much more.</w:t>
      </w:r>
    </w:p>
    <w:p w14:paraId="0468BE59" w14:textId="52C524D9" w:rsidR="007340E1" w:rsidRPr="00E9142A" w:rsidRDefault="007340E1" w:rsidP="00D24960">
      <w:pPr>
        <w:spacing w:line="360" w:lineRule="auto"/>
        <w:jc w:val="both"/>
      </w:pPr>
      <w:r w:rsidRPr="00E9142A">
        <w:t>The “Labour Management System” has been developed to override the problems prevailing in the practicing manual system. This software is supported to eliminate and in some cases reduce the hardships faced by this existing system. Moreover, this system is designed for the particular needs of the company to carry out operations in a smooth and effective manner.</w:t>
      </w:r>
    </w:p>
    <w:p w14:paraId="6CD43083" w14:textId="415AFD6A" w:rsidR="00804221" w:rsidRPr="00E9142A" w:rsidRDefault="007340E1" w:rsidP="00D24960">
      <w:pPr>
        <w:spacing w:line="360" w:lineRule="auto"/>
        <w:jc w:val="both"/>
      </w:pPr>
      <w:r w:rsidRPr="00E9142A">
        <w:t>The application is reduced as much as possible to avoid errors while entering the data. It also provides an error message while entering invalid data. No formal knowledge is needed for the user to use this system. Thus by this all, it proves it is user-friendly.</w:t>
      </w:r>
    </w:p>
    <w:p w14:paraId="35186B66" w14:textId="1CB8CCFD" w:rsidR="00804221" w:rsidRPr="00E9142A" w:rsidRDefault="00265F8D" w:rsidP="00D24960">
      <w:pPr>
        <w:spacing w:line="360" w:lineRule="auto"/>
        <w:jc w:val="both"/>
      </w:pPr>
      <w:r w:rsidRPr="00E9142A">
        <w:t>We have taken effort in this project. However, it would not have been possible without the kind supports and help of our instructor Mr.Nguyen Truong Ngoc Khac. We would like to extend our sincere thanks to Mr.Nguyen Truong Ngoc Khac. We would like to express our special gratitude Aptech Aprotrain for their guidance and constant supervision as well as for providing nessessary information regarding the project and also for their support in completing the project.</w:t>
      </w:r>
    </w:p>
    <w:p w14:paraId="736008AA" w14:textId="6B005F88" w:rsidR="00804221" w:rsidRDefault="00804221" w:rsidP="001F0AF0">
      <w:pPr>
        <w:spacing w:after="200"/>
      </w:pPr>
    </w:p>
    <w:p w14:paraId="32C86E25" w14:textId="3D5B5817" w:rsidR="00804221" w:rsidRDefault="00804221" w:rsidP="001F0AF0">
      <w:pPr>
        <w:spacing w:after="200"/>
      </w:pPr>
    </w:p>
    <w:p w14:paraId="53FE8DF5" w14:textId="77777777" w:rsidR="0054143C" w:rsidRDefault="0054143C" w:rsidP="0058669E">
      <w:pPr>
        <w:spacing w:after="200"/>
      </w:pPr>
    </w:p>
    <w:p w14:paraId="5A57DDB3" w14:textId="205B4053" w:rsidR="006C2A4A" w:rsidRDefault="00886956" w:rsidP="001F0AF0">
      <w:pPr>
        <w:spacing w:after="200"/>
      </w:pPr>
      <w:r w:rsidRPr="00DD4A02">
        <w:rPr>
          <w:noProof/>
        </w:rPr>
        <w:lastRenderedPageBreak/>
        <w:drawing>
          <wp:anchor distT="0" distB="0" distL="114300" distR="114300" simplePos="0" relativeHeight="251670528" behindDoc="1" locked="0" layoutInCell="1" allowOverlap="1" wp14:anchorId="0CFB25B1" wp14:editId="110EAE91">
            <wp:simplePos x="0" y="0"/>
            <wp:positionH relativeFrom="page">
              <wp:posOffset>4610081</wp:posOffset>
            </wp:positionH>
            <wp:positionV relativeFrom="paragraph">
              <wp:posOffset>-8568</wp:posOffset>
            </wp:positionV>
            <wp:extent cx="3483610" cy="775970"/>
            <wp:effectExtent l="0" t="0" r="2540" b="5080"/>
            <wp:wrapNone/>
            <wp:docPr id="454" name="Graphic 454"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rot="10800000">
                      <a:off x="0" y="0"/>
                      <a:ext cx="3483610" cy="775970"/>
                    </a:xfrm>
                    <a:prstGeom prst="rect">
                      <a:avLst/>
                    </a:prstGeom>
                  </pic:spPr>
                </pic:pic>
              </a:graphicData>
            </a:graphic>
            <wp14:sizeRelH relativeFrom="margin">
              <wp14:pctWidth>0</wp14:pctWidth>
            </wp14:sizeRelH>
            <wp14:sizeRelV relativeFrom="margin">
              <wp14:pctHeight>0</wp14:pctHeight>
            </wp14:sizeRelV>
          </wp:anchor>
        </w:drawing>
      </w:r>
      <w:r w:rsidR="00FE651C" w:rsidRPr="00DD4A02">
        <w:rPr>
          <w:noProof/>
        </w:rPr>
        <w:drawing>
          <wp:anchor distT="0" distB="0" distL="114300" distR="114300" simplePos="0" relativeHeight="251669504" behindDoc="1" locked="0" layoutInCell="1" allowOverlap="1" wp14:anchorId="69D9842D" wp14:editId="742CEC5A">
            <wp:simplePos x="0" y="0"/>
            <wp:positionH relativeFrom="page">
              <wp:posOffset>-654326</wp:posOffset>
            </wp:positionH>
            <wp:positionV relativeFrom="paragraph">
              <wp:posOffset>8255</wp:posOffset>
            </wp:positionV>
            <wp:extent cx="3838755" cy="733425"/>
            <wp:effectExtent l="0" t="0" r="9525" b="0"/>
            <wp:wrapNone/>
            <wp:docPr id="453" name="Graphic 453"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838755" cy="733425"/>
                    </a:xfrm>
                    <a:prstGeom prst="rect">
                      <a:avLst/>
                    </a:prstGeom>
                  </pic:spPr>
                </pic:pic>
              </a:graphicData>
            </a:graphic>
            <wp14:sizeRelH relativeFrom="margin">
              <wp14:pctWidth>0</wp14:pctWidth>
            </wp14:sizeRelH>
            <wp14:sizeRelV relativeFrom="margin">
              <wp14:pctHeight>0</wp14:pctHeight>
            </wp14:sizeRelV>
          </wp:anchor>
        </w:drawing>
      </w:r>
    </w:p>
    <w:p w14:paraId="0F675920" w14:textId="347C3C27" w:rsidR="006C2A4A" w:rsidRDefault="006C2A4A" w:rsidP="006C2A4A">
      <w:pPr>
        <w:pStyle w:val="Heading1"/>
        <w:framePr w:hSpace="0" w:wrap="auto" w:vAnchor="margin" w:hAnchor="text" w:yAlign="inline"/>
        <w:jc w:val="center"/>
      </w:pPr>
      <w:bookmarkStart w:id="16" w:name="_Toc84412572"/>
      <w:bookmarkStart w:id="17" w:name="_Toc84515298"/>
      <w:r>
        <w:t>CHAPTER 1: OVERVIEW</w:t>
      </w:r>
      <w:bookmarkEnd w:id="16"/>
      <w:bookmarkEnd w:id="17"/>
    </w:p>
    <w:p w14:paraId="7248000B" w14:textId="77777777" w:rsidR="006C2A4A" w:rsidRDefault="006C2A4A" w:rsidP="001F0AF0">
      <w:pPr>
        <w:spacing w:after="200"/>
      </w:pPr>
    </w:p>
    <w:p w14:paraId="0CC6F65B" w14:textId="40DA440E" w:rsidR="00EC742A" w:rsidRPr="004901A7" w:rsidRDefault="00EC742A" w:rsidP="001261FC">
      <w:pPr>
        <w:pStyle w:val="Heading2"/>
        <w:framePr w:hSpace="0" w:wrap="auto" w:vAnchor="margin" w:hAnchor="text" w:yAlign="inline"/>
        <w:rPr>
          <w:szCs w:val="26"/>
        </w:rPr>
      </w:pPr>
      <w:bookmarkStart w:id="18" w:name="_Toc84412573"/>
      <w:bookmarkStart w:id="19" w:name="_Toc84515299"/>
      <w:r w:rsidRPr="004901A7">
        <w:rPr>
          <w:szCs w:val="26"/>
        </w:rPr>
        <w:t>1.</w:t>
      </w:r>
      <w:r w:rsidR="001261FC" w:rsidRPr="004901A7">
        <w:rPr>
          <w:szCs w:val="26"/>
        </w:rPr>
        <w:t xml:space="preserve"> </w:t>
      </w:r>
      <w:r w:rsidR="004901A7" w:rsidRPr="004901A7">
        <w:rPr>
          <w:szCs w:val="26"/>
        </w:rPr>
        <w:t>INTRODUCTION</w:t>
      </w:r>
      <w:bookmarkEnd w:id="18"/>
      <w:bookmarkEnd w:id="19"/>
    </w:p>
    <w:p w14:paraId="6558C227" w14:textId="1ED123E3" w:rsidR="000662C2" w:rsidRPr="00B36912" w:rsidRDefault="000662C2" w:rsidP="00B36912">
      <w:pPr>
        <w:spacing w:after="200" w:line="360" w:lineRule="auto"/>
        <w:jc w:val="both"/>
        <w:rPr>
          <w:rFonts w:cs="Times New Roman"/>
          <w:bCs/>
          <w:szCs w:val="26"/>
        </w:rPr>
      </w:pPr>
      <w:r w:rsidRPr="00B36912">
        <w:rPr>
          <w:rFonts w:cs="Times New Roman"/>
          <w:bCs/>
          <w:szCs w:val="26"/>
        </w:rPr>
        <w:t>This “Labour Management System” Project application stores all the employee’s information in a database. It is an application developed in Java GUI technology</w:t>
      </w:r>
      <w:r w:rsidR="00545812">
        <w:rPr>
          <w:rFonts w:cs="Times New Roman"/>
          <w:bCs/>
          <w:szCs w:val="26"/>
        </w:rPr>
        <w:t xml:space="preserve"> </w:t>
      </w:r>
      <w:r w:rsidRPr="00B36912">
        <w:rPr>
          <w:rFonts w:cs="Times New Roman"/>
          <w:bCs/>
          <w:szCs w:val="26"/>
        </w:rPr>
        <w:t>and database used is</w:t>
      </w:r>
      <w:r w:rsidR="00545812">
        <w:rPr>
          <w:rFonts w:cs="Times New Roman"/>
          <w:bCs/>
          <w:szCs w:val="26"/>
        </w:rPr>
        <w:t xml:space="preserve"> </w:t>
      </w:r>
      <w:r w:rsidR="00545812" w:rsidRPr="00545812">
        <w:rPr>
          <w:rFonts w:cs="Times New Roman"/>
          <w:bCs/>
          <w:szCs w:val="26"/>
        </w:rPr>
        <w:t>SQL Server Management</w:t>
      </w:r>
      <w:r w:rsidRPr="00B36912">
        <w:rPr>
          <w:rFonts w:cs="Times New Roman"/>
          <w:bCs/>
          <w:szCs w:val="26"/>
        </w:rPr>
        <w:t>. It contains employee information like employee id, fullname, department, relatives information and so on. This application supports timekeeping and monthly salary calculation for employees. Besides, it also assists in the management of employee leave and shifts.</w:t>
      </w:r>
    </w:p>
    <w:p w14:paraId="78BE5439" w14:textId="388C0979" w:rsidR="00804221" w:rsidRDefault="000662C2" w:rsidP="00B36912">
      <w:pPr>
        <w:spacing w:after="200" w:line="360" w:lineRule="auto"/>
        <w:jc w:val="both"/>
        <w:rPr>
          <w:rFonts w:cs="Times New Roman"/>
          <w:bCs/>
          <w:szCs w:val="26"/>
        </w:rPr>
      </w:pPr>
      <w:r w:rsidRPr="00B36912">
        <w:rPr>
          <w:rFonts w:cs="Times New Roman"/>
          <w:bCs/>
          <w:szCs w:val="26"/>
        </w:rPr>
        <w:t xml:space="preserve">It is an easy to use application and has a user-friendly interface. It is totally built at the administrative end which means that only the admin has access rights to change or modify any records. So this makes it safe and reliable application to use. The main aim of developing this application was to reduce the errors that occur in the manual system. One can search the details easily by just entering employee id, fullname. All the details are stored in an SQL Server database. It is easy to update any employee details. All the employee records include attendance and payroll are integrated and so this makes it user-friendly and easy to use application. </w:t>
      </w:r>
      <w:r w:rsidR="00B36912" w:rsidRPr="004517ED">
        <w:rPr>
          <w:rFonts w:cs="Times New Roman"/>
          <w:szCs w:val="26"/>
        </w:rPr>
        <w:t>Labour</w:t>
      </w:r>
      <w:r w:rsidRPr="00B36912">
        <w:rPr>
          <w:rFonts w:cs="Times New Roman"/>
          <w:bCs/>
          <w:szCs w:val="26"/>
        </w:rPr>
        <w:t xml:space="preserve"> Management System Project in Java is Java project developed using java GUI or java swings and this comes under java projects with source code. </w:t>
      </w:r>
    </w:p>
    <w:p w14:paraId="5A35B009" w14:textId="4693348C" w:rsidR="00545812" w:rsidRPr="00545812" w:rsidRDefault="00545812" w:rsidP="00B36912">
      <w:pPr>
        <w:spacing w:after="200" w:line="360" w:lineRule="auto"/>
        <w:jc w:val="both"/>
        <w:rPr>
          <w:rFonts w:cs="Times New Roman"/>
          <w:bCs/>
          <w:szCs w:val="26"/>
        </w:rPr>
      </w:pPr>
      <w:r w:rsidRPr="00640E1B">
        <w:rPr>
          <w:rFonts w:cs="Times New Roman"/>
          <w:szCs w:val="24"/>
        </w:rPr>
        <w:t xml:space="preserve">The </w:t>
      </w:r>
      <w:r>
        <w:rPr>
          <w:rFonts w:cs="Times New Roman"/>
          <w:szCs w:val="24"/>
        </w:rPr>
        <w:t>application</w:t>
      </w:r>
      <w:r w:rsidRPr="00640E1B">
        <w:rPr>
          <w:rFonts w:cs="Times New Roman"/>
          <w:szCs w:val="24"/>
        </w:rPr>
        <w:t xml:space="preserve"> is to be developed for the </w:t>
      </w:r>
      <w:r w:rsidRPr="00545812">
        <w:rPr>
          <w:rFonts w:cs="Times New Roman"/>
          <w:bCs/>
          <w:szCs w:val="26"/>
        </w:rPr>
        <w:t>Eclipse-workspace 20</w:t>
      </w:r>
      <w:r>
        <w:rPr>
          <w:rFonts w:cs="Times New Roman"/>
          <w:bCs/>
          <w:szCs w:val="26"/>
        </w:rPr>
        <w:t xml:space="preserve">21 and </w:t>
      </w:r>
      <w:r w:rsidRPr="00545812">
        <w:rPr>
          <w:rFonts w:cs="Times New Roman"/>
          <w:bCs/>
          <w:szCs w:val="26"/>
        </w:rPr>
        <w:t>Microsoft SQL Server Management Studio 18</w:t>
      </w:r>
      <w:r w:rsidR="00886E3D">
        <w:rPr>
          <w:rFonts w:cs="Times New Roman"/>
          <w:bCs/>
          <w:szCs w:val="26"/>
        </w:rPr>
        <w:t xml:space="preserve"> 2019.</w:t>
      </w:r>
    </w:p>
    <w:p w14:paraId="12C61035" w14:textId="395B3000" w:rsidR="00577B40" w:rsidRDefault="0059218B" w:rsidP="0059218B">
      <w:pPr>
        <w:pStyle w:val="Heading2"/>
        <w:framePr w:hSpace="0" w:wrap="auto" w:vAnchor="margin" w:hAnchor="text" w:yAlign="inline"/>
        <w:rPr>
          <w:bCs/>
          <w:szCs w:val="26"/>
        </w:rPr>
      </w:pPr>
      <w:bookmarkStart w:id="20" w:name="_Toc84412574"/>
      <w:bookmarkStart w:id="21" w:name="_Toc84515300"/>
      <w:r w:rsidRPr="00603C4F">
        <w:rPr>
          <w:bCs/>
          <w:szCs w:val="26"/>
        </w:rPr>
        <w:t xml:space="preserve">2. </w:t>
      </w:r>
      <w:r w:rsidR="000B6F46">
        <w:rPr>
          <w:bCs/>
          <w:szCs w:val="26"/>
        </w:rPr>
        <w:t>SITEMAP</w:t>
      </w:r>
      <w:bookmarkEnd w:id="20"/>
      <w:bookmarkEnd w:id="21"/>
    </w:p>
    <w:p w14:paraId="7357E3F9" w14:textId="778CC976" w:rsidR="000B6F46" w:rsidRPr="000B6F46" w:rsidRDefault="00811816" w:rsidP="00811816">
      <w:pPr>
        <w:jc w:val="both"/>
      </w:pPr>
      <w:r>
        <w:t>T</w:t>
      </w:r>
      <w:r w:rsidRPr="00811816">
        <w:t>his application includes three types of user: administration, human resources, and employee</w:t>
      </w:r>
      <w:r>
        <w:t>.</w:t>
      </w:r>
    </w:p>
    <w:p w14:paraId="5E619C80" w14:textId="287A97F5" w:rsidR="00603C4F" w:rsidRDefault="00603C4F" w:rsidP="00603C4F"/>
    <w:p w14:paraId="02246913" w14:textId="49DFB3ED" w:rsidR="002A57CA" w:rsidRDefault="002A57CA" w:rsidP="00603C4F"/>
    <w:p w14:paraId="26066384" w14:textId="5E249651" w:rsidR="002A57CA" w:rsidRDefault="002A57CA" w:rsidP="00603C4F"/>
    <w:p w14:paraId="3CA799B0" w14:textId="04BFBCDF" w:rsidR="002A57CA" w:rsidRDefault="002A57CA" w:rsidP="00603C4F"/>
    <w:p w14:paraId="4ABD78E0" w14:textId="61D2F640" w:rsidR="002A57CA" w:rsidRDefault="002A57CA" w:rsidP="00603C4F"/>
    <w:p w14:paraId="753DDD06" w14:textId="61551EF9" w:rsidR="002A57CA" w:rsidRDefault="002A57CA" w:rsidP="00603C4F"/>
    <w:p w14:paraId="19921099" w14:textId="139384C4" w:rsidR="002A57CA" w:rsidRDefault="002A57CA" w:rsidP="00603C4F"/>
    <w:p w14:paraId="2DF553CE" w14:textId="77777777" w:rsidR="004517ED" w:rsidRDefault="004517ED" w:rsidP="00603C4F"/>
    <w:p w14:paraId="395E4BCB" w14:textId="0B811F28" w:rsidR="003C409C" w:rsidRDefault="003C409C" w:rsidP="005416C3">
      <w:pPr>
        <w:pStyle w:val="ListParagraph"/>
        <w:numPr>
          <w:ilvl w:val="0"/>
          <w:numId w:val="7"/>
        </w:numPr>
      </w:pPr>
      <w:r w:rsidRPr="003C409C">
        <w:lastRenderedPageBreak/>
        <w:t>Administration function:</w:t>
      </w:r>
    </w:p>
    <w:p w14:paraId="26593967" w14:textId="022A2FAF" w:rsidR="00603C4F" w:rsidRDefault="00603C4F" w:rsidP="00603C4F"/>
    <w:p w14:paraId="2773F111" w14:textId="5C413F3C" w:rsidR="00603C4F" w:rsidRDefault="00501471" w:rsidP="004517ED">
      <w:pPr>
        <w:jc w:val="center"/>
      </w:pPr>
      <w:r w:rsidRPr="00501471">
        <w:rPr>
          <w:noProof/>
        </w:rPr>
        <w:drawing>
          <wp:inline distT="0" distB="0" distL="0" distR="0" wp14:anchorId="4E23B730" wp14:editId="08908FCD">
            <wp:extent cx="6120765" cy="455358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4553585"/>
                    </a:xfrm>
                    <a:prstGeom prst="rect">
                      <a:avLst/>
                    </a:prstGeom>
                  </pic:spPr>
                </pic:pic>
              </a:graphicData>
            </a:graphic>
          </wp:inline>
        </w:drawing>
      </w:r>
    </w:p>
    <w:p w14:paraId="1AD1CF6B" w14:textId="4F9B50E1" w:rsidR="006C2A4A" w:rsidRPr="002A57CA" w:rsidRDefault="002A57CA" w:rsidP="002A57CA">
      <w:pPr>
        <w:jc w:val="center"/>
        <w:rPr>
          <w:sz w:val="22"/>
        </w:rPr>
      </w:pPr>
      <w:r w:rsidRPr="002A57CA">
        <w:rPr>
          <w:sz w:val="22"/>
        </w:rPr>
        <w:t>Figure 1.1. Administration</w:t>
      </w:r>
    </w:p>
    <w:p w14:paraId="7584D79B" w14:textId="10D1339A" w:rsidR="006C2A4A" w:rsidRDefault="006C2A4A" w:rsidP="00603C4F"/>
    <w:p w14:paraId="44B567D2" w14:textId="640E5872" w:rsidR="007E26EA" w:rsidRDefault="007E26EA" w:rsidP="00603C4F"/>
    <w:p w14:paraId="1563FAF6" w14:textId="379F7846" w:rsidR="007E26EA" w:rsidRDefault="007E26EA" w:rsidP="00603C4F"/>
    <w:p w14:paraId="7BD5E526" w14:textId="57C4ED32" w:rsidR="007E26EA" w:rsidRDefault="007E26EA" w:rsidP="00603C4F"/>
    <w:p w14:paraId="38CC83E3" w14:textId="18EC6473" w:rsidR="007E26EA" w:rsidRDefault="007E26EA" w:rsidP="00603C4F"/>
    <w:p w14:paraId="3FD6401B" w14:textId="19662BB8" w:rsidR="007E26EA" w:rsidRDefault="007E26EA" w:rsidP="00603C4F"/>
    <w:p w14:paraId="7FA7F87F" w14:textId="69F52B5A" w:rsidR="007E26EA" w:rsidRDefault="007E26EA" w:rsidP="00603C4F"/>
    <w:p w14:paraId="7D8D086A" w14:textId="2688B9DA" w:rsidR="007E26EA" w:rsidRDefault="007E26EA" w:rsidP="00603C4F"/>
    <w:p w14:paraId="664EB709" w14:textId="74D0C21D" w:rsidR="007E26EA" w:rsidRDefault="007E26EA" w:rsidP="00603C4F"/>
    <w:p w14:paraId="07B3B751" w14:textId="148C5DBE" w:rsidR="007E26EA" w:rsidRDefault="007E26EA" w:rsidP="00603C4F"/>
    <w:p w14:paraId="67F50827" w14:textId="3E46C0F8" w:rsidR="007E26EA" w:rsidRDefault="007E26EA" w:rsidP="00603C4F"/>
    <w:p w14:paraId="3B65CD26" w14:textId="4B7C0997" w:rsidR="007E26EA" w:rsidRDefault="007E26EA" w:rsidP="00603C4F"/>
    <w:p w14:paraId="7088B713" w14:textId="2CE96C36" w:rsidR="007E26EA" w:rsidRDefault="007E26EA" w:rsidP="00603C4F"/>
    <w:p w14:paraId="11E92B10" w14:textId="65238065" w:rsidR="00501471" w:rsidRDefault="00501471" w:rsidP="00603C4F"/>
    <w:p w14:paraId="1E019269" w14:textId="77777777" w:rsidR="00501471" w:rsidRDefault="00501471" w:rsidP="00603C4F"/>
    <w:p w14:paraId="1CE5E848" w14:textId="3B0CE2A1" w:rsidR="007E26EA" w:rsidRDefault="007E26EA" w:rsidP="00603C4F"/>
    <w:p w14:paraId="785F1779" w14:textId="77777777" w:rsidR="007E26EA" w:rsidRDefault="007E26EA" w:rsidP="00603C4F"/>
    <w:p w14:paraId="15415E8E" w14:textId="1F762242" w:rsidR="006C2A4A" w:rsidRDefault="002A57CA" w:rsidP="005416C3">
      <w:pPr>
        <w:pStyle w:val="ListParagraph"/>
        <w:numPr>
          <w:ilvl w:val="0"/>
          <w:numId w:val="8"/>
        </w:numPr>
      </w:pPr>
      <w:r>
        <w:lastRenderedPageBreak/>
        <w:t xml:space="preserve">Human resources </w:t>
      </w:r>
      <w:r w:rsidRPr="003C409C">
        <w:t>function</w:t>
      </w:r>
      <w:r>
        <w:t>:</w:t>
      </w:r>
    </w:p>
    <w:p w14:paraId="120D0ADB" w14:textId="70B6E63B" w:rsidR="002A57CA" w:rsidRDefault="002A57CA" w:rsidP="002A57CA"/>
    <w:p w14:paraId="267D4312" w14:textId="108122B7" w:rsidR="002A57CA" w:rsidRDefault="00105660" w:rsidP="004517ED">
      <w:pPr>
        <w:jc w:val="center"/>
      </w:pPr>
      <w:r w:rsidRPr="00105660">
        <w:rPr>
          <w:noProof/>
        </w:rPr>
        <w:drawing>
          <wp:inline distT="0" distB="0" distL="0" distR="0" wp14:anchorId="451D7F34" wp14:editId="6A91568B">
            <wp:extent cx="6301105" cy="3308350"/>
            <wp:effectExtent l="0" t="0" r="444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105" cy="3308350"/>
                    </a:xfrm>
                    <a:prstGeom prst="rect">
                      <a:avLst/>
                    </a:prstGeom>
                  </pic:spPr>
                </pic:pic>
              </a:graphicData>
            </a:graphic>
          </wp:inline>
        </w:drawing>
      </w:r>
    </w:p>
    <w:p w14:paraId="539529AD" w14:textId="51781BB1" w:rsidR="002C6FA4" w:rsidRDefault="00F55D43" w:rsidP="004517ED">
      <w:pPr>
        <w:jc w:val="center"/>
        <w:rPr>
          <w:sz w:val="22"/>
        </w:rPr>
      </w:pPr>
      <w:r w:rsidRPr="00F55D43">
        <w:rPr>
          <w:sz w:val="22"/>
        </w:rPr>
        <w:t>Figure 1.2. Human Resources</w:t>
      </w:r>
    </w:p>
    <w:p w14:paraId="07CB263A" w14:textId="17863924" w:rsidR="004517ED" w:rsidRDefault="004517ED" w:rsidP="004517ED">
      <w:pPr>
        <w:jc w:val="center"/>
        <w:rPr>
          <w:sz w:val="22"/>
        </w:rPr>
      </w:pPr>
    </w:p>
    <w:p w14:paraId="134AEB27" w14:textId="3C2BFF2D" w:rsidR="004517ED" w:rsidRDefault="004517ED" w:rsidP="004517ED">
      <w:pPr>
        <w:jc w:val="center"/>
        <w:rPr>
          <w:sz w:val="22"/>
        </w:rPr>
      </w:pPr>
    </w:p>
    <w:p w14:paraId="7EE92A2D" w14:textId="5203EF77" w:rsidR="004517ED" w:rsidRDefault="004517ED" w:rsidP="004517ED">
      <w:pPr>
        <w:jc w:val="center"/>
        <w:rPr>
          <w:sz w:val="22"/>
        </w:rPr>
      </w:pPr>
    </w:p>
    <w:p w14:paraId="7C069074" w14:textId="22E0A562" w:rsidR="004517ED" w:rsidRDefault="004517ED" w:rsidP="004517ED">
      <w:pPr>
        <w:jc w:val="center"/>
        <w:rPr>
          <w:sz w:val="22"/>
        </w:rPr>
      </w:pPr>
    </w:p>
    <w:p w14:paraId="1F35622B" w14:textId="5E03BC9F" w:rsidR="004517ED" w:rsidRDefault="004517ED" w:rsidP="004517ED">
      <w:pPr>
        <w:jc w:val="center"/>
        <w:rPr>
          <w:sz w:val="22"/>
        </w:rPr>
      </w:pPr>
    </w:p>
    <w:p w14:paraId="50681805" w14:textId="446E661C" w:rsidR="004517ED" w:rsidRDefault="004517ED" w:rsidP="004517ED">
      <w:pPr>
        <w:jc w:val="center"/>
        <w:rPr>
          <w:sz w:val="22"/>
        </w:rPr>
      </w:pPr>
    </w:p>
    <w:p w14:paraId="5A502865" w14:textId="502A9DEE" w:rsidR="004517ED" w:rsidRDefault="004517ED" w:rsidP="004517ED">
      <w:pPr>
        <w:jc w:val="center"/>
        <w:rPr>
          <w:sz w:val="22"/>
        </w:rPr>
      </w:pPr>
    </w:p>
    <w:p w14:paraId="0DF99B3D" w14:textId="3BC53C97" w:rsidR="004517ED" w:rsidRDefault="004517ED" w:rsidP="004517ED">
      <w:pPr>
        <w:jc w:val="center"/>
        <w:rPr>
          <w:sz w:val="22"/>
        </w:rPr>
      </w:pPr>
    </w:p>
    <w:p w14:paraId="18B246FF" w14:textId="0A5A6BD2" w:rsidR="004517ED" w:rsidRDefault="004517ED" w:rsidP="004517ED">
      <w:pPr>
        <w:jc w:val="center"/>
        <w:rPr>
          <w:sz w:val="22"/>
        </w:rPr>
      </w:pPr>
    </w:p>
    <w:p w14:paraId="49E72032" w14:textId="42CAEDE3" w:rsidR="004517ED" w:rsidRDefault="004517ED" w:rsidP="004517ED">
      <w:pPr>
        <w:jc w:val="center"/>
        <w:rPr>
          <w:sz w:val="22"/>
        </w:rPr>
      </w:pPr>
    </w:p>
    <w:p w14:paraId="7E15017E" w14:textId="06E72B6C" w:rsidR="004517ED" w:rsidRDefault="004517ED" w:rsidP="004517ED">
      <w:pPr>
        <w:jc w:val="center"/>
        <w:rPr>
          <w:sz w:val="22"/>
        </w:rPr>
      </w:pPr>
    </w:p>
    <w:p w14:paraId="6D799065" w14:textId="6BA55B70" w:rsidR="004517ED" w:rsidRDefault="004517ED" w:rsidP="004517ED">
      <w:pPr>
        <w:jc w:val="center"/>
        <w:rPr>
          <w:sz w:val="22"/>
        </w:rPr>
      </w:pPr>
    </w:p>
    <w:p w14:paraId="41B1D57E" w14:textId="5E581BB6" w:rsidR="004517ED" w:rsidRDefault="004517ED" w:rsidP="004517ED">
      <w:pPr>
        <w:jc w:val="center"/>
        <w:rPr>
          <w:sz w:val="22"/>
        </w:rPr>
      </w:pPr>
    </w:p>
    <w:p w14:paraId="752C0642" w14:textId="34F8F675" w:rsidR="004517ED" w:rsidRDefault="004517ED" w:rsidP="004517ED">
      <w:pPr>
        <w:jc w:val="center"/>
        <w:rPr>
          <w:sz w:val="22"/>
        </w:rPr>
      </w:pPr>
    </w:p>
    <w:p w14:paraId="4E13B04F" w14:textId="645F9D50" w:rsidR="004517ED" w:rsidRDefault="004517ED" w:rsidP="004517ED">
      <w:pPr>
        <w:jc w:val="center"/>
        <w:rPr>
          <w:sz w:val="22"/>
        </w:rPr>
      </w:pPr>
    </w:p>
    <w:p w14:paraId="4323055E" w14:textId="3191B1EE" w:rsidR="004517ED" w:rsidRDefault="004517ED" w:rsidP="004517ED">
      <w:pPr>
        <w:jc w:val="center"/>
        <w:rPr>
          <w:sz w:val="22"/>
        </w:rPr>
      </w:pPr>
    </w:p>
    <w:p w14:paraId="3D63B594" w14:textId="3539B87F" w:rsidR="004517ED" w:rsidRDefault="004517ED" w:rsidP="004517ED">
      <w:pPr>
        <w:jc w:val="center"/>
        <w:rPr>
          <w:sz w:val="22"/>
        </w:rPr>
      </w:pPr>
    </w:p>
    <w:p w14:paraId="0267AFCA" w14:textId="5ECF8F14" w:rsidR="004517ED" w:rsidRDefault="004517ED" w:rsidP="004517ED">
      <w:pPr>
        <w:jc w:val="center"/>
        <w:rPr>
          <w:sz w:val="22"/>
        </w:rPr>
      </w:pPr>
    </w:p>
    <w:p w14:paraId="5BB0E309" w14:textId="2C02A8E9" w:rsidR="004517ED" w:rsidRDefault="004517ED" w:rsidP="004517ED">
      <w:pPr>
        <w:jc w:val="center"/>
        <w:rPr>
          <w:sz w:val="22"/>
        </w:rPr>
      </w:pPr>
    </w:p>
    <w:p w14:paraId="7D16C7E9" w14:textId="6E002A9B" w:rsidR="004517ED" w:rsidRDefault="004517ED" w:rsidP="004517ED">
      <w:pPr>
        <w:jc w:val="center"/>
        <w:rPr>
          <w:sz w:val="22"/>
        </w:rPr>
      </w:pPr>
    </w:p>
    <w:p w14:paraId="176F6AFB" w14:textId="2867DD9A" w:rsidR="004517ED" w:rsidRDefault="004517ED" w:rsidP="004517ED">
      <w:pPr>
        <w:jc w:val="center"/>
        <w:rPr>
          <w:sz w:val="22"/>
        </w:rPr>
      </w:pPr>
    </w:p>
    <w:p w14:paraId="33AD1C30" w14:textId="131F1C9B" w:rsidR="004517ED" w:rsidRDefault="004517ED" w:rsidP="004517ED">
      <w:pPr>
        <w:jc w:val="center"/>
        <w:rPr>
          <w:sz w:val="22"/>
        </w:rPr>
      </w:pPr>
    </w:p>
    <w:p w14:paraId="2B991E82" w14:textId="2C341D8C" w:rsidR="004517ED" w:rsidRDefault="004517ED" w:rsidP="004517ED">
      <w:pPr>
        <w:jc w:val="center"/>
        <w:rPr>
          <w:sz w:val="22"/>
        </w:rPr>
      </w:pPr>
    </w:p>
    <w:p w14:paraId="665E3FCD" w14:textId="48C2814D" w:rsidR="004517ED" w:rsidRDefault="004517ED" w:rsidP="004517ED">
      <w:pPr>
        <w:jc w:val="center"/>
        <w:rPr>
          <w:sz w:val="22"/>
        </w:rPr>
      </w:pPr>
    </w:p>
    <w:p w14:paraId="68E73B0A" w14:textId="77777777" w:rsidR="004517ED" w:rsidRPr="004517ED" w:rsidRDefault="004517ED" w:rsidP="004517ED">
      <w:pPr>
        <w:jc w:val="center"/>
        <w:rPr>
          <w:sz w:val="22"/>
        </w:rPr>
      </w:pPr>
    </w:p>
    <w:p w14:paraId="1247F67D" w14:textId="77777777" w:rsidR="002C6FA4" w:rsidRDefault="002C6FA4" w:rsidP="002A57CA"/>
    <w:p w14:paraId="697C17DE" w14:textId="3FE0C998" w:rsidR="00F55D43" w:rsidRDefault="00F55D43" w:rsidP="005416C3">
      <w:pPr>
        <w:pStyle w:val="ListParagraph"/>
        <w:numPr>
          <w:ilvl w:val="0"/>
          <w:numId w:val="8"/>
        </w:numPr>
      </w:pPr>
      <w:r>
        <w:lastRenderedPageBreak/>
        <w:t xml:space="preserve">Employee </w:t>
      </w:r>
      <w:r w:rsidRPr="003C409C">
        <w:t>function</w:t>
      </w:r>
      <w:r>
        <w:t>:</w:t>
      </w:r>
    </w:p>
    <w:p w14:paraId="64D4E37B" w14:textId="5627C30B" w:rsidR="002A57CA" w:rsidRDefault="002A57CA" w:rsidP="002A57CA"/>
    <w:p w14:paraId="4E726346" w14:textId="5DEC1F2C" w:rsidR="002A57CA" w:rsidRDefault="0067785B" w:rsidP="00AE0DA3">
      <w:pPr>
        <w:jc w:val="center"/>
      </w:pPr>
      <w:r w:rsidRPr="0067785B">
        <w:rPr>
          <w:noProof/>
        </w:rPr>
        <w:drawing>
          <wp:inline distT="0" distB="0" distL="0" distR="0" wp14:anchorId="4674CE60" wp14:editId="3A7BB4CA">
            <wp:extent cx="6301105" cy="442531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1105" cy="4425315"/>
                    </a:xfrm>
                    <a:prstGeom prst="rect">
                      <a:avLst/>
                    </a:prstGeom>
                  </pic:spPr>
                </pic:pic>
              </a:graphicData>
            </a:graphic>
          </wp:inline>
        </w:drawing>
      </w:r>
    </w:p>
    <w:p w14:paraId="510962BF" w14:textId="701E1F70" w:rsidR="002A57CA" w:rsidRDefault="002A57CA" w:rsidP="002A57CA"/>
    <w:p w14:paraId="52F64EF2" w14:textId="358836C4" w:rsidR="00603C4F" w:rsidRDefault="002C6FA4" w:rsidP="002C6FA4">
      <w:pPr>
        <w:jc w:val="center"/>
      </w:pPr>
      <w:r w:rsidRPr="00F55D43">
        <w:rPr>
          <w:sz w:val="22"/>
        </w:rPr>
        <w:t>Figure 1.</w:t>
      </w:r>
      <w:r>
        <w:rPr>
          <w:sz w:val="22"/>
        </w:rPr>
        <w:t>3</w:t>
      </w:r>
      <w:r w:rsidRPr="00F55D43">
        <w:rPr>
          <w:sz w:val="22"/>
        </w:rPr>
        <w:t>.</w:t>
      </w:r>
      <w:r>
        <w:rPr>
          <w:sz w:val="22"/>
        </w:rPr>
        <w:t xml:space="preserve"> </w:t>
      </w:r>
      <w:r w:rsidRPr="002C6FA4">
        <w:rPr>
          <w:sz w:val="22"/>
        </w:rPr>
        <w:t>Employee</w:t>
      </w:r>
    </w:p>
    <w:p w14:paraId="46DDAC87" w14:textId="77777777" w:rsidR="00603C4F" w:rsidRPr="00603C4F" w:rsidRDefault="00603C4F" w:rsidP="00603C4F"/>
    <w:p w14:paraId="3D8CDDBC" w14:textId="7A7C9B9E" w:rsidR="0059218B" w:rsidRDefault="0059218B" w:rsidP="006C2A4A">
      <w:pPr>
        <w:pStyle w:val="Heading2"/>
        <w:framePr w:hSpace="0" w:wrap="auto" w:vAnchor="margin" w:hAnchor="text" w:yAlign="inline"/>
        <w:spacing w:line="360" w:lineRule="auto"/>
        <w:rPr>
          <w:szCs w:val="26"/>
        </w:rPr>
      </w:pPr>
      <w:bookmarkStart w:id="22" w:name="_Toc84412575"/>
      <w:bookmarkStart w:id="23" w:name="_Toc84515301"/>
      <w:r w:rsidRPr="004901A7">
        <w:rPr>
          <w:szCs w:val="26"/>
        </w:rPr>
        <w:t>3.</w:t>
      </w:r>
      <w:r w:rsidR="004901A7" w:rsidRPr="004901A7">
        <w:rPr>
          <w:szCs w:val="26"/>
        </w:rPr>
        <w:t xml:space="preserve"> OBJECTIVE</w:t>
      </w:r>
      <w:bookmarkEnd w:id="22"/>
      <w:bookmarkEnd w:id="23"/>
    </w:p>
    <w:p w14:paraId="50E53A44" w14:textId="346DF59C" w:rsidR="006C2A4A" w:rsidRPr="004901A7" w:rsidRDefault="006C2A4A" w:rsidP="006C2A4A">
      <w:pPr>
        <w:spacing w:line="360" w:lineRule="auto"/>
        <w:jc w:val="both"/>
      </w:pPr>
      <w:r w:rsidRPr="006C2A4A">
        <w:t xml:space="preserve">The objective of the employee management system is to develop a simple and reliable system to achieve the goal of making manage profile, attendance, and salary calculation of employees easy and genuine. We aim to develop a system that prevents cheating by employees and make sure they get each penny of their hard work. This system is developed with the main objective to solve the problem of small-scale factories and businesses that are still using pen and paper to maintain staff records. These industries even face many clashes with employees as most of the staff working here is from the labor class and they really do hard work to earn, so our system will put an effort to reduce these clashes and will make sure that these workers get each penny of their work. This system will save a lot of time for the employer and reduce the </w:t>
      </w:r>
      <w:r w:rsidRPr="006C2A4A">
        <w:lastRenderedPageBreak/>
        <w:t>tension of handling pay for employees. So, they can focus on other things and developing their businesses.</w:t>
      </w:r>
    </w:p>
    <w:p w14:paraId="45DC22E1" w14:textId="15D4250C" w:rsidR="004901A7" w:rsidRDefault="006C2A4A" w:rsidP="006C2A4A">
      <w:pPr>
        <w:pStyle w:val="Heading2"/>
        <w:framePr w:hSpace="0" w:wrap="auto" w:vAnchor="margin" w:hAnchor="text" w:yAlign="inline"/>
        <w:spacing w:line="360" w:lineRule="auto"/>
      </w:pPr>
      <w:bookmarkStart w:id="24" w:name="_Toc84412576"/>
      <w:bookmarkStart w:id="25" w:name="_Toc84515302"/>
      <w:r>
        <w:t xml:space="preserve">4. </w:t>
      </w:r>
      <w:r w:rsidRPr="006C2A4A">
        <w:t>SOME MAIN INTERFACE</w:t>
      </w:r>
      <w:bookmarkEnd w:id="24"/>
      <w:bookmarkEnd w:id="25"/>
    </w:p>
    <w:p w14:paraId="3D524476" w14:textId="0E8A11CC" w:rsidR="00137958" w:rsidRPr="006B5B4C" w:rsidRDefault="00137958" w:rsidP="005416C3">
      <w:pPr>
        <w:pStyle w:val="ListParagraph"/>
        <w:numPr>
          <w:ilvl w:val="0"/>
          <w:numId w:val="3"/>
        </w:numPr>
        <w:spacing w:line="360" w:lineRule="auto"/>
        <w:jc w:val="both"/>
        <w:rPr>
          <w:b/>
          <w:bCs/>
        </w:rPr>
      </w:pPr>
      <w:r w:rsidRPr="00137958">
        <w:rPr>
          <w:b/>
          <w:bCs/>
        </w:rPr>
        <w:t>Main:</w:t>
      </w:r>
      <w:r>
        <w:rPr>
          <w:b/>
          <w:bCs/>
        </w:rPr>
        <w:t xml:space="preserve"> </w:t>
      </w:r>
      <w:r w:rsidR="006B5B4C">
        <w:t>D</w:t>
      </w:r>
      <w:r w:rsidR="006B5B4C" w:rsidRPr="006B5B4C">
        <w:t>isplay the application's logo along with 2 access options: time attendance or access to the management system</w:t>
      </w:r>
      <w:r w:rsidR="006B5B4C">
        <w:t>.</w:t>
      </w:r>
    </w:p>
    <w:p w14:paraId="61D9846B" w14:textId="672D4252" w:rsidR="006B5B4C" w:rsidRDefault="006B5B4C" w:rsidP="005416C3">
      <w:pPr>
        <w:pStyle w:val="ListParagraph"/>
        <w:numPr>
          <w:ilvl w:val="0"/>
          <w:numId w:val="3"/>
        </w:numPr>
        <w:spacing w:line="360" w:lineRule="auto"/>
        <w:jc w:val="both"/>
      </w:pPr>
      <w:r>
        <w:rPr>
          <w:b/>
          <w:bCs/>
        </w:rPr>
        <w:t xml:space="preserve">Attandance: </w:t>
      </w:r>
      <w:r w:rsidR="00906385">
        <w:t>A</w:t>
      </w:r>
      <w:r w:rsidR="00906385" w:rsidRPr="00906385">
        <w:t>llows employees to search for information by entering phone numbers and making time attendance</w:t>
      </w:r>
      <w:r w:rsidR="00906385">
        <w:t>.</w:t>
      </w:r>
    </w:p>
    <w:p w14:paraId="4E562964" w14:textId="19EDDB93" w:rsidR="00906385" w:rsidRDefault="00906385" w:rsidP="005416C3">
      <w:pPr>
        <w:pStyle w:val="ListParagraph"/>
        <w:numPr>
          <w:ilvl w:val="0"/>
          <w:numId w:val="3"/>
        </w:numPr>
        <w:spacing w:line="360" w:lineRule="auto"/>
        <w:jc w:val="both"/>
      </w:pPr>
      <w:r>
        <w:rPr>
          <w:b/>
          <w:bCs/>
        </w:rPr>
        <w:t>Login:</w:t>
      </w:r>
      <w:r>
        <w:t xml:space="preserve"> E</w:t>
      </w:r>
      <w:r w:rsidRPr="00906385">
        <w:t>mployees log into the system with the provided username and password to access the system</w:t>
      </w:r>
      <w:r>
        <w:t>.</w:t>
      </w:r>
    </w:p>
    <w:p w14:paraId="550D4F1F" w14:textId="5B39E016" w:rsidR="008F1DD2" w:rsidRDefault="008F1DD2" w:rsidP="005416C3">
      <w:pPr>
        <w:pStyle w:val="ListParagraph"/>
        <w:numPr>
          <w:ilvl w:val="0"/>
          <w:numId w:val="3"/>
        </w:numPr>
        <w:spacing w:line="360" w:lineRule="auto"/>
        <w:jc w:val="both"/>
      </w:pPr>
      <w:r>
        <w:rPr>
          <w:b/>
          <w:bCs/>
        </w:rPr>
        <w:t>Choose type:</w:t>
      </w:r>
      <w:r>
        <w:t xml:space="preserve"> </w:t>
      </w:r>
      <w:r w:rsidR="00A17C96" w:rsidRPr="00A17C96">
        <w:t xml:space="preserve">Interface for admin and </w:t>
      </w:r>
      <w:r w:rsidR="00A17C96">
        <w:t>HR</w:t>
      </w:r>
      <w:r w:rsidR="00A17C96" w:rsidRPr="00A17C96">
        <w:t xml:space="preserve"> accounts, showing 2 options: access </w:t>
      </w:r>
      <w:r w:rsidR="00A17C96">
        <w:t>client</w:t>
      </w:r>
      <w:r w:rsidR="00A17C96" w:rsidRPr="00A17C96">
        <w:t xml:space="preserve"> page </w:t>
      </w:r>
      <w:r w:rsidR="00A17C96">
        <w:t xml:space="preserve">(personal page) </w:t>
      </w:r>
      <w:r w:rsidR="00A17C96" w:rsidRPr="00A17C96">
        <w:t>or management system</w:t>
      </w:r>
      <w:r w:rsidR="00A17C96">
        <w:t>.</w:t>
      </w:r>
    </w:p>
    <w:p w14:paraId="7D51C4E5" w14:textId="13799F1A" w:rsidR="00906385" w:rsidRDefault="00906385" w:rsidP="005416C3">
      <w:pPr>
        <w:pStyle w:val="ListParagraph"/>
        <w:numPr>
          <w:ilvl w:val="0"/>
          <w:numId w:val="3"/>
        </w:numPr>
        <w:spacing w:line="360" w:lineRule="auto"/>
        <w:jc w:val="both"/>
      </w:pPr>
      <w:r>
        <w:rPr>
          <w:b/>
          <w:bCs/>
        </w:rPr>
        <w:t>Client:</w:t>
      </w:r>
      <w:r>
        <w:t xml:space="preserve"> </w:t>
      </w:r>
      <w:r w:rsidR="00A17C96">
        <w:t>I</w:t>
      </w:r>
      <w:r w:rsidR="00A17C96" w:rsidRPr="00A17C96">
        <w:t>nterface for employee accounts or admin and hr accounts when accessing personal pages</w:t>
      </w:r>
      <w:r w:rsidR="00A17C96">
        <w:t>.</w:t>
      </w:r>
    </w:p>
    <w:p w14:paraId="68838E10" w14:textId="32C2A351" w:rsidR="008F1DD2" w:rsidRPr="005A0A99" w:rsidRDefault="00A17C96" w:rsidP="005416C3">
      <w:pPr>
        <w:pStyle w:val="ListParagraph"/>
        <w:numPr>
          <w:ilvl w:val="0"/>
          <w:numId w:val="3"/>
        </w:numPr>
        <w:spacing w:line="360" w:lineRule="auto"/>
        <w:jc w:val="both"/>
        <w:rPr>
          <w:b/>
          <w:bCs/>
        </w:rPr>
      </w:pPr>
      <w:r w:rsidRPr="00D84B1E">
        <w:rPr>
          <w:b/>
          <w:bCs/>
        </w:rPr>
        <w:t>Admin:</w:t>
      </w:r>
      <w:r w:rsidR="00D84B1E">
        <w:rPr>
          <w:b/>
          <w:bCs/>
        </w:rPr>
        <w:t xml:space="preserve"> </w:t>
      </w:r>
      <w:r w:rsidR="005A0A99" w:rsidRPr="005A0A99">
        <w:t>Admin interface to manage shift and timekeeping information</w:t>
      </w:r>
      <w:r w:rsidR="005A0A99">
        <w:t>.</w:t>
      </w:r>
    </w:p>
    <w:p w14:paraId="41F1DCE0" w14:textId="5BB282F4" w:rsidR="006C2A4A" w:rsidRPr="005A0A99" w:rsidRDefault="005A0A99" w:rsidP="005416C3">
      <w:pPr>
        <w:pStyle w:val="ListParagraph"/>
        <w:numPr>
          <w:ilvl w:val="0"/>
          <w:numId w:val="3"/>
        </w:numPr>
        <w:spacing w:line="360" w:lineRule="auto"/>
        <w:jc w:val="both"/>
      </w:pPr>
      <w:r w:rsidRPr="005A0A99">
        <w:rPr>
          <w:b/>
          <w:bCs/>
        </w:rPr>
        <w:t xml:space="preserve">HR: </w:t>
      </w:r>
      <w:r>
        <w:t>I</w:t>
      </w:r>
      <w:r w:rsidRPr="005A0A99">
        <w:t xml:space="preserve">nterface for </w:t>
      </w:r>
      <w:r>
        <w:t>HR</w:t>
      </w:r>
      <w:r w:rsidRPr="005A0A99">
        <w:t xml:space="preserve"> account to manage employee's personal and salary information</w:t>
      </w:r>
      <w:r>
        <w:t>.</w:t>
      </w:r>
    </w:p>
    <w:p w14:paraId="01254D29" w14:textId="77777777" w:rsidR="00B36912" w:rsidRPr="00B36912" w:rsidRDefault="00B36912" w:rsidP="006C2A4A">
      <w:pPr>
        <w:spacing w:after="200" w:line="360" w:lineRule="auto"/>
        <w:jc w:val="both"/>
      </w:pPr>
    </w:p>
    <w:p w14:paraId="239C3F41" w14:textId="45A9D252" w:rsidR="00804221" w:rsidRDefault="00804221" w:rsidP="001F0AF0">
      <w:pPr>
        <w:spacing w:after="200"/>
      </w:pPr>
    </w:p>
    <w:p w14:paraId="1EF67AD1" w14:textId="70D27465" w:rsidR="002C6FA4" w:rsidRDefault="002C6FA4" w:rsidP="001F0AF0">
      <w:pPr>
        <w:spacing w:after="200"/>
      </w:pPr>
    </w:p>
    <w:p w14:paraId="54C84A0A" w14:textId="22CD4B82" w:rsidR="002C6FA4" w:rsidRDefault="002C6FA4" w:rsidP="001F0AF0">
      <w:pPr>
        <w:spacing w:after="200"/>
      </w:pPr>
    </w:p>
    <w:p w14:paraId="38D686F4" w14:textId="1904187B" w:rsidR="002C6FA4" w:rsidRDefault="002C6FA4" w:rsidP="001F0AF0">
      <w:pPr>
        <w:spacing w:after="200"/>
      </w:pPr>
    </w:p>
    <w:p w14:paraId="4D2BF85B" w14:textId="2AE39473" w:rsidR="002C6FA4" w:rsidRDefault="002C6FA4" w:rsidP="001F0AF0">
      <w:pPr>
        <w:spacing w:after="200"/>
      </w:pPr>
    </w:p>
    <w:p w14:paraId="77C2CE00" w14:textId="0765C81F" w:rsidR="002C6FA4" w:rsidRDefault="002C6FA4" w:rsidP="001F0AF0">
      <w:pPr>
        <w:spacing w:after="200"/>
      </w:pPr>
    </w:p>
    <w:p w14:paraId="66BAF2F3" w14:textId="2D073C21" w:rsidR="002C6FA4" w:rsidRDefault="002C6FA4" w:rsidP="001F0AF0">
      <w:pPr>
        <w:spacing w:after="200"/>
      </w:pPr>
    </w:p>
    <w:p w14:paraId="099A8E64" w14:textId="5FDEBA2A" w:rsidR="002C6FA4" w:rsidRDefault="002C6FA4" w:rsidP="001F0AF0">
      <w:pPr>
        <w:spacing w:after="200"/>
      </w:pPr>
    </w:p>
    <w:p w14:paraId="7E98C913" w14:textId="4666ECB7" w:rsidR="00AE0DA3" w:rsidRDefault="00AE0DA3" w:rsidP="001F0AF0">
      <w:pPr>
        <w:spacing w:after="200"/>
      </w:pPr>
    </w:p>
    <w:p w14:paraId="75940A69" w14:textId="1FDF0877" w:rsidR="00AE0DA3" w:rsidRDefault="00AE0DA3" w:rsidP="001F0AF0">
      <w:pPr>
        <w:spacing w:after="200"/>
      </w:pPr>
    </w:p>
    <w:p w14:paraId="3A7ABA71" w14:textId="64E0CD62" w:rsidR="005A0A99" w:rsidRDefault="005A0A99" w:rsidP="001F0AF0">
      <w:pPr>
        <w:spacing w:after="200"/>
      </w:pPr>
    </w:p>
    <w:p w14:paraId="1F341D1E" w14:textId="77777777" w:rsidR="00886E3D" w:rsidRDefault="00886E3D" w:rsidP="001F0AF0">
      <w:pPr>
        <w:spacing w:after="200"/>
      </w:pPr>
    </w:p>
    <w:p w14:paraId="4E75D374" w14:textId="253D8FF1" w:rsidR="009E1005" w:rsidRDefault="00926A8E" w:rsidP="009E1005">
      <w:pPr>
        <w:spacing w:after="200"/>
      </w:pPr>
      <w:r w:rsidRPr="005A0A99">
        <w:rPr>
          <w:noProof/>
        </w:rPr>
        <w:lastRenderedPageBreak/>
        <w:drawing>
          <wp:anchor distT="0" distB="0" distL="114300" distR="114300" simplePos="0" relativeHeight="251672576" behindDoc="1" locked="0" layoutInCell="1" allowOverlap="1" wp14:anchorId="50C215EB" wp14:editId="1CB187CD">
            <wp:simplePos x="0" y="0"/>
            <wp:positionH relativeFrom="page">
              <wp:posOffset>-981075</wp:posOffset>
            </wp:positionH>
            <wp:positionV relativeFrom="paragraph">
              <wp:posOffset>12065</wp:posOffset>
            </wp:positionV>
            <wp:extent cx="3838575" cy="733425"/>
            <wp:effectExtent l="0" t="0" r="9525" b="0"/>
            <wp:wrapNone/>
            <wp:docPr id="455" name="Graphic 455"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838575" cy="733425"/>
                    </a:xfrm>
                    <a:prstGeom prst="rect">
                      <a:avLst/>
                    </a:prstGeom>
                  </pic:spPr>
                </pic:pic>
              </a:graphicData>
            </a:graphic>
            <wp14:sizeRelH relativeFrom="margin">
              <wp14:pctWidth>0</wp14:pctWidth>
            </wp14:sizeRelH>
            <wp14:sizeRelV relativeFrom="margin">
              <wp14:pctHeight>0</wp14:pctHeight>
            </wp14:sizeRelV>
          </wp:anchor>
        </w:drawing>
      </w:r>
      <w:r w:rsidR="0067785B" w:rsidRPr="005A0A99">
        <w:rPr>
          <w:noProof/>
        </w:rPr>
        <w:drawing>
          <wp:anchor distT="0" distB="0" distL="114300" distR="114300" simplePos="0" relativeHeight="251673600" behindDoc="1" locked="0" layoutInCell="1" allowOverlap="1" wp14:anchorId="7BC0AA1B" wp14:editId="68636BDE">
            <wp:simplePos x="0" y="0"/>
            <wp:positionH relativeFrom="page">
              <wp:posOffset>4996180</wp:posOffset>
            </wp:positionH>
            <wp:positionV relativeFrom="paragraph">
              <wp:posOffset>10795</wp:posOffset>
            </wp:positionV>
            <wp:extent cx="3483610" cy="775970"/>
            <wp:effectExtent l="0" t="0" r="2540" b="5080"/>
            <wp:wrapNone/>
            <wp:docPr id="456" name="Graphic 456"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rot="10800000">
                      <a:off x="0" y="0"/>
                      <a:ext cx="3483610" cy="775970"/>
                    </a:xfrm>
                    <a:prstGeom prst="rect">
                      <a:avLst/>
                    </a:prstGeom>
                  </pic:spPr>
                </pic:pic>
              </a:graphicData>
            </a:graphic>
            <wp14:sizeRelH relativeFrom="margin">
              <wp14:pctWidth>0</wp14:pctWidth>
            </wp14:sizeRelH>
            <wp14:sizeRelV relativeFrom="margin">
              <wp14:pctHeight>0</wp14:pctHeight>
            </wp14:sizeRelV>
          </wp:anchor>
        </w:drawing>
      </w:r>
    </w:p>
    <w:p w14:paraId="18CA064C" w14:textId="3A2C7D1C" w:rsidR="00804221" w:rsidRDefault="005A0A99" w:rsidP="009E1005">
      <w:pPr>
        <w:pStyle w:val="Heading1"/>
        <w:framePr w:hSpace="0" w:wrap="auto" w:vAnchor="margin" w:hAnchor="text" w:yAlign="inline"/>
        <w:jc w:val="center"/>
      </w:pPr>
      <w:bookmarkStart w:id="26" w:name="_Toc84412577"/>
      <w:bookmarkStart w:id="27" w:name="_Toc84515303"/>
      <w:r>
        <w:t>CHAPTER 2: E-PROJECT DESIGN</w:t>
      </w:r>
      <w:bookmarkEnd w:id="26"/>
      <w:bookmarkEnd w:id="27"/>
    </w:p>
    <w:p w14:paraId="1D1C109B" w14:textId="58B5D4C9" w:rsidR="00804221" w:rsidRDefault="00804221" w:rsidP="001F0AF0">
      <w:pPr>
        <w:spacing w:after="200"/>
      </w:pPr>
    </w:p>
    <w:p w14:paraId="376E5C2F" w14:textId="2442FAB6" w:rsidR="009E1005" w:rsidRDefault="009E1005" w:rsidP="009E1005">
      <w:pPr>
        <w:pStyle w:val="Heading2"/>
        <w:framePr w:hSpace="0" w:wrap="auto" w:vAnchor="margin" w:hAnchor="text" w:yAlign="inline"/>
        <w:rPr>
          <w:shd w:val="clear" w:color="auto" w:fill="FFFFFF"/>
        </w:rPr>
      </w:pPr>
      <w:bookmarkStart w:id="28" w:name="_Toc72314006"/>
      <w:bookmarkStart w:id="29" w:name="_Toc84412578"/>
      <w:bookmarkStart w:id="30" w:name="_Toc84515304"/>
      <w:r>
        <w:rPr>
          <w:shd w:val="clear" w:color="auto" w:fill="FFFFFF"/>
        </w:rPr>
        <w:t>1. DATA-FLOW DIAGRAM</w:t>
      </w:r>
      <w:bookmarkEnd w:id="28"/>
      <w:bookmarkEnd w:id="29"/>
      <w:bookmarkEnd w:id="30"/>
    </w:p>
    <w:p w14:paraId="52B111FD" w14:textId="1B78F328" w:rsidR="00804221" w:rsidRDefault="009E1005" w:rsidP="002D138E">
      <w:pPr>
        <w:pStyle w:val="Heading3"/>
        <w:spacing w:line="360" w:lineRule="auto"/>
      </w:pPr>
      <w:bookmarkStart w:id="31" w:name="_Toc84412579"/>
      <w:bookmarkStart w:id="32" w:name="_Toc84515305"/>
      <w:r>
        <w:rPr>
          <w:shd w:val="clear" w:color="auto" w:fill="FFFFFF"/>
        </w:rPr>
        <w:t xml:space="preserve">1.1. </w:t>
      </w:r>
      <w:r>
        <w:t>Defination</w:t>
      </w:r>
      <w:bookmarkEnd w:id="31"/>
      <w:bookmarkEnd w:id="32"/>
    </w:p>
    <w:p w14:paraId="55453B21" w14:textId="77777777" w:rsidR="009E1005" w:rsidRDefault="009E1005" w:rsidP="009E1005">
      <w:pPr>
        <w:spacing w:line="360" w:lineRule="auto"/>
        <w:jc w:val="both"/>
      </w:pPr>
      <w:r w:rsidRPr="008F137F">
        <w:t>The Data Flow Diagram (DFD) is a structured analysis and design method. It is a visual tool to depict logic models and expresses data transformation in a system. DFD includes a mechanism to model the data flow. It supports decomposition to illustrate details of the data flows and functions.</w:t>
      </w:r>
      <w:r>
        <w:t xml:space="preserve"> DFD includes following characteristics: </w:t>
      </w:r>
    </w:p>
    <w:p w14:paraId="460AC10C" w14:textId="0DBA9180" w:rsidR="009E1005" w:rsidRDefault="009E1005" w:rsidP="005416C3">
      <w:pPr>
        <w:pStyle w:val="ListParagraph"/>
        <w:numPr>
          <w:ilvl w:val="0"/>
          <w:numId w:val="5"/>
        </w:numPr>
        <w:spacing w:line="360" w:lineRule="auto"/>
        <w:jc w:val="both"/>
      </w:pPr>
      <w:r>
        <w:t>supporting the analysis and requirement stage of system design;</w:t>
      </w:r>
    </w:p>
    <w:p w14:paraId="5B5DD21E" w14:textId="19EC5B47" w:rsidR="009E1005" w:rsidRDefault="009E1005" w:rsidP="005416C3">
      <w:pPr>
        <w:pStyle w:val="ListParagraph"/>
        <w:numPr>
          <w:ilvl w:val="0"/>
          <w:numId w:val="5"/>
        </w:numPr>
        <w:spacing w:line="360" w:lineRule="auto"/>
        <w:jc w:val="both"/>
      </w:pPr>
      <w:r>
        <w:t xml:space="preserve">a diagramming technique with annotation; </w:t>
      </w:r>
    </w:p>
    <w:p w14:paraId="3952B41F" w14:textId="74169A2C" w:rsidR="009E1005" w:rsidRDefault="009E1005" w:rsidP="005416C3">
      <w:pPr>
        <w:pStyle w:val="ListParagraph"/>
        <w:numPr>
          <w:ilvl w:val="0"/>
          <w:numId w:val="5"/>
        </w:numPr>
        <w:spacing w:line="360" w:lineRule="auto"/>
        <w:jc w:val="both"/>
      </w:pPr>
      <w:r>
        <w:t>describing a network of activities/processes of the target system;</w:t>
      </w:r>
    </w:p>
    <w:p w14:paraId="34D4E054" w14:textId="4098DA9C" w:rsidR="009E1005" w:rsidRDefault="009E1005" w:rsidP="005416C3">
      <w:pPr>
        <w:pStyle w:val="ListParagraph"/>
        <w:numPr>
          <w:ilvl w:val="0"/>
          <w:numId w:val="5"/>
        </w:numPr>
        <w:spacing w:line="360" w:lineRule="auto"/>
        <w:jc w:val="both"/>
      </w:pPr>
      <w:r>
        <w:t xml:space="preserve">allowing for behaviors of parallel and asynchronous ; </w:t>
      </w:r>
    </w:p>
    <w:p w14:paraId="18E834F1" w14:textId="5A69147E" w:rsidR="008E28FA" w:rsidRPr="00E02644" w:rsidRDefault="009E1005" w:rsidP="005416C3">
      <w:pPr>
        <w:pStyle w:val="ListParagraph"/>
        <w:numPr>
          <w:ilvl w:val="0"/>
          <w:numId w:val="5"/>
        </w:numPr>
        <w:spacing w:line="360" w:lineRule="auto"/>
        <w:jc w:val="both"/>
      </w:pPr>
      <w:r>
        <w:t>stepwise refinement through hierarchical decomposition of processes.</w:t>
      </w:r>
    </w:p>
    <w:p w14:paraId="3117DA93" w14:textId="6E670AB8" w:rsidR="009E1005" w:rsidRDefault="008E28FA" w:rsidP="002D138E">
      <w:pPr>
        <w:pStyle w:val="Heading3"/>
        <w:spacing w:line="360" w:lineRule="auto"/>
      </w:pPr>
      <w:bookmarkStart w:id="33" w:name="_Toc84412580"/>
      <w:bookmarkStart w:id="34" w:name="_Toc84515306"/>
      <w:r>
        <w:t xml:space="preserve">1.2. </w:t>
      </w:r>
      <w:bookmarkStart w:id="35" w:name="_Toc72314008"/>
      <w:r w:rsidRPr="009A12B1">
        <w:t>Elements of data-flow diagrams</w:t>
      </w:r>
      <w:bookmarkEnd w:id="33"/>
      <w:bookmarkEnd w:id="34"/>
      <w:bookmarkEnd w:id="35"/>
    </w:p>
    <w:p w14:paraId="33D75B82" w14:textId="77777777" w:rsidR="008E28FA" w:rsidRPr="005A0178" w:rsidRDefault="008E28FA" w:rsidP="008E28FA">
      <w:pPr>
        <w:jc w:val="both"/>
        <w:rPr>
          <w:szCs w:val="24"/>
        </w:rPr>
      </w:pPr>
      <w:r w:rsidRPr="005A0178">
        <w:rPr>
          <w:szCs w:val="24"/>
        </w:rPr>
        <w:t>Four basic elements are used to construct data-flow diagrams:</w:t>
      </w:r>
    </w:p>
    <w:p w14:paraId="67DE51DB" w14:textId="77777777" w:rsidR="008E28FA" w:rsidRPr="005A0178" w:rsidRDefault="008E28FA" w:rsidP="005416C3">
      <w:pPr>
        <w:pStyle w:val="NormalWeb"/>
        <w:numPr>
          <w:ilvl w:val="0"/>
          <w:numId w:val="4"/>
        </w:numPr>
        <w:shd w:val="clear" w:color="auto" w:fill="FFFFFF"/>
        <w:spacing w:line="360" w:lineRule="auto"/>
        <w:jc w:val="both"/>
        <w:rPr>
          <w:color w:val="000000"/>
        </w:rPr>
      </w:pPr>
      <w:r w:rsidRPr="005A0178">
        <w:rPr>
          <w:color w:val="000000"/>
        </w:rPr>
        <w:t>Processes</w:t>
      </w:r>
    </w:p>
    <w:p w14:paraId="56F73146" w14:textId="77777777" w:rsidR="008E28FA" w:rsidRPr="005A0178" w:rsidRDefault="008E28FA" w:rsidP="005416C3">
      <w:pPr>
        <w:pStyle w:val="NormalWeb"/>
        <w:numPr>
          <w:ilvl w:val="0"/>
          <w:numId w:val="4"/>
        </w:numPr>
        <w:shd w:val="clear" w:color="auto" w:fill="FFFFFF"/>
        <w:spacing w:line="360" w:lineRule="auto"/>
        <w:jc w:val="both"/>
        <w:rPr>
          <w:color w:val="000000"/>
        </w:rPr>
      </w:pPr>
      <w:r w:rsidRPr="005A0178">
        <w:rPr>
          <w:color w:val="000000"/>
        </w:rPr>
        <w:t>Data-flows</w:t>
      </w:r>
    </w:p>
    <w:p w14:paraId="642A27CA" w14:textId="77777777" w:rsidR="008E28FA" w:rsidRPr="005A0178" w:rsidRDefault="008E28FA" w:rsidP="005416C3">
      <w:pPr>
        <w:pStyle w:val="NormalWeb"/>
        <w:numPr>
          <w:ilvl w:val="0"/>
          <w:numId w:val="4"/>
        </w:numPr>
        <w:shd w:val="clear" w:color="auto" w:fill="FFFFFF"/>
        <w:spacing w:line="360" w:lineRule="auto"/>
        <w:jc w:val="both"/>
        <w:rPr>
          <w:color w:val="000000"/>
        </w:rPr>
      </w:pPr>
      <w:r w:rsidRPr="005A0178">
        <w:rPr>
          <w:color w:val="000000"/>
        </w:rPr>
        <w:t>Data stores</w:t>
      </w:r>
    </w:p>
    <w:p w14:paraId="404556A9" w14:textId="386A89A3" w:rsidR="008E28FA" w:rsidRDefault="008E28FA" w:rsidP="005416C3">
      <w:pPr>
        <w:pStyle w:val="NormalWeb"/>
        <w:numPr>
          <w:ilvl w:val="0"/>
          <w:numId w:val="4"/>
        </w:numPr>
        <w:shd w:val="clear" w:color="auto" w:fill="FFFFFF"/>
        <w:spacing w:line="360" w:lineRule="auto"/>
        <w:jc w:val="both"/>
        <w:rPr>
          <w:color w:val="000000"/>
        </w:rPr>
      </w:pPr>
      <w:r w:rsidRPr="005A0178">
        <w:rPr>
          <w:color w:val="000000"/>
        </w:rPr>
        <w:t>External entities</w:t>
      </w:r>
    </w:p>
    <w:p w14:paraId="2A897FC7" w14:textId="77777777" w:rsidR="008E28FA" w:rsidRPr="008E28FA" w:rsidRDefault="008E28FA" w:rsidP="008E28FA">
      <w:pPr>
        <w:pStyle w:val="ListParagraph"/>
        <w:jc w:val="center"/>
        <w:rPr>
          <w:sz w:val="22"/>
        </w:rPr>
      </w:pPr>
      <w:r>
        <w:rPr>
          <w:noProof/>
        </w:rPr>
        <w:lastRenderedPageBreak/>
        <w:drawing>
          <wp:inline distT="0" distB="0" distL="0" distR="0" wp14:anchorId="742652D2" wp14:editId="7D443633">
            <wp:extent cx="3375660" cy="388036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3384631" cy="3890681"/>
                    </a:xfrm>
                    <a:prstGeom prst="rect">
                      <a:avLst/>
                    </a:prstGeom>
                  </pic:spPr>
                </pic:pic>
              </a:graphicData>
            </a:graphic>
          </wp:inline>
        </w:drawing>
      </w:r>
    </w:p>
    <w:p w14:paraId="77F7AFF5" w14:textId="1B04EF0E" w:rsidR="008E28FA" w:rsidRDefault="008E28FA" w:rsidP="008E28FA">
      <w:pPr>
        <w:pStyle w:val="ListParagraph"/>
        <w:jc w:val="center"/>
        <w:rPr>
          <w:sz w:val="22"/>
        </w:rPr>
      </w:pPr>
      <w:r w:rsidRPr="008E28FA">
        <w:rPr>
          <w:sz w:val="22"/>
        </w:rPr>
        <w:t xml:space="preserve">Figure </w:t>
      </w:r>
      <w:r w:rsidR="002C6FA4">
        <w:rPr>
          <w:sz w:val="22"/>
        </w:rPr>
        <w:t>2</w:t>
      </w:r>
      <w:r w:rsidRPr="008E28FA">
        <w:rPr>
          <w:sz w:val="22"/>
        </w:rPr>
        <w:t>.1.   Component of DFD</w:t>
      </w:r>
    </w:p>
    <w:p w14:paraId="14545E3D" w14:textId="77777777" w:rsidR="008E28FA" w:rsidRDefault="008E28FA" w:rsidP="008E28FA">
      <w:pPr>
        <w:pStyle w:val="ListParagraph"/>
        <w:jc w:val="center"/>
        <w:rPr>
          <w:sz w:val="22"/>
        </w:rPr>
      </w:pPr>
    </w:p>
    <w:p w14:paraId="4BDEF186" w14:textId="5732E1AC" w:rsidR="00D7063D" w:rsidRDefault="008E28FA" w:rsidP="000D5E0E">
      <w:pPr>
        <w:pStyle w:val="Heading2"/>
        <w:framePr w:hSpace="0" w:wrap="auto" w:vAnchor="margin" w:hAnchor="text" w:yAlign="inline"/>
      </w:pPr>
      <w:bookmarkStart w:id="36" w:name="_Toc84412581"/>
      <w:bookmarkStart w:id="37" w:name="_Toc84515307"/>
      <w:r>
        <w:t xml:space="preserve">2. </w:t>
      </w:r>
      <w:r w:rsidRPr="008E28FA">
        <w:t>DFD ANALYSIS: DESIGN MAIN FUNCTIONS OF SYSTEM</w:t>
      </w:r>
      <w:bookmarkEnd w:id="36"/>
      <w:bookmarkEnd w:id="37"/>
    </w:p>
    <w:p w14:paraId="24E19502" w14:textId="53FC1009" w:rsidR="00D7063D" w:rsidRDefault="00D7063D" w:rsidP="005416C3">
      <w:pPr>
        <w:pStyle w:val="ListParagraph"/>
        <w:numPr>
          <w:ilvl w:val="0"/>
          <w:numId w:val="6"/>
        </w:numPr>
      </w:pPr>
      <w:r>
        <w:t>Login</w:t>
      </w:r>
    </w:p>
    <w:p w14:paraId="70C73A31" w14:textId="730C6ECF" w:rsidR="00C40415" w:rsidRDefault="000D5E0E" w:rsidP="00C40415">
      <w:pPr>
        <w:pStyle w:val="ListParagraph"/>
        <w:jc w:val="center"/>
      </w:pPr>
      <w:r>
        <w:rPr>
          <w:noProof/>
        </w:rPr>
        <w:drawing>
          <wp:inline distT="0" distB="0" distL="0" distR="0" wp14:anchorId="27B8A85F" wp14:editId="15F9D2B1">
            <wp:extent cx="3039669" cy="40005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a:srcRect r="9638"/>
                    <a:stretch/>
                  </pic:blipFill>
                  <pic:spPr bwMode="auto">
                    <a:xfrm>
                      <a:off x="0" y="0"/>
                      <a:ext cx="3039669" cy="4000500"/>
                    </a:xfrm>
                    <a:prstGeom prst="rect">
                      <a:avLst/>
                    </a:prstGeom>
                    <a:ln>
                      <a:noFill/>
                    </a:ln>
                    <a:extLst>
                      <a:ext uri="{53640926-AAD7-44D8-BBD7-CCE9431645EC}">
                        <a14:shadowObscured xmlns:a14="http://schemas.microsoft.com/office/drawing/2010/main"/>
                      </a:ext>
                    </a:extLst>
                  </pic:spPr>
                </pic:pic>
              </a:graphicData>
            </a:graphic>
          </wp:inline>
        </w:drawing>
      </w:r>
    </w:p>
    <w:p w14:paraId="2847647A" w14:textId="4D14BD3F" w:rsidR="00B92BD8" w:rsidRDefault="00B92BD8" w:rsidP="005416C3">
      <w:pPr>
        <w:pStyle w:val="ListParagraph"/>
        <w:numPr>
          <w:ilvl w:val="0"/>
          <w:numId w:val="6"/>
        </w:numPr>
      </w:pPr>
      <w:r>
        <w:lastRenderedPageBreak/>
        <w:t xml:space="preserve">Search phone </w:t>
      </w:r>
      <w:r w:rsidR="00731E91">
        <w:t>–</w:t>
      </w:r>
      <w:r>
        <w:t xml:space="preserve"> Timekeeping</w:t>
      </w:r>
    </w:p>
    <w:p w14:paraId="3DAAC108" w14:textId="5EDF760E" w:rsidR="00C40415" w:rsidRDefault="00731E91" w:rsidP="00C40415">
      <w:pPr>
        <w:pStyle w:val="ListParagraph"/>
        <w:jc w:val="center"/>
      </w:pPr>
      <w:r>
        <w:rPr>
          <w:noProof/>
        </w:rPr>
        <w:drawing>
          <wp:inline distT="0" distB="0" distL="0" distR="0" wp14:anchorId="75B391F4" wp14:editId="0AB737A1">
            <wp:extent cx="3338623" cy="39844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3352362" cy="4000830"/>
                    </a:xfrm>
                    <a:prstGeom prst="rect">
                      <a:avLst/>
                    </a:prstGeom>
                  </pic:spPr>
                </pic:pic>
              </a:graphicData>
            </a:graphic>
          </wp:inline>
        </w:drawing>
      </w:r>
    </w:p>
    <w:p w14:paraId="016081A1" w14:textId="6E59B190" w:rsidR="00C40415" w:rsidRDefault="00C40415" w:rsidP="00731E91">
      <w:pPr>
        <w:pStyle w:val="ListParagraph"/>
        <w:jc w:val="center"/>
      </w:pPr>
    </w:p>
    <w:p w14:paraId="01FDC45F" w14:textId="5821B36F" w:rsidR="00C40415" w:rsidRDefault="00C40415" w:rsidP="00C40415">
      <w:pPr>
        <w:pStyle w:val="ListParagraph"/>
        <w:numPr>
          <w:ilvl w:val="0"/>
          <w:numId w:val="6"/>
        </w:numPr>
      </w:pPr>
      <w:r>
        <w:t>Attendance record</w:t>
      </w:r>
    </w:p>
    <w:p w14:paraId="1BE0D623" w14:textId="1B83AE8B" w:rsidR="00C40415" w:rsidRDefault="00C40415" w:rsidP="00731E91">
      <w:pPr>
        <w:pStyle w:val="ListParagraph"/>
        <w:jc w:val="center"/>
      </w:pPr>
    </w:p>
    <w:p w14:paraId="7A68F9C5" w14:textId="6C92DA28" w:rsidR="00C40415" w:rsidRDefault="00A95B7B" w:rsidP="002017AC">
      <w:r>
        <w:rPr>
          <w:noProof/>
        </w:rPr>
        <w:drawing>
          <wp:inline distT="0" distB="0" distL="0" distR="0" wp14:anchorId="58C81575" wp14:editId="20F18EE9">
            <wp:extent cx="6396990" cy="3963361"/>
            <wp:effectExtent l="0" t="0" r="381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29"/>
                    <a:stretch>
                      <a:fillRect/>
                    </a:stretch>
                  </pic:blipFill>
                  <pic:spPr>
                    <a:xfrm>
                      <a:off x="0" y="0"/>
                      <a:ext cx="6403700" cy="3967518"/>
                    </a:xfrm>
                    <a:prstGeom prst="rect">
                      <a:avLst/>
                    </a:prstGeom>
                  </pic:spPr>
                </pic:pic>
              </a:graphicData>
            </a:graphic>
          </wp:inline>
        </w:drawing>
      </w:r>
    </w:p>
    <w:p w14:paraId="79C5B9C2" w14:textId="6D04F852" w:rsidR="00122E72" w:rsidRDefault="00122E72" w:rsidP="00122E72">
      <w:pPr>
        <w:pStyle w:val="ListParagraph"/>
        <w:numPr>
          <w:ilvl w:val="0"/>
          <w:numId w:val="6"/>
        </w:numPr>
      </w:pPr>
      <w:r>
        <w:lastRenderedPageBreak/>
        <w:t>Update check-in and check-out time (admin management)</w:t>
      </w:r>
      <w:r w:rsidR="00814E0F">
        <w:t>.</w:t>
      </w:r>
    </w:p>
    <w:p w14:paraId="1E1B7A05" w14:textId="77777777" w:rsidR="00122E72" w:rsidRDefault="00122E72" w:rsidP="00122E72">
      <w:pPr>
        <w:pStyle w:val="ListParagraph"/>
      </w:pPr>
    </w:p>
    <w:p w14:paraId="12438DA2" w14:textId="3450E56A" w:rsidR="00122E72" w:rsidRDefault="00122E72" w:rsidP="00122E72">
      <w:pPr>
        <w:pStyle w:val="ListParagraph"/>
        <w:jc w:val="center"/>
      </w:pPr>
      <w:r>
        <w:rPr>
          <w:noProof/>
        </w:rPr>
        <w:drawing>
          <wp:inline distT="0" distB="0" distL="0" distR="0" wp14:anchorId="3DD1C693" wp14:editId="2CE69FFB">
            <wp:extent cx="3473713" cy="6599583"/>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30"/>
                    <a:stretch>
                      <a:fillRect/>
                    </a:stretch>
                  </pic:blipFill>
                  <pic:spPr>
                    <a:xfrm>
                      <a:off x="0" y="0"/>
                      <a:ext cx="3501195" cy="6651795"/>
                    </a:xfrm>
                    <a:prstGeom prst="rect">
                      <a:avLst/>
                    </a:prstGeom>
                  </pic:spPr>
                </pic:pic>
              </a:graphicData>
            </a:graphic>
          </wp:inline>
        </w:drawing>
      </w:r>
    </w:p>
    <w:p w14:paraId="1E7DF597" w14:textId="385E6E19" w:rsidR="00122E72" w:rsidRDefault="00122E72" w:rsidP="00122E72">
      <w:pPr>
        <w:pStyle w:val="ListParagraph"/>
        <w:jc w:val="center"/>
      </w:pPr>
    </w:p>
    <w:p w14:paraId="19B28BDA" w14:textId="71ABEAB5" w:rsidR="00122E72" w:rsidRDefault="00122E72" w:rsidP="00122E72">
      <w:pPr>
        <w:pStyle w:val="ListParagraph"/>
        <w:jc w:val="center"/>
      </w:pPr>
    </w:p>
    <w:p w14:paraId="6B580AA7" w14:textId="2B9D8DE6" w:rsidR="00122E72" w:rsidRDefault="00122E72" w:rsidP="00122E72">
      <w:pPr>
        <w:pStyle w:val="ListParagraph"/>
        <w:jc w:val="center"/>
      </w:pPr>
    </w:p>
    <w:p w14:paraId="56597351" w14:textId="40A9BE32" w:rsidR="00122E72" w:rsidRDefault="00122E72" w:rsidP="00122E72">
      <w:pPr>
        <w:pStyle w:val="ListParagraph"/>
        <w:jc w:val="center"/>
      </w:pPr>
    </w:p>
    <w:p w14:paraId="4AF260DA" w14:textId="4F7A591F" w:rsidR="00122E72" w:rsidRDefault="00122E72" w:rsidP="00122E72">
      <w:pPr>
        <w:pStyle w:val="ListParagraph"/>
        <w:jc w:val="center"/>
      </w:pPr>
    </w:p>
    <w:p w14:paraId="23B9D082" w14:textId="2A80C154" w:rsidR="00122E72" w:rsidRDefault="00122E72" w:rsidP="00122E72">
      <w:pPr>
        <w:pStyle w:val="ListParagraph"/>
        <w:jc w:val="center"/>
      </w:pPr>
    </w:p>
    <w:p w14:paraId="28856C8A" w14:textId="48980C98" w:rsidR="00122E72" w:rsidRDefault="00122E72" w:rsidP="00122E72">
      <w:pPr>
        <w:pStyle w:val="ListParagraph"/>
        <w:jc w:val="center"/>
      </w:pPr>
    </w:p>
    <w:p w14:paraId="319E4ADA" w14:textId="720179B0" w:rsidR="00330DF2" w:rsidRDefault="00330DF2" w:rsidP="00122E72">
      <w:pPr>
        <w:pStyle w:val="ListParagraph"/>
        <w:jc w:val="center"/>
      </w:pPr>
    </w:p>
    <w:p w14:paraId="3DA64388" w14:textId="1E785074" w:rsidR="00330DF2" w:rsidRDefault="00330DF2" w:rsidP="00330DF2">
      <w:pPr>
        <w:pStyle w:val="ListParagraph"/>
        <w:numPr>
          <w:ilvl w:val="0"/>
          <w:numId w:val="6"/>
        </w:numPr>
      </w:pPr>
      <w:r>
        <w:lastRenderedPageBreak/>
        <w:t>Update shift</w:t>
      </w:r>
    </w:p>
    <w:p w14:paraId="08B330A2" w14:textId="669389DB" w:rsidR="00330DF2" w:rsidRDefault="00330DF2" w:rsidP="00330DF2">
      <w:pPr>
        <w:pStyle w:val="ListParagraph"/>
        <w:jc w:val="center"/>
      </w:pPr>
      <w:r>
        <w:rPr>
          <w:noProof/>
        </w:rPr>
        <w:drawing>
          <wp:inline distT="0" distB="0" distL="0" distR="0" wp14:anchorId="451C757E" wp14:editId="02418781">
            <wp:extent cx="2028825" cy="3774718"/>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31"/>
                    <a:stretch>
                      <a:fillRect/>
                    </a:stretch>
                  </pic:blipFill>
                  <pic:spPr>
                    <a:xfrm>
                      <a:off x="0" y="0"/>
                      <a:ext cx="2048567" cy="3811449"/>
                    </a:xfrm>
                    <a:prstGeom prst="rect">
                      <a:avLst/>
                    </a:prstGeom>
                  </pic:spPr>
                </pic:pic>
              </a:graphicData>
            </a:graphic>
          </wp:inline>
        </w:drawing>
      </w:r>
    </w:p>
    <w:p w14:paraId="7CDFA902" w14:textId="226F04FD" w:rsidR="00122E72" w:rsidRDefault="00330DF2" w:rsidP="00330DF2">
      <w:pPr>
        <w:pStyle w:val="ListParagraph"/>
        <w:numPr>
          <w:ilvl w:val="0"/>
          <w:numId w:val="6"/>
        </w:numPr>
      </w:pPr>
      <w:r>
        <w:t>Update valid reason</w:t>
      </w:r>
    </w:p>
    <w:p w14:paraId="6DD7E402" w14:textId="04269D50" w:rsidR="00330DF2" w:rsidRDefault="00330DF2" w:rsidP="00234607">
      <w:pPr>
        <w:pStyle w:val="ListParagraph"/>
      </w:pPr>
      <w:r>
        <w:rPr>
          <w:noProof/>
        </w:rPr>
        <w:drawing>
          <wp:inline distT="0" distB="0" distL="0" distR="0" wp14:anchorId="6FE850B0" wp14:editId="5140EAFB">
            <wp:extent cx="5839066" cy="4627659"/>
            <wp:effectExtent l="0" t="0" r="0" b="190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rotWithShape="1">
                    <a:blip r:embed="rId32"/>
                    <a:srcRect l="4931" r="8121"/>
                    <a:stretch/>
                  </pic:blipFill>
                  <pic:spPr bwMode="auto">
                    <a:xfrm>
                      <a:off x="0" y="0"/>
                      <a:ext cx="5865209" cy="4648378"/>
                    </a:xfrm>
                    <a:prstGeom prst="rect">
                      <a:avLst/>
                    </a:prstGeom>
                    <a:ln>
                      <a:noFill/>
                    </a:ln>
                    <a:extLst>
                      <a:ext uri="{53640926-AAD7-44D8-BBD7-CCE9431645EC}">
                        <a14:shadowObscured xmlns:a14="http://schemas.microsoft.com/office/drawing/2010/main"/>
                      </a:ext>
                    </a:extLst>
                  </pic:spPr>
                </pic:pic>
              </a:graphicData>
            </a:graphic>
          </wp:inline>
        </w:drawing>
      </w:r>
    </w:p>
    <w:p w14:paraId="224EE863" w14:textId="4B3A473D" w:rsidR="00330DF2" w:rsidRDefault="00330DF2" w:rsidP="00330DF2">
      <w:pPr>
        <w:pStyle w:val="ListParagraph"/>
        <w:numPr>
          <w:ilvl w:val="0"/>
          <w:numId w:val="6"/>
        </w:numPr>
      </w:pPr>
      <w:r>
        <w:lastRenderedPageBreak/>
        <w:t>Set overtime</w:t>
      </w:r>
    </w:p>
    <w:p w14:paraId="5396CEE3" w14:textId="6325B983" w:rsidR="00330DF2" w:rsidRDefault="00330DF2" w:rsidP="00122E72">
      <w:r>
        <w:rPr>
          <w:noProof/>
        </w:rPr>
        <w:drawing>
          <wp:inline distT="0" distB="0" distL="0" distR="0" wp14:anchorId="5B51982B" wp14:editId="0E556F51">
            <wp:extent cx="6288657" cy="3847813"/>
            <wp:effectExtent l="0" t="0" r="0" b="63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rotWithShape="1">
                    <a:blip r:embed="rId33"/>
                    <a:srcRect l="833" r="5276"/>
                    <a:stretch/>
                  </pic:blipFill>
                  <pic:spPr bwMode="auto">
                    <a:xfrm>
                      <a:off x="0" y="0"/>
                      <a:ext cx="6300836" cy="3855265"/>
                    </a:xfrm>
                    <a:prstGeom prst="rect">
                      <a:avLst/>
                    </a:prstGeom>
                    <a:ln>
                      <a:noFill/>
                    </a:ln>
                    <a:extLst>
                      <a:ext uri="{53640926-AAD7-44D8-BBD7-CCE9431645EC}">
                        <a14:shadowObscured xmlns:a14="http://schemas.microsoft.com/office/drawing/2010/main"/>
                      </a:ext>
                    </a:extLst>
                  </pic:spPr>
                </pic:pic>
              </a:graphicData>
            </a:graphic>
          </wp:inline>
        </w:drawing>
      </w:r>
    </w:p>
    <w:p w14:paraId="394AB7B3" w14:textId="02761118" w:rsidR="00234607" w:rsidRDefault="00234607" w:rsidP="00122E72"/>
    <w:p w14:paraId="0AFC4C4B" w14:textId="16C2D33A" w:rsidR="00234607" w:rsidRDefault="00234607" w:rsidP="00234607">
      <w:pPr>
        <w:pStyle w:val="ListParagraph"/>
        <w:numPr>
          <w:ilvl w:val="0"/>
          <w:numId w:val="6"/>
        </w:numPr>
      </w:pPr>
      <w:r w:rsidRPr="00234607">
        <w:t>Set Unpaid leave if an employee suddenly off without permission</w:t>
      </w:r>
    </w:p>
    <w:p w14:paraId="1822FD27" w14:textId="4BF78E82" w:rsidR="00234607" w:rsidRDefault="00234607" w:rsidP="00122E72"/>
    <w:p w14:paraId="7322F900" w14:textId="59A299E2" w:rsidR="00234607" w:rsidRDefault="00234607" w:rsidP="00122E72">
      <w:r>
        <w:rPr>
          <w:noProof/>
        </w:rPr>
        <w:drawing>
          <wp:inline distT="0" distB="0" distL="0" distR="0" wp14:anchorId="4DF660A5" wp14:editId="1AAC47AA">
            <wp:extent cx="6252252" cy="326707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34"/>
                    <a:stretch>
                      <a:fillRect/>
                    </a:stretch>
                  </pic:blipFill>
                  <pic:spPr>
                    <a:xfrm>
                      <a:off x="0" y="0"/>
                      <a:ext cx="6255706" cy="3268880"/>
                    </a:xfrm>
                    <a:prstGeom prst="rect">
                      <a:avLst/>
                    </a:prstGeom>
                  </pic:spPr>
                </pic:pic>
              </a:graphicData>
            </a:graphic>
          </wp:inline>
        </w:drawing>
      </w:r>
    </w:p>
    <w:p w14:paraId="40C95161" w14:textId="0643D357" w:rsidR="00234607" w:rsidRDefault="00234607" w:rsidP="00122E72"/>
    <w:p w14:paraId="730F6B59" w14:textId="31961EC2" w:rsidR="00234607" w:rsidRDefault="00234607" w:rsidP="00122E72"/>
    <w:p w14:paraId="6726C1D4" w14:textId="54E6DB8C" w:rsidR="00234607" w:rsidRDefault="00234607" w:rsidP="00122E72"/>
    <w:p w14:paraId="493029DD" w14:textId="73D4B068" w:rsidR="00330DF2" w:rsidRDefault="00330DF2" w:rsidP="00122E72"/>
    <w:p w14:paraId="41808B61" w14:textId="4D793B29" w:rsidR="004A1266" w:rsidRDefault="004A1266" w:rsidP="004A1266">
      <w:pPr>
        <w:pStyle w:val="ListParagraph"/>
        <w:numPr>
          <w:ilvl w:val="0"/>
          <w:numId w:val="6"/>
        </w:numPr>
      </w:pPr>
      <w:r>
        <w:lastRenderedPageBreak/>
        <w:t>Arrange shift</w:t>
      </w:r>
    </w:p>
    <w:p w14:paraId="3EDF754D" w14:textId="34514871" w:rsidR="004A1266" w:rsidRDefault="004A1266" w:rsidP="004A1266">
      <w:pPr>
        <w:pStyle w:val="ListParagraph"/>
        <w:ind w:left="284"/>
        <w:jc w:val="both"/>
      </w:pPr>
      <w:r>
        <w:rPr>
          <w:noProof/>
        </w:rPr>
        <w:drawing>
          <wp:inline distT="0" distB="0" distL="0" distR="0" wp14:anchorId="2D54E4C1" wp14:editId="64B1B113">
            <wp:extent cx="5934974" cy="4483081"/>
            <wp:effectExtent l="0" t="0" r="889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rotWithShape="1">
                    <a:blip r:embed="rId35"/>
                    <a:srcRect r="7082"/>
                    <a:stretch/>
                  </pic:blipFill>
                  <pic:spPr bwMode="auto">
                    <a:xfrm>
                      <a:off x="0" y="0"/>
                      <a:ext cx="5959274" cy="4501437"/>
                    </a:xfrm>
                    <a:prstGeom prst="rect">
                      <a:avLst/>
                    </a:prstGeom>
                    <a:ln>
                      <a:noFill/>
                    </a:ln>
                    <a:extLst>
                      <a:ext uri="{53640926-AAD7-44D8-BBD7-CCE9431645EC}">
                        <a14:shadowObscured xmlns:a14="http://schemas.microsoft.com/office/drawing/2010/main"/>
                      </a:ext>
                    </a:extLst>
                  </pic:spPr>
                </pic:pic>
              </a:graphicData>
            </a:graphic>
          </wp:inline>
        </w:drawing>
      </w:r>
    </w:p>
    <w:p w14:paraId="181DAE44" w14:textId="77777777" w:rsidR="004A1266" w:rsidRDefault="004A1266" w:rsidP="00122E72"/>
    <w:p w14:paraId="53DA6B62" w14:textId="258569CC" w:rsidR="001A6197" w:rsidRDefault="00B92BD8" w:rsidP="00234607">
      <w:pPr>
        <w:pStyle w:val="ListParagraph"/>
        <w:numPr>
          <w:ilvl w:val="0"/>
          <w:numId w:val="6"/>
        </w:numPr>
      </w:pPr>
      <w:r>
        <w:t>Change password</w:t>
      </w:r>
    </w:p>
    <w:p w14:paraId="1072141F" w14:textId="37897D7D" w:rsidR="002017AC" w:rsidRDefault="00B92BD8" w:rsidP="00122E72">
      <w:pPr>
        <w:pStyle w:val="ListParagraph"/>
        <w:jc w:val="center"/>
      </w:pPr>
      <w:r>
        <w:rPr>
          <w:noProof/>
        </w:rPr>
        <w:drawing>
          <wp:inline distT="0" distB="0" distL="0" distR="0" wp14:anchorId="0636CD6A" wp14:editId="62538013">
            <wp:extent cx="2863970" cy="35900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6"/>
                    <a:srcRect t="6808" b="2965"/>
                    <a:stretch/>
                  </pic:blipFill>
                  <pic:spPr bwMode="auto">
                    <a:xfrm>
                      <a:off x="0" y="0"/>
                      <a:ext cx="2892691" cy="3626086"/>
                    </a:xfrm>
                    <a:prstGeom prst="rect">
                      <a:avLst/>
                    </a:prstGeom>
                    <a:ln>
                      <a:noFill/>
                    </a:ln>
                    <a:extLst>
                      <a:ext uri="{53640926-AAD7-44D8-BBD7-CCE9431645EC}">
                        <a14:shadowObscured xmlns:a14="http://schemas.microsoft.com/office/drawing/2010/main"/>
                      </a:ext>
                    </a:extLst>
                  </pic:spPr>
                </pic:pic>
              </a:graphicData>
            </a:graphic>
          </wp:inline>
        </w:drawing>
      </w:r>
    </w:p>
    <w:p w14:paraId="3A80A317" w14:textId="0F6F4AA1" w:rsidR="002017AC" w:rsidRDefault="004527D6" w:rsidP="004527D6">
      <w:pPr>
        <w:pStyle w:val="ListParagraph"/>
        <w:numPr>
          <w:ilvl w:val="0"/>
          <w:numId w:val="6"/>
        </w:numPr>
      </w:pPr>
      <w:r>
        <w:lastRenderedPageBreak/>
        <w:t>Search information:</w:t>
      </w:r>
    </w:p>
    <w:p w14:paraId="3E2F9B51" w14:textId="73936EE8" w:rsidR="004527D6" w:rsidRDefault="004527D6" w:rsidP="004527D6">
      <w:pPr>
        <w:pStyle w:val="ListParagraph"/>
        <w:jc w:val="center"/>
      </w:pPr>
      <w:r>
        <w:rPr>
          <w:noProof/>
        </w:rPr>
        <w:drawing>
          <wp:inline distT="0" distB="0" distL="0" distR="0" wp14:anchorId="68421687" wp14:editId="33ED37DC">
            <wp:extent cx="2770429" cy="3864634"/>
            <wp:effectExtent l="0" t="0" r="0" b="254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37"/>
                    <a:stretch>
                      <a:fillRect/>
                    </a:stretch>
                  </pic:blipFill>
                  <pic:spPr>
                    <a:xfrm>
                      <a:off x="0" y="0"/>
                      <a:ext cx="2787573" cy="3888550"/>
                    </a:xfrm>
                    <a:prstGeom prst="rect">
                      <a:avLst/>
                    </a:prstGeom>
                  </pic:spPr>
                </pic:pic>
              </a:graphicData>
            </a:graphic>
          </wp:inline>
        </w:drawing>
      </w:r>
    </w:p>
    <w:p w14:paraId="7A12B037" w14:textId="33320E08" w:rsidR="00122E72" w:rsidRDefault="00234607" w:rsidP="004527D6">
      <w:pPr>
        <w:pStyle w:val="ListParagraph"/>
        <w:jc w:val="center"/>
      </w:pPr>
      <w:r>
        <w:br/>
      </w:r>
    </w:p>
    <w:p w14:paraId="5E099912" w14:textId="4066E968" w:rsidR="002017AC" w:rsidRDefault="004527D6" w:rsidP="004527D6">
      <w:pPr>
        <w:pStyle w:val="ListParagraph"/>
        <w:numPr>
          <w:ilvl w:val="0"/>
          <w:numId w:val="6"/>
        </w:numPr>
      </w:pPr>
      <w:r>
        <w:t>Sort information</w:t>
      </w:r>
    </w:p>
    <w:p w14:paraId="5B514F52" w14:textId="2D1B6E1C" w:rsidR="00234607" w:rsidRDefault="004527D6" w:rsidP="004A1266">
      <w:pPr>
        <w:pStyle w:val="ListParagraph"/>
        <w:jc w:val="center"/>
      </w:pPr>
      <w:r>
        <w:rPr>
          <w:noProof/>
        </w:rPr>
        <w:drawing>
          <wp:inline distT="0" distB="0" distL="0" distR="0" wp14:anchorId="23888BC7" wp14:editId="08E6E948">
            <wp:extent cx="2164273" cy="3942272"/>
            <wp:effectExtent l="0" t="0" r="7620" b="12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38"/>
                    <a:stretch>
                      <a:fillRect/>
                    </a:stretch>
                  </pic:blipFill>
                  <pic:spPr>
                    <a:xfrm>
                      <a:off x="0" y="0"/>
                      <a:ext cx="2165834" cy="3945116"/>
                    </a:xfrm>
                    <a:prstGeom prst="rect">
                      <a:avLst/>
                    </a:prstGeom>
                  </pic:spPr>
                </pic:pic>
              </a:graphicData>
            </a:graphic>
          </wp:inline>
        </w:drawing>
      </w:r>
    </w:p>
    <w:p w14:paraId="4733F67D" w14:textId="5A723622" w:rsidR="002017AC" w:rsidRDefault="002017AC" w:rsidP="002017AC">
      <w:pPr>
        <w:pStyle w:val="ListParagraph"/>
        <w:numPr>
          <w:ilvl w:val="0"/>
          <w:numId w:val="6"/>
        </w:numPr>
      </w:pPr>
      <w:r>
        <w:lastRenderedPageBreak/>
        <w:t>Create request change shift</w:t>
      </w:r>
    </w:p>
    <w:p w14:paraId="6A93A432" w14:textId="77777777" w:rsidR="002017AC" w:rsidRDefault="002017AC" w:rsidP="002017AC">
      <w:pPr>
        <w:pStyle w:val="ListParagraph"/>
      </w:pPr>
    </w:p>
    <w:p w14:paraId="4D35E64B" w14:textId="0C6AF6DF" w:rsidR="002017AC" w:rsidRDefault="002017AC" w:rsidP="002017AC">
      <w:pPr>
        <w:pStyle w:val="ListParagraph"/>
        <w:ind w:left="0"/>
        <w:jc w:val="center"/>
      </w:pPr>
      <w:r>
        <w:rPr>
          <w:noProof/>
        </w:rPr>
        <w:drawing>
          <wp:inline distT="0" distB="0" distL="0" distR="0" wp14:anchorId="7E8D8507" wp14:editId="7E90C27A">
            <wp:extent cx="5638057" cy="7778337"/>
            <wp:effectExtent l="0" t="0" r="127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39"/>
                    <a:stretch>
                      <a:fillRect/>
                    </a:stretch>
                  </pic:blipFill>
                  <pic:spPr>
                    <a:xfrm>
                      <a:off x="0" y="0"/>
                      <a:ext cx="5690792" cy="7851091"/>
                    </a:xfrm>
                    <a:prstGeom prst="rect">
                      <a:avLst/>
                    </a:prstGeom>
                  </pic:spPr>
                </pic:pic>
              </a:graphicData>
            </a:graphic>
          </wp:inline>
        </w:drawing>
      </w:r>
    </w:p>
    <w:p w14:paraId="72B61FD3" w14:textId="4FEFE992" w:rsidR="002017AC" w:rsidRDefault="002017AC" w:rsidP="00B92BD8">
      <w:pPr>
        <w:pStyle w:val="ListParagraph"/>
        <w:jc w:val="center"/>
      </w:pPr>
    </w:p>
    <w:p w14:paraId="203B4D37" w14:textId="057E2C21" w:rsidR="002017AC" w:rsidRDefault="002017AC" w:rsidP="002017AC"/>
    <w:p w14:paraId="546F94F3" w14:textId="77777777" w:rsidR="002017AC" w:rsidRDefault="002017AC" w:rsidP="002017AC"/>
    <w:p w14:paraId="4E8270CD" w14:textId="57B21980" w:rsidR="00B92BD8" w:rsidRDefault="00B92BD8" w:rsidP="005416C3">
      <w:pPr>
        <w:pStyle w:val="ListParagraph"/>
        <w:numPr>
          <w:ilvl w:val="0"/>
          <w:numId w:val="6"/>
        </w:numPr>
      </w:pPr>
      <w:r>
        <w:lastRenderedPageBreak/>
        <w:t>Create request</w:t>
      </w:r>
      <w:r w:rsidR="002017AC">
        <w:t xml:space="preserve"> leave</w:t>
      </w:r>
    </w:p>
    <w:p w14:paraId="66891A91" w14:textId="77777777" w:rsidR="002017AC" w:rsidRDefault="002017AC" w:rsidP="002017AC">
      <w:pPr>
        <w:pStyle w:val="ListParagraph"/>
      </w:pPr>
    </w:p>
    <w:p w14:paraId="151C951B" w14:textId="30E11199" w:rsidR="002017AC" w:rsidRDefault="002017AC" w:rsidP="002017AC">
      <w:pPr>
        <w:pStyle w:val="ListParagraph"/>
        <w:jc w:val="center"/>
      </w:pPr>
      <w:r>
        <w:rPr>
          <w:noProof/>
        </w:rPr>
        <w:drawing>
          <wp:inline distT="0" distB="0" distL="0" distR="0" wp14:anchorId="456CF22C" wp14:editId="7C64EF99">
            <wp:extent cx="4790118" cy="822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40"/>
                    <a:stretch>
                      <a:fillRect/>
                    </a:stretch>
                  </pic:blipFill>
                  <pic:spPr>
                    <a:xfrm>
                      <a:off x="0" y="0"/>
                      <a:ext cx="4813891" cy="8270442"/>
                    </a:xfrm>
                    <a:prstGeom prst="rect">
                      <a:avLst/>
                    </a:prstGeom>
                  </pic:spPr>
                </pic:pic>
              </a:graphicData>
            </a:graphic>
          </wp:inline>
        </w:drawing>
      </w:r>
    </w:p>
    <w:p w14:paraId="2C528CC2" w14:textId="105BE8C3" w:rsidR="00DB6B28" w:rsidRDefault="00DB6B28" w:rsidP="001A6197"/>
    <w:p w14:paraId="30FD4A59" w14:textId="3B4B17BE" w:rsidR="004A1266" w:rsidRDefault="004A1266" w:rsidP="004A1266">
      <w:pPr>
        <w:pStyle w:val="ListParagraph"/>
        <w:numPr>
          <w:ilvl w:val="0"/>
          <w:numId w:val="6"/>
        </w:numPr>
      </w:pPr>
      <w:r>
        <w:lastRenderedPageBreak/>
        <w:t>Generate attendance monthly report</w:t>
      </w:r>
    </w:p>
    <w:p w14:paraId="4ADAA47F" w14:textId="77777777" w:rsidR="004F40E6" w:rsidRDefault="004F40E6" w:rsidP="004F40E6">
      <w:pPr>
        <w:pStyle w:val="ListParagraph"/>
      </w:pPr>
    </w:p>
    <w:p w14:paraId="67C28F44" w14:textId="5A0D8ACD" w:rsidR="004F40E6" w:rsidRDefault="004F40E6" w:rsidP="004F40E6">
      <w:pPr>
        <w:jc w:val="center"/>
        <w:rPr>
          <w:noProof/>
        </w:rPr>
      </w:pPr>
      <w:r>
        <w:rPr>
          <w:noProof/>
        </w:rPr>
        <w:drawing>
          <wp:inline distT="0" distB="0" distL="0" distR="0" wp14:anchorId="5492B86F" wp14:editId="6EEBFA84">
            <wp:extent cx="3623094" cy="6982883"/>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1"/>
                    <a:stretch>
                      <a:fillRect/>
                    </a:stretch>
                  </pic:blipFill>
                  <pic:spPr>
                    <a:xfrm>
                      <a:off x="0" y="0"/>
                      <a:ext cx="3635303" cy="7006415"/>
                    </a:xfrm>
                    <a:prstGeom prst="rect">
                      <a:avLst/>
                    </a:prstGeom>
                  </pic:spPr>
                </pic:pic>
              </a:graphicData>
            </a:graphic>
          </wp:inline>
        </w:drawing>
      </w:r>
    </w:p>
    <w:p w14:paraId="3019EC91" w14:textId="6D9543B3" w:rsidR="004F40E6" w:rsidRDefault="004F40E6" w:rsidP="004A1266">
      <w:pPr>
        <w:pStyle w:val="ListParagraph"/>
        <w:rPr>
          <w:noProof/>
        </w:rPr>
      </w:pPr>
    </w:p>
    <w:p w14:paraId="12531FBE" w14:textId="19F57D4A" w:rsidR="004F40E6" w:rsidRDefault="004F40E6" w:rsidP="004A1266">
      <w:pPr>
        <w:pStyle w:val="ListParagraph"/>
        <w:rPr>
          <w:noProof/>
        </w:rPr>
      </w:pPr>
    </w:p>
    <w:p w14:paraId="79D43B5F" w14:textId="5DF6B441" w:rsidR="004F40E6" w:rsidRDefault="004F40E6" w:rsidP="004A1266">
      <w:pPr>
        <w:pStyle w:val="ListParagraph"/>
        <w:rPr>
          <w:noProof/>
        </w:rPr>
      </w:pPr>
    </w:p>
    <w:p w14:paraId="5C6E0E7C" w14:textId="052E81F8" w:rsidR="004F40E6" w:rsidRDefault="004F40E6" w:rsidP="004A1266">
      <w:pPr>
        <w:pStyle w:val="ListParagraph"/>
        <w:rPr>
          <w:noProof/>
        </w:rPr>
      </w:pPr>
    </w:p>
    <w:p w14:paraId="71441C89" w14:textId="5D079C38" w:rsidR="004F40E6" w:rsidRDefault="004F40E6" w:rsidP="004F40E6">
      <w:pPr>
        <w:rPr>
          <w:noProof/>
        </w:rPr>
      </w:pPr>
    </w:p>
    <w:p w14:paraId="0800F247" w14:textId="77777777" w:rsidR="004F40E6" w:rsidRPr="008E28FA" w:rsidRDefault="004F40E6" w:rsidP="004A1266">
      <w:pPr>
        <w:pStyle w:val="ListParagraph"/>
      </w:pPr>
    </w:p>
    <w:p w14:paraId="785E6AB1" w14:textId="481B0420" w:rsidR="008E28FA" w:rsidRPr="003176C0" w:rsidRDefault="003A65B9" w:rsidP="005416C3">
      <w:pPr>
        <w:pStyle w:val="ListParagraph"/>
        <w:numPr>
          <w:ilvl w:val="0"/>
          <w:numId w:val="6"/>
        </w:numPr>
        <w:rPr>
          <w:szCs w:val="26"/>
        </w:rPr>
      </w:pPr>
      <w:r w:rsidRPr="003176C0">
        <w:rPr>
          <w:szCs w:val="26"/>
        </w:rPr>
        <w:lastRenderedPageBreak/>
        <w:t>Calculation salary</w:t>
      </w:r>
    </w:p>
    <w:p w14:paraId="6A2F1019" w14:textId="7C80CB56" w:rsidR="008E28FA" w:rsidRDefault="00DB6B28" w:rsidP="00DB6B28">
      <w:pPr>
        <w:pStyle w:val="NormalWeb"/>
        <w:shd w:val="clear" w:color="auto" w:fill="FFFFFF"/>
        <w:spacing w:line="360" w:lineRule="auto"/>
        <w:ind w:left="720"/>
        <w:jc w:val="center"/>
        <w:rPr>
          <w:color w:val="000000"/>
        </w:rPr>
      </w:pPr>
      <w:r w:rsidRPr="00DB6B28">
        <w:rPr>
          <w:noProof/>
          <w:color w:val="000000"/>
        </w:rPr>
        <w:drawing>
          <wp:inline distT="0" distB="0" distL="0" distR="0" wp14:anchorId="37C4E81D" wp14:editId="4C5A4AEB">
            <wp:extent cx="5351066" cy="6210300"/>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6136" cy="6227789"/>
                    </a:xfrm>
                    <a:prstGeom prst="rect">
                      <a:avLst/>
                    </a:prstGeom>
                  </pic:spPr>
                </pic:pic>
              </a:graphicData>
            </a:graphic>
          </wp:inline>
        </w:drawing>
      </w:r>
    </w:p>
    <w:p w14:paraId="7405AF41" w14:textId="19214B20" w:rsidR="004458F7" w:rsidRDefault="004458F7" w:rsidP="00DB6B28">
      <w:pPr>
        <w:pStyle w:val="NormalWeb"/>
        <w:shd w:val="clear" w:color="auto" w:fill="FFFFFF"/>
        <w:spacing w:line="360" w:lineRule="auto"/>
        <w:ind w:left="720"/>
        <w:jc w:val="center"/>
        <w:rPr>
          <w:color w:val="000000"/>
        </w:rPr>
      </w:pPr>
    </w:p>
    <w:p w14:paraId="2D4BBD81" w14:textId="4DB1BE27" w:rsidR="004458F7" w:rsidRDefault="004458F7" w:rsidP="00DB6B28">
      <w:pPr>
        <w:pStyle w:val="NormalWeb"/>
        <w:shd w:val="clear" w:color="auto" w:fill="FFFFFF"/>
        <w:spacing w:line="360" w:lineRule="auto"/>
        <w:ind w:left="720"/>
        <w:jc w:val="center"/>
        <w:rPr>
          <w:color w:val="000000"/>
        </w:rPr>
      </w:pPr>
    </w:p>
    <w:p w14:paraId="36D8B22A" w14:textId="3237C07D" w:rsidR="004458F7" w:rsidRDefault="004458F7" w:rsidP="00DB6B28">
      <w:pPr>
        <w:pStyle w:val="NormalWeb"/>
        <w:shd w:val="clear" w:color="auto" w:fill="FFFFFF"/>
        <w:spacing w:line="360" w:lineRule="auto"/>
        <w:ind w:left="720"/>
        <w:jc w:val="center"/>
        <w:rPr>
          <w:color w:val="000000"/>
        </w:rPr>
      </w:pPr>
    </w:p>
    <w:p w14:paraId="4589B78D" w14:textId="595CD19C" w:rsidR="004458F7" w:rsidRDefault="004458F7" w:rsidP="00FB2722">
      <w:pPr>
        <w:pStyle w:val="NormalWeb"/>
        <w:shd w:val="clear" w:color="auto" w:fill="FFFFFF"/>
        <w:spacing w:line="360" w:lineRule="auto"/>
        <w:rPr>
          <w:color w:val="000000"/>
        </w:rPr>
      </w:pPr>
    </w:p>
    <w:p w14:paraId="70D63397" w14:textId="77777777" w:rsidR="00234607" w:rsidRDefault="00234607" w:rsidP="00FB2722">
      <w:pPr>
        <w:pStyle w:val="NormalWeb"/>
        <w:shd w:val="clear" w:color="auto" w:fill="FFFFFF"/>
        <w:spacing w:line="360" w:lineRule="auto"/>
        <w:rPr>
          <w:color w:val="000000"/>
        </w:rPr>
      </w:pPr>
    </w:p>
    <w:p w14:paraId="1675B009" w14:textId="2F6A81EF" w:rsidR="00DB6B28" w:rsidRPr="003176C0" w:rsidRDefault="004F40E6" w:rsidP="005416C3">
      <w:pPr>
        <w:pStyle w:val="NormalWeb"/>
        <w:numPr>
          <w:ilvl w:val="0"/>
          <w:numId w:val="6"/>
        </w:numPr>
        <w:shd w:val="clear" w:color="auto" w:fill="FFFFFF"/>
        <w:spacing w:line="360" w:lineRule="auto"/>
        <w:rPr>
          <w:color w:val="000000"/>
          <w:sz w:val="26"/>
          <w:szCs w:val="26"/>
        </w:rPr>
      </w:pPr>
      <w:r>
        <w:rPr>
          <w:color w:val="000000"/>
          <w:sz w:val="26"/>
          <w:szCs w:val="26"/>
        </w:rPr>
        <w:lastRenderedPageBreak/>
        <w:t>Generate</w:t>
      </w:r>
      <w:r w:rsidR="00DB6B28" w:rsidRPr="003176C0">
        <w:rPr>
          <w:color w:val="000000"/>
          <w:sz w:val="26"/>
          <w:szCs w:val="26"/>
        </w:rPr>
        <w:t xml:space="preserve"> </w:t>
      </w:r>
      <w:r w:rsidR="00615859" w:rsidRPr="003176C0">
        <w:rPr>
          <w:color w:val="000000"/>
          <w:sz w:val="26"/>
          <w:szCs w:val="26"/>
        </w:rPr>
        <w:t>salary report</w:t>
      </w:r>
    </w:p>
    <w:p w14:paraId="79269484" w14:textId="10B94DA7" w:rsidR="00DB6B28" w:rsidRDefault="004458F7" w:rsidP="004458F7">
      <w:pPr>
        <w:pStyle w:val="NormalWeb"/>
        <w:shd w:val="clear" w:color="auto" w:fill="FFFFFF"/>
        <w:spacing w:line="360" w:lineRule="auto"/>
        <w:ind w:left="720"/>
        <w:jc w:val="center"/>
        <w:rPr>
          <w:color w:val="000000"/>
        </w:rPr>
      </w:pPr>
      <w:r w:rsidRPr="004458F7">
        <w:rPr>
          <w:noProof/>
          <w:color w:val="000000"/>
        </w:rPr>
        <w:drawing>
          <wp:inline distT="0" distB="0" distL="0" distR="0" wp14:anchorId="496C5A27" wp14:editId="04904F95">
            <wp:extent cx="4105275" cy="760385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2579" cy="7617388"/>
                    </a:xfrm>
                    <a:prstGeom prst="rect">
                      <a:avLst/>
                    </a:prstGeom>
                  </pic:spPr>
                </pic:pic>
              </a:graphicData>
            </a:graphic>
          </wp:inline>
        </w:drawing>
      </w:r>
    </w:p>
    <w:p w14:paraId="5145400E" w14:textId="77777777" w:rsidR="00183343" w:rsidRDefault="00183343" w:rsidP="004458F7">
      <w:pPr>
        <w:pStyle w:val="NormalWeb"/>
        <w:shd w:val="clear" w:color="auto" w:fill="FFFFFF"/>
        <w:spacing w:line="360" w:lineRule="auto"/>
        <w:ind w:left="720"/>
        <w:jc w:val="center"/>
        <w:rPr>
          <w:color w:val="000000"/>
        </w:rPr>
      </w:pPr>
    </w:p>
    <w:p w14:paraId="5B2E26C6" w14:textId="12FDC17E" w:rsidR="00804221" w:rsidRDefault="00183343" w:rsidP="00183343">
      <w:pPr>
        <w:pStyle w:val="Heading2"/>
        <w:framePr w:hSpace="0" w:wrap="auto" w:vAnchor="margin" w:hAnchor="text" w:yAlign="inline"/>
      </w:pPr>
      <w:bookmarkStart w:id="38" w:name="_Toc84412582"/>
      <w:bookmarkStart w:id="39" w:name="_Toc84515308"/>
      <w:r>
        <w:lastRenderedPageBreak/>
        <w:t xml:space="preserve">3. </w:t>
      </w:r>
      <w:r w:rsidRPr="00A45131">
        <w:t xml:space="preserve">DATABASE </w:t>
      </w:r>
      <w:r>
        <w:t>STRUCTURE</w:t>
      </w:r>
      <w:bookmarkEnd w:id="38"/>
      <w:bookmarkEnd w:id="39"/>
    </w:p>
    <w:p w14:paraId="2BF4CAC1" w14:textId="1A3F0360" w:rsidR="00080FDC" w:rsidRPr="00080FDC" w:rsidRDefault="00080FDC" w:rsidP="00080FDC">
      <w:r>
        <w:rPr>
          <w:noProof/>
        </w:rPr>
        <w:drawing>
          <wp:inline distT="0" distB="0" distL="0" distR="0" wp14:anchorId="7E712927" wp14:editId="1A53A2BF">
            <wp:extent cx="6120765" cy="66294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4"/>
                    <a:stretch>
                      <a:fillRect/>
                    </a:stretch>
                  </pic:blipFill>
                  <pic:spPr>
                    <a:xfrm>
                      <a:off x="0" y="0"/>
                      <a:ext cx="6120765" cy="6629400"/>
                    </a:xfrm>
                    <a:prstGeom prst="rect">
                      <a:avLst/>
                    </a:prstGeom>
                  </pic:spPr>
                </pic:pic>
              </a:graphicData>
            </a:graphic>
          </wp:inline>
        </w:drawing>
      </w:r>
    </w:p>
    <w:p w14:paraId="647205F3" w14:textId="055B3A6F" w:rsidR="00183343" w:rsidRDefault="00183343" w:rsidP="00183343"/>
    <w:p w14:paraId="17DD712B" w14:textId="254B44FB" w:rsidR="00183343" w:rsidRDefault="00183343" w:rsidP="00183343"/>
    <w:p w14:paraId="53A21A2A" w14:textId="0CD293F4" w:rsidR="00183343" w:rsidRDefault="00183343" w:rsidP="00183343"/>
    <w:p w14:paraId="0582B130" w14:textId="01D44519" w:rsidR="00183343" w:rsidRDefault="00183343" w:rsidP="00183343"/>
    <w:p w14:paraId="476B8E92" w14:textId="0449639E" w:rsidR="00183343" w:rsidRDefault="00183343" w:rsidP="00183343"/>
    <w:p w14:paraId="0E7F5016" w14:textId="45300B7F" w:rsidR="00183343" w:rsidRDefault="00183343" w:rsidP="00183343"/>
    <w:p w14:paraId="5F35E71E" w14:textId="31F05DE3" w:rsidR="00183343" w:rsidRDefault="00183343" w:rsidP="00183343"/>
    <w:p w14:paraId="30E23307" w14:textId="77777777" w:rsidR="00183343" w:rsidRPr="00183343" w:rsidRDefault="00183343" w:rsidP="00183343"/>
    <w:p w14:paraId="659E87E6" w14:textId="027DF8D6" w:rsidR="00532CB6" w:rsidRDefault="00532CB6" w:rsidP="00E2220C">
      <w:pPr>
        <w:spacing w:after="200"/>
      </w:pPr>
    </w:p>
    <w:p w14:paraId="57BDE86A" w14:textId="4E3B1F8B" w:rsidR="00FD3EAE" w:rsidRPr="004517ED" w:rsidRDefault="00886E3D" w:rsidP="004517ED">
      <w:pPr>
        <w:pStyle w:val="Heading1"/>
        <w:framePr w:hSpace="0" w:wrap="auto" w:vAnchor="margin" w:hAnchor="text" w:yAlign="inline"/>
        <w:jc w:val="center"/>
        <w:rPr>
          <w:rStyle w:val="Heading1Char"/>
          <w:b/>
          <w:bCs/>
        </w:rPr>
      </w:pPr>
      <w:bookmarkStart w:id="40" w:name="_Toc84412583"/>
      <w:bookmarkStart w:id="41" w:name="_Toc84515309"/>
      <w:r w:rsidRPr="00532CB6">
        <w:rPr>
          <w:noProof/>
        </w:rPr>
        <w:drawing>
          <wp:anchor distT="0" distB="0" distL="114300" distR="114300" simplePos="0" relativeHeight="251675648" behindDoc="1" locked="0" layoutInCell="1" allowOverlap="1" wp14:anchorId="1AF01606" wp14:editId="741FDA8D">
            <wp:simplePos x="0" y="0"/>
            <wp:positionH relativeFrom="page">
              <wp:posOffset>-1210417</wp:posOffset>
            </wp:positionH>
            <wp:positionV relativeFrom="paragraph">
              <wp:posOffset>-296174</wp:posOffset>
            </wp:positionV>
            <wp:extent cx="3838575" cy="733425"/>
            <wp:effectExtent l="0" t="0" r="9525" b="0"/>
            <wp:wrapNone/>
            <wp:docPr id="6" name="Graphic 6"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838575" cy="733425"/>
                    </a:xfrm>
                    <a:prstGeom prst="rect">
                      <a:avLst/>
                    </a:prstGeom>
                  </pic:spPr>
                </pic:pic>
              </a:graphicData>
            </a:graphic>
            <wp14:sizeRelH relativeFrom="margin">
              <wp14:pctWidth>0</wp14:pctWidth>
            </wp14:sizeRelH>
            <wp14:sizeRelV relativeFrom="margin">
              <wp14:pctHeight>0</wp14:pctHeight>
            </wp14:sizeRelV>
          </wp:anchor>
        </w:drawing>
      </w:r>
      <w:r w:rsidR="003176C0" w:rsidRPr="00532CB6">
        <w:rPr>
          <w:noProof/>
        </w:rPr>
        <w:drawing>
          <wp:anchor distT="0" distB="0" distL="114300" distR="114300" simplePos="0" relativeHeight="251676672" behindDoc="1" locked="0" layoutInCell="1" allowOverlap="1" wp14:anchorId="466BE41B" wp14:editId="1AD84B97">
            <wp:simplePos x="0" y="0"/>
            <wp:positionH relativeFrom="page">
              <wp:posOffset>5063897</wp:posOffset>
            </wp:positionH>
            <wp:positionV relativeFrom="paragraph">
              <wp:posOffset>-305794</wp:posOffset>
            </wp:positionV>
            <wp:extent cx="3483610" cy="775970"/>
            <wp:effectExtent l="0" t="0" r="2540" b="5080"/>
            <wp:wrapNone/>
            <wp:docPr id="7" name="Graphic 7"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rot="10800000">
                      <a:off x="0" y="0"/>
                      <a:ext cx="3483610" cy="775970"/>
                    </a:xfrm>
                    <a:prstGeom prst="rect">
                      <a:avLst/>
                    </a:prstGeom>
                  </pic:spPr>
                </pic:pic>
              </a:graphicData>
            </a:graphic>
            <wp14:sizeRelH relativeFrom="margin">
              <wp14:pctWidth>0</wp14:pctWidth>
            </wp14:sizeRelH>
            <wp14:sizeRelV relativeFrom="margin">
              <wp14:pctHeight>0</wp14:pctHeight>
            </wp14:sizeRelV>
          </wp:anchor>
        </w:drawing>
      </w:r>
      <w:r w:rsidR="00532CB6" w:rsidRPr="004517ED">
        <w:t>C</w:t>
      </w:r>
      <w:r w:rsidR="00532CB6" w:rsidRPr="004517ED">
        <w:rPr>
          <w:rStyle w:val="Heading1Char"/>
          <w:b/>
          <w:bCs/>
        </w:rPr>
        <w:t>HAPTER 3: INTERFACE SNAPSHOT</w:t>
      </w:r>
      <w:bookmarkEnd w:id="40"/>
      <w:bookmarkEnd w:id="41"/>
    </w:p>
    <w:p w14:paraId="21D83C3B" w14:textId="77777777" w:rsidR="00333457" w:rsidRDefault="00333457" w:rsidP="001F0AF0">
      <w:pPr>
        <w:spacing w:after="200"/>
      </w:pPr>
    </w:p>
    <w:p w14:paraId="5A4A6247" w14:textId="73E56CD7" w:rsidR="00FD3EAE" w:rsidRDefault="002F25BB" w:rsidP="002F25BB">
      <w:pPr>
        <w:pStyle w:val="Heading2"/>
        <w:framePr w:hSpace="0" w:wrap="auto" w:vAnchor="margin" w:hAnchor="text" w:yAlign="inline"/>
      </w:pPr>
      <w:bookmarkStart w:id="42" w:name="_Toc84412584"/>
      <w:bookmarkStart w:id="43" w:name="_Toc84515310"/>
      <w:r>
        <w:t>1. MAIN</w:t>
      </w:r>
      <w:bookmarkEnd w:id="42"/>
      <w:bookmarkEnd w:id="43"/>
    </w:p>
    <w:p w14:paraId="0EDB80ED" w14:textId="43D45820" w:rsidR="002F25BB" w:rsidRDefault="002F25BB" w:rsidP="004517ED">
      <w:pPr>
        <w:jc w:val="center"/>
      </w:pPr>
      <w:r w:rsidRPr="002F25BB">
        <w:rPr>
          <w:noProof/>
        </w:rPr>
        <w:drawing>
          <wp:inline distT="0" distB="0" distL="0" distR="0" wp14:anchorId="00A2C4DB" wp14:editId="2258010D">
            <wp:extent cx="5479377" cy="357187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9377" cy="3571875"/>
                    </a:xfrm>
                    <a:prstGeom prst="rect">
                      <a:avLst/>
                    </a:prstGeom>
                  </pic:spPr>
                </pic:pic>
              </a:graphicData>
            </a:graphic>
          </wp:inline>
        </w:drawing>
      </w:r>
    </w:p>
    <w:p w14:paraId="7691A1E9" w14:textId="58CD75DD" w:rsidR="002C6FA4" w:rsidRPr="004517ED" w:rsidRDefault="002C6FA4" w:rsidP="004517ED">
      <w:pPr>
        <w:pStyle w:val="ListParagraph"/>
        <w:jc w:val="center"/>
        <w:rPr>
          <w:sz w:val="22"/>
        </w:rPr>
      </w:pPr>
      <w:r w:rsidRPr="008E28FA">
        <w:rPr>
          <w:sz w:val="22"/>
        </w:rPr>
        <w:t xml:space="preserve">Figure </w:t>
      </w:r>
      <w:r>
        <w:rPr>
          <w:sz w:val="22"/>
        </w:rPr>
        <w:t>3</w:t>
      </w:r>
      <w:r w:rsidRPr="008E28FA">
        <w:rPr>
          <w:sz w:val="22"/>
        </w:rPr>
        <w:t xml:space="preserve">.1.   </w:t>
      </w:r>
      <w:r>
        <w:rPr>
          <w:sz w:val="22"/>
        </w:rPr>
        <w:t>Mai</w:t>
      </w:r>
      <w:r w:rsidR="004517ED">
        <w:rPr>
          <w:sz w:val="22"/>
        </w:rPr>
        <w:t>n</w:t>
      </w:r>
    </w:p>
    <w:p w14:paraId="21B63C4C" w14:textId="7F8B7600" w:rsidR="00AE0DA3" w:rsidRDefault="00AE0DA3" w:rsidP="002F25BB"/>
    <w:p w14:paraId="243AE4A6" w14:textId="27B18DF3" w:rsidR="00333457" w:rsidRDefault="00333457" w:rsidP="002F25BB"/>
    <w:p w14:paraId="619F6417" w14:textId="3ACFA4C4" w:rsidR="00333457" w:rsidRDefault="00333457" w:rsidP="002F25BB"/>
    <w:p w14:paraId="4AF0C7F2" w14:textId="12337977" w:rsidR="00333457" w:rsidRDefault="00333457" w:rsidP="002F25BB"/>
    <w:p w14:paraId="5BC788F2" w14:textId="10DD8708" w:rsidR="00333457" w:rsidRDefault="00333457" w:rsidP="002F25BB"/>
    <w:p w14:paraId="1D91EC97" w14:textId="022E168E" w:rsidR="00333457" w:rsidRDefault="00333457" w:rsidP="002F25BB"/>
    <w:p w14:paraId="3D23F3D1" w14:textId="274D758B" w:rsidR="00333457" w:rsidRDefault="00333457" w:rsidP="002F25BB"/>
    <w:p w14:paraId="61A30D17" w14:textId="473A2304" w:rsidR="00333457" w:rsidRDefault="00333457" w:rsidP="002F25BB"/>
    <w:p w14:paraId="1C5E2D5E" w14:textId="63FF2B9D" w:rsidR="00333457" w:rsidRDefault="00333457" w:rsidP="002F25BB"/>
    <w:p w14:paraId="4F391647" w14:textId="5C187F61" w:rsidR="00333457" w:rsidRDefault="00333457" w:rsidP="002F25BB"/>
    <w:p w14:paraId="32DB810F" w14:textId="29F2E79B" w:rsidR="00333457" w:rsidRDefault="00333457" w:rsidP="002F25BB"/>
    <w:p w14:paraId="66ABDFE7" w14:textId="6AB97C67" w:rsidR="00333457" w:rsidRDefault="00333457" w:rsidP="002F25BB"/>
    <w:p w14:paraId="68E6734D" w14:textId="6BE242C9" w:rsidR="00333457" w:rsidRDefault="00333457" w:rsidP="002F25BB"/>
    <w:p w14:paraId="622915D9" w14:textId="336A54E6" w:rsidR="00333457" w:rsidRDefault="00333457" w:rsidP="002F25BB"/>
    <w:p w14:paraId="1147D9E5" w14:textId="0C7ECD9B" w:rsidR="00C0306A" w:rsidRDefault="00C0306A" w:rsidP="002F25BB"/>
    <w:p w14:paraId="77A27B9C" w14:textId="77777777" w:rsidR="00C0306A" w:rsidRDefault="00C0306A" w:rsidP="002F25BB"/>
    <w:p w14:paraId="4D258E75" w14:textId="77777777" w:rsidR="00AE0DA3" w:rsidRPr="002F25BB" w:rsidRDefault="00AE0DA3" w:rsidP="002F25BB"/>
    <w:p w14:paraId="01A4F520" w14:textId="22542818" w:rsidR="00FD3EAE" w:rsidRDefault="002C6FA4" w:rsidP="002C6FA4">
      <w:pPr>
        <w:pStyle w:val="Heading2"/>
        <w:framePr w:hSpace="0" w:wrap="auto" w:vAnchor="margin" w:hAnchor="text" w:yAlign="inline"/>
      </w:pPr>
      <w:bookmarkStart w:id="44" w:name="_Toc84412585"/>
      <w:bookmarkStart w:id="45" w:name="_Toc84515311"/>
      <w:r>
        <w:lastRenderedPageBreak/>
        <w:t>2. ATTANDANCE RECORD</w:t>
      </w:r>
      <w:bookmarkEnd w:id="44"/>
      <w:bookmarkEnd w:id="45"/>
    </w:p>
    <w:p w14:paraId="0623A473" w14:textId="1473AA00" w:rsidR="004517ED" w:rsidRPr="002C6FA4" w:rsidRDefault="00CE6193" w:rsidP="004517ED">
      <w:pPr>
        <w:jc w:val="center"/>
      </w:pPr>
      <w:r w:rsidRPr="00CE6193">
        <w:rPr>
          <w:noProof/>
        </w:rPr>
        <w:drawing>
          <wp:inline distT="0" distB="0" distL="0" distR="0" wp14:anchorId="344D836A" wp14:editId="6C972D82">
            <wp:extent cx="3209925" cy="384073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3616" cy="3857112"/>
                    </a:xfrm>
                    <a:prstGeom prst="rect">
                      <a:avLst/>
                    </a:prstGeom>
                  </pic:spPr>
                </pic:pic>
              </a:graphicData>
            </a:graphic>
          </wp:inline>
        </w:drawing>
      </w:r>
    </w:p>
    <w:p w14:paraId="19D53D14" w14:textId="36FACC5D" w:rsidR="00AE0DA3" w:rsidRPr="004458F7" w:rsidRDefault="002C6FA4" w:rsidP="004458F7">
      <w:pPr>
        <w:pStyle w:val="ListParagraph"/>
        <w:jc w:val="center"/>
      </w:pPr>
      <w:r w:rsidRPr="008E28FA">
        <w:rPr>
          <w:sz w:val="22"/>
        </w:rPr>
        <w:t xml:space="preserve">Figure </w:t>
      </w:r>
      <w:r>
        <w:rPr>
          <w:sz w:val="22"/>
        </w:rPr>
        <w:t>3</w:t>
      </w:r>
      <w:r w:rsidRPr="008E28FA">
        <w:rPr>
          <w:sz w:val="22"/>
        </w:rPr>
        <w:t>.</w:t>
      </w:r>
      <w:r>
        <w:rPr>
          <w:sz w:val="22"/>
        </w:rPr>
        <w:t>2</w:t>
      </w:r>
      <w:r w:rsidRPr="008E28FA">
        <w:rPr>
          <w:sz w:val="22"/>
        </w:rPr>
        <w:t xml:space="preserve">.  </w:t>
      </w:r>
      <w:r w:rsidR="004517ED">
        <w:t>Attandance record</w:t>
      </w:r>
    </w:p>
    <w:p w14:paraId="6491DACF" w14:textId="0EF3FE6C" w:rsidR="00FD3EAE" w:rsidRDefault="004517ED" w:rsidP="00AE0DA3">
      <w:pPr>
        <w:pStyle w:val="Heading2"/>
        <w:framePr w:hSpace="0" w:wrap="auto" w:vAnchor="margin" w:hAnchor="text" w:yAlign="inline"/>
      </w:pPr>
      <w:bookmarkStart w:id="46" w:name="_Toc84412586"/>
      <w:bookmarkStart w:id="47" w:name="_Toc84515312"/>
      <w:r>
        <w:t xml:space="preserve">3.  </w:t>
      </w:r>
      <w:r w:rsidR="00AE0DA3">
        <w:t>LOGIN</w:t>
      </w:r>
      <w:bookmarkEnd w:id="46"/>
      <w:bookmarkEnd w:id="47"/>
    </w:p>
    <w:p w14:paraId="0AF44436" w14:textId="77777777" w:rsidR="004458F7" w:rsidRDefault="00AE0DA3" w:rsidP="004458F7">
      <w:pPr>
        <w:spacing w:after="200"/>
        <w:jc w:val="center"/>
      </w:pPr>
      <w:r w:rsidRPr="00AE0DA3">
        <w:rPr>
          <w:noProof/>
        </w:rPr>
        <w:drawing>
          <wp:inline distT="0" distB="0" distL="0" distR="0" wp14:anchorId="31B1E7E1" wp14:editId="6DAAA8A2">
            <wp:extent cx="3028950" cy="372793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2621" cy="3744764"/>
                    </a:xfrm>
                    <a:prstGeom prst="rect">
                      <a:avLst/>
                    </a:prstGeom>
                  </pic:spPr>
                </pic:pic>
              </a:graphicData>
            </a:graphic>
          </wp:inline>
        </w:drawing>
      </w:r>
    </w:p>
    <w:p w14:paraId="3D511718" w14:textId="5448E133" w:rsidR="00A37878" w:rsidRDefault="00AE0DA3" w:rsidP="004458F7">
      <w:pPr>
        <w:spacing w:after="200"/>
        <w:jc w:val="center"/>
      </w:pPr>
      <w:r w:rsidRPr="004458F7">
        <w:rPr>
          <w:sz w:val="22"/>
        </w:rPr>
        <w:t xml:space="preserve">Figure 3.3.  </w:t>
      </w:r>
      <w:r>
        <w:t>Login</w:t>
      </w:r>
    </w:p>
    <w:p w14:paraId="5E92D567" w14:textId="2324090E" w:rsidR="00AE0DA3" w:rsidRDefault="00A37878" w:rsidP="00A37878">
      <w:pPr>
        <w:pStyle w:val="Heading2"/>
        <w:framePr w:hSpace="0" w:wrap="auto" w:vAnchor="margin" w:hAnchor="text" w:yAlign="inline"/>
      </w:pPr>
      <w:bookmarkStart w:id="48" w:name="_Toc84412587"/>
      <w:bookmarkStart w:id="49" w:name="_Toc84515313"/>
      <w:r>
        <w:lastRenderedPageBreak/>
        <w:t>4. CHOOSE TYPE</w:t>
      </w:r>
      <w:bookmarkEnd w:id="48"/>
      <w:bookmarkEnd w:id="49"/>
    </w:p>
    <w:p w14:paraId="5F64787F" w14:textId="1FD29537" w:rsidR="00A37878" w:rsidRDefault="00A37878" w:rsidP="00A37878">
      <w:pPr>
        <w:jc w:val="center"/>
      </w:pPr>
      <w:r w:rsidRPr="00A37878">
        <w:rPr>
          <w:noProof/>
        </w:rPr>
        <w:drawing>
          <wp:inline distT="0" distB="0" distL="0" distR="0" wp14:anchorId="111EA069" wp14:editId="3F5CF07C">
            <wp:extent cx="4856233" cy="3148641"/>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4491" cy="3160479"/>
                    </a:xfrm>
                    <a:prstGeom prst="rect">
                      <a:avLst/>
                    </a:prstGeom>
                  </pic:spPr>
                </pic:pic>
              </a:graphicData>
            </a:graphic>
          </wp:inline>
        </w:drawing>
      </w:r>
    </w:p>
    <w:p w14:paraId="6B466AC6" w14:textId="1FA9896A" w:rsidR="002F1B1E" w:rsidRPr="002F1B1E" w:rsidRDefault="002F1B1E" w:rsidP="002F1B1E">
      <w:pPr>
        <w:pStyle w:val="ListParagraph"/>
        <w:jc w:val="center"/>
        <w:rPr>
          <w:sz w:val="22"/>
        </w:rPr>
      </w:pPr>
      <w:r w:rsidRPr="002F1B1E">
        <w:rPr>
          <w:sz w:val="22"/>
        </w:rPr>
        <w:t>Figure 3.4.</w:t>
      </w:r>
      <w:r>
        <w:rPr>
          <w:sz w:val="22"/>
        </w:rPr>
        <w:t xml:space="preserve">1. </w:t>
      </w:r>
      <w:r w:rsidRPr="002F1B1E">
        <w:rPr>
          <w:sz w:val="22"/>
        </w:rPr>
        <w:t xml:space="preserve"> Choose type (Admin)</w:t>
      </w:r>
    </w:p>
    <w:p w14:paraId="077B188E" w14:textId="77777777" w:rsidR="002F1B1E" w:rsidRDefault="002F1B1E" w:rsidP="002F1B1E">
      <w:pPr>
        <w:pStyle w:val="ListParagraph"/>
      </w:pPr>
    </w:p>
    <w:p w14:paraId="6CB31EBE" w14:textId="77777777" w:rsidR="002F1B1E" w:rsidRDefault="002F1B1E" w:rsidP="00A37878">
      <w:pPr>
        <w:jc w:val="center"/>
      </w:pPr>
    </w:p>
    <w:p w14:paraId="49D1F026" w14:textId="77777777" w:rsidR="002F1B1E" w:rsidRDefault="002F1B1E" w:rsidP="00A37878">
      <w:pPr>
        <w:jc w:val="center"/>
      </w:pPr>
    </w:p>
    <w:p w14:paraId="63930999" w14:textId="0A548CEC" w:rsidR="002F1B1E" w:rsidRPr="00A37878" w:rsidRDefault="002F1B1E" w:rsidP="00A37878">
      <w:pPr>
        <w:jc w:val="center"/>
      </w:pPr>
      <w:r w:rsidRPr="002F1B1E">
        <w:rPr>
          <w:noProof/>
        </w:rPr>
        <w:drawing>
          <wp:inline distT="0" distB="0" distL="0" distR="0" wp14:anchorId="68AEE903" wp14:editId="3F3643C4">
            <wp:extent cx="5009648" cy="322628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0326" cy="3239597"/>
                    </a:xfrm>
                    <a:prstGeom prst="rect">
                      <a:avLst/>
                    </a:prstGeom>
                  </pic:spPr>
                </pic:pic>
              </a:graphicData>
            </a:graphic>
          </wp:inline>
        </w:drawing>
      </w:r>
    </w:p>
    <w:p w14:paraId="7AAFE14F" w14:textId="460963AD" w:rsidR="002F1B1E" w:rsidRPr="002F1B1E" w:rsidRDefault="002F1B1E" w:rsidP="002F1B1E">
      <w:pPr>
        <w:pStyle w:val="ListParagraph"/>
        <w:jc w:val="center"/>
        <w:rPr>
          <w:sz w:val="22"/>
        </w:rPr>
      </w:pPr>
      <w:r w:rsidRPr="002F1B1E">
        <w:rPr>
          <w:sz w:val="22"/>
        </w:rPr>
        <w:t>Figure 3.4.</w:t>
      </w:r>
      <w:r>
        <w:rPr>
          <w:sz w:val="22"/>
        </w:rPr>
        <w:t>2.</w:t>
      </w:r>
      <w:r w:rsidRPr="002F1B1E">
        <w:rPr>
          <w:sz w:val="22"/>
        </w:rPr>
        <w:t xml:space="preserve">  Choose type (</w:t>
      </w:r>
      <w:r>
        <w:rPr>
          <w:sz w:val="22"/>
        </w:rPr>
        <w:t>HR</w:t>
      </w:r>
      <w:r w:rsidRPr="002F1B1E">
        <w:rPr>
          <w:sz w:val="22"/>
        </w:rPr>
        <w:t>)</w:t>
      </w:r>
    </w:p>
    <w:p w14:paraId="6A882EB9" w14:textId="77777777" w:rsidR="00A37878" w:rsidRDefault="00A37878" w:rsidP="00A37878">
      <w:pPr>
        <w:pStyle w:val="ListParagraph"/>
      </w:pPr>
    </w:p>
    <w:p w14:paraId="58CA79E3" w14:textId="6AB2D2B4" w:rsidR="00FD3EAE" w:rsidRPr="00FD3EAE" w:rsidRDefault="00FD3EAE" w:rsidP="00FD3EAE"/>
    <w:p w14:paraId="694A2A0A" w14:textId="5D3BBBFD" w:rsidR="00FD3EAE" w:rsidRPr="00FD3EAE" w:rsidRDefault="00FD3EAE" w:rsidP="00FD3EAE"/>
    <w:p w14:paraId="57A7CA80" w14:textId="4738580C" w:rsidR="00FD3EAE" w:rsidRDefault="00FD3EAE" w:rsidP="00FD3EAE"/>
    <w:p w14:paraId="579695BB" w14:textId="77777777" w:rsidR="00ED37F1" w:rsidRPr="00FD3EAE" w:rsidRDefault="00ED37F1" w:rsidP="00FD3EAE"/>
    <w:p w14:paraId="21E8C4F7" w14:textId="5CEE3658" w:rsidR="00FD3EAE" w:rsidRPr="00FD3EAE" w:rsidRDefault="00A37878" w:rsidP="00A37878">
      <w:pPr>
        <w:pStyle w:val="Heading2"/>
        <w:framePr w:hSpace="0" w:wrap="auto" w:vAnchor="margin" w:hAnchor="text" w:yAlign="inline"/>
      </w:pPr>
      <w:bookmarkStart w:id="50" w:name="_Toc84412588"/>
      <w:bookmarkStart w:id="51" w:name="_Toc84515314"/>
      <w:r>
        <w:lastRenderedPageBreak/>
        <w:t>5. ADMIN OFFICER</w:t>
      </w:r>
      <w:bookmarkEnd w:id="50"/>
      <w:bookmarkEnd w:id="51"/>
    </w:p>
    <w:p w14:paraId="16532D6C" w14:textId="42E210F2" w:rsidR="00FD3EAE" w:rsidRPr="00FD3EAE" w:rsidRDefault="00A37878" w:rsidP="00A37878">
      <w:pPr>
        <w:jc w:val="center"/>
      </w:pPr>
      <w:r w:rsidRPr="00A37878">
        <w:rPr>
          <w:noProof/>
        </w:rPr>
        <w:drawing>
          <wp:inline distT="0" distB="0" distL="0" distR="0" wp14:anchorId="75B0E38F" wp14:editId="61760297">
            <wp:extent cx="6276396" cy="4546121"/>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2757" cy="4565215"/>
                    </a:xfrm>
                    <a:prstGeom prst="rect">
                      <a:avLst/>
                    </a:prstGeom>
                  </pic:spPr>
                </pic:pic>
              </a:graphicData>
            </a:graphic>
          </wp:inline>
        </w:drawing>
      </w:r>
    </w:p>
    <w:p w14:paraId="42E16DF5" w14:textId="5D4437C7" w:rsidR="00FD3EAE" w:rsidRPr="00FD3EAE" w:rsidRDefault="00FD3EAE" w:rsidP="00FD3EAE"/>
    <w:p w14:paraId="1B6945BC" w14:textId="61B0BBD4" w:rsidR="00A37878" w:rsidRPr="00ED37F1" w:rsidRDefault="00A37878" w:rsidP="00A37878">
      <w:pPr>
        <w:pStyle w:val="ListParagraph"/>
        <w:jc w:val="center"/>
        <w:rPr>
          <w:sz w:val="22"/>
        </w:rPr>
      </w:pPr>
      <w:r w:rsidRPr="00ED37F1">
        <w:rPr>
          <w:sz w:val="22"/>
        </w:rPr>
        <w:t>Figure 3.5.  Main Admin</w:t>
      </w:r>
    </w:p>
    <w:p w14:paraId="1D1CBD17" w14:textId="728ECF21" w:rsidR="00FD3EAE" w:rsidRPr="00ED37F1" w:rsidRDefault="00FD3EAE" w:rsidP="00FD3EAE">
      <w:pPr>
        <w:rPr>
          <w:sz w:val="22"/>
        </w:rPr>
      </w:pPr>
    </w:p>
    <w:p w14:paraId="6BAD1288" w14:textId="1C261F4D" w:rsidR="00FD3EAE" w:rsidRDefault="00FD3EAE" w:rsidP="00FD3EAE"/>
    <w:p w14:paraId="7D8B9DD1" w14:textId="70325AC0" w:rsidR="00892AB1" w:rsidRDefault="00892AB1" w:rsidP="00FD3EAE"/>
    <w:p w14:paraId="56D07375" w14:textId="15EA2526" w:rsidR="00892AB1" w:rsidRDefault="00892AB1" w:rsidP="00FD3EAE"/>
    <w:p w14:paraId="529FEDE2" w14:textId="5C75D117" w:rsidR="00892AB1" w:rsidRDefault="00892AB1" w:rsidP="00FD3EAE"/>
    <w:p w14:paraId="2EE33EF7" w14:textId="5EF35AE0" w:rsidR="00892AB1" w:rsidRDefault="00892AB1" w:rsidP="00FD3EAE"/>
    <w:p w14:paraId="38F238B7" w14:textId="3F768931" w:rsidR="00892AB1" w:rsidRDefault="00892AB1" w:rsidP="00FD3EAE"/>
    <w:p w14:paraId="4179E5EE" w14:textId="7C76C016" w:rsidR="00892AB1" w:rsidRDefault="00892AB1" w:rsidP="00FD3EAE"/>
    <w:p w14:paraId="72B40A05" w14:textId="7FF14FBC" w:rsidR="00892AB1" w:rsidRDefault="00892AB1" w:rsidP="00FD3EAE"/>
    <w:p w14:paraId="678CCB1E" w14:textId="1F59266D" w:rsidR="00892AB1" w:rsidRDefault="00892AB1" w:rsidP="00FD3EAE"/>
    <w:p w14:paraId="3A23E5FC" w14:textId="0E3ACBD7" w:rsidR="00892AB1" w:rsidRDefault="00892AB1" w:rsidP="00FD3EAE"/>
    <w:p w14:paraId="00AAC20A" w14:textId="31E29F53" w:rsidR="00892AB1" w:rsidRDefault="00892AB1" w:rsidP="00FD3EAE"/>
    <w:p w14:paraId="5E06F4A4" w14:textId="4BE4137A" w:rsidR="00892AB1" w:rsidRDefault="00892AB1" w:rsidP="00FD3EAE"/>
    <w:p w14:paraId="07CC1407" w14:textId="49D48DC6" w:rsidR="00892AB1" w:rsidRDefault="00892AB1" w:rsidP="00FD3EAE"/>
    <w:p w14:paraId="7A4FC1B0" w14:textId="46FB0AD0" w:rsidR="002F1B1E" w:rsidRDefault="002F1B1E" w:rsidP="00FD3EAE"/>
    <w:p w14:paraId="685144AC" w14:textId="10C47166" w:rsidR="00892AB1" w:rsidRDefault="00892AB1" w:rsidP="00FD3EAE"/>
    <w:p w14:paraId="5B3F13A5" w14:textId="099453EC" w:rsidR="00892AB1" w:rsidRDefault="00A37878" w:rsidP="00A37878">
      <w:pPr>
        <w:pStyle w:val="Heading2"/>
        <w:framePr w:hSpace="0" w:wrap="auto" w:vAnchor="margin" w:hAnchor="text" w:yAlign="inline"/>
      </w:pPr>
      <w:bookmarkStart w:id="52" w:name="_Toc84412589"/>
      <w:bookmarkStart w:id="53" w:name="_Toc84515315"/>
      <w:r>
        <w:lastRenderedPageBreak/>
        <w:t>6. HUMAN RESOURCES</w:t>
      </w:r>
      <w:bookmarkEnd w:id="52"/>
      <w:bookmarkEnd w:id="53"/>
    </w:p>
    <w:p w14:paraId="68DA3AD2" w14:textId="13DE1D65" w:rsidR="00A37878" w:rsidRDefault="002F1B1E" w:rsidP="00A37878">
      <w:r w:rsidRPr="002F1B1E">
        <w:rPr>
          <w:noProof/>
        </w:rPr>
        <w:drawing>
          <wp:inline distT="0" distB="0" distL="0" distR="0" wp14:anchorId="17C79431" wp14:editId="186F6E00">
            <wp:extent cx="6335771" cy="3942272"/>
            <wp:effectExtent l="0" t="0" r="825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0963" cy="3951725"/>
                    </a:xfrm>
                    <a:prstGeom prst="rect">
                      <a:avLst/>
                    </a:prstGeom>
                  </pic:spPr>
                </pic:pic>
              </a:graphicData>
            </a:graphic>
          </wp:inline>
        </w:drawing>
      </w:r>
    </w:p>
    <w:p w14:paraId="09DCA1B6" w14:textId="3BFFA138" w:rsidR="002F1B1E" w:rsidRPr="00ED37F1" w:rsidRDefault="002F1B1E" w:rsidP="002F1B1E">
      <w:pPr>
        <w:pStyle w:val="ListParagraph"/>
        <w:jc w:val="center"/>
        <w:rPr>
          <w:sz w:val="22"/>
        </w:rPr>
      </w:pPr>
      <w:r w:rsidRPr="00ED37F1">
        <w:rPr>
          <w:sz w:val="22"/>
        </w:rPr>
        <w:t>Figure 3.6.  Main HR</w:t>
      </w:r>
    </w:p>
    <w:p w14:paraId="58D8BDE1" w14:textId="5DAF75B4" w:rsidR="002F1B1E" w:rsidRDefault="002F1B1E" w:rsidP="002F1B1E"/>
    <w:p w14:paraId="2F4363BE" w14:textId="47563256" w:rsidR="002F1B1E" w:rsidRDefault="002F1B1E" w:rsidP="002F1B1E"/>
    <w:p w14:paraId="50D5DD91" w14:textId="37A1D2BA" w:rsidR="002F1B1E" w:rsidRDefault="002F1B1E" w:rsidP="002F1B1E"/>
    <w:p w14:paraId="561DF53F" w14:textId="56565D42" w:rsidR="002F1B1E" w:rsidRDefault="002F1B1E" w:rsidP="002F1B1E"/>
    <w:p w14:paraId="4A4491FB" w14:textId="43A11E54" w:rsidR="002F1B1E" w:rsidRDefault="002F1B1E" w:rsidP="002F1B1E"/>
    <w:p w14:paraId="171555AF" w14:textId="2884D3E5" w:rsidR="002F1B1E" w:rsidRDefault="002F1B1E" w:rsidP="002F1B1E"/>
    <w:p w14:paraId="0AC1D050" w14:textId="4861318D" w:rsidR="002F1B1E" w:rsidRDefault="002F1B1E" w:rsidP="002F1B1E"/>
    <w:p w14:paraId="53B6D9AB" w14:textId="28C96118" w:rsidR="002F1B1E" w:rsidRDefault="002F1B1E" w:rsidP="002F1B1E"/>
    <w:p w14:paraId="509EA5BE" w14:textId="7149438F" w:rsidR="002F1B1E" w:rsidRDefault="002F1B1E" w:rsidP="002F1B1E"/>
    <w:p w14:paraId="22B1C77A" w14:textId="193E56FC" w:rsidR="002F1B1E" w:rsidRDefault="002F1B1E" w:rsidP="002F1B1E"/>
    <w:p w14:paraId="079BB5DA" w14:textId="7B9C176D" w:rsidR="002F1B1E" w:rsidRDefault="002F1B1E" w:rsidP="002F1B1E"/>
    <w:p w14:paraId="2E3BA962" w14:textId="41DDE6F3" w:rsidR="002F1B1E" w:rsidRDefault="002F1B1E" w:rsidP="002F1B1E"/>
    <w:p w14:paraId="78F1C3A7" w14:textId="6DEBD387" w:rsidR="002F1B1E" w:rsidRDefault="002F1B1E" w:rsidP="002F1B1E"/>
    <w:p w14:paraId="0B1ED79C" w14:textId="39422F00" w:rsidR="002F1B1E" w:rsidRDefault="002F1B1E" w:rsidP="002F1B1E"/>
    <w:p w14:paraId="3B11D6BC" w14:textId="3667CBEE" w:rsidR="002F1B1E" w:rsidRDefault="002F1B1E" w:rsidP="002F1B1E"/>
    <w:p w14:paraId="470736F0" w14:textId="7AD367FB" w:rsidR="002F1B1E" w:rsidRDefault="002F1B1E" w:rsidP="002F1B1E"/>
    <w:p w14:paraId="1B48FD60" w14:textId="5A2D02A5" w:rsidR="002F1B1E" w:rsidRDefault="002F1B1E" w:rsidP="002F1B1E"/>
    <w:p w14:paraId="0BCB6BAE" w14:textId="15EEAFBB" w:rsidR="002F1B1E" w:rsidRDefault="002F1B1E" w:rsidP="002F1B1E"/>
    <w:p w14:paraId="00D85149" w14:textId="05B3016A" w:rsidR="002F1B1E" w:rsidRDefault="002F1B1E" w:rsidP="002F1B1E"/>
    <w:p w14:paraId="3F49F336" w14:textId="13042A55" w:rsidR="002F1B1E" w:rsidRDefault="002F1B1E" w:rsidP="002F1B1E"/>
    <w:p w14:paraId="21D8AC96" w14:textId="4FA571D8" w:rsidR="002F1B1E" w:rsidRDefault="002F1B1E" w:rsidP="002F1B1E">
      <w:pPr>
        <w:pStyle w:val="Heading2"/>
        <w:framePr w:hSpace="0" w:wrap="auto" w:vAnchor="margin" w:hAnchor="text" w:yAlign="inline"/>
      </w:pPr>
      <w:bookmarkStart w:id="54" w:name="_Toc84412590"/>
      <w:bookmarkStart w:id="55" w:name="_Toc84515316"/>
      <w:r>
        <w:lastRenderedPageBreak/>
        <w:t>7. EMPLOYEE</w:t>
      </w:r>
      <w:bookmarkEnd w:id="54"/>
      <w:bookmarkEnd w:id="55"/>
    </w:p>
    <w:p w14:paraId="1BE205CC" w14:textId="67E9B547" w:rsidR="002F1B1E" w:rsidRDefault="002F1B1E" w:rsidP="002F1B1E">
      <w:r w:rsidRPr="002F1B1E">
        <w:rPr>
          <w:noProof/>
        </w:rPr>
        <w:drawing>
          <wp:inline distT="0" distB="0" distL="0" distR="0" wp14:anchorId="38C6242C" wp14:editId="45811019">
            <wp:extent cx="6369226" cy="418381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3600" cy="4186684"/>
                    </a:xfrm>
                    <a:prstGeom prst="rect">
                      <a:avLst/>
                    </a:prstGeom>
                  </pic:spPr>
                </pic:pic>
              </a:graphicData>
            </a:graphic>
          </wp:inline>
        </w:drawing>
      </w:r>
    </w:p>
    <w:p w14:paraId="70CDE335" w14:textId="341A9E51" w:rsidR="002F1B1E" w:rsidRPr="00ED37F1" w:rsidRDefault="002F1B1E" w:rsidP="002F1B1E">
      <w:pPr>
        <w:pStyle w:val="ListParagraph"/>
        <w:jc w:val="center"/>
        <w:rPr>
          <w:sz w:val="22"/>
        </w:rPr>
      </w:pPr>
      <w:r w:rsidRPr="00ED37F1">
        <w:rPr>
          <w:sz w:val="22"/>
        </w:rPr>
        <w:t>Figure 3.</w:t>
      </w:r>
      <w:r w:rsidR="00ED37F1">
        <w:rPr>
          <w:sz w:val="22"/>
        </w:rPr>
        <w:t>7</w:t>
      </w:r>
      <w:r w:rsidRPr="00ED37F1">
        <w:rPr>
          <w:sz w:val="22"/>
        </w:rPr>
        <w:t>.  Main Employee</w:t>
      </w:r>
    </w:p>
    <w:p w14:paraId="0BDC4800" w14:textId="77777777" w:rsidR="002F1B1E" w:rsidRPr="002F1B1E" w:rsidRDefault="002F1B1E" w:rsidP="002F1B1E"/>
    <w:p w14:paraId="0E16F63C" w14:textId="77777777" w:rsidR="002F1B1E" w:rsidRPr="002F1B1E" w:rsidRDefault="002F1B1E" w:rsidP="002F1B1E"/>
    <w:p w14:paraId="4B1A6BD4" w14:textId="77777777" w:rsidR="002F1B1E" w:rsidRPr="00A37878" w:rsidRDefault="002F1B1E" w:rsidP="00A37878"/>
    <w:p w14:paraId="2753AE64" w14:textId="5055EEB8" w:rsidR="00FD3EAE" w:rsidRPr="00FD3EAE" w:rsidRDefault="00FD3EAE" w:rsidP="00FD3EAE"/>
    <w:p w14:paraId="0BB3F21F" w14:textId="115C4A9C" w:rsidR="00FD3EAE" w:rsidRPr="00FD3EAE" w:rsidRDefault="00FD3EAE" w:rsidP="00FD3EAE"/>
    <w:p w14:paraId="1CA6F0C1" w14:textId="4B6EEACA" w:rsidR="00FD3EAE" w:rsidRPr="00FD3EAE" w:rsidRDefault="00FD3EAE" w:rsidP="00FD3EAE"/>
    <w:p w14:paraId="79321694" w14:textId="11992BBF" w:rsidR="00FD3EAE" w:rsidRPr="00FD3EAE" w:rsidRDefault="00FD3EAE" w:rsidP="00FD3EAE"/>
    <w:p w14:paraId="3C2FFB27" w14:textId="17C2ECEC" w:rsidR="00FD3EAE" w:rsidRPr="00FD3EAE" w:rsidRDefault="00FD3EAE" w:rsidP="00FD3EAE"/>
    <w:p w14:paraId="2C07E6D6" w14:textId="462F760F" w:rsidR="00FD3EAE" w:rsidRPr="00FD3EAE" w:rsidRDefault="00FD3EAE" w:rsidP="00FD3EAE"/>
    <w:p w14:paraId="25D100E2" w14:textId="5E1B9300" w:rsidR="00FD3EAE" w:rsidRPr="00FD3EAE" w:rsidRDefault="00FD3EAE" w:rsidP="00FD3EAE"/>
    <w:p w14:paraId="62E349FA" w14:textId="4499FA00" w:rsidR="00FD3EAE" w:rsidRPr="00FD3EAE" w:rsidRDefault="00FD3EAE" w:rsidP="00FD3EAE"/>
    <w:p w14:paraId="6218A757" w14:textId="66D8B089" w:rsidR="00FD3EAE" w:rsidRPr="00FD3EAE" w:rsidRDefault="00FD3EAE" w:rsidP="00FD3EAE"/>
    <w:p w14:paraId="21F9623F" w14:textId="773AC2A1" w:rsidR="00FD3EAE" w:rsidRPr="00FD3EAE" w:rsidRDefault="00FD3EAE" w:rsidP="00FD3EAE"/>
    <w:p w14:paraId="2449A016" w14:textId="378F40BD" w:rsidR="00FD3EAE" w:rsidRPr="00FD3EAE" w:rsidRDefault="00FD3EAE" w:rsidP="00FD3EAE"/>
    <w:p w14:paraId="0DB356D9" w14:textId="3417818C" w:rsidR="00FD3EAE" w:rsidRPr="00FD3EAE" w:rsidRDefault="00FD3EAE" w:rsidP="00FD3EAE"/>
    <w:p w14:paraId="04D1B2FA" w14:textId="184D4FFD" w:rsidR="00FD3EAE" w:rsidRDefault="00FD3EAE" w:rsidP="00FD3EAE"/>
    <w:p w14:paraId="690251BC" w14:textId="19067550" w:rsidR="00E2220C" w:rsidRDefault="00E2220C" w:rsidP="00FD3EAE"/>
    <w:p w14:paraId="27CF33A3" w14:textId="52FCC92F" w:rsidR="00E2220C" w:rsidRDefault="00E2220C" w:rsidP="00FD3EAE"/>
    <w:p w14:paraId="46BEE92A" w14:textId="2503C8FA" w:rsidR="00E2220C" w:rsidRDefault="00E2220C" w:rsidP="00FD3EAE"/>
    <w:p w14:paraId="5B275D0D" w14:textId="63BC255F" w:rsidR="00E2220C" w:rsidRPr="00FD3EAE" w:rsidRDefault="008037EB" w:rsidP="00E2220C">
      <w:pPr>
        <w:pStyle w:val="Heading1"/>
        <w:framePr w:hSpace="0" w:wrap="auto" w:vAnchor="margin" w:hAnchor="text" w:yAlign="inline"/>
        <w:jc w:val="center"/>
      </w:pPr>
      <w:bookmarkStart w:id="56" w:name="_Toc84412591"/>
      <w:bookmarkStart w:id="57" w:name="_Toc84515317"/>
      <w:r w:rsidRPr="00E2220C">
        <w:rPr>
          <w:noProof/>
        </w:rPr>
        <w:lastRenderedPageBreak/>
        <w:drawing>
          <wp:anchor distT="0" distB="0" distL="114300" distR="114300" simplePos="0" relativeHeight="251678720" behindDoc="1" locked="0" layoutInCell="1" allowOverlap="1" wp14:anchorId="1246030D" wp14:editId="5559FBB7">
            <wp:simplePos x="0" y="0"/>
            <wp:positionH relativeFrom="page">
              <wp:posOffset>-1034548</wp:posOffset>
            </wp:positionH>
            <wp:positionV relativeFrom="paragraph">
              <wp:posOffset>-270672</wp:posOffset>
            </wp:positionV>
            <wp:extent cx="3838575" cy="733425"/>
            <wp:effectExtent l="0" t="0" r="9525" b="0"/>
            <wp:wrapNone/>
            <wp:docPr id="30" name="Graphic 30"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838575" cy="733425"/>
                    </a:xfrm>
                    <a:prstGeom prst="rect">
                      <a:avLst/>
                    </a:prstGeom>
                  </pic:spPr>
                </pic:pic>
              </a:graphicData>
            </a:graphic>
            <wp14:sizeRelH relativeFrom="margin">
              <wp14:pctWidth>0</wp14:pctWidth>
            </wp14:sizeRelH>
            <wp14:sizeRelV relativeFrom="margin">
              <wp14:pctHeight>0</wp14:pctHeight>
            </wp14:sizeRelV>
          </wp:anchor>
        </w:drawing>
      </w:r>
      <w:r w:rsidRPr="00E2220C">
        <w:rPr>
          <w:noProof/>
        </w:rPr>
        <w:drawing>
          <wp:anchor distT="0" distB="0" distL="114300" distR="114300" simplePos="0" relativeHeight="251679744" behindDoc="1" locked="0" layoutInCell="1" allowOverlap="1" wp14:anchorId="62488A0D" wp14:editId="42ECFEC7">
            <wp:simplePos x="0" y="0"/>
            <wp:positionH relativeFrom="page">
              <wp:posOffset>4871263</wp:posOffset>
            </wp:positionH>
            <wp:positionV relativeFrom="paragraph">
              <wp:posOffset>-277495</wp:posOffset>
            </wp:positionV>
            <wp:extent cx="3483610" cy="775970"/>
            <wp:effectExtent l="0" t="0" r="2540" b="5080"/>
            <wp:wrapNone/>
            <wp:docPr id="31" name="Graphic 3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rot="10800000">
                      <a:off x="0" y="0"/>
                      <a:ext cx="3483610" cy="775970"/>
                    </a:xfrm>
                    <a:prstGeom prst="rect">
                      <a:avLst/>
                    </a:prstGeom>
                  </pic:spPr>
                </pic:pic>
              </a:graphicData>
            </a:graphic>
            <wp14:sizeRelH relativeFrom="margin">
              <wp14:pctWidth>0</wp14:pctWidth>
            </wp14:sizeRelH>
            <wp14:sizeRelV relativeFrom="margin">
              <wp14:pctHeight>0</wp14:pctHeight>
            </wp14:sizeRelV>
          </wp:anchor>
        </w:drawing>
      </w:r>
      <w:r w:rsidR="00E2220C">
        <w:t>CHAPTER 4: EMPLOYEE GUIDE</w:t>
      </w:r>
      <w:bookmarkEnd w:id="56"/>
      <w:bookmarkEnd w:id="57"/>
    </w:p>
    <w:p w14:paraId="5191FC2C" w14:textId="77777777" w:rsidR="00D07F6C" w:rsidRDefault="00D07F6C" w:rsidP="00D07F6C">
      <w:pPr>
        <w:tabs>
          <w:tab w:val="left" w:pos="8069"/>
        </w:tabs>
      </w:pPr>
    </w:p>
    <w:p w14:paraId="22BB3599" w14:textId="77777777" w:rsidR="00C97AF3" w:rsidRDefault="00C97AF3" w:rsidP="00D07F6C">
      <w:pPr>
        <w:tabs>
          <w:tab w:val="left" w:pos="8069"/>
        </w:tabs>
      </w:pPr>
    </w:p>
    <w:p w14:paraId="4A5FA474" w14:textId="49761BFD" w:rsidR="00C97AF3" w:rsidRDefault="00C97AF3" w:rsidP="00C97AF3">
      <w:pPr>
        <w:pStyle w:val="Heading2"/>
        <w:framePr w:hSpace="0" w:wrap="auto" w:vAnchor="margin" w:hAnchor="text" w:yAlign="inline"/>
      </w:pPr>
      <w:bookmarkStart w:id="58" w:name="_1._MAIN"/>
      <w:bookmarkStart w:id="59" w:name="_Toc84412592"/>
      <w:bookmarkStart w:id="60" w:name="_Toc84515318"/>
      <w:bookmarkEnd w:id="58"/>
      <w:r>
        <w:t xml:space="preserve">1. </w:t>
      </w:r>
      <w:r w:rsidR="00A70B4A">
        <w:t>MAIN</w:t>
      </w:r>
      <w:bookmarkEnd w:id="59"/>
      <w:bookmarkEnd w:id="60"/>
    </w:p>
    <w:p w14:paraId="6E0295C1" w14:textId="6189C37D" w:rsidR="00A70B4A" w:rsidRDefault="00A70B4A" w:rsidP="002D138E">
      <w:pPr>
        <w:pStyle w:val="Heading3"/>
        <w:spacing w:line="360" w:lineRule="auto"/>
      </w:pPr>
      <w:bookmarkStart w:id="61" w:name="_Toc84412593"/>
      <w:bookmarkStart w:id="62" w:name="_Toc84515319"/>
      <w:r>
        <w:t xml:space="preserve">1.1. </w:t>
      </w:r>
      <w:r w:rsidRPr="00D07F6C">
        <w:t>Description</w:t>
      </w:r>
      <w:bookmarkEnd w:id="61"/>
      <w:bookmarkEnd w:id="62"/>
    </w:p>
    <w:p w14:paraId="6F776172" w14:textId="67725CD9" w:rsidR="00A70B4A" w:rsidRPr="00A70B4A" w:rsidRDefault="00A70B4A" w:rsidP="00A70B4A">
      <w:pPr>
        <w:spacing w:line="360" w:lineRule="auto"/>
        <w:jc w:val="both"/>
      </w:pPr>
      <w:r w:rsidRPr="00A70B4A">
        <w:t xml:space="preserve">When starting to run the application, the main page will </w:t>
      </w:r>
      <w:r w:rsidR="008803F1">
        <w:t>display</w:t>
      </w:r>
      <w:r w:rsidRPr="00A70B4A">
        <w:t xml:space="preserve"> with 2 options: time</w:t>
      </w:r>
      <w:r>
        <w:t>keeping</w:t>
      </w:r>
      <w:r w:rsidRPr="00A70B4A">
        <w:t xml:space="preserve"> or login to the system</w:t>
      </w:r>
      <w:r>
        <w:t>.</w:t>
      </w:r>
    </w:p>
    <w:p w14:paraId="7551F04E" w14:textId="3F8B5375" w:rsidR="00A70B4A" w:rsidRDefault="00A70B4A" w:rsidP="002D138E">
      <w:pPr>
        <w:pStyle w:val="Heading3"/>
        <w:spacing w:line="360" w:lineRule="auto"/>
      </w:pPr>
      <w:bookmarkStart w:id="63" w:name="_Toc84412594"/>
      <w:bookmarkStart w:id="64" w:name="_Toc84515320"/>
      <w:r>
        <w:t>1.2. Design and operation</w:t>
      </w:r>
      <w:bookmarkEnd w:id="63"/>
      <w:bookmarkEnd w:id="64"/>
    </w:p>
    <w:p w14:paraId="0CDBE093" w14:textId="1088EA03" w:rsidR="00A70B4A" w:rsidRPr="00A70B4A" w:rsidRDefault="00A70B4A" w:rsidP="00A70B4A"/>
    <w:p w14:paraId="4E5B2186" w14:textId="63B88266" w:rsidR="00C97AF3" w:rsidRDefault="007F6A75" w:rsidP="00D07F6C">
      <w:pPr>
        <w:tabs>
          <w:tab w:val="left" w:pos="8069"/>
        </w:tabs>
      </w:pPr>
      <w:r>
        <w:rPr>
          <w:noProof/>
        </w:rPr>
        <mc:AlternateContent>
          <mc:Choice Requires="wps">
            <w:drawing>
              <wp:anchor distT="0" distB="0" distL="114300" distR="114300" simplePos="0" relativeHeight="251684864" behindDoc="0" locked="0" layoutInCell="1" allowOverlap="1" wp14:anchorId="58FB7C50" wp14:editId="263CBA26">
                <wp:simplePos x="0" y="0"/>
                <wp:positionH relativeFrom="column">
                  <wp:posOffset>4067283</wp:posOffset>
                </wp:positionH>
                <wp:positionV relativeFrom="paragraph">
                  <wp:posOffset>1622162</wp:posOffset>
                </wp:positionV>
                <wp:extent cx="310551" cy="284672"/>
                <wp:effectExtent l="0" t="0" r="0" b="1270"/>
                <wp:wrapNone/>
                <wp:docPr id="458" name="Text Box 458"/>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729F772E" w14:textId="3DA3E7E0" w:rsidR="007F6A75" w:rsidRPr="007F6A75" w:rsidRDefault="007F6A75" w:rsidP="007F6A75">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B7C50" id="Text Box 458" o:spid="_x0000_s1028" type="#_x0000_t202" style="position:absolute;margin-left:320.25pt;margin-top:127.75pt;width:24.45pt;height:2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" filled="f" stroked="f" strokeweight=".5pt">
                <v:textbox>
                  <w:txbxContent>
                    <w:p w14:paraId="729F772E" w14:textId="3DA3E7E0" w:rsidR="007F6A75" w:rsidRPr="007F6A75" w:rsidRDefault="007F6A75" w:rsidP="007F6A75">
                      <w:pPr>
                        <w:rPr>
                          <w:b/>
                          <w:bCs/>
                          <w:color w:val="FF0000"/>
                        </w:rPr>
                      </w:pPr>
                      <w:r>
                        <w:rPr>
                          <w:b/>
                          <w:bCs/>
                          <w:color w:val="FF0000"/>
                        </w:rPr>
                        <w:t>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38E86C24" wp14:editId="1646BC3C">
                <wp:simplePos x="0" y="0"/>
                <wp:positionH relativeFrom="column">
                  <wp:posOffset>1969829</wp:posOffset>
                </wp:positionH>
                <wp:positionV relativeFrom="paragraph">
                  <wp:posOffset>1622161</wp:posOffset>
                </wp:positionV>
                <wp:extent cx="310551" cy="284672"/>
                <wp:effectExtent l="0" t="0" r="0" b="1270"/>
                <wp:wrapNone/>
                <wp:docPr id="452" name="Text Box 452"/>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11BAE5A8" w14:textId="2073CB57" w:rsidR="007F6A75" w:rsidRPr="007F6A75" w:rsidRDefault="007F6A75">
                            <w:pPr>
                              <w:rPr>
                                <w:b/>
                                <w:bCs/>
                                <w:color w:val="FF0000"/>
                              </w:rPr>
                            </w:pPr>
                            <w:r w:rsidRPr="007F6A75">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86C24" id="Text Box 452" o:spid="_x0000_s1029" type="#_x0000_t202" style="position:absolute;margin-left:155.1pt;margin-top:127.75pt;width:24.45pt;height:2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" filled="f" stroked="f" strokeweight=".5pt">
                <v:textbox>
                  <w:txbxContent>
                    <w:p w14:paraId="11BAE5A8" w14:textId="2073CB57" w:rsidR="007F6A75" w:rsidRPr="007F6A75" w:rsidRDefault="007F6A75">
                      <w:pPr>
                        <w:rPr>
                          <w:b/>
                          <w:bCs/>
                          <w:color w:val="FF0000"/>
                        </w:rPr>
                      </w:pPr>
                      <w:r w:rsidRPr="007F6A75">
                        <w:rPr>
                          <w:b/>
                          <w:bCs/>
                          <w:color w:val="FF0000"/>
                        </w:rPr>
                        <w:t>1</w:t>
                      </w:r>
                    </w:p>
                  </w:txbxContent>
                </v:textbox>
              </v:shape>
            </w:pict>
          </mc:Fallback>
        </mc:AlternateContent>
      </w:r>
      <w:r w:rsidR="00A70B4A" w:rsidRPr="00A70B4A">
        <w:rPr>
          <w:noProof/>
        </w:rPr>
        <w:drawing>
          <wp:inline distT="0" distB="0" distL="0" distR="0" wp14:anchorId="6D776DFB" wp14:editId="705DC138">
            <wp:extent cx="6120130" cy="4319270"/>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319270"/>
                    </a:xfrm>
                    <a:prstGeom prst="rect">
                      <a:avLst/>
                    </a:prstGeom>
                  </pic:spPr>
                </pic:pic>
              </a:graphicData>
            </a:graphic>
          </wp:inline>
        </w:drawing>
      </w:r>
    </w:p>
    <w:p w14:paraId="253FB85D" w14:textId="41212876" w:rsidR="008D41A2" w:rsidRPr="00ED37F1" w:rsidRDefault="008D41A2" w:rsidP="008D41A2">
      <w:pPr>
        <w:pStyle w:val="ListParagraph"/>
        <w:jc w:val="center"/>
        <w:rPr>
          <w:sz w:val="22"/>
        </w:rPr>
      </w:pPr>
      <w:r w:rsidRPr="00ED37F1">
        <w:rPr>
          <w:sz w:val="22"/>
        </w:rPr>
        <w:t xml:space="preserve">Figure </w:t>
      </w:r>
      <w:r>
        <w:rPr>
          <w:sz w:val="22"/>
        </w:rPr>
        <w:t>4.1</w:t>
      </w:r>
      <w:r w:rsidRPr="00ED37F1">
        <w:rPr>
          <w:sz w:val="22"/>
        </w:rPr>
        <w:t>.  Main</w:t>
      </w:r>
    </w:p>
    <w:p w14:paraId="386F69EF" w14:textId="77777777" w:rsidR="008D41A2" w:rsidRDefault="008D41A2" w:rsidP="00D07F6C">
      <w:pPr>
        <w:tabs>
          <w:tab w:val="left" w:pos="8069"/>
        </w:tabs>
      </w:pPr>
    </w:p>
    <w:p w14:paraId="545D97AD" w14:textId="77777777" w:rsidR="007F6A75" w:rsidRDefault="007F6A75" w:rsidP="00D07F6C">
      <w:pPr>
        <w:tabs>
          <w:tab w:val="left" w:pos="8069"/>
        </w:tabs>
      </w:pPr>
    </w:p>
    <w:tbl>
      <w:tblPr>
        <w:tblStyle w:val="TableGridLight"/>
        <w:tblW w:w="0" w:type="auto"/>
        <w:tblLook w:val="04A0" w:firstRow="1" w:lastRow="0" w:firstColumn="1" w:lastColumn="0" w:noHBand="0" w:noVBand="1"/>
      </w:tblPr>
      <w:tblGrid>
        <w:gridCol w:w="3114"/>
        <w:gridCol w:w="6514"/>
      </w:tblGrid>
      <w:tr w:rsidR="007F6A75" w14:paraId="2189BBB3" w14:textId="77777777" w:rsidTr="00F5628F">
        <w:trPr>
          <w:trHeight w:val="450"/>
        </w:trPr>
        <w:tc>
          <w:tcPr>
            <w:tcW w:w="3114" w:type="dxa"/>
            <w:shd w:val="clear" w:color="auto" w:fill="60C5E8" w:themeFill="accent5"/>
            <w:vAlign w:val="center"/>
          </w:tcPr>
          <w:p w14:paraId="757565CA" w14:textId="714324D9" w:rsidR="007F6A75" w:rsidRPr="00F5628F" w:rsidRDefault="007F6A75" w:rsidP="00F5628F">
            <w:pPr>
              <w:tabs>
                <w:tab w:val="left" w:pos="8069"/>
              </w:tabs>
              <w:jc w:val="center"/>
              <w:rPr>
                <w:b/>
                <w:bCs/>
              </w:rPr>
            </w:pPr>
            <w:r w:rsidRPr="00F5628F">
              <w:rPr>
                <w:b/>
                <w:bCs/>
              </w:rPr>
              <w:t>Operation No.</w:t>
            </w:r>
          </w:p>
        </w:tc>
        <w:tc>
          <w:tcPr>
            <w:tcW w:w="6514" w:type="dxa"/>
            <w:shd w:val="clear" w:color="auto" w:fill="60C5E8" w:themeFill="accent5"/>
            <w:vAlign w:val="center"/>
          </w:tcPr>
          <w:p w14:paraId="33CED9E3" w14:textId="4E235130" w:rsidR="007F6A75" w:rsidRPr="00F5628F" w:rsidRDefault="007F6A75" w:rsidP="00F5628F">
            <w:pPr>
              <w:tabs>
                <w:tab w:val="left" w:pos="8069"/>
              </w:tabs>
              <w:jc w:val="center"/>
              <w:rPr>
                <w:b/>
                <w:bCs/>
              </w:rPr>
            </w:pPr>
            <w:r w:rsidRPr="00F5628F">
              <w:rPr>
                <w:b/>
                <w:bCs/>
              </w:rPr>
              <w:t>Description</w:t>
            </w:r>
          </w:p>
        </w:tc>
      </w:tr>
      <w:tr w:rsidR="007F6A75" w14:paraId="749FC2D5" w14:textId="77777777" w:rsidTr="00F5628F">
        <w:trPr>
          <w:trHeight w:val="427"/>
        </w:trPr>
        <w:tc>
          <w:tcPr>
            <w:tcW w:w="3114" w:type="dxa"/>
          </w:tcPr>
          <w:p w14:paraId="3BF27A86" w14:textId="6EDC812B" w:rsidR="007F6A75" w:rsidRDefault="007F6A75" w:rsidP="00063B70">
            <w:pPr>
              <w:tabs>
                <w:tab w:val="left" w:pos="8069"/>
              </w:tabs>
              <w:jc w:val="center"/>
            </w:pPr>
            <w:r>
              <w:t>1</w:t>
            </w:r>
          </w:p>
        </w:tc>
        <w:tc>
          <w:tcPr>
            <w:tcW w:w="6514" w:type="dxa"/>
          </w:tcPr>
          <w:p w14:paraId="60533EDE" w14:textId="39665EF7" w:rsidR="007F6A75" w:rsidRDefault="00063B70" w:rsidP="00063B70">
            <w:pPr>
              <w:tabs>
                <w:tab w:val="left" w:pos="8069"/>
              </w:tabs>
            </w:pPr>
            <w:r>
              <w:t xml:space="preserve">Click button No.1 </w:t>
            </w:r>
            <w:r w:rsidR="00501471">
              <w:t>to</w:t>
            </w:r>
            <w:r>
              <w:t xml:space="preserve"> attendance record</w:t>
            </w:r>
          </w:p>
        </w:tc>
      </w:tr>
      <w:tr w:rsidR="00063B70" w14:paraId="243BDB14" w14:textId="77777777" w:rsidTr="00F5628F">
        <w:trPr>
          <w:trHeight w:val="419"/>
        </w:trPr>
        <w:tc>
          <w:tcPr>
            <w:tcW w:w="3114" w:type="dxa"/>
          </w:tcPr>
          <w:p w14:paraId="0A41EC87" w14:textId="1C543F64" w:rsidR="00063B70" w:rsidRDefault="00063B70" w:rsidP="00063B70">
            <w:pPr>
              <w:tabs>
                <w:tab w:val="left" w:pos="8069"/>
              </w:tabs>
              <w:jc w:val="center"/>
            </w:pPr>
            <w:r>
              <w:t>2</w:t>
            </w:r>
          </w:p>
        </w:tc>
        <w:tc>
          <w:tcPr>
            <w:tcW w:w="6514" w:type="dxa"/>
          </w:tcPr>
          <w:p w14:paraId="1E1B9BFC" w14:textId="6E30D149" w:rsidR="00063B70" w:rsidRDefault="00063B70" w:rsidP="00063B70">
            <w:pPr>
              <w:tabs>
                <w:tab w:val="left" w:pos="8069"/>
              </w:tabs>
            </w:pPr>
            <w:r>
              <w:t xml:space="preserve">Click button No.2 </w:t>
            </w:r>
            <w:r w:rsidR="00501471">
              <w:t>to</w:t>
            </w:r>
            <w:r>
              <w:t xml:space="preserve"> ac</w:t>
            </w:r>
            <w:r w:rsidR="00501471">
              <w:t>c</w:t>
            </w:r>
            <w:r>
              <w:t>ess system</w:t>
            </w:r>
          </w:p>
        </w:tc>
      </w:tr>
    </w:tbl>
    <w:p w14:paraId="450A625A" w14:textId="0A3425D3" w:rsidR="00C97AF3" w:rsidRDefault="00C97AF3" w:rsidP="00D07F6C">
      <w:pPr>
        <w:tabs>
          <w:tab w:val="left" w:pos="8069"/>
        </w:tabs>
      </w:pPr>
    </w:p>
    <w:p w14:paraId="0D9BD258" w14:textId="2DE12069" w:rsidR="00063B70" w:rsidRDefault="00063B70" w:rsidP="00D07F6C">
      <w:pPr>
        <w:tabs>
          <w:tab w:val="left" w:pos="8069"/>
        </w:tabs>
      </w:pPr>
    </w:p>
    <w:p w14:paraId="7A90C475" w14:textId="77777777" w:rsidR="00063B70" w:rsidRDefault="00063B70" w:rsidP="00D07F6C">
      <w:pPr>
        <w:tabs>
          <w:tab w:val="left" w:pos="8069"/>
        </w:tabs>
      </w:pPr>
    </w:p>
    <w:p w14:paraId="01FA7B36" w14:textId="42517556" w:rsidR="00063B70" w:rsidRDefault="00063B70" w:rsidP="00CC7A14">
      <w:pPr>
        <w:pStyle w:val="Heading2"/>
        <w:framePr w:hSpace="0" w:wrap="auto" w:vAnchor="margin" w:hAnchor="text" w:yAlign="inline"/>
      </w:pPr>
      <w:bookmarkStart w:id="65" w:name="_2._ATTENDANCE_RECORD"/>
      <w:bookmarkStart w:id="66" w:name="_Toc84412595"/>
      <w:bookmarkStart w:id="67" w:name="_Toc84515321"/>
      <w:bookmarkEnd w:id="65"/>
      <w:r>
        <w:lastRenderedPageBreak/>
        <w:t>2. ATTENDANCE RECORD</w:t>
      </w:r>
      <w:bookmarkEnd w:id="66"/>
      <w:bookmarkEnd w:id="67"/>
    </w:p>
    <w:p w14:paraId="79BE62D2" w14:textId="42A9A9EC" w:rsidR="00CC7A14" w:rsidRDefault="00CC7A14" w:rsidP="002D138E">
      <w:pPr>
        <w:pStyle w:val="Heading3"/>
        <w:spacing w:line="360" w:lineRule="auto"/>
      </w:pPr>
      <w:bookmarkStart w:id="68" w:name="_Toc84412596"/>
      <w:bookmarkStart w:id="69" w:name="_Toc84515322"/>
      <w:r>
        <w:t>2.1. Description</w:t>
      </w:r>
      <w:bookmarkEnd w:id="68"/>
      <w:bookmarkEnd w:id="69"/>
    </w:p>
    <w:p w14:paraId="27C090B3" w14:textId="698580CF" w:rsidR="00CC7A14" w:rsidRDefault="003D3BF1" w:rsidP="00165FAE">
      <w:pPr>
        <w:spacing w:line="360" w:lineRule="auto"/>
        <w:jc w:val="both"/>
      </w:pPr>
      <w:r>
        <w:t>W</w:t>
      </w:r>
      <w:r w:rsidRPr="003D3BF1">
        <w:t xml:space="preserve">hen click button attendance record this frame will </w:t>
      </w:r>
      <w:r w:rsidR="008803F1">
        <w:t>display</w:t>
      </w:r>
      <w:r w:rsidRPr="003D3BF1">
        <w:t xml:space="preserve"> for employee to timekeeping</w:t>
      </w:r>
      <w:r>
        <w:t xml:space="preserve">. Employee </w:t>
      </w:r>
      <w:r w:rsidR="00165FAE" w:rsidRPr="00165FAE">
        <w:t xml:space="preserve">can search information by number phone and the info about: name, department, shift with time-in and time-out of today work will </w:t>
      </w:r>
      <w:r w:rsidR="008803F1">
        <w:t>display</w:t>
      </w:r>
      <w:r w:rsidR="00165FAE">
        <w:t xml:space="preserve"> in below.</w:t>
      </w:r>
    </w:p>
    <w:p w14:paraId="11523AEE" w14:textId="2C97B886" w:rsidR="00165FAE" w:rsidRPr="00CC7A14" w:rsidRDefault="00165FAE" w:rsidP="002D138E">
      <w:pPr>
        <w:pStyle w:val="Heading3"/>
        <w:spacing w:line="360" w:lineRule="auto"/>
      </w:pPr>
      <w:bookmarkStart w:id="70" w:name="_Toc84412597"/>
      <w:bookmarkStart w:id="71" w:name="_Toc84515323"/>
      <w:r>
        <w:t>2.2. Design and operation</w:t>
      </w:r>
      <w:bookmarkEnd w:id="70"/>
      <w:bookmarkEnd w:id="71"/>
    </w:p>
    <w:p w14:paraId="1F3FF5B1" w14:textId="3393F35B" w:rsidR="00063B70" w:rsidRDefault="00063B70" w:rsidP="00D07F6C">
      <w:pPr>
        <w:tabs>
          <w:tab w:val="left" w:pos="8069"/>
        </w:tabs>
      </w:pPr>
    </w:p>
    <w:p w14:paraId="50D3CB28" w14:textId="1EE9CB53" w:rsidR="00F5628F" w:rsidRDefault="00CE6193" w:rsidP="006E01F0">
      <w:pPr>
        <w:tabs>
          <w:tab w:val="left" w:pos="8069"/>
        </w:tabs>
        <w:jc w:val="center"/>
      </w:pPr>
      <w:r>
        <w:rPr>
          <w:noProof/>
        </w:rPr>
        <mc:AlternateContent>
          <mc:Choice Requires="wps">
            <w:drawing>
              <wp:anchor distT="0" distB="0" distL="114300" distR="114300" simplePos="0" relativeHeight="251692032" behindDoc="0" locked="0" layoutInCell="1" allowOverlap="1" wp14:anchorId="53A6856A" wp14:editId="2B1A1022">
                <wp:simplePos x="0" y="0"/>
                <wp:positionH relativeFrom="column">
                  <wp:posOffset>4045585</wp:posOffset>
                </wp:positionH>
                <wp:positionV relativeFrom="paragraph">
                  <wp:posOffset>776605</wp:posOffset>
                </wp:positionV>
                <wp:extent cx="310551" cy="284672"/>
                <wp:effectExtent l="0" t="0" r="0" b="1270"/>
                <wp:wrapNone/>
                <wp:docPr id="472" name="Text Box 472"/>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34172427" w14:textId="77777777" w:rsidR="00CC7A14" w:rsidRPr="007F6A75" w:rsidRDefault="00CC7A14" w:rsidP="00CC7A14">
                            <w:pPr>
                              <w:rPr>
                                <w:b/>
                                <w:bCs/>
                                <w:color w:val="FF0000"/>
                              </w:rPr>
                            </w:pPr>
                            <w:r w:rsidRPr="007F6A75">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6856A" id="Text Box 472" o:spid="_x0000_s1030" type="#_x0000_t202" style="position:absolute;left:0;text-align:left;margin-left:318.55pt;margin-top:61.15pt;width:24.45pt;height:2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" filled="f" stroked="f" strokeweight=".5pt">
                <v:textbox>
                  <w:txbxContent>
                    <w:p w14:paraId="34172427" w14:textId="77777777" w:rsidR="00CC7A14" w:rsidRPr="007F6A75" w:rsidRDefault="00CC7A14" w:rsidP="00CC7A14">
                      <w:pPr>
                        <w:rPr>
                          <w:b/>
                          <w:bCs/>
                          <w:color w:val="FF0000"/>
                        </w:rPr>
                      </w:pPr>
                      <w:r w:rsidRPr="007F6A75">
                        <w:rPr>
                          <w:b/>
                          <w:bCs/>
                          <w:color w:val="FF0000"/>
                        </w:rPr>
                        <w:t>1</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F556E8E" wp14:editId="23D8FBD4">
                <wp:simplePos x="0" y="0"/>
                <wp:positionH relativeFrom="column">
                  <wp:posOffset>2168525</wp:posOffset>
                </wp:positionH>
                <wp:positionV relativeFrom="paragraph">
                  <wp:posOffset>4138295</wp:posOffset>
                </wp:positionV>
                <wp:extent cx="310515" cy="284480"/>
                <wp:effectExtent l="0" t="0" r="0" b="1270"/>
                <wp:wrapNone/>
                <wp:docPr id="473" name="Text Box 473"/>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0D4DBD7C" w14:textId="21148D58" w:rsidR="00CC7A14" w:rsidRPr="007F6A75" w:rsidRDefault="00CC7A14" w:rsidP="00CC7A14">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56E8E" id="Text Box 473" o:spid="_x0000_s1031" type="#_x0000_t202" style="position:absolute;left:0;text-align:left;margin-left:170.75pt;margin-top:325.85pt;width:24.45pt;height:2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" filled="f" stroked="f" strokeweight=".5pt">
                <v:textbox>
                  <w:txbxContent>
                    <w:p w14:paraId="0D4DBD7C" w14:textId="21148D58" w:rsidR="00CC7A14" w:rsidRPr="007F6A75" w:rsidRDefault="00CC7A14" w:rsidP="00CC7A14">
                      <w:pPr>
                        <w:rPr>
                          <w:b/>
                          <w:bCs/>
                          <w:color w:val="FF0000"/>
                        </w:rPr>
                      </w:pPr>
                      <w:r>
                        <w:rPr>
                          <w:b/>
                          <w:bCs/>
                          <w:color w:val="FF0000"/>
                        </w:rPr>
                        <w:t>2</w:t>
                      </w:r>
                    </w:p>
                  </w:txbxContent>
                </v:textbox>
              </v:shape>
            </w:pict>
          </mc:Fallback>
        </mc:AlternateContent>
      </w:r>
      <w:r w:rsidRPr="00CE6193">
        <w:rPr>
          <w:noProof/>
        </w:rPr>
        <w:t xml:space="preserve"> </w:t>
      </w:r>
      <w:r w:rsidRPr="00CE6193">
        <w:rPr>
          <w:noProof/>
        </w:rPr>
        <w:drawing>
          <wp:inline distT="0" distB="0" distL="0" distR="0" wp14:anchorId="7D919A5F" wp14:editId="55DC2ECA">
            <wp:extent cx="3829584" cy="4582164"/>
            <wp:effectExtent l="0" t="0" r="0" b="889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584" cy="4582164"/>
                    </a:xfrm>
                    <a:prstGeom prst="rect">
                      <a:avLst/>
                    </a:prstGeom>
                  </pic:spPr>
                </pic:pic>
              </a:graphicData>
            </a:graphic>
          </wp:inline>
        </w:drawing>
      </w:r>
    </w:p>
    <w:p w14:paraId="6D597BF7" w14:textId="11AF3776" w:rsidR="008D41A2" w:rsidRDefault="008D41A2" w:rsidP="008D41A2">
      <w:pPr>
        <w:pStyle w:val="ListParagraph"/>
        <w:jc w:val="center"/>
        <w:rPr>
          <w:sz w:val="22"/>
        </w:rPr>
      </w:pPr>
      <w:r w:rsidRPr="00ED37F1">
        <w:rPr>
          <w:sz w:val="22"/>
        </w:rPr>
        <w:t xml:space="preserve">Figure </w:t>
      </w:r>
      <w:r>
        <w:rPr>
          <w:sz w:val="22"/>
        </w:rPr>
        <w:t>4.2</w:t>
      </w:r>
      <w:r w:rsidRPr="00ED37F1">
        <w:rPr>
          <w:sz w:val="22"/>
        </w:rPr>
        <w:t xml:space="preserve">.  </w:t>
      </w:r>
      <w:r>
        <w:rPr>
          <w:sz w:val="22"/>
        </w:rPr>
        <w:t>Attendance record</w:t>
      </w:r>
    </w:p>
    <w:p w14:paraId="09EF582D" w14:textId="77777777" w:rsidR="006E01F0" w:rsidRPr="00ED37F1" w:rsidRDefault="006E01F0" w:rsidP="008D41A2">
      <w:pPr>
        <w:pStyle w:val="ListParagraph"/>
        <w:jc w:val="center"/>
        <w:rPr>
          <w:sz w:val="22"/>
        </w:rPr>
      </w:pPr>
    </w:p>
    <w:p w14:paraId="03B45A21" w14:textId="7DF2D3BD" w:rsidR="00F5628F" w:rsidRDefault="00F5628F" w:rsidP="00D07F6C">
      <w:pPr>
        <w:tabs>
          <w:tab w:val="left" w:pos="8069"/>
        </w:tabs>
      </w:pPr>
    </w:p>
    <w:tbl>
      <w:tblPr>
        <w:tblStyle w:val="TableGridLight"/>
        <w:tblW w:w="0" w:type="auto"/>
        <w:jc w:val="center"/>
        <w:tblLook w:val="04A0" w:firstRow="1" w:lastRow="0" w:firstColumn="1" w:lastColumn="0" w:noHBand="0" w:noVBand="1"/>
      </w:tblPr>
      <w:tblGrid>
        <w:gridCol w:w="3114"/>
        <w:gridCol w:w="6514"/>
      </w:tblGrid>
      <w:tr w:rsidR="00CC7A14" w14:paraId="0296DF9C" w14:textId="77777777" w:rsidTr="00B60260">
        <w:trPr>
          <w:trHeight w:val="450"/>
          <w:jc w:val="center"/>
        </w:trPr>
        <w:tc>
          <w:tcPr>
            <w:tcW w:w="3114" w:type="dxa"/>
            <w:shd w:val="clear" w:color="auto" w:fill="60C5E8" w:themeFill="accent5"/>
            <w:vAlign w:val="center"/>
          </w:tcPr>
          <w:p w14:paraId="379A65D0" w14:textId="77777777" w:rsidR="00CC7A14" w:rsidRPr="00F5628F" w:rsidRDefault="00CC7A14" w:rsidP="003D2932">
            <w:pPr>
              <w:tabs>
                <w:tab w:val="left" w:pos="8069"/>
              </w:tabs>
              <w:jc w:val="center"/>
              <w:rPr>
                <w:b/>
                <w:bCs/>
              </w:rPr>
            </w:pPr>
            <w:r w:rsidRPr="00F5628F">
              <w:rPr>
                <w:b/>
                <w:bCs/>
              </w:rPr>
              <w:t>Operation No.</w:t>
            </w:r>
          </w:p>
        </w:tc>
        <w:tc>
          <w:tcPr>
            <w:tcW w:w="6514" w:type="dxa"/>
            <w:shd w:val="clear" w:color="auto" w:fill="60C5E8" w:themeFill="accent5"/>
            <w:vAlign w:val="center"/>
          </w:tcPr>
          <w:p w14:paraId="3940B61A" w14:textId="77777777" w:rsidR="00CC7A14" w:rsidRPr="00F5628F" w:rsidRDefault="00CC7A14" w:rsidP="003D2932">
            <w:pPr>
              <w:tabs>
                <w:tab w:val="left" w:pos="8069"/>
              </w:tabs>
              <w:jc w:val="center"/>
              <w:rPr>
                <w:b/>
                <w:bCs/>
              </w:rPr>
            </w:pPr>
            <w:r w:rsidRPr="00F5628F">
              <w:rPr>
                <w:b/>
                <w:bCs/>
              </w:rPr>
              <w:t>Description</w:t>
            </w:r>
          </w:p>
        </w:tc>
      </w:tr>
      <w:tr w:rsidR="00CC7A14" w14:paraId="75696363" w14:textId="77777777" w:rsidTr="00B60260">
        <w:trPr>
          <w:trHeight w:val="427"/>
          <w:jc w:val="center"/>
        </w:trPr>
        <w:tc>
          <w:tcPr>
            <w:tcW w:w="3114" w:type="dxa"/>
          </w:tcPr>
          <w:p w14:paraId="710D272E" w14:textId="77777777" w:rsidR="00CC7A14" w:rsidRDefault="00CC7A14" w:rsidP="003D2932">
            <w:pPr>
              <w:tabs>
                <w:tab w:val="left" w:pos="8069"/>
              </w:tabs>
              <w:jc w:val="center"/>
            </w:pPr>
            <w:r>
              <w:t>1</w:t>
            </w:r>
          </w:p>
        </w:tc>
        <w:tc>
          <w:tcPr>
            <w:tcW w:w="6514" w:type="dxa"/>
          </w:tcPr>
          <w:p w14:paraId="20A502CE" w14:textId="1C12A1F0" w:rsidR="00CC7A14" w:rsidRDefault="00CC7A14" w:rsidP="003D2932">
            <w:pPr>
              <w:tabs>
                <w:tab w:val="left" w:pos="8069"/>
              </w:tabs>
            </w:pPr>
            <w:r>
              <w:t xml:space="preserve">Click button No.1 </w:t>
            </w:r>
            <w:r w:rsidR="00501471">
              <w:t>to</w:t>
            </w:r>
            <w:r>
              <w:t xml:space="preserve"> search info by number phone</w:t>
            </w:r>
          </w:p>
        </w:tc>
      </w:tr>
      <w:tr w:rsidR="00CC7A14" w14:paraId="02A0775C" w14:textId="77777777" w:rsidTr="00B60260">
        <w:trPr>
          <w:trHeight w:val="419"/>
          <w:jc w:val="center"/>
        </w:trPr>
        <w:tc>
          <w:tcPr>
            <w:tcW w:w="3114" w:type="dxa"/>
          </w:tcPr>
          <w:p w14:paraId="6716C2E6" w14:textId="77777777" w:rsidR="00CC7A14" w:rsidRDefault="00CC7A14" w:rsidP="003D2932">
            <w:pPr>
              <w:tabs>
                <w:tab w:val="left" w:pos="8069"/>
              </w:tabs>
              <w:jc w:val="center"/>
            </w:pPr>
            <w:r>
              <w:t>2</w:t>
            </w:r>
          </w:p>
        </w:tc>
        <w:tc>
          <w:tcPr>
            <w:tcW w:w="6514" w:type="dxa"/>
          </w:tcPr>
          <w:p w14:paraId="6F3FEE28" w14:textId="3601EC50" w:rsidR="00CC7A14" w:rsidRDefault="00CC7A14" w:rsidP="003D2932">
            <w:pPr>
              <w:tabs>
                <w:tab w:val="left" w:pos="8069"/>
              </w:tabs>
            </w:pPr>
            <w:r>
              <w:t xml:space="preserve">Click button No.2 </w:t>
            </w:r>
            <w:r w:rsidR="00501471">
              <w:t>to</w:t>
            </w:r>
            <w:r>
              <w:t xml:space="preserve"> check-in or check-out</w:t>
            </w:r>
          </w:p>
        </w:tc>
      </w:tr>
    </w:tbl>
    <w:p w14:paraId="22EEE895" w14:textId="128432D4" w:rsidR="0011439A" w:rsidRDefault="0011439A" w:rsidP="00D07F6C">
      <w:pPr>
        <w:tabs>
          <w:tab w:val="left" w:pos="8069"/>
        </w:tabs>
      </w:pPr>
    </w:p>
    <w:p w14:paraId="749EB465" w14:textId="5DF5B292" w:rsidR="00FC02A2" w:rsidRDefault="00FC02A2" w:rsidP="00242E6C">
      <w:pPr>
        <w:tabs>
          <w:tab w:val="left" w:pos="8069"/>
        </w:tabs>
        <w:spacing w:line="360" w:lineRule="auto"/>
        <w:jc w:val="both"/>
      </w:pPr>
      <w:r w:rsidRPr="00242E6C">
        <w:rPr>
          <w:b/>
          <w:bCs/>
          <w:u w:val="single"/>
        </w:rPr>
        <w:t>Shift = 0:</w:t>
      </w:r>
      <w:r>
        <w:t xml:space="preserve"> </w:t>
      </w:r>
      <w:r w:rsidRPr="0011439A">
        <w:t>the employee doesn't have a working shift today, but still can check-in and check-out if go to work</w:t>
      </w:r>
      <w:r>
        <w:t>.</w:t>
      </w:r>
    </w:p>
    <w:p w14:paraId="35D062B5" w14:textId="7C5E2BD7" w:rsidR="00FC02A2" w:rsidRDefault="00FC02A2" w:rsidP="005416C3">
      <w:pPr>
        <w:pStyle w:val="ListParagraph"/>
        <w:numPr>
          <w:ilvl w:val="0"/>
          <w:numId w:val="17"/>
        </w:numPr>
        <w:tabs>
          <w:tab w:val="left" w:pos="8069"/>
        </w:tabs>
        <w:spacing w:line="360" w:lineRule="auto"/>
        <w:jc w:val="both"/>
      </w:pPr>
      <w:r>
        <w:lastRenderedPageBreak/>
        <w:t xml:space="preserve">If not </w:t>
      </w:r>
      <w:r w:rsidR="00242E6C">
        <w:t xml:space="preserve">yet </w:t>
      </w:r>
      <w:r>
        <w:t xml:space="preserve">check-in and check-out: </w:t>
      </w:r>
      <w:r w:rsidR="00242E6C" w:rsidRPr="00242E6C">
        <w:t>recorded check-in time</w:t>
      </w:r>
      <w:r w:rsidR="00242E6C">
        <w:t>. (anytime in day)</w:t>
      </w:r>
    </w:p>
    <w:p w14:paraId="407EDBBD" w14:textId="451C4550" w:rsidR="00242E6C" w:rsidRDefault="00242E6C" w:rsidP="005416C3">
      <w:pPr>
        <w:pStyle w:val="ListParagraph"/>
        <w:numPr>
          <w:ilvl w:val="0"/>
          <w:numId w:val="17"/>
        </w:numPr>
        <w:tabs>
          <w:tab w:val="left" w:pos="8069"/>
        </w:tabs>
        <w:spacing w:line="360" w:lineRule="auto"/>
        <w:jc w:val="both"/>
      </w:pPr>
      <w:r>
        <w:t xml:space="preserve">If not yet check-out (already check-in): </w:t>
      </w:r>
      <w:r w:rsidRPr="00242E6C">
        <w:t>recorded check-in time</w:t>
      </w:r>
      <w:r>
        <w:t>. (anytime in day)</w:t>
      </w:r>
    </w:p>
    <w:p w14:paraId="5CADE2A6" w14:textId="611D94FA" w:rsidR="00242E6C" w:rsidRDefault="00242E6C" w:rsidP="005416C3">
      <w:pPr>
        <w:pStyle w:val="ListParagraph"/>
        <w:numPr>
          <w:ilvl w:val="0"/>
          <w:numId w:val="17"/>
        </w:numPr>
        <w:tabs>
          <w:tab w:val="left" w:pos="8069"/>
        </w:tabs>
        <w:spacing w:line="360" w:lineRule="auto"/>
        <w:jc w:val="both"/>
      </w:pPr>
      <w:r>
        <w:t xml:space="preserve">If already check-in and check-out: </w:t>
      </w:r>
      <w:r w:rsidRPr="00242E6C">
        <w:t>recorded check-</w:t>
      </w:r>
      <w:r>
        <w:t>out</w:t>
      </w:r>
      <w:r w:rsidRPr="00242E6C">
        <w:t xml:space="preserve"> time</w:t>
      </w:r>
      <w:r>
        <w:t>. (anytime in day)</w:t>
      </w:r>
    </w:p>
    <w:p w14:paraId="2EF79F15" w14:textId="01B2B964" w:rsidR="00FC02A2" w:rsidRDefault="0011439A" w:rsidP="002019FF">
      <w:pPr>
        <w:tabs>
          <w:tab w:val="left" w:pos="8069"/>
        </w:tabs>
        <w:spacing w:line="360" w:lineRule="auto"/>
        <w:ind w:left="360"/>
        <w:jc w:val="both"/>
      </w:pPr>
      <w:r w:rsidRPr="00242E6C">
        <w:rPr>
          <w:b/>
          <w:bCs/>
          <w:u w:val="single"/>
        </w:rPr>
        <w:t>S</w:t>
      </w:r>
      <w:r w:rsidR="00FF49DC" w:rsidRPr="00242E6C">
        <w:rPr>
          <w:b/>
          <w:bCs/>
          <w:u w:val="single"/>
        </w:rPr>
        <w:t xml:space="preserve">hitf </w:t>
      </w:r>
      <w:r w:rsidR="00FF49DC" w:rsidRPr="00242E6C">
        <w:rPr>
          <w:rFonts w:cs="Times New Roman"/>
          <w:b/>
          <w:bCs/>
          <w:u w:val="single"/>
        </w:rPr>
        <w:t>≠</w:t>
      </w:r>
      <w:r w:rsidR="00FF49DC" w:rsidRPr="00242E6C">
        <w:rPr>
          <w:b/>
          <w:bCs/>
          <w:u w:val="single"/>
        </w:rPr>
        <w:t xml:space="preserve"> 0</w:t>
      </w:r>
      <w:r>
        <w:t xml:space="preserve">: </w:t>
      </w:r>
      <w:r w:rsidR="00FC02A2" w:rsidRPr="00FC02A2">
        <w:t>the employee has a working shift today and the system will check if the employee has been check</w:t>
      </w:r>
      <w:r w:rsidR="00FC02A2">
        <w:t>-</w:t>
      </w:r>
      <w:r w:rsidR="00FC02A2" w:rsidRPr="00FC02A2">
        <w:t>in or check-out already or not.</w:t>
      </w:r>
    </w:p>
    <w:p w14:paraId="1CB1D4CA" w14:textId="583E914D" w:rsidR="006E01F0" w:rsidRPr="002019FF" w:rsidRDefault="00485070" w:rsidP="005416C3">
      <w:pPr>
        <w:pStyle w:val="ListParagraph"/>
        <w:numPr>
          <w:ilvl w:val="0"/>
          <w:numId w:val="16"/>
        </w:numPr>
        <w:tabs>
          <w:tab w:val="left" w:pos="8069"/>
        </w:tabs>
        <w:spacing w:line="360" w:lineRule="auto"/>
        <w:rPr>
          <w:u w:val="single"/>
        </w:rPr>
      </w:pPr>
      <w:r w:rsidRPr="00485070">
        <w:rPr>
          <w:u w:val="single"/>
        </w:rPr>
        <w:t>Not yet recorded check-in and check-out for working shift</w:t>
      </w:r>
      <w:r>
        <w:rPr>
          <w:u w:val="single"/>
        </w:rPr>
        <w:t>:</w:t>
      </w:r>
    </w:p>
    <w:p w14:paraId="3AD6EC97" w14:textId="6BFB9428" w:rsidR="006E01F0" w:rsidRDefault="008E237E" w:rsidP="005416C3">
      <w:pPr>
        <w:pStyle w:val="ListParagraph"/>
        <w:numPr>
          <w:ilvl w:val="0"/>
          <w:numId w:val="12"/>
        </w:numPr>
        <w:tabs>
          <w:tab w:val="left" w:pos="8069"/>
        </w:tabs>
        <w:spacing w:line="360" w:lineRule="auto"/>
      </w:pPr>
      <w:r>
        <w:t xml:space="preserve">Check-in </w:t>
      </w:r>
      <w:r w:rsidR="006E01F0" w:rsidRPr="006E01F0">
        <w:t>on time</w:t>
      </w:r>
      <w:r>
        <w:t xml:space="preserve"> or ealry</w:t>
      </w:r>
      <w:r w:rsidR="006E01F0">
        <w:t>: successful box wil</w:t>
      </w:r>
      <w:r w:rsidR="0067785B">
        <w:t>l</w:t>
      </w:r>
      <w:r w:rsidR="006E01F0">
        <w:t xml:space="preserve"> </w:t>
      </w:r>
      <w:r w:rsidR="008803F1">
        <w:t>display</w:t>
      </w:r>
      <w:r w:rsidR="006E01F0">
        <w:t>.</w:t>
      </w:r>
    </w:p>
    <w:p w14:paraId="24CF76F5" w14:textId="46136AA6" w:rsidR="006E01F0" w:rsidRDefault="006E01F0" w:rsidP="00D07F6C">
      <w:pPr>
        <w:tabs>
          <w:tab w:val="left" w:pos="8069"/>
        </w:tabs>
      </w:pPr>
    </w:p>
    <w:p w14:paraId="71EF2D61" w14:textId="0A9C1327" w:rsidR="006E01F0" w:rsidRDefault="006E01F0" w:rsidP="006E01F0">
      <w:pPr>
        <w:tabs>
          <w:tab w:val="left" w:pos="8069"/>
        </w:tabs>
        <w:jc w:val="center"/>
      </w:pPr>
      <w:r w:rsidRPr="00D62C8C">
        <w:rPr>
          <w:noProof/>
        </w:rPr>
        <w:drawing>
          <wp:inline distT="0" distB="0" distL="0" distR="0" wp14:anchorId="267D9A8A" wp14:editId="3B9E7853">
            <wp:extent cx="2863970" cy="3334576"/>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0069" cy="3341677"/>
                    </a:xfrm>
                    <a:prstGeom prst="rect">
                      <a:avLst/>
                    </a:prstGeom>
                  </pic:spPr>
                </pic:pic>
              </a:graphicData>
            </a:graphic>
          </wp:inline>
        </w:drawing>
      </w:r>
    </w:p>
    <w:p w14:paraId="209777BE" w14:textId="72A1C01E" w:rsidR="00170FB2" w:rsidRPr="00170FB2" w:rsidRDefault="00170FB2" w:rsidP="00170FB2">
      <w:pPr>
        <w:pStyle w:val="ListParagraph"/>
        <w:jc w:val="center"/>
        <w:rPr>
          <w:sz w:val="22"/>
        </w:rPr>
      </w:pPr>
      <w:r w:rsidRPr="00ED37F1">
        <w:rPr>
          <w:sz w:val="22"/>
        </w:rPr>
        <w:t xml:space="preserve">Figure </w:t>
      </w:r>
      <w:r>
        <w:rPr>
          <w:sz w:val="22"/>
        </w:rPr>
        <w:t>4.3</w:t>
      </w:r>
      <w:r w:rsidRPr="00ED37F1">
        <w:rPr>
          <w:sz w:val="22"/>
        </w:rPr>
        <w:t xml:space="preserve">.  </w:t>
      </w:r>
      <w:r>
        <w:rPr>
          <w:sz w:val="22"/>
        </w:rPr>
        <w:t>Check-in success</w:t>
      </w:r>
    </w:p>
    <w:p w14:paraId="09090CC9" w14:textId="77777777" w:rsidR="006E01F0" w:rsidRDefault="006E01F0" w:rsidP="006E01F0">
      <w:pPr>
        <w:tabs>
          <w:tab w:val="left" w:pos="8069"/>
        </w:tabs>
        <w:jc w:val="center"/>
      </w:pPr>
    </w:p>
    <w:p w14:paraId="58909F35" w14:textId="5830E9BA" w:rsidR="00F5628F" w:rsidRDefault="00296481" w:rsidP="005416C3">
      <w:pPr>
        <w:pStyle w:val="ListParagraph"/>
        <w:numPr>
          <w:ilvl w:val="0"/>
          <w:numId w:val="10"/>
        </w:numPr>
        <w:tabs>
          <w:tab w:val="left" w:pos="8069"/>
        </w:tabs>
        <w:spacing w:line="360" w:lineRule="auto"/>
        <w:jc w:val="both"/>
      </w:pPr>
      <w:r>
        <w:t>C</w:t>
      </w:r>
      <w:r w:rsidR="00165FAE">
        <w:t>heck-in</w:t>
      </w:r>
      <w:r>
        <w:t xml:space="preserve"> late</w:t>
      </w:r>
      <w:r w:rsidR="00165FAE">
        <w:t>:</w:t>
      </w:r>
    </w:p>
    <w:p w14:paraId="7C366C45" w14:textId="31DF4B72" w:rsidR="00F5628F" w:rsidRDefault="005E3774" w:rsidP="002019FF">
      <w:pPr>
        <w:tabs>
          <w:tab w:val="left" w:pos="8069"/>
        </w:tabs>
        <w:spacing w:line="360" w:lineRule="auto"/>
        <w:jc w:val="both"/>
      </w:pPr>
      <w:r>
        <w:t>I</w:t>
      </w:r>
      <w:r w:rsidRPr="005E3774">
        <w:t>f employee check-in late</w:t>
      </w:r>
      <w:r w:rsidR="008D41A2">
        <w:t xml:space="preserve"> after working time </w:t>
      </w:r>
      <w:r w:rsidR="00000DB5">
        <w:t xml:space="preserve">less than </w:t>
      </w:r>
      <w:r w:rsidR="008D41A2">
        <w:t>2 hours</w:t>
      </w:r>
      <w:r w:rsidRPr="005E3774">
        <w:t xml:space="preserve">, the alert box will </w:t>
      </w:r>
      <w:r w:rsidR="008803F1">
        <w:t>display</w:t>
      </w:r>
      <w:r w:rsidRPr="005E3774">
        <w:t xml:space="preserve"> with 2 reason for late:</w:t>
      </w:r>
    </w:p>
    <w:p w14:paraId="68CB0176" w14:textId="23C2B5F7" w:rsidR="008C40D7" w:rsidRDefault="008C40D7" w:rsidP="005416C3">
      <w:pPr>
        <w:pStyle w:val="ListParagraph"/>
        <w:numPr>
          <w:ilvl w:val="0"/>
          <w:numId w:val="11"/>
        </w:numPr>
        <w:tabs>
          <w:tab w:val="left" w:pos="8069"/>
        </w:tabs>
        <w:spacing w:line="360" w:lineRule="auto"/>
        <w:jc w:val="both"/>
      </w:pPr>
      <w:r w:rsidRPr="008C40D7">
        <w:t>late work due to personal reasons</w:t>
      </w:r>
    </w:p>
    <w:p w14:paraId="5C37324F" w14:textId="6CF6C2EC" w:rsidR="008C40D7" w:rsidRDefault="008C40D7" w:rsidP="005416C3">
      <w:pPr>
        <w:pStyle w:val="ListParagraph"/>
        <w:numPr>
          <w:ilvl w:val="0"/>
          <w:numId w:val="11"/>
        </w:numPr>
        <w:tabs>
          <w:tab w:val="left" w:pos="8069"/>
        </w:tabs>
        <w:spacing w:line="360" w:lineRule="auto"/>
        <w:jc w:val="both"/>
      </w:pPr>
      <w:r w:rsidRPr="008C40D7">
        <w:t>late work due to company work</w:t>
      </w:r>
    </w:p>
    <w:p w14:paraId="303503C9" w14:textId="5A0254BF" w:rsidR="00F5628F" w:rsidRDefault="008D41A2" w:rsidP="002019FF">
      <w:pPr>
        <w:tabs>
          <w:tab w:val="left" w:pos="8069"/>
        </w:tabs>
        <w:spacing w:line="360" w:lineRule="auto"/>
        <w:jc w:val="both"/>
      </w:pPr>
      <w:r w:rsidRPr="008D41A2">
        <w:t xml:space="preserve">If reason “late work due to personal reasons” has </w:t>
      </w:r>
      <w:r w:rsidR="00FF49DC">
        <w:t xml:space="preserve">been </w:t>
      </w:r>
      <w:r w:rsidRPr="008D41A2">
        <w:t xml:space="preserve">chosen, the input reason box will </w:t>
      </w:r>
      <w:r w:rsidR="008803F1">
        <w:t>display</w:t>
      </w:r>
      <w:r w:rsidRPr="008D41A2">
        <w:t xml:space="preserve"> for employee input the personal reason or skip this step by click cancel</w:t>
      </w:r>
      <w:r>
        <w:t xml:space="preserve"> and admin will update reason later.</w:t>
      </w:r>
    </w:p>
    <w:p w14:paraId="125C7486" w14:textId="4D4C65E6" w:rsidR="00F5628F" w:rsidRDefault="00F5628F" w:rsidP="00D07F6C">
      <w:pPr>
        <w:tabs>
          <w:tab w:val="left" w:pos="8069"/>
        </w:tabs>
      </w:pPr>
    </w:p>
    <w:p w14:paraId="0B1D5542" w14:textId="665A29B2" w:rsidR="00F5628F" w:rsidRDefault="008E237E" w:rsidP="008C40D7">
      <w:pPr>
        <w:tabs>
          <w:tab w:val="left" w:pos="8069"/>
        </w:tabs>
      </w:pPr>
      <w:r>
        <w:rPr>
          <w:noProof/>
        </w:rPr>
        <w:lastRenderedPageBreak/>
        <mc:AlternateContent>
          <mc:Choice Requires="wps">
            <w:drawing>
              <wp:anchor distT="0" distB="0" distL="114300" distR="114300" simplePos="0" relativeHeight="251697152" behindDoc="0" locked="0" layoutInCell="1" allowOverlap="1" wp14:anchorId="27D0D62F" wp14:editId="1322D2CA">
                <wp:simplePos x="0" y="0"/>
                <wp:positionH relativeFrom="column">
                  <wp:posOffset>2139950</wp:posOffset>
                </wp:positionH>
                <wp:positionV relativeFrom="paragraph">
                  <wp:posOffset>1360170</wp:posOffset>
                </wp:positionV>
                <wp:extent cx="310551" cy="284672"/>
                <wp:effectExtent l="0" t="0" r="0" b="1270"/>
                <wp:wrapNone/>
                <wp:docPr id="474" name="Text Box 474"/>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7E6CCD12" w14:textId="77777777" w:rsidR="00000DB5" w:rsidRPr="007F6A75" w:rsidRDefault="00000DB5" w:rsidP="00000DB5">
                            <w:pPr>
                              <w:rPr>
                                <w:b/>
                                <w:bCs/>
                                <w:color w:val="FF0000"/>
                              </w:rPr>
                            </w:pPr>
                            <w:r w:rsidRPr="007F6A75">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D62F" id="Text Box 474" o:spid="_x0000_s1032" type="#_x0000_t202" style="position:absolute;margin-left:168.5pt;margin-top:107.1pt;width:24.45pt;height:2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" filled="f" stroked="f" strokeweight=".5pt">
                <v:textbox>
                  <w:txbxContent>
                    <w:p w14:paraId="7E6CCD12" w14:textId="77777777" w:rsidR="00000DB5" w:rsidRPr="007F6A75" w:rsidRDefault="00000DB5" w:rsidP="00000DB5">
                      <w:pPr>
                        <w:rPr>
                          <w:b/>
                          <w:bCs/>
                          <w:color w:val="FF0000"/>
                        </w:rPr>
                      </w:pPr>
                      <w:r w:rsidRPr="007F6A75">
                        <w:rPr>
                          <w:b/>
                          <w:bCs/>
                          <w:color w:val="FF0000"/>
                        </w:rPr>
                        <w:t>1</w:t>
                      </w:r>
                    </w:p>
                  </w:txbxContent>
                </v:textbox>
              </v:shape>
            </w:pict>
          </mc:Fallback>
        </mc:AlternateContent>
      </w:r>
      <w:r w:rsidR="00000DB5">
        <w:rPr>
          <w:noProof/>
        </w:rPr>
        <mc:AlternateContent>
          <mc:Choice Requires="wps">
            <w:drawing>
              <wp:anchor distT="0" distB="0" distL="114300" distR="114300" simplePos="0" relativeHeight="251703296" behindDoc="0" locked="0" layoutInCell="1" allowOverlap="1" wp14:anchorId="2FF5CBBA" wp14:editId="74E2C276">
                <wp:simplePos x="0" y="0"/>
                <wp:positionH relativeFrom="column">
                  <wp:posOffset>5180067</wp:posOffset>
                </wp:positionH>
                <wp:positionV relativeFrom="paragraph">
                  <wp:posOffset>1667091</wp:posOffset>
                </wp:positionV>
                <wp:extent cx="310551" cy="284672"/>
                <wp:effectExtent l="0" t="0" r="0" b="1270"/>
                <wp:wrapNone/>
                <wp:docPr id="477" name="Text Box 477"/>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6AA1EE9A" w14:textId="2892FAC1" w:rsidR="00000DB5" w:rsidRPr="007F6A75" w:rsidRDefault="00000DB5" w:rsidP="00000DB5">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5CBBA" id="Text Box 477" o:spid="_x0000_s1033" type="#_x0000_t202" style="position:absolute;margin-left:407.9pt;margin-top:131.25pt;width:24.45pt;height:2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" filled="f" stroked="f" strokeweight=".5pt">
                <v:textbox>
                  <w:txbxContent>
                    <w:p w14:paraId="6AA1EE9A" w14:textId="2892FAC1" w:rsidR="00000DB5" w:rsidRPr="007F6A75" w:rsidRDefault="00000DB5" w:rsidP="00000DB5">
                      <w:pPr>
                        <w:rPr>
                          <w:b/>
                          <w:bCs/>
                          <w:color w:val="FF0000"/>
                        </w:rPr>
                      </w:pPr>
                      <w:r>
                        <w:rPr>
                          <w:b/>
                          <w:bCs/>
                          <w:color w:val="FF0000"/>
                        </w:rPr>
                        <w:t>4</w:t>
                      </w:r>
                    </w:p>
                  </w:txbxContent>
                </v:textbox>
              </v:shape>
            </w:pict>
          </mc:Fallback>
        </mc:AlternateContent>
      </w:r>
      <w:r w:rsidR="00000DB5">
        <w:rPr>
          <w:noProof/>
        </w:rPr>
        <mc:AlternateContent>
          <mc:Choice Requires="wps">
            <w:drawing>
              <wp:anchor distT="0" distB="0" distL="114300" distR="114300" simplePos="0" relativeHeight="251701248" behindDoc="0" locked="0" layoutInCell="1" allowOverlap="1" wp14:anchorId="5E809E6D" wp14:editId="01BC75B2">
                <wp:simplePos x="0" y="0"/>
                <wp:positionH relativeFrom="column">
                  <wp:posOffset>4791950</wp:posOffset>
                </wp:positionH>
                <wp:positionV relativeFrom="paragraph">
                  <wp:posOffset>1650508</wp:posOffset>
                </wp:positionV>
                <wp:extent cx="310551" cy="284672"/>
                <wp:effectExtent l="0" t="0" r="0" b="1270"/>
                <wp:wrapNone/>
                <wp:docPr id="476" name="Text Box 476"/>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5EA321C0" w14:textId="576AC021" w:rsidR="00000DB5" w:rsidRPr="007F6A75" w:rsidRDefault="00000DB5" w:rsidP="00000DB5">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09E6D" id="Text Box 476" o:spid="_x0000_s1034" type="#_x0000_t202" style="position:absolute;margin-left:377.3pt;margin-top:129.95pt;width:24.45pt;height:2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" filled="f" stroked="f" strokeweight=".5pt">
                <v:textbox>
                  <w:txbxContent>
                    <w:p w14:paraId="5EA321C0" w14:textId="576AC021" w:rsidR="00000DB5" w:rsidRPr="007F6A75" w:rsidRDefault="00000DB5" w:rsidP="00000DB5">
                      <w:pPr>
                        <w:rPr>
                          <w:b/>
                          <w:bCs/>
                          <w:color w:val="FF0000"/>
                        </w:rPr>
                      </w:pPr>
                      <w:r>
                        <w:rPr>
                          <w:b/>
                          <w:bCs/>
                          <w:color w:val="FF0000"/>
                        </w:rPr>
                        <w:t>3</w:t>
                      </w:r>
                    </w:p>
                  </w:txbxContent>
                </v:textbox>
              </v:shape>
            </w:pict>
          </mc:Fallback>
        </mc:AlternateContent>
      </w:r>
      <w:r w:rsidR="00000DB5">
        <w:rPr>
          <w:noProof/>
        </w:rPr>
        <mc:AlternateContent>
          <mc:Choice Requires="wps">
            <w:drawing>
              <wp:anchor distT="0" distB="0" distL="114300" distR="114300" simplePos="0" relativeHeight="251699200" behindDoc="0" locked="0" layoutInCell="1" allowOverlap="1" wp14:anchorId="3CE5A50E" wp14:editId="6ED1FB55">
                <wp:simplePos x="0" y="0"/>
                <wp:positionH relativeFrom="column">
                  <wp:posOffset>3825791</wp:posOffset>
                </wp:positionH>
                <wp:positionV relativeFrom="paragraph">
                  <wp:posOffset>1486918</wp:posOffset>
                </wp:positionV>
                <wp:extent cx="310551" cy="284672"/>
                <wp:effectExtent l="0" t="0" r="0" b="1270"/>
                <wp:wrapNone/>
                <wp:docPr id="475" name="Text Box 475"/>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0DCAE8CE" w14:textId="0C68855A" w:rsidR="00000DB5" w:rsidRPr="007F6A75" w:rsidRDefault="00000DB5" w:rsidP="00000DB5">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5A50E" id="Text Box 475" o:spid="_x0000_s1035" type="#_x0000_t202" style="position:absolute;margin-left:301.25pt;margin-top:117.1pt;width:24.45pt;height:2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" filled="f" stroked="f" strokeweight=".5pt">
                <v:textbox>
                  <w:txbxContent>
                    <w:p w14:paraId="0DCAE8CE" w14:textId="0C68855A" w:rsidR="00000DB5" w:rsidRPr="007F6A75" w:rsidRDefault="00000DB5" w:rsidP="00000DB5">
                      <w:pPr>
                        <w:rPr>
                          <w:b/>
                          <w:bCs/>
                          <w:color w:val="FF0000"/>
                        </w:rPr>
                      </w:pPr>
                      <w:r>
                        <w:rPr>
                          <w:b/>
                          <w:bCs/>
                          <w:color w:val="FF0000"/>
                        </w:rPr>
                        <w:t>2</w:t>
                      </w:r>
                    </w:p>
                  </w:txbxContent>
                </v:textbox>
              </v:shape>
            </w:pict>
          </mc:Fallback>
        </mc:AlternateContent>
      </w:r>
      <w:r w:rsidR="00000DB5">
        <w:rPr>
          <w:noProof/>
        </w:rPr>
        <mc:AlternateContent>
          <mc:Choice Requires="wps">
            <w:drawing>
              <wp:anchor distT="0" distB="0" distL="114300" distR="114300" simplePos="0" relativeHeight="251686912" behindDoc="0" locked="0" layoutInCell="1" allowOverlap="1" wp14:anchorId="3263C5E3" wp14:editId="17AA5D09">
                <wp:simplePos x="0" y="0"/>
                <wp:positionH relativeFrom="leftMargin">
                  <wp:posOffset>1944838</wp:posOffset>
                </wp:positionH>
                <wp:positionV relativeFrom="paragraph">
                  <wp:posOffset>1796595</wp:posOffset>
                </wp:positionV>
                <wp:extent cx="310515" cy="284480"/>
                <wp:effectExtent l="0" t="0" r="0" b="1270"/>
                <wp:wrapNone/>
                <wp:docPr id="460" name="Text Box 460"/>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4FE1EAFF" w14:textId="77777777" w:rsidR="00C117EA" w:rsidRPr="007F6A75" w:rsidRDefault="00C117EA" w:rsidP="00C117EA">
                            <w:pPr>
                              <w:rPr>
                                <w:b/>
                                <w:bCs/>
                                <w:color w:val="FF0000"/>
                              </w:rPr>
                            </w:pPr>
                            <w:r w:rsidRPr="007F6A75">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3C5E3" id="Text Box 460" o:spid="_x0000_s1036" type="#_x0000_t202" style="position:absolute;margin-left:153.15pt;margin-top:141.45pt;width:24.45pt;height:22.4pt;z-index:251686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" filled="f" stroked="f" strokeweight=".5pt">
                <v:textbox>
                  <w:txbxContent>
                    <w:p w14:paraId="4FE1EAFF" w14:textId="77777777" w:rsidR="00C117EA" w:rsidRPr="007F6A75" w:rsidRDefault="00C117EA" w:rsidP="00C117EA">
                      <w:pPr>
                        <w:rPr>
                          <w:b/>
                          <w:bCs/>
                          <w:color w:val="FF0000"/>
                        </w:rPr>
                      </w:pPr>
                      <w:r w:rsidRPr="007F6A75">
                        <w:rPr>
                          <w:b/>
                          <w:bCs/>
                          <w:color w:val="FF0000"/>
                        </w:rPr>
                        <w:t>1</w:t>
                      </w:r>
                    </w:p>
                  </w:txbxContent>
                </v:textbox>
                <w10:wrap anchorx="margin"/>
              </v:shape>
            </w:pict>
          </mc:Fallback>
        </mc:AlternateContent>
      </w:r>
      <w:r w:rsidR="008C40D7" w:rsidRPr="00C117EA">
        <w:rPr>
          <w:noProof/>
        </w:rPr>
        <w:drawing>
          <wp:anchor distT="0" distB="0" distL="114300" distR="114300" simplePos="0" relativeHeight="251695104" behindDoc="0" locked="0" layoutInCell="1" allowOverlap="1" wp14:anchorId="319E9EC5" wp14:editId="6AF064BE">
            <wp:simplePos x="0" y="0"/>
            <wp:positionH relativeFrom="margin">
              <wp:align>left</wp:align>
            </wp:positionH>
            <wp:positionV relativeFrom="paragraph">
              <wp:posOffset>0</wp:posOffset>
            </wp:positionV>
            <wp:extent cx="2837815" cy="3306445"/>
            <wp:effectExtent l="0" t="0" r="635" b="8255"/>
            <wp:wrapThrough wrapText="bothSides">
              <wp:wrapPolygon edited="0">
                <wp:start x="0" y="0"/>
                <wp:lineTo x="0" y="21529"/>
                <wp:lineTo x="21460" y="21529"/>
                <wp:lineTo x="21460" y="0"/>
                <wp:lineTo x="0" y="0"/>
              </wp:wrapPolygon>
            </wp:wrapThrough>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7815" cy="3306445"/>
                    </a:xfrm>
                    <a:prstGeom prst="rect">
                      <a:avLst/>
                    </a:prstGeom>
                  </pic:spPr>
                </pic:pic>
              </a:graphicData>
            </a:graphic>
            <wp14:sizeRelH relativeFrom="margin">
              <wp14:pctWidth>0</wp14:pctWidth>
            </wp14:sizeRelH>
            <wp14:sizeRelV relativeFrom="margin">
              <wp14:pctHeight>0</wp14:pctHeight>
            </wp14:sizeRelV>
          </wp:anchor>
        </w:drawing>
      </w:r>
      <w:r w:rsidR="008C40D7">
        <w:t xml:space="preserve">      </w:t>
      </w:r>
      <w:r w:rsidR="008C40D7" w:rsidRPr="00F5628F">
        <w:rPr>
          <w:noProof/>
        </w:rPr>
        <w:drawing>
          <wp:inline distT="0" distB="0" distL="0" distR="0" wp14:anchorId="42B62FEF" wp14:editId="75F44CBB">
            <wp:extent cx="2829464" cy="3265784"/>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8040" cy="3287224"/>
                    </a:xfrm>
                    <a:prstGeom prst="rect">
                      <a:avLst/>
                    </a:prstGeom>
                  </pic:spPr>
                </pic:pic>
              </a:graphicData>
            </a:graphic>
          </wp:inline>
        </w:drawing>
      </w:r>
    </w:p>
    <w:p w14:paraId="12C588AF" w14:textId="51E66413" w:rsidR="00520774" w:rsidRDefault="00520774" w:rsidP="00D07F6C">
      <w:pPr>
        <w:tabs>
          <w:tab w:val="left" w:pos="8069"/>
        </w:tabs>
      </w:pPr>
    </w:p>
    <w:p w14:paraId="3B16F705" w14:textId="4D518E56" w:rsidR="006E01F0" w:rsidRPr="00B60260" w:rsidRDefault="00000DB5" w:rsidP="00B60260">
      <w:pPr>
        <w:pStyle w:val="ListParagraph"/>
        <w:jc w:val="center"/>
        <w:rPr>
          <w:sz w:val="22"/>
        </w:rPr>
      </w:pPr>
      <w:r w:rsidRPr="00ED37F1">
        <w:rPr>
          <w:sz w:val="22"/>
        </w:rPr>
        <w:t xml:space="preserve">Figure </w:t>
      </w:r>
      <w:r>
        <w:rPr>
          <w:sz w:val="22"/>
        </w:rPr>
        <w:t>4.3</w:t>
      </w:r>
      <w:r w:rsidRPr="00ED37F1">
        <w:rPr>
          <w:sz w:val="22"/>
        </w:rPr>
        <w:t xml:space="preserve">.  </w:t>
      </w:r>
      <w:r>
        <w:rPr>
          <w:sz w:val="22"/>
        </w:rPr>
        <w:t>Late check-in</w:t>
      </w:r>
      <w:r w:rsidR="00B60260">
        <w:rPr>
          <w:sz w:val="22"/>
        </w:rPr>
        <w:t xml:space="preserve"> less than 2 hours</w:t>
      </w:r>
    </w:p>
    <w:p w14:paraId="653E2968" w14:textId="77777777" w:rsidR="003E5494" w:rsidRDefault="003E5494" w:rsidP="00000DB5">
      <w:pPr>
        <w:pStyle w:val="ListParagraph"/>
        <w:jc w:val="center"/>
        <w:rPr>
          <w:sz w:val="22"/>
        </w:rPr>
      </w:pPr>
    </w:p>
    <w:tbl>
      <w:tblPr>
        <w:tblStyle w:val="TableGridLight"/>
        <w:tblW w:w="0" w:type="auto"/>
        <w:tblLook w:val="04A0" w:firstRow="1" w:lastRow="0" w:firstColumn="1" w:lastColumn="0" w:noHBand="0" w:noVBand="1"/>
      </w:tblPr>
      <w:tblGrid>
        <w:gridCol w:w="3114"/>
        <w:gridCol w:w="6514"/>
      </w:tblGrid>
      <w:tr w:rsidR="00000DB5" w14:paraId="141F77FE" w14:textId="77777777" w:rsidTr="003D2932">
        <w:trPr>
          <w:trHeight w:val="450"/>
        </w:trPr>
        <w:tc>
          <w:tcPr>
            <w:tcW w:w="3114" w:type="dxa"/>
            <w:shd w:val="clear" w:color="auto" w:fill="60C5E8" w:themeFill="accent5"/>
            <w:vAlign w:val="center"/>
          </w:tcPr>
          <w:p w14:paraId="460AA9A9" w14:textId="77777777" w:rsidR="00000DB5" w:rsidRPr="00F5628F" w:rsidRDefault="00000DB5" w:rsidP="003D2932">
            <w:pPr>
              <w:tabs>
                <w:tab w:val="left" w:pos="8069"/>
              </w:tabs>
              <w:jc w:val="center"/>
              <w:rPr>
                <w:b/>
                <w:bCs/>
              </w:rPr>
            </w:pPr>
            <w:r w:rsidRPr="00F5628F">
              <w:rPr>
                <w:b/>
                <w:bCs/>
              </w:rPr>
              <w:t>Operation No.</w:t>
            </w:r>
          </w:p>
        </w:tc>
        <w:tc>
          <w:tcPr>
            <w:tcW w:w="6514" w:type="dxa"/>
            <w:shd w:val="clear" w:color="auto" w:fill="60C5E8" w:themeFill="accent5"/>
            <w:vAlign w:val="center"/>
          </w:tcPr>
          <w:p w14:paraId="221B808D" w14:textId="77777777" w:rsidR="00000DB5" w:rsidRPr="00F5628F" w:rsidRDefault="00000DB5" w:rsidP="003D2932">
            <w:pPr>
              <w:tabs>
                <w:tab w:val="left" w:pos="8069"/>
              </w:tabs>
              <w:jc w:val="center"/>
              <w:rPr>
                <w:b/>
                <w:bCs/>
              </w:rPr>
            </w:pPr>
            <w:r w:rsidRPr="00F5628F">
              <w:rPr>
                <w:b/>
                <w:bCs/>
              </w:rPr>
              <w:t>Description</w:t>
            </w:r>
          </w:p>
        </w:tc>
      </w:tr>
      <w:tr w:rsidR="00000DB5" w14:paraId="79E64A99" w14:textId="77777777" w:rsidTr="003D2932">
        <w:trPr>
          <w:trHeight w:val="427"/>
        </w:trPr>
        <w:tc>
          <w:tcPr>
            <w:tcW w:w="3114" w:type="dxa"/>
          </w:tcPr>
          <w:p w14:paraId="164B0BCA" w14:textId="77777777" w:rsidR="00000DB5" w:rsidRDefault="00000DB5" w:rsidP="003D2932">
            <w:pPr>
              <w:tabs>
                <w:tab w:val="left" w:pos="8069"/>
              </w:tabs>
              <w:jc w:val="center"/>
            </w:pPr>
            <w:r>
              <w:t>1</w:t>
            </w:r>
          </w:p>
        </w:tc>
        <w:tc>
          <w:tcPr>
            <w:tcW w:w="6514" w:type="dxa"/>
          </w:tcPr>
          <w:p w14:paraId="581006EB" w14:textId="0F246D79" w:rsidR="00000DB5" w:rsidRDefault="00000DB5" w:rsidP="003D2932">
            <w:pPr>
              <w:tabs>
                <w:tab w:val="left" w:pos="8069"/>
              </w:tabs>
            </w:pPr>
            <w:r>
              <w:t xml:space="preserve">Click </w:t>
            </w:r>
            <w:r w:rsidR="008E237E">
              <w:t xml:space="preserve">on combo box No.1 </w:t>
            </w:r>
            <w:r w:rsidR="00501471">
              <w:t>to</w:t>
            </w:r>
            <w:r>
              <w:t xml:space="preserve"> </w:t>
            </w:r>
            <w:r w:rsidR="003E5494">
              <w:t>choose reason</w:t>
            </w:r>
          </w:p>
        </w:tc>
      </w:tr>
      <w:tr w:rsidR="00000DB5" w14:paraId="2FE60638" w14:textId="77777777" w:rsidTr="003D2932">
        <w:trPr>
          <w:trHeight w:val="419"/>
        </w:trPr>
        <w:tc>
          <w:tcPr>
            <w:tcW w:w="3114" w:type="dxa"/>
          </w:tcPr>
          <w:p w14:paraId="12C8B8A2" w14:textId="77777777" w:rsidR="00000DB5" w:rsidRDefault="00000DB5" w:rsidP="003D2932">
            <w:pPr>
              <w:tabs>
                <w:tab w:val="left" w:pos="8069"/>
              </w:tabs>
              <w:jc w:val="center"/>
            </w:pPr>
            <w:r>
              <w:t>2</w:t>
            </w:r>
          </w:p>
        </w:tc>
        <w:tc>
          <w:tcPr>
            <w:tcW w:w="6514" w:type="dxa"/>
          </w:tcPr>
          <w:p w14:paraId="395FEBCE" w14:textId="0165045F" w:rsidR="00000DB5" w:rsidRDefault="003E5494" w:rsidP="003D2932">
            <w:pPr>
              <w:tabs>
                <w:tab w:val="left" w:pos="8069"/>
              </w:tabs>
            </w:pPr>
            <w:r>
              <w:t xml:space="preserve">Input field </w:t>
            </w:r>
            <w:r w:rsidR="00000DB5">
              <w:t xml:space="preserve">for </w:t>
            </w:r>
            <w:r>
              <w:t xml:space="preserve">personal reason (not </w:t>
            </w:r>
            <w:r w:rsidRPr="00612503">
              <w:rPr>
                <w:sz w:val="24"/>
                <w:szCs w:val="24"/>
              </w:rPr>
              <w:t>mandatory</w:t>
            </w:r>
            <w:r>
              <w:t>)</w:t>
            </w:r>
          </w:p>
        </w:tc>
      </w:tr>
      <w:tr w:rsidR="00000DB5" w14:paraId="4E48E6D6" w14:textId="77777777" w:rsidTr="00170FB2">
        <w:trPr>
          <w:trHeight w:val="419"/>
        </w:trPr>
        <w:tc>
          <w:tcPr>
            <w:tcW w:w="3114" w:type="dxa"/>
            <w:vAlign w:val="center"/>
          </w:tcPr>
          <w:p w14:paraId="274CDABC" w14:textId="47B3B05B" w:rsidR="00000DB5" w:rsidRDefault="00000DB5" w:rsidP="00170FB2">
            <w:pPr>
              <w:tabs>
                <w:tab w:val="left" w:pos="8069"/>
              </w:tabs>
              <w:jc w:val="center"/>
            </w:pPr>
            <w:r>
              <w:t>3</w:t>
            </w:r>
          </w:p>
        </w:tc>
        <w:tc>
          <w:tcPr>
            <w:tcW w:w="6514" w:type="dxa"/>
          </w:tcPr>
          <w:p w14:paraId="4A703909" w14:textId="4DFD0FD5" w:rsidR="00000DB5" w:rsidRDefault="003E5494" w:rsidP="00170FB2">
            <w:pPr>
              <w:tabs>
                <w:tab w:val="left" w:pos="8069"/>
              </w:tabs>
              <w:jc w:val="both"/>
            </w:pPr>
            <w:r>
              <w:t xml:space="preserve">Click button No.3 </w:t>
            </w:r>
            <w:r w:rsidR="00501471">
              <w:t>to</w:t>
            </w:r>
            <w:r>
              <w:t xml:space="preserve"> update reason</w:t>
            </w:r>
          </w:p>
        </w:tc>
      </w:tr>
      <w:tr w:rsidR="00000DB5" w14:paraId="718CF584" w14:textId="77777777" w:rsidTr="00DE021B">
        <w:trPr>
          <w:trHeight w:val="419"/>
        </w:trPr>
        <w:tc>
          <w:tcPr>
            <w:tcW w:w="3114" w:type="dxa"/>
            <w:vAlign w:val="center"/>
          </w:tcPr>
          <w:p w14:paraId="39F250B3" w14:textId="53816002" w:rsidR="00000DB5" w:rsidRDefault="00000DB5" w:rsidP="00DE021B">
            <w:pPr>
              <w:tabs>
                <w:tab w:val="left" w:pos="8069"/>
              </w:tabs>
              <w:jc w:val="center"/>
            </w:pPr>
            <w:r>
              <w:t>4</w:t>
            </w:r>
          </w:p>
        </w:tc>
        <w:tc>
          <w:tcPr>
            <w:tcW w:w="6514" w:type="dxa"/>
          </w:tcPr>
          <w:p w14:paraId="200EC449" w14:textId="21E1A40B" w:rsidR="00000DB5" w:rsidRDefault="003E5494" w:rsidP="00DE021B">
            <w:pPr>
              <w:tabs>
                <w:tab w:val="left" w:pos="8069"/>
              </w:tabs>
              <w:spacing w:line="360" w:lineRule="auto"/>
            </w:pPr>
            <w:r>
              <w:t xml:space="preserve">Click button No.4 </w:t>
            </w:r>
            <w:r w:rsidR="00501471">
              <w:t>to</w:t>
            </w:r>
            <w:r w:rsidR="00DE021B">
              <w:t xml:space="preserve"> </w:t>
            </w:r>
            <w:r w:rsidR="00DE021B" w:rsidRPr="00DE021B">
              <w:t>cancel, it will be skip this step, but the check-in/check-out is not successful</w:t>
            </w:r>
          </w:p>
        </w:tc>
      </w:tr>
    </w:tbl>
    <w:p w14:paraId="22396A54" w14:textId="30CBBA4E" w:rsidR="00F5628F" w:rsidRDefault="00F5628F" w:rsidP="00DE021B">
      <w:pPr>
        <w:tabs>
          <w:tab w:val="left" w:pos="8069"/>
        </w:tabs>
        <w:spacing w:line="360" w:lineRule="auto"/>
      </w:pPr>
    </w:p>
    <w:p w14:paraId="3F5B95CA" w14:textId="77777777" w:rsidR="008E237E" w:rsidRDefault="008E237E" w:rsidP="00DE021B">
      <w:pPr>
        <w:tabs>
          <w:tab w:val="left" w:pos="8069"/>
        </w:tabs>
        <w:spacing w:line="360" w:lineRule="auto"/>
        <w:jc w:val="both"/>
      </w:pPr>
      <w:r>
        <w:t>I</w:t>
      </w:r>
      <w:r w:rsidRPr="005E3774">
        <w:t>f employee check-in late</w:t>
      </w:r>
      <w:r>
        <w:t xml:space="preserve"> after working time more than 2 hours, employee need to contact to admin for check-in or confirm for check-out early.</w:t>
      </w:r>
    </w:p>
    <w:p w14:paraId="12B718BB" w14:textId="77777777" w:rsidR="00B60260" w:rsidRDefault="00B60260" w:rsidP="00D07F6C">
      <w:pPr>
        <w:tabs>
          <w:tab w:val="left" w:pos="8069"/>
        </w:tabs>
      </w:pPr>
    </w:p>
    <w:p w14:paraId="65C848B5" w14:textId="2A15B0BB" w:rsidR="00520774" w:rsidRDefault="00437D29" w:rsidP="00B60260">
      <w:pPr>
        <w:tabs>
          <w:tab w:val="left" w:pos="8069"/>
        </w:tabs>
      </w:pPr>
      <w:r>
        <w:rPr>
          <w:noProof/>
        </w:rPr>
        <w:lastRenderedPageBreak/>
        <mc:AlternateContent>
          <mc:Choice Requires="wps">
            <w:drawing>
              <wp:anchor distT="0" distB="0" distL="114300" distR="114300" simplePos="0" relativeHeight="251711488" behindDoc="0" locked="0" layoutInCell="1" allowOverlap="1" wp14:anchorId="65ED2D6F" wp14:editId="1D29B3C0">
                <wp:simplePos x="0" y="0"/>
                <wp:positionH relativeFrom="column">
                  <wp:posOffset>4933974</wp:posOffset>
                </wp:positionH>
                <wp:positionV relativeFrom="paragraph">
                  <wp:posOffset>1655588</wp:posOffset>
                </wp:positionV>
                <wp:extent cx="310551" cy="284672"/>
                <wp:effectExtent l="0" t="0" r="0" b="1270"/>
                <wp:wrapNone/>
                <wp:docPr id="485" name="Text Box 485"/>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57813720" w14:textId="20E054BC" w:rsidR="00437D29" w:rsidRPr="007F6A75" w:rsidRDefault="00437D29" w:rsidP="00437D29">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D2D6F" id="Text Box 485" o:spid="_x0000_s1037" type="#_x0000_t202" style="position:absolute;margin-left:388.5pt;margin-top:130.35pt;width:24.45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" filled="f" stroked="f" strokeweight=".5pt">
                <v:textbox>
                  <w:txbxContent>
                    <w:p w14:paraId="57813720" w14:textId="20E054BC" w:rsidR="00437D29" w:rsidRPr="007F6A75" w:rsidRDefault="00437D29" w:rsidP="00437D29">
                      <w:pPr>
                        <w:rPr>
                          <w:b/>
                          <w:bCs/>
                          <w:color w:val="FF0000"/>
                        </w:rPr>
                      </w:pPr>
                      <w:r>
                        <w:rPr>
                          <w:b/>
                          <w:bCs/>
                          <w:color w:val="FF0000"/>
                        </w:rPr>
                        <w:t>4</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420678F5" wp14:editId="54B5A4D4">
                <wp:simplePos x="0" y="0"/>
                <wp:positionH relativeFrom="column">
                  <wp:posOffset>5499159</wp:posOffset>
                </wp:positionH>
                <wp:positionV relativeFrom="paragraph">
                  <wp:posOffset>1342019</wp:posOffset>
                </wp:positionV>
                <wp:extent cx="310551" cy="284672"/>
                <wp:effectExtent l="0" t="0" r="0" b="1270"/>
                <wp:wrapNone/>
                <wp:docPr id="484" name="Text Box 484"/>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48896A50" w14:textId="3BC71FD1" w:rsidR="00437D29" w:rsidRPr="007F6A75" w:rsidRDefault="00437D29" w:rsidP="00437D29">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678F5" id="Text Box 484" o:spid="_x0000_s1038" type="#_x0000_t202" style="position:absolute;margin-left:433pt;margin-top:105.65pt;width:24.45pt;height:2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" filled="f" stroked="f" strokeweight=".5pt">
                <v:textbox>
                  <w:txbxContent>
                    <w:p w14:paraId="48896A50" w14:textId="3BC71FD1" w:rsidR="00437D29" w:rsidRPr="007F6A75" w:rsidRDefault="00437D29" w:rsidP="00437D29">
                      <w:pPr>
                        <w:rPr>
                          <w:b/>
                          <w:bCs/>
                          <w:color w:val="FF0000"/>
                        </w:rPr>
                      </w:pPr>
                      <w:r>
                        <w:rPr>
                          <w:b/>
                          <w:bCs/>
                          <w:color w:val="FF0000"/>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1DC59A4" wp14:editId="3FF406A5">
                <wp:simplePos x="0" y="0"/>
                <wp:positionH relativeFrom="column">
                  <wp:posOffset>1971040</wp:posOffset>
                </wp:positionH>
                <wp:positionV relativeFrom="paragraph">
                  <wp:posOffset>1747292</wp:posOffset>
                </wp:positionV>
                <wp:extent cx="310551" cy="284672"/>
                <wp:effectExtent l="0" t="0" r="0" b="1270"/>
                <wp:wrapNone/>
                <wp:docPr id="482" name="Text Box 482"/>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61D70F18" w14:textId="77777777" w:rsidR="00437D29" w:rsidRPr="007F6A75" w:rsidRDefault="00437D29" w:rsidP="00437D29">
                            <w:pPr>
                              <w:rPr>
                                <w:b/>
                                <w:bCs/>
                                <w:color w:val="FF0000"/>
                              </w:rPr>
                            </w:pPr>
                            <w:r w:rsidRPr="007F6A75">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C59A4" id="Text Box 482" o:spid="_x0000_s1039" type="#_x0000_t202" style="position:absolute;margin-left:155.2pt;margin-top:137.6pt;width:24.45pt;height:2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" filled="f" stroked="f" strokeweight=".5pt">
                <v:textbox>
                  <w:txbxContent>
                    <w:p w14:paraId="61D70F18" w14:textId="77777777" w:rsidR="00437D29" w:rsidRPr="007F6A75" w:rsidRDefault="00437D29" w:rsidP="00437D29">
                      <w:pPr>
                        <w:rPr>
                          <w:b/>
                          <w:bCs/>
                          <w:color w:val="FF0000"/>
                        </w:rPr>
                      </w:pPr>
                      <w:r w:rsidRPr="007F6A75">
                        <w:rPr>
                          <w:b/>
                          <w:bCs/>
                          <w:color w:val="FF0000"/>
                        </w:rPr>
                        <w:t>1</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B884935" wp14:editId="18828650">
                <wp:simplePos x="0" y="0"/>
                <wp:positionH relativeFrom="column">
                  <wp:posOffset>2592741</wp:posOffset>
                </wp:positionH>
                <wp:positionV relativeFrom="paragraph">
                  <wp:posOffset>1747748</wp:posOffset>
                </wp:positionV>
                <wp:extent cx="310551" cy="284672"/>
                <wp:effectExtent l="0" t="0" r="0" b="1270"/>
                <wp:wrapNone/>
                <wp:docPr id="483" name="Text Box 483"/>
                <wp:cNvGraphicFramePr/>
                <a:graphic xmlns:a="http://schemas.openxmlformats.org/drawingml/2006/main">
                  <a:graphicData uri="http://schemas.microsoft.com/office/word/2010/wordprocessingShape">
                    <wps:wsp>
                      <wps:cNvSpPr txBox="1"/>
                      <wps:spPr>
                        <a:xfrm>
                          <a:off x="0" y="0"/>
                          <a:ext cx="310551" cy="284672"/>
                        </a:xfrm>
                        <a:prstGeom prst="rect">
                          <a:avLst/>
                        </a:prstGeom>
                        <a:noFill/>
                        <a:ln w="6350">
                          <a:noFill/>
                        </a:ln>
                      </wps:spPr>
                      <wps:txbx>
                        <w:txbxContent>
                          <w:p w14:paraId="58D995B4" w14:textId="42A53325" w:rsidR="00437D29" w:rsidRPr="007F6A75" w:rsidRDefault="00437D29" w:rsidP="00437D29">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84935" id="Text Box 483" o:spid="_x0000_s1040" type="#_x0000_t202" style="position:absolute;margin-left:204.15pt;margin-top:137.6pt;width:24.45pt;height:2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" filled="f" stroked="f" strokeweight=".5pt">
                <v:textbox>
                  <w:txbxContent>
                    <w:p w14:paraId="58D995B4" w14:textId="42A53325" w:rsidR="00437D29" w:rsidRPr="007F6A75" w:rsidRDefault="00437D29" w:rsidP="00437D29">
                      <w:pPr>
                        <w:rPr>
                          <w:b/>
                          <w:bCs/>
                          <w:color w:val="FF0000"/>
                        </w:rPr>
                      </w:pPr>
                      <w:r>
                        <w:rPr>
                          <w:b/>
                          <w:bCs/>
                          <w:color w:val="FF0000"/>
                        </w:rPr>
                        <w:t>2</w:t>
                      </w:r>
                    </w:p>
                  </w:txbxContent>
                </v:textbox>
              </v:shape>
            </w:pict>
          </mc:Fallback>
        </mc:AlternateContent>
      </w:r>
      <w:r w:rsidR="00520774" w:rsidRPr="00520774">
        <w:rPr>
          <w:noProof/>
        </w:rPr>
        <w:drawing>
          <wp:inline distT="0" distB="0" distL="0" distR="0" wp14:anchorId="6951FB82" wp14:editId="355B6B23">
            <wp:extent cx="3182483" cy="303649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7113" cy="3040916"/>
                    </a:xfrm>
                    <a:prstGeom prst="rect">
                      <a:avLst/>
                    </a:prstGeom>
                  </pic:spPr>
                </pic:pic>
              </a:graphicData>
            </a:graphic>
          </wp:inline>
        </w:drawing>
      </w:r>
      <w:r w:rsidR="00B60260">
        <w:t xml:space="preserve">   </w:t>
      </w:r>
      <w:r w:rsidR="00B60260" w:rsidRPr="00C71FBA">
        <w:rPr>
          <w:noProof/>
        </w:rPr>
        <w:drawing>
          <wp:inline distT="0" distB="0" distL="0" distR="0" wp14:anchorId="13F94D63" wp14:editId="7932E6C3">
            <wp:extent cx="2794959" cy="3277304"/>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4624" cy="3288637"/>
                    </a:xfrm>
                    <a:prstGeom prst="rect">
                      <a:avLst/>
                    </a:prstGeom>
                  </pic:spPr>
                </pic:pic>
              </a:graphicData>
            </a:graphic>
          </wp:inline>
        </w:drawing>
      </w:r>
    </w:p>
    <w:p w14:paraId="49A785ED" w14:textId="03CC7D0B" w:rsidR="00437D29" w:rsidRPr="00B60260" w:rsidRDefault="00437D29" w:rsidP="00437D29">
      <w:pPr>
        <w:pStyle w:val="ListParagraph"/>
        <w:jc w:val="center"/>
        <w:rPr>
          <w:sz w:val="22"/>
        </w:rPr>
      </w:pPr>
      <w:r w:rsidRPr="00ED37F1">
        <w:rPr>
          <w:sz w:val="22"/>
        </w:rPr>
        <w:t xml:space="preserve">Figure </w:t>
      </w:r>
      <w:r>
        <w:rPr>
          <w:sz w:val="22"/>
        </w:rPr>
        <w:t>4.4</w:t>
      </w:r>
      <w:r w:rsidRPr="00ED37F1">
        <w:rPr>
          <w:sz w:val="22"/>
        </w:rPr>
        <w:t xml:space="preserve">.  </w:t>
      </w:r>
      <w:r>
        <w:rPr>
          <w:sz w:val="22"/>
        </w:rPr>
        <w:t>Late check-in more than 2 hours</w:t>
      </w:r>
    </w:p>
    <w:p w14:paraId="5D09524F" w14:textId="77777777" w:rsidR="00437D29" w:rsidRDefault="00437D29" w:rsidP="00D07F6C">
      <w:pPr>
        <w:tabs>
          <w:tab w:val="left" w:pos="8069"/>
        </w:tabs>
      </w:pPr>
    </w:p>
    <w:p w14:paraId="706A00BD" w14:textId="75E75187" w:rsidR="00F5628F" w:rsidRDefault="00F5628F" w:rsidP="00D07F6C">
      <w:pPr>
        <w:tabs>
          <w:tab w:val="left" w:pos="8069"/>
        </w:tabs>
      </w:pPr>
    </w:p>
    <w:tbl>
      <w:tblPr>
        <w:tblStyle w:val="TableGridLight"/>
        <w:tblW w:w="0" w:type="auto"/>
        <w:tblLook w:val="04A0" w:firstRow="1" w:lastRow="0" w:firstColumn="1" w:lastColumn="0" w:noHBand="0" w:noVBand="1"/>
      </w:tblPr>
      <w:tblGrid>
        <w:gridCol w:w="2971"/>
        <w:gridCol w:w="6658"/>
      </w:tblGrid>
      <w:tr w:rsidR="00B60260" w14:paraId="47051D4D" w14:textId="77777777" w:rsidTr="008E237E">
        <w:trPr>
          <w:trHeight w:val="450"/>
        </w:trPr>
        <w:tc>
          <w:tcPr>
            <w:tcW w:w="2972" w:type="dxa"/>
            <w:shd w:val="clear" w:color="auto" w:fill="60C5E8" w:themeFill="accent5"/>
            <w:vAlign w:val="center"/>
          </w:tcPr>
          <w:p w14:paraId="32389C68" w14:textId="77777777" w:rsidR="00B60260" w:rsidRPr="00F5628F" w:rsidRDefault="00B60260" w:rsidP="003D2932">
            <w:pPr>
              <w:tabs>
                <w:tab w:val="left" w:pos="8069"/>
              </w:tabs>
              <w:jc w:val="center"/>
              <w:rPr>
                <w:b/>
                <w:bCs/>
              </w:rPr>
            </w:pPr>
            <w:r w:rsidRPr="00F5628F">
              <w:rPr>
                <w:b/>
                <w:bCs/>
              </w:rPr>
              <w:t>Operation No.</w:t>
            </w:r>
          </w:p>
        </w:tc>
        <w:tc>
          <w:tcPr>
            <w:tcW w:w="6662" w:type="dxa"/>
            <w:shd w:val="clear" w:color="auto" w:fill="60C5E8" w:themeFill="accent5"/>
            <w:vAlign w:val="center"/>
          </w:tcPr>
          <w:p w14:paraId="40D503F1" w14:textId="77777777" w:rsidR="00B60260" w:rsidRPr="00F5628F" w:rsidRDefault="00B60260" w:rsidP="003D2932">
            <w:pPr>
              <w:tabs>
                <w:tab w:val="left" w:pos="8069"/>
              </w:tabs>
              <w:jc w:val="center"/>
              <w:rPr>
                <w:b/>
                <w:bCs/>
              </w:rPr>
            </w:pPr>
            <w:r w:rsidRPr="00F5628F">
              <w:rPr>
                <w:b/>
                <w:bCs/>
              </w:rPr>
              <w:t>Description</w:t>
            </w:r>
          </w:p>
        </w:tc>
      </w:tr>
      <w:tr w:rsidR="00B60260" w14:paraId="4942FBE7" w14:textId="77777777" w:rsidTr="008E237E">
        <w:trPr>
          <w:trHeight w:val="427"/>
        </w:trPr>
        <w:tc>
          <w:tcPr>
            <w:tcW w:w="2972" w:type="dxa"/>
          </w:tcPr>
          <w:p w14:paraId="2A41EA44" w14:textId="77777777" w:rsidR="00B60260" w:rsidRDefault="00B60260" w:rsidP="003D2932">
            <w:pPr>
              <w:tabs>
                <w:tab w:val="left" w:pos="8069"/>
              </w:tabs>
              <w:jc w:val="center"/>
            </w:pPr>
            <w:r>
              <w:t>1</w:t>
            </w:r>
          </w:p>
        </w:tc>
        <w:tc>
          <w:tcPr>
            <w:tcW w:w="6662" w:type="dxa"/>
          </w:tcPr>
          <w:p w14:paraId="3DC4FDA2" w14:textId="33C63116" w:rsidR="00B60260" w:rsidRDefault="00B60260" w:rsidP="008803F1">
            <w:pPr>
              <w:tabs>
                <w:tab w:val="left" w:pos="8069"/>
              </w:tabs>
              <w:spacing w:line="360" w:lineRule="auto"/>
            </w:pPr>
            <w:r>
              <w:t xml:space="preserve">Click button No.1 for </w:t>
            </w:r>
            <w:r w:rsidR="00437D29">
              <w:t>confirm check-out early</w:t>
            </w:r>
            <w:r w:rsidR="008803F1">
              <w:t>. Update status box will display.</w:t>
            </w:r>
          </w:p>
        </w:tc>
      </w:tr>
      <w:tr w:rsidR="00437D29" w14:paraId="0E180EC0" w14:textId="77777777" w:rsidTr="008E237E">
        <w:trPr>
          <w:trHeight w:val="419"/>
        </w:trPr>
        <w:tc>
          <w:tcPr>
            <w:tcW w:w="2972" w:type="dxa"/>
          </w:tcPr>
          <w:p w14:paraId="29C6B4C5" w14:textId="77777777" w:rsidR="00437D29" w:rsidRDefault="00437D29" w:rsidP="00437D29">
            <w:pPr>
              <w:tabs>
                <w:tab w:val="left" w:pos="8069"/>
              </w:tabs>
              <w:jc w:val="center"/>
            </w:pPr>
            <w:r>
              <w:t>2</w:t>
            </w:r>
          </w:p>
        </w:tc>
        <w:tc>
          <w:tcPr>
            <w:tcW w:w="6662" w:type="dxa"/>
          </w:tcPr>
          <w:p w14:paraId="4711B9F7" w14:textId="267A0D0A" w:rsidR="00437D29" w:rsidRDefault="00437D29" w:rsidP="00437D29">
            <w:pPr>
              <w:tabs>
                <w:tab w:val="left" w:pos="8069"/>
              </w:tabs>
            </w:pPr>
            <w:r>
              <w:t>Click button No.2 for cancel check-out early</w:t>
            </w:r>
            <w:r w:rsidR="008803F1">
              <w:t>.</w:t>
            </w:r>
          </w:p>
        </w:tc>
      </w:tr>
      <w:tr w:rsidR="00B60260" w14:paraId="6949AE1C" w14:textId="77777777" w:rsidTr="008E237E">
        <w:trPr>
          <w:trHeight w:val="419"/>
        </w:trPr>
        <w:tc>
          <w:tcPr>
            <w:tcW w:w="2972" w:type="dxa"/>
            <w:vAlign w:val="center"/>
          </w:tcPr>
          <w:p w14:paraId="4BFAA34E" w14:textId="77777777" w:rsidR="00B60260" w:rsidRDefault="00B60260" w:rsidP="00170FB2">
            <w:pPr>
              <w:tabs>
                <w:tab w:val="left" w:pos="8069"/>
              </w:tabs>
              <w:jc w:val="center"/>
            </w:pPr>
            <w:r>
              <w:t>3</w:t>
            </w:r>
          </w:p>
        </w:tc>
        <w:tc>
          <w:tcPr>
            <w:tcW w:w="6662" w:type="dxa"/>
          </w:tcPr>
          <w:p w14:paraId="58A62CF6" w14:textId="6424C642" w:rsidR="00B60260" w:rsidRDefault="00B60260" w:rsidP="003D2932">
            <w:pPr>
              <w:tabs>
                <w:tab w:val="left" w:pos="8069"/>
              </w:tabs>
            </w:pPr>
            <w:r>
              <w:t xml:space="preserve">Click </w:t>
            </w:r>
            <w:r w:rsidR="008E237E">
              <w:t xml:space="preserve">on combo box </w:t>
            </w:r>
            <w:r>
              <w:t xml:space="preserve"> No.3 for </w:t>
            </w:r>
            <w:r w:rsidR="00437D29">
              <w:t>choose</w:t>
            </w:r>
            <w:r>
              <w:t xml:space="preserve"> reason</w:t>
            </w:r>
            <w:r w:rsidR="00437D29">
              <w:t xml:space="preserve"> check-out early</w:t>
            </w:r>
            <w:r w:rsidR="00170FB2">
              <w:t>.</w:t>
            </w:r>
          </w:p>
          <w:p w14:paraId="1DBAB151" w14:textId="1F855146" w:rsidR="00775C62" w:rsidRDefault="00775C62" w:rsidP="00775C62">
            <w:pPr>
              <w:tabs>
                <w:tab w:val="left" w:pos="8069"/>
              </w:tabs>
              <w:spacing w:line="360" w:lineRule="auto"/>
            </w:pPr>
            <w:r>
              <w:t>Two reason:</w:t>
            </w:r>
          </w:p>
          <w:p w14:paraId="1E312F71" w14:textId="77777777" w:rsidR="00775C62" w:rsidRDefault="00775C62" w:rsidP="005416C3">
            <w:pPr>
              <w:pStyle w:val="ListParagraph"/>
              <w:numPr>
                <w:ilvl w:val="0"/>
                <w:numId w:val="15"/>
              </w:numPr>
              <w:tabs>
                <w:tab w:val="left" w:pos="8069"/>
              </w:tabs>
              <w:spacing w:line="360" w:lineRule="auto"/>
            </w:pPr>
            <w:r>
              <w:t>leave work early for personal reasons</w:t>
            </w:r>
          </w:p>
          <w:p w14:paraId="6957D315" w14:textId="54BF5185" w:rsidR="00775C62" w:rsidRDefault="00775C62" w:rsidP="005416C3">
            <w:pPr>
              <w:pStyle w:val="ListParagraph"/>
              <w:numPr>
                <w:ilvl w:val="0"/>
                <w:numId w:val="15"/>
              </w:numPr>
              <w:tabs>
                <w:tab w:val="left" w:pos="8069"/>
              </w:tabs>
              <w:spacing w:line="360" w:lineRule="auto"/>
            </w:pPr>
            <w:r>
              <w:t>leave work due to company work</w:t>
            </w:r>
          </w:p>
        </w:tc>
      </w:tr>
      <w:tr w:rsidR="00B60260" w14:paraId="13FB30A1" w14:textId="77777777" w:rsidTr="008E237E">
        <w:trPr>
          <w:trHeight w:val="419"/>
        </w:trPr>
        <w:tc>
          <w:tcPr>
            <w:tcW w:w="2972" w:type="dxa"/>
            <w:vAlign w:val="center"/>
          </w:tcPr>
          <w:p w14:paraId="4AA94E13" w14:textId="77777777" w:rsidR="00B60260" w:rsidRDefault="00B60260" w:rsidP="00170FB2">
            <w:pPr>
              <w:tabs>
                <w:tab w:val="left" w:pos="8069"/>
              </w:tabs>
              <w:jc w:val="center"/>
            </w:pPr>
            <w:r>
              <w:t>4</w:t>
            </w:r>
          </w:p>
        </w:tc>
        <w:tc>
          <w:tcPr>
            <w:tcW w:w="6662" w:type="dxa"/>
          </w:tcPr>
          <w:p w14:paraId="0A76FCF9" w14:textId="77777777" w:rsidR="00B60260" w:rsidRDefault="00B60260" w:rsidP="00B3330C">
            <w:pPr>
              <w:tabs>
                <w:tab w:val="left" w:pos="8069"/>
              </w:tabs>
              <w:spacing w:line="360" w:lineRule="auto"/>
            </w:pPr>
            <w:r>
              <w:t xml:space="preserve">Click button No.4 for </w:t>
            </w:r>
            <w:r w:rsidR="00170FB2">
              <w:t>update reason.</w:t>
            </w:r>
          </w:p>
          <w:p w14:paraId="5C2509F0" w14:textId="17F8F18C" w:rsidR="00170FB2" w:rsidRDefault="003E4E12" w:rsidP="00B3330C">
            <w:pPr>
              <w:tabs>
                <w:tab w:val="left" w:pos="8069"/>
              </w:tabs>
              <w:spacing w:line="360" w:lineRule="auto"/>
            </w:pPr>
            <w:r w:rsidRPr="003E4E12">
              <w:t>If the reason “leave work early for personal reasons” has been chosen</w:t>
            </w:r>
            <w:r w:rsidR="00170FB2" w:rsidRPr="008D41A2">
              <w:t xml:space="preserve">, the input reason box will </w:t>
            </w:r>
            <w:r w:rsidR="008803F1">
              <w:t>display</w:t>
            </w:r>
            <w:r w:rsidR="00170FB2" w:rsidRPr="008D41A2">
              <w:t xml:space="preserve"> for employee input the personal reason or skip this step by click cancel</w:t>
            </w:r>
            <w:r w:rsidR="00170FB2">
              <w:t xml:space="preserve"> and admin will update reason later.</w:t>
            </w:r>
            <w:r w:rsidR="00B3330C">
              <w:t xml:space="preserve"> (detail instruction in check-out early)</w:t>
            </w:r>
          </w:p>
        </w:tc>
      </w:tr>
    </w:tbl>
    <w:p w14:paraId="6EA1D7F2" w14:textId="0925E033" w:rsidR="008E237E" w:rsidRDefault="008E237E" w:rsidP="00D07F6C">
      <w:pPr>
        <w:tabs>
          <w:tab w:val="left" w:pos="8069"/>
        </w:tabs>
      </w:pPr>
    </w:p>
    <w:p w14:paraId="0D16BFA6" w14:textId="3CC302D8" w:rsidR="00485070" w:rsidRDefault="00485070" w:rsidP="00D07F6C">
      <w:pPr>
        <w:tabs>
          <w:tab w:val="left" w:pos="8069"/>
        </w:tabs>
      </w:pPr>
    </w:p>
    <w:p w14:paraId="2050F382" w14:textId="5C9A904D" w:rsidR="00485070" w:rsidRDefault="00485070" w:rsidP="00D07F6C">
      <w:pPr>
        <w:tabs>
          <w:tab w:val="left" w:pos="8069"/>
        </w:tabs>
      </w:pPr>
    </w:p>
    <w:p w14:paraId="309EBE27" w14:textId="77777777" w:rsidR="00485070" w:rsidRDefault="00485070" w:rsidP="00D07F6C">
      <w:pPr>
        <w:tabs>
          <w:tab w:val="left" w:pos="8069"/>
        </w:tabs>
      </w:pPr>
    </w:p>
    <w:p w14:paraId="7B94FD68" w14:textId="347CC098" w:rsidR="00FC02A2" w:rsidRPr="00FC02A2" w:rsidRDefault="00485070" w:rsidP="005416C3">
      <w:pPr>
        <w:pStyle w:val="ListParagraph"/>
        <w:numPr>
          <w:ilvl w:val="0"/>
          <w:numId w:val="16"/>
        </w:numPr>
        <w:tabs>
          <w:tab w:val="left" w:pos="8069"/>
        </w:tabs>
        <w:spacing w:line="360" w:lineRule="auto"/>
        <w:jc w:val="both"/>
        <w:rPr>
          <w:u w:val="single"/>
        </w:rPr>
      </w:pPr>
      <w:r w:rsidRPr="00485070">
        <w:rPr>
          <w:u w:val="single"/>
        </w:rPr>
        <w:lastRenderedPageBreak/>
        <w:t>Not yet recorded check-out</w:t>
      </w:r>
      <w:r>
        <w:rPr>
          <w:u w:val="single"/>
        </w:rPr>
        <w:t xml:space="preserve"> (already check-in)</w:t>
      </w:r>
      <w:r w:rsidRPr="00485070">
        <w:rPr>
          <w:u w:val="single"/>
        </w:rPr>
        <w:t xml:space="preserve"> for working shift:</w:t>
      </w:r>
    </w:p>
    <w:p w14:paraId="29671C3D" w14:textId="609FC2AF" w:rsidR="002019FF" w:rsidRDefault="002019FF" w:rsidP="005416C3">
      <w:pPr>
        <w:pStyle w:val="ListParagraph"/>
        <w:numPr>
          <w:ilvl w:val="0"/>
          <w:numId w:val="13"/>
        </w:numPr>
        <w:tabs>
          <w:tab w:val="left" w:pos="8069"/>
        </w:tabs>
        <w:spacing w:line="360" w:lineRule="auto"/>
        <w:jc w:val="both"/>
      </w:pPr>
      <w:r w:rsidRPr="002019FF">
        <w:t>If check-out time is more than 9 hours after check-in time: Employees can check out normally.</w:t>
      </w:r>
    </w:p>
    <w:p w14:paraId="6BFC920E" w14:textId="228EFB77" w:rsidR="00AB704C" w:rsidRDefault="00AB704C" w:rsidP="00AB704C">
      <w:pPr>
        <w:pStyle w:val="ListParagraph"/>
        <w:tabs>
          <w:tab w:val="left" w:pos="8069"/>
        </w:tabs>
        <w:spacing w:line="360" w:lineRule="auto"/>
        <w:jc w:val="center"/>
      </w:pPr>
      <w:r w:rsidRPr="00AB704C">
        <w:rPr>
          <w:noProof/>
        </w:rPr>
        <w:drawing>
          <wp:inline distT="0" distB="0" distL="0" distR="0" wp14:anchorId="02175E56" wp14:editId="21753E6B">
            <wp:extent cx="3137118" cy="3743325"/>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3206" cy="3750590"/>
                    </a:xfrm>
                    <a:prstGeom prst="rect">
                      <a:avLst/>
                    </a:prstGeom>
                  </pic:spPr>
                </pic:pic>
              </a:graphicData>
            </a:graphic>
          </wp:inline>
        </w:drawing>
      </w:r>
    </w:p>
    <w:p w14:paraId="14199B1F" w14:textId="248B0B1A" w:rsidR="00AB704C" w:rsidRPr="00B60260" w:rsidRDefault="00AB704C" w:rsidP="00AB704C">
      <w:pPr>
        <w:pStyle w:val="ListParagraph"/>
        <w:jc w:val="center"/>
        <w:rPr>
          <w:sz w:val="22"/>
        </w:rPr>
      </w:pPr>
      <w:r w:rsidRPr="00ED37F1">
        <w:rPr>
          <w:sz w:val="22"/>
        </w:rPr>
        <w:t xml:space="preserve">Figure </w:t>
      </w:r>
      <w:r>
        <w:rPr>
          <w:sz w:val="22"/>
        </w:rPr>
        <w:t>4.5</w:t>
      </w:r>
      <w:r w:rsidRPr="00ED37F1">
        <w:rPr>
          <w:sz w:val="22"/>
        </w:rPr>
        <w:t xml:space="preserve">.  </w:t>
      </w:r>
      <w:r>
        <w:rPr>
          <w:sz w:val="22"/>
        </w:rPr>
        <w:t>Check-out success</w:t>
      </w:r>
    </w:p>
    <w:p w14:paraId="6251BD8D" w14:textId="77777777" w:rsidR="00AB704C" w:rsidRDefault="00AB704C" w:rsidP="00AB704C">
      <w:pPr>
        <w:pStyle w:val="ListParagraph"/>
        <w:tabs>
          <w:tab w:val="left" w:pos="8069"/>
        </w:tabs>
        <w:spacing w:line="360" w:lineRule="auto"/>
        <w:jc w:val="center"/>
      </w:pPr>
    </w:p>
    <w:p w14:paraId="419E4192" w14:textId="203496C8" w:rsidR="00775C62" w:rsidRDefault="00775C62" w:rsidP="005416C3">
      <w:pPr>
        <w:pStyle w:val="ListParagraph"/>
        <w:numPr>
          <w:ilvl w:val="0"/>
          <w:numId w:val="13"/>
        </w:numPr>
        <w:tabs>
          <w:tab w:val="left" w:pos="8069"/>
        </w:tabs>
        <w:spacing w:line="360" w:lineRule="auto"/>
        <w:jc w:val="both"/>
      </w:pPr>
      <w:r>
        <w:t xml:space="preserve">If </w:t>
      </w:r>
      <w:r w:rsidR="002019FF" w:rsidRPr="002019FF">
        <w:t>check-out</w:t>
      </w:r>
      <w:r w:rsidR="002019FF">
        <w:t xml:space="preserve"> </w:t>
      </w:r>
      <w:r>
        <w:t xml:space="preserve">time </w:t>
      </w:r>
      <w:r w:rsidR="002019FF">
        <w:t xml:space="preserve">is </w:t>
      </w:r>
      <w:r>
        <w:t xml:space="preserve">less than 9 hours after check-in time: the alert box will </w:t>
      </w:r>
      <w:r w:rsidR="008803F1">
        <w:t>display</w:t>
      </w:r>
      <w:r>
        <w:t xml:space="preserve"> for confirm check out early with 2 reason:</w:t>
      </w:r>
    </w:p>
    <w:p w14:paraId="0DA9A189" w14:textId="53CA246C" w:rsidR="00775C62" w:rsidRDefault="00775C62" w:rsidP="005416C3">
      <w:pPr>
        <w:pStyle w:val="ListParagraph"/>
        <w:numPr>
          <w:ilvl w:val="0"/>
          <w:numId w:val="14"/>
        </w:numPr>
        <w:tabs>
          <w:tab w:val="left" w:pos="8069"/>
        </w:tabs>
        <w:spacing w:line="360" w:lineRule="auto"/>
        <w:jc w:val="both"/>
      </w:pPr>
      <w:r>
        <w:t>leave work early for personal reasons</w:t>
      </w:r>
    </w:p>
    <w:p w14:paraId="501B57BC" w14:textId="292B8DA6" w:rsidR="00FF49DC" w:rsidRDefault="00775C62" w:rsidP="005416C3">
      <w:pPr>
        <w:pStyle w:val="ListParagraph"/>
        <w:numPr>
          <w:ilvl w:val="0"/>
          <w:numId w:val="14"/>
        </w:numPr>
        <w:tabs>
          <w:tab w:val="left" w:pos="8069"/>
        </w:tabs>
        <w:spacing w:line="360" w:lineRule="auto"/>
        <w:jc w:val="both"/>
      </w:pPr>
      <w:r>
        <w:t>leave work due to company wor</w:t>
      </w:r>
      <w:r w:rsidR="00B3330C">
        <w:t>k</w:t>
      </w:r>
    </w:p>
    <w:p w14:paraId="06E5E476" w14:textId="0CC20F07" w:rsidR="00FF49DC" w:rsidRDefault="00FF49DC" w:rsidP="002019FF">
      <w:pPr>
        <w:tabs>
          <w:tab w:val="left" w:pos="8069"/>
        </w:tabs>
        <w:spacing w:line="360" w:lineRule="auto"/>
        <w:jc w:val="both"/>
      </w:pPr>
      <w:r w:rsidRPr="008D41A2">
        <w:t>If reason “</w:t>
      </w:r>
      <w:r>
        <w:t>leave work early for personal reasons</w:t>
      </w:r>
      <w:r w:rsidRPr="008D41A2">
        <w:t xml:space="preserve">” has </w:t>
      </w:r>
      <w:r>
        <w:t xml:space="preserve">been </w:t>
      </w:r>
      <w:r w:rsidRPr="008D41A2">
        <w:t xml:space="preserve">chosen, the input reason box will </w:t>
      </w:r>
      <w:r w:rsidR="008803F1">
        <w:t>display</w:t>
      </w:r>
      <w:r w:rsidRPr="008D41A2">
        <w:t xml:space="preserve"> for employee input the personal reason or skip this step by click cancel</w:t>
      </w:r>
      <w:r>
        <w:t xml:space="preserve"> and admin will update reason later.</w:t>
      </w:r>
    </w:p>
    <w:p w14:paraId="0BC74A8D" w14:textId="7923E90E" w:rsidR="00286AAF" w:rsidRDefault="00286AAF" w:rsidP="002019FF">
      <w:pPr>
        <w:tabs>
          <w:tab w:val="left" w:pos="8069"/>
        </w:tabs>
        <w:spacing w:line="360" w:lineRule="auto"/>
        <w:jc w:val="both"/>
      </w:pPr>
      <w:r>
        <w:t>If employee forget to check-out, admin will update later.</w:t>
      </w:r>
    </w:p>
    <w:p w14:paraId="5DEC8428" w14:textId="40539612" w:rsidR="00D62C8C" w:rsidRDefault="00FF49DC" w:rsidP="00296481">
      <w:pPr>
        <w:tabs>
          <w:tab w:val="left" w:pos="8069"/>
        </w:tabs>
      </w:pPr>
      <w:r>
        <w:rPr>
          <w:noProof/>
        </w:rPr>
        <w:lastRenderedPageBreak/>
        <mc:AlternateContent>
          <mc:Choice Requires="wps">
            <w:drawing>
              <wp:anchor distT="0" distB="0" distL="114300" distR="114300" simplePos="0" relativeHeight="251717632" behindDoc="0" locked="0" layoutInCell="1" allowOverlap="1" wp14:anchorId="3A1EB238" wp14:editId="72498047">
                <wp:simplePos x="0" y="0"/>
                <wp:positionH relativeFrom="column">
                  <wp:posOffset>4823460</wp:posOffset>
                </wp:positionH>
                <wp:positionV relativeFrom="paragraph">
                  <wp:posOffset>1557655</wp:posOffset>
                </wp:positionV>
                <wp:extent cx="310515" cy="284480"/>
                <wp:effectExtent l="0" t="0" r="0" b="1270"/>
                <wp:wrapNone/>
                <wp:docPr id="19" name="Text Box 19"/>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0FA08054" w14:textId="607B9D43" w:rsidR="00EA54C5" w:rsidRPr="00F5628F" w:rsidRDefault="00EA54C5" w:rsidP="00EA54C5">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EB238" id="Text Box 19" o:spid="_x0000_s1041" type="#_x0000_t202" style="position:absolute;margin-left:379.8pt;margin-top:122.65pt;width:24.45pt;height:2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" filled="f" stroked="f" strokeweight=".5pt">
                <v:textbox>
                  <w:txbxContent>
                    <w:p w14:paraId="0FA08054" w14:textId="607B9D43" w:rsidR="00EA54C5" w:rsidRPr="00F5628F" w:rsidRDefault="00EA54C5" w:rsidP="00EA54C5">
                      <w:pPr>
                        <w:rPr>
                          <w:b/>
                          <w:bCs/>
                          <w:color w:val="FF0000"/>
                        </w:rPr>
                      </w:pPr>
                      <w:r>
                        <w:rPr>
                          <w:b/>
                          <w:bCs/>
                          <w:color w:val="FF0000"/>
                        </w:rPr>
                        <w:t>3</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42F15888" wp14:editId="452DBD16">
                <wp:simplePos x="0" y="0"/>
                <wp:positionH relativeFrom="column">
                  <wp:posOffset>5280660</wp:posOffset>
                </wp:positionH>
                <wp:positionV relativeFrom="paragraph">
                  <wp:posOffset>1274445</wp:posOffset>
                </wp:positionV>
                <wp:extent cx="310515" cy="284480"/>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2D746A0F" w14:textId="263C00FF" w:rsidR="00EA54C5" w:rsidRPr="00F5628F" w:rsidRDefault="00EA54C5" w:rsidP="00EA54C5">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15888" id="Text Box 16" o:spid="_x0000_s1042" type="#_x0000_t202" style="position:absolute;margin-left:415.8pt;margin-top:100.35pt;width:24.45pt;height:2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" filled="f" stroked="f" strokeweight=".5pt">
                <v:textbox>
                  <w:txbxContent>
                    <w:p w14:paraId="2D746A0F" w14:textId="263C00FF" w:rsidR="00EA54C5" w:rsidRPr="00F5628F" w:rsidRDefault="00EA54C5" w:rsidP="00EA54C5">
                      <w:pPr>
                        <w:rPr>
                          <w:b/>
                          <w:bCs/>
                          <w:color w:val="FF0000"/>
                        </w:rPr>
                      </w:pPr>
                      <w:r>
                        <w:rPr>
                          <w:b/>
                          <w:bCs/>
                          <w:color w:val="FF0000"/>
                        </w:rPr>
                        <w:t>2</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711700C2" wp14:editId="200B5F12">
                <wp:simplePos x="0" y="0"/>
                <wp:positionH relativeFrom="column">
                  <wp:posOffset>1428750</wp:posOffset>
                </wp:positionH>
                <wp:positionV relativeFrom="paragraph">
                  <wp:posOffset>1532890</wp:posOffset>
                </wp:positionV>
                <wp:extent cx="310515" cy="284480"/>
                <wp:effectExtent l="0" t="0" r="0" b="1270"/>
                <wp:wrapNone/>
                <wp:docPr id="461" name="Text Box 461"/>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7CA0AAF9" w14:textId="3BA06C91" w:rsidR="00C117EA" w:rsidRPr="00F5628F" w:rsidRDefault="00EA54C5" w:rsidP="00C117EA">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00C2" id="Text Box 461" o:spid="_x0000_s1043" type="#_x0000_t202" style="position:absolute;margin-left:112.5pt;margin-top:120.7pt;width:24.45pt;height:2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" filled="f" stroked="f" strokeweight=".5pt">
                <v:textbox>
                  <w:txbxContent>
                    <w:p w14:paraId="7CA0AAF9" w14:textId="3BA06C91" w:rsidR="00C117EA" w:rsidRPr="00F5628F" w:rsidRDefault="00EA54C5" w:rsidP="00C117EA">
                      <w:pPr>
                        <w:rPr>
                          <w:b/>
                          <w:bCs/>
                          <w:color w:val="FF0000"/>
                        </w:rPr>
                      </w:pPr>
                      <w:r>
                        <w:rPr>
                          <w:b/>
                          <w:bCs/>
                          <w:color w:val="FF0000"/>
                        </w:rPr>
                        <w:t>1</w:t>
                      </w:r>
                    </w:p>
                  </w:txbxContent>
                </v:textbox>
              </v:shape>
            </w:pict>
          </mc:Fallback>
        </mc:AlternateContent>
      </w:r>
      <w:r>
        <w:t xml:space="preserve">   </w:t>
      </w:r>
      <w:r w:rsidR="00296481">
        <w:t xml:space="preserve">  </w:t>
      </w:r>
      <w:r w:rsidR="006D5805">
        <w:t xml:space="preserve">  </w:t>
      </w:r>
      <w:r w:rsidR="00D62C8C" w:rsidRPr="00D62C8C">
        <w:rPr>
          <w:noProof/>
        </w:rPr>
        <w:drawing>
          <wp:inline distT="0" distB="0" distL="0" distR="0" wp14:anchorId="715382A7" wp14:editId="1631DE3F">
            <wp:extent cx="2657475" cy="3105571"/>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6398" cy="3127685"/>
                    </a:xfrm>
                    <a:prstGeom prst="rect">
                      <a:avLst/>
                    </a:prstGeom>
                  </pic:spPr>
                </pic:pic>
              </a:graphicData>
            </a:graphic>
          </wp:inline>
        </w:drawing>
      </w:r>
      <w:r w:rsidR="00296481">
        <w:t xml:space="preserve">  </w:t>
      </w:r>
      <w:r w:rsidR="006D5805">
        <w:t xml:space="preserve">    </w:t>
      </w:r>
      <w:r w:rsidR="00296481">
        <w:t xml:space="preserve">  </w:t>
      </w:r>
      <w:r w:rsidR="00296481" w:rsidRPr="00C71FBA">
        <w:rPr>
          <w:noProof/>
        </w:rPr>
        <w:drawing>
          <wp:inline distT="0" distB="0" distL="0" distR="0" wp14:anchorId="5FDE89B1" wp14:editId="573754E8">
            <wp:extent cx="2647950" cy="3104927"/>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3409" cy="3134780"/>
                    </a:xfrm>
                    <a:prstGeom prst="rect">
                      <a:avLst/>
                    </a:prstGeom>
                  </pic:spPr>
                </pic:pic>
              </a:graphicData>
            </a:graphic>
          </wp:inline>
        </w:drawing>
      </w:r>
    </w:p>
    <w:p w14:paraId="3767F7AB" w14:textId="0003C008" w:rsidR="00C71FBA" w:rsidRDefault="00EA54C5" w:rsidP="006D5805">
      <w:pPr>
        <w:tabs>
          <w:tab w:val="left" w:pos="8069"/>
        </w:tabs>
        <w:jc w:val="center"/>
      </w:pPr>
      <w:r>
        <w:rPr>
          <w:noProof/>
        </w:rPr>
        <mc:AlternateContent>
          <mc:Choice Requires="wps">
            <w:drawing>
              <wp:anchor distT="0" distB="0" distL="114300" distR="114300" simplePos="0" relativeHeight="251721728" behindDoc="0" locked="0" layoutInCell="1" allowOverlap="1" wp14:anchorId="2AEAA961" wp14:editId="728F7752">
                <wp:simplePos x="0" y="0"/>
                <wp:positionH relativeFrom="column">
                  <wp:posOffset>3337560</wp:posOffset>
                </wp:positionH>
                <wp:positionV relativeFrom="paragraph">
                  <wp:posOffset>1597660</wp:posOffset>
                </wp:positionV>
                <wp:extent cx="310515" cy="284480"/>
                <wp:effectExtent l="0" t="0" r="0" b="1270"/>
                <wp:wrapNone/>
                <wp:docPr id="480" name="Text Box 480"/>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1C9AF708" w14:textId="566DC76C" w:rsidR="00EA54C5" w:rsidRPr="00F5628F" w:rsidRDefault="00EA54C5" w:rsidP="00EA54C5">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AA961" id="Text Box 480" o:spid="_x0000_s1044" type="#_x0000_t202" style="position:absolute;left:0;text-align:left;margin-left:262.8pt;margin-top:125.8pt;width:24.45pt;height:2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" filled="f" stroked="f" strokeweight=".5pt">
                <v:textbox>
                  <w:txbxContent>
                    <w:p w14:paraId="1C9AF708" w14:textId="566DC76C" w:rsidR="00EA54C5" w:rsidRPr="00F5628F" w:rsidRDefault="00EA54C5" w:rsidP="00EA54C5">
                      <w:pPr>
                        <w:rPr>
                          <w:b/>
                          <w:bCs/>
                          <w:color w:val="FF0000"/>
                        </w:rPr>
                      </w:pPr>
                      <w:r>
                        <w:rPr>
                          <w:b/>
                          <w:bCs/>
                          <w:color w:val="FF0000"/>
                        </w:rPr>
                        <w:t>5</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189FE13E" wp14:editId="663159BF">
                <wp:simplePos x="0" y="0"/>
                <wp:positionH relativeFrom="column">
                  <wp:posOffset>2423160</wp:posOffset>
                </wp:positionH>
                <wp:positionV relativeFrom="paragraph">
                  <wp:posOffset>1454785</wp:posOffset>
                </wp:positionV>
                <wp:extent cx="310515" cy="284480"/>
                <wp:effectExtent l="0" t="0" r="0" b="1270"/>
                <wp:wrapNone/>
                <wp:docPr id="469" name="Text Box 469"/>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2A27AF24" w14:textId="77777777" w:rsidR="00EA54C5" w:rsidRPr="00F5628F" w:rsidRDefault="00EA54C5" w:rsidP="00EA54C5">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FE13E" id="Text Box 469" o:spid="_x0000_s1045" type="#_x0000_t202" style="position:absolute;left:0;text-align:left;margin-left:190.8pt;margin-top:114.55pt;width:24.45pt;height:2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" filled="f" stroked="f" strokeweight=".5pt">
                <v:textbox>
                  <w:txbxContent>
                    <w:p w14:paraId="2A27AF24" w14:textId="77777777" w:rsidR="00EA54C5" w:rsidRPr="00F5628F" w:rsidRDefault="00EA54C5" w:rsidP="00EA54C5">
                      <w:pPr>
                        <w:rPr>
                          <w:b/>
                          <w:bCs/>
                          <w:color w:val="FF0000"/>
                        </w:rPr>
                      </w:pPr>
                      <w:r>
                        <w:rPr>
                          <w:b/>
                          <w:bCs/>
                          <w:color w:val="FF0000"/>
                        </w:rPr>
                        <w:t>4</w:t>
                      </w:r>
                    </w:p>
                  </w:txbxContent>
                </v:textbox>
              </v:shape>
            </w:pict>
          </mc:Fallback>
        </mc:AlternateContent>
      </w:r>
      <w:r w:rsidR="00C71FBA" w:rsidRPr="00C71FBA">
        <w:rPr>
          <w:noProof/>
        </w:rPr>
        <w:drawing>
          <wp:inline distT="0" distB="0" distL="0" distR="0" wp14:anchorId="777D78FB" wp14:editId="5D14B298">
            <wp:extent cx="2786319" cy="3174365"/>
            <wp:effectExtent l="0" t="0" r="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2541" cy="3204239"/>
                    </a:xfrm>
                    <a:prstGeom prst="rect">
                      <a:avLst/>
                    </a:prstGeom>
                  </pic:spPr>
                </pic:pic>
              </a:graphicData>
            </a:graphic>
          </wp:inline>
        </w:drawing>
      </w:r>
    </w:p>
    <w:p w14:paraId="19F461D2" w14:textId="71B0C04F" w:rsidR="00AB704C" w:rsidRDefault="006D5805" w:rsidP="00286AAF">
      <w:pPr>
        <w:pStyle w:val="ListParagraph"/>
        <w:jc w:val="center"/>
        <w:rPr>
          <w:sz w:val="22"/>
        </w:rPr>
      </w:pPr>
      <w:r w:rsidRPr="00ED37F1">
        <w:rPr>
          <w:sz w:val="22"/>
        </w:rPr>
        <w:t xml:space="preserve">Figure </w:t>
      </w:r>
      <w:r>
        <w:rPr>
          <w:sz w:val="22"/>
        </w:rPr>
        <w:t>4.</w:t>
      </w:r>
      <w:r w:rsidR="00AB704C">
        <w:rPr>
          <w:sz w:val="22"/>
        </w:rPr>
        <w:t>6</w:t>
      </w:r>
      <w:r w:rsidRPr="00ED37F1">
        <w:rPr>
          <w:sz w:val="22"/>
        </w:rPr>
        <w:t xml:space="preserve">.  </w:t>
      </w:r>
      <w:r>
        <w:rPr>
          <w:sz w:val="22"/>
        </w:rPr>
        <w:t>Check-out earl</w:t>
      </w:r>
      <w:r w:rsidR="00286AAF">
        <w:rPr>
          <w:sz w:val="22"/>
        </w:rPr>
        <w:t>y</w:t>
      </w:r>
    </w:p>
    <w:p w14:paraId="24CE8B37" w14:textId="22BF81D7" w:rsidR="00286AAF" w:rsidRDefault="00286AAF" w:rsidP="00286AAF">
      <w:pPr>
        <w:pStyle w:val="ListParagraph"/>
        <w:jc w:val="center"/>
        <w:rPr>
          <w:sz w:val="22"/>
        </w:rPr>
      </w:pPr>
    </w:p>
    <w:p w14:paraId="27E4EC2D" w14:textId="14453060" w:rsidR="00286AAF" w:rsidRDefault="00286AAF" w:rsidP="00286AAF">
      <w:pPr>
        <w:pStyle w:val="ListParagraph"/>
        <w:jc w:val="center"/>
        <w:rPr>
          <w:sz w:val="22"/>
        </w:rPr>
      </w:pPr>
    </w:p>
    <w:p w14:paraId="3D5D84ED" w14:textId="47C15ED3" w:rsidR="00286AAF" w:rsidRDefault="00286AAF" w:rsidP="00286AAF">
      <w:pPr>
        <w:pStyle w:val="ListParagraph"/>
        <w:jc w:val="center"/>
        <w:rPr>
          <w:sz w:val="22"/>
        </w:rPr>
      </w:pPr>
    </w:p>
    <w:p w14:paraId="605F9F9D" w14:textId="4F7B3781" w:rsidR="00286AAF" w:rsidRDefault="00286AAF" w:rsidP="00286AAF">
      <w:pPr>
        <w:pStyle w:val="ListParagraph"/>
        <w:jc w:val="center"/>
        <w:rPr>
          <w:sz w:val="22"/>
        </w:rPr>
      </w:pPr>
    </w:p>
    <w:p w14:paraId="450D382A" w14:textId="2730771B" w:rsidR="00286AAF" w:rsidRDefault="00286AAF" w:rsidP="00286AAF">
      <w:pPr>
        <w:pStyle w:val="ListParagraph"/>
        <w:jc w:val="center"/>
        <w:rPr>
          <w:sz w:val="22"/>
        </w:rPr>
      </w:pPr>
    </w:p>
    <w:p w14:paraId="0956041B" w14:textId="43E82340" w:rsidR="00286AAF" w:rsidRDefault="00286AAF" w:rsidP="00286AAF">
      <w:pPr>
        <w:pStyle w:val="ListParagraph"/>
        <w:jc w:val="center"/>
        <w:rPr>
          <w:sz w:val="22"/>
        </w:rPr>
      </w:pPr>
    </w:p>
    <w:p w14:paraId="3B9D24DE" w14:textId="169C3197" w:rsidR="00286AAF" w:rsidRDefault="00286AAF" w:rsidP="00286AAF">
      <w:pPr>
        <w:pStyle w:val="ListParagraph"/>
        <w:jc w:val="center"/>
        <w:rPr>
          <w:sz w:val="22"/>
        </w:rPr>
      </w:pPr>
    </w:p>
    <w:p w14:paraId="012738A3" w14:textId="58B48354" w:rsidR="00286AAF" w:rsidRDefault="00286AAF" w:rsidP="00286AAF">
      <w:pPr>
        <w:pStyle w:val="ListParagraph"/>
        <w:jc w:val="center"/>
        <w:rPr>
          <w:sz w:val="22"/>
        </w:rPr>
      </w:pPr>
    </w:p>
    <w:p w14:paraId="201F1D9D" w14:textId="64BFC4C8" w:rsidR="00286AAF" w:rsidRDefault="00286AAF" w:rsidP="00286AAF">
      <w:pPr>
        <w:pStyle w:val="ListParagraph"/>
        <w:jc w:val="center"/>
        <w:rPr>
          <w:sz w:val="22"/>
        </w:rPr>
      </w:pPr>
    </w:p>
    <w:p w14:paraId="2BED2811" w14:textId="77777777" w:rsidR="00286AAF" w:rsidRPr="00286AAF" w:rsidRDefault="00286AAF" w:rsidP="00286AAF">
      <w:pPr>
        <w:pStyle w:val="ListParagraph"/>
        <w:jc w:val="center"/>
        <w:rPr>
          <w:sz w:val="22"/>
        </w:rPr>
      </w:pPr>
    </w:p>
    <w:p w14:paraId="4B107F66" w14:textId="77777777" w:rsidR="006D5805" w:rsidRDefault="006D5805" w:rsidP="006D5805">
      <w:pPr>
        <w:tabs>
          <w:tab w:val="left" w:pos="8069"/>
        </w:tabs>
        <w:jc w:val="center"/>
      </w:pPr>
    </w:p>
    <w:tbl>
      <w:tblPr>
        <w:tblStyle w:val="TableGridLight"/>
        <w:tblW w:w="0" w:type="auto"/>
        <w:tblLook w:val="04A0" w:firstRow="1" w:lastRow="0" w:firstColumn="1" w:lastColumn="0" w:noHBand="0" w:noVBand="1"/>
      </w:tblPr>
      <w:tblGrid>
        <w:gridCol w:w="2971"/>
        <w:gridCol w:w="6658"/>
      </w:tblGrid>
      <w:tr w:rsidR="00EA54C5" w14:paraId="28A4B636" w14:textId="77777777" w:rsidTr="00E937E9">
        <w:trPr>
          <w:trHeight w:val="450"/>
        </w:trPr>
        <w:tc>
          <w:tcPr>
            <w:tcW w:w="2972" w:type="dxa"/>
            <w:shd w:val="clear" w:color="auto" w:fill="60C5E8" w:themeFill="accent5"/>
            <w:vAlign w:val="center"/>
          </w:tcPr>
          <w:p w14:paraId="7A9EED80" w14:textId="77777777" w:rsidR="00EA54C5" w:rsidRPr="00F5628F" w:rsidRDefault="00EA54C5" w:rsidP="00E937E9">
            <w:pPr>
              <w:tabs>
                <w:tab w:val="left" w:pos="8069"/>
              </w:tabs>
              <w:jc w:val="center"/>
              <w:rPr>
                <w:b/>
                <w:bCs/>
              </w:rPr>
            </w:pPr>
            <w:r w:rsidRPr="00F5628F">
              <w:rPr>
                <w:b/>
                <w:bCs/>
              </w:rPr>
              <w:lastRenderedPageBreak/>
              <w:t>Operation No.</w:t>
            </w:r>
          </w:p>
        </w:tc>
        <w:tc>
          <w:tcPr>
            <w:tcW w:w="6662" w:type="dxa"/>
            <w:shd w:val="clear" w:color="auto" w:fill="60C5E8" w:themeFill="accent5"/>
            <w:vAlign w:val="center"/>
          </w:tcPr>
          <w:p w14:paraId="3E0A351F" w14:textId="77777777" w:rsidR="00EA54C5" w:rsidRPr="00F5628F" w:rsidRDefault="00EA54C5" w:rsidP="00E937E9">
            <w:pPr>
              <w:tabs>
                <w:tab w:val="left" w:pos="8069"/>
              </w:tabs>
              <w:jc w:val="center"/>
              <w:rPr>
                <w:b/>
                <w:bCs/>
              </w:rPr>
            </w:pPr>
            <w:r w:rsidRPr="00F5628F">
              <w:rPr>
                <w:b/>
                <w:bCs/>
              </w:rPr>
              <w:t>Description</w:t>
            </w:r>
          </w:p>
        </w:tc>
      </w:tr>
      <w:tr w:rsidR="00EA54C5" w14:paraId="318DF158" w14:textId="77777777" w:rsidTr="00E937E9">
        <w:trPr>
          <w:trHeight w:val="427"/>
        </w:trPr>
        <w:tc>
          <w:tcPr>
            <w:tcW w:w="2972" w:type="dxa"/>
          </w:tcPr>
          <w:p w14:paraId="51EF0830" w14:textId="77777777" w:rsidR="00EA54C5" w:rsidRDefault="00EA54C5" w:rsidP="00E937E9">
            <w:pPr>
              <w:tabs>
                <w:tab w:val="left" w:pos="8069"/>
              </w:tabs>
              <w:jc w:val="center"/>
            </w:pPr>
            <w:r>
              <w:t>1</w:t>
            </w:r>
          </w:p>
        </w:tc>
        <w:tc>
          <w:tcPr>
            <w:tcW w:w="6662" w:type="dxa"/>
          </w:tcPr>
          <w:p w14:paraId="5A19F9B8" w14:textId="77777777" w:rsidR="00EA54C5" w:rsidRDefault="00EA54C5" w:rsidP="00E937E9">
            <w:pPr>
              <w:tabs>
                <w:tab w:val="left" w:pos="8069"/>
              </w:tabs>
            </w:pPr>
            <w:r>
              <w:t>Click button No.1 for confirm check-out early</w:t>
            </w:r>
          </w:p>
        </w:tc>
      </w:tr>
      <w:tr w:rsidR="00EA54C5" w14:paraId="0ECDD666" w14:textId="77777777" w:rsidTr="00E937E9">
        <w:trPr>
          <w:trHeight w:val="419"/>
        </w:trPr>
        <w:tc>
          <w:tcPr>
            <w:tcW w:w="2972" w:type="dxa"/>
          </w:tcPr>
          <w:p w14:paraId="2D708D38" w14:textId="77777777" w:rsidR="00EA54C5" w:rsidRDefault="00EA54C5" w:rsidP="00E937E9">
            <w:pPr>
              <w:tabs>
                <w:tab w:val="left" w:pos="8069"/>
              </w:tabs>
              <w:jc w:val="center"/>
            </w:pPr>
            <w:r>
              <w:t>2</w:t>
            </w:r>
          </w:p>
        </w:tc>
        <w:tc>
          <w:tcPr>
            <w:tcW w:w="6662" w:type="dxa"/>
          </w:tcPr>
          <w:p w14:paraId="51E6656D" w14:textId="3B8BC3BE" w:rsidR="00EA54C5" w:rsidRDefault="00EA54C5" w:rsidP="00E937E9">
            <w:pPr>
              <w:tabs>
                <w:tab w:val="left" w:pos="8069"/>
              </w:tabs>
            </w:pPr>
            <w:r>
              <w:t>Click on combo box No.2 for choose reason check-out early.</w:t>
            </w:r>
          </w:p>
        </w:tc>
      </w:tr>
      <w:tr w:rsidR="00EA54C5" w14:paraId="519F3E5B" w14:textId="77777777" w:rsidTr="00E937E9">
        <w:trPr>
          <w:trHeight w:val="419"/>
        </w:trPr>
        <w:tc>
          <w:tcPr>
            <w:tcW w:w="2972" w:type="dxa"/>
            <w:vAlign w:val="center"/>
          </w:tcPr>
          <w:p w14:paraId="09A6CBB1" w14:textId="77777777" w:rsidR="00EA54C5" w:rsidRDefault="00EA54C5" w:rsidP="00E937E9">
            <w:pPr>
              <w:tabs>
                <w:tab w:val="left" w:pos="8069"/>
              </w:tabs>
              <w:jc w:val="center"/>
            </w:pPr>
            <w:r>
              <w:t>3</w:t>
            </w:r>
          </w:p>
        </w:tc>
        <w:tc>
          <w:tcPr>
            <w:tcW w:w="6662" w:type="dxa"/>
          </w:tcPr>
          <w:p w14:paraId="595FF74E" w14:textId="7FAC335C" w:rsidR="00EA54C5" w:rsidRDefault="003E4E12" w:rsidP="00EA54C5">
            <w:pPr>
              <w:tabs>
                <w:tab w:val="left" w:pos="8069"/>
              </w:tabs>
              <w:spacing w:line="360" w:lineRule="auto"/>
            </w:pPr>
            <w:r>
              <w:t>Click button No.3 for confirm reason.</w:t>
            </w:r>
          </w:p>
        </w:tc>
      </w:tr>
      <w:tr w:rsidR="00EA54C5" w14:paraId="712454DB" w14:textId="77777777" w:rsidTr="00E937E9">
        <w:trPr>
          <w:trHeight w:val="419"/>
        </w:trPr>
        <w:tc>
          <w:tcPr>
            <w:tcW w:w="2972" w:type="dxa"/>
            <w:vAlign w:val="center"/>
          </w:tcPr>
          <w:p w14:paraId="65280CC9" w14:textId="39A11EB4" w:rsidR="00EA54C5" w:rsidRDefault="003E4E12" w:rsidP="00E937E9">
            <w:pPr>
              <w:tabs>
                <w:tab w:val="left" w:pos="8069"/>
              </w:tabs>
              <w:jc w:val="center"/>
            </w:pPr>
            <w:r>
              <w:t>4</w:t>
            </w:r>
          </w:p>
        </w:tc>
        <w:tc>
          <w:tcPr>
            <w:tcW w:w="6662" w:type="dxa"/>
          </w:tcPr>
          <w:p w14:paraId="504B3B07" w14:textId="3DA7E847" w:rsidR="00EA54C5" w:rsidRDefault="003E4E12" w:rsidP="00E937E9">
            <w:pPr>
              <w:tabs>
                <w:tab w:val="left" w:pos="8069"/>
              </w:tabs>
              <w:spacing w:line="360" w:lineRule="auto"/>
            </w:pPr>
            <w:r w:rsidRPr="003E4E12">
              <w:t xml:space="preserve">If the reason “leave work early for personal reasons” has been chosen, the input reason box No.4 will </w:t>
            </w:r>
            <w:r w:rsidR="008803F1">
              <w:t>display</w:t>
            </w:r>
            <w:r w:rsidRPr="003E4E12">
              <w:t xml:space="preserve"> to input reason.</w:t>
            </w:r>
            <w:r>
              <w:t xml:space="preserve"> (not </w:t>
            </w:r>
            <w:r w:rsidRPr="00612503">
              <w:rPr>
                <w:sz w:val="24"/>
                <w:szCs w:val="24"/>
              </w:rPr>
              <w:t>mandatory</w:t>
            </w:r>
            <w:r>
              <w:t>)</w:t>
            </w:r>
          </w:p>
        </w:tc>
      </w:tr>
      <w:tr w:rsidR="00EA54C5" w14:paraId="56514B32" w14:textId="77777777" w:rsidTr="00E937E9">
        <w:trPr>
          <w:trHeight w:val="419"/>
        </w:trPr>
        <w:tc>
          <w:tcPr>
            <w:tcW w:w="2972" w:type="dxa"/>
            <w:vAlign w:val="center"/>
          </w:tcPr>
          <w:p w14:paraId="763CF4E3" w14:textId="07BEACA9" w:rsidR="00EA54C5" w:rsidRDefault="00EA54C5" w:rsidP="00E937E9">
            <w:pPr>
              <w:tabs>
                <w:tab w:val="left" w:pos="8069"/>
              </w:tabs>
              <w:jc w:val="center"/>
            </w:pPr>
            <w:r>
              <w:t>5</w:t>
            </w:r>
          </w:p>
        </w:tc>
        <w:tc>
          <w:tcPr>
            <w:tcW w:w="6662" w:type="dxa"/>
          </w:tcPr>
          <w:p w14:paraId="1B8B9EA1" w14:textId="0D28A260" w:rsidR="00EA54C5" w:rsidRDefault="003E4E12" w:rsidP="00E937E9">
            <w:pPr>
              <w:tabs>
                <w:tab w:val="left" w:pos="8069"/>
              </w:tabs>
              <w:spacing w:line="360" w:lineRule="auto"/>
            </w:pPr>
            <w:r>
              <w:t>Click button No.5 for update reason.</w:t>
            </w:r>
          </w:p>
        </w:tc>
      </w:tr>
      <w:tr w:rsidR="003E4E12" w14:paraId="486C634C" w14:textId="77777777" w:rsidTr="00E937E9">
        <w:trPr>
          <w:trHeight w:val="419"/>
        </w:trPr>
        <w:tc>
          <w:tcPr>
            <w:tcW w:w="2972" w:type="dxa"/>
            <w:vAlign w:val="center"/>
          </w:tcPr>
          <w:p w14:paraId="54754AC0" w14:textId="012A3E0B" w:rsidR="003E4E12" w:rsidRDefault="003E4E12" w:rsidP="00E937E9">
            <w:pPr>
              <w:tabs>
                <w:tab w:val="left" w:pos="8069"/>
              </w:tabs>
              <w:jc w:val="center"/>
            </w:pPr>
            <w:r>
              <w:t>6</w:t>
            </w:r>
          </w:p>
        </w:tc>
        <w:tc>
          <w:tcPr>
            <w:tcW w:w="6662" w:type="dxa"/>
          </w:tcPr>
          <w:p w14:paraId="32C19B37" w14:textId="291A93BF" w:rsidR="003E4E12" w:rsidRDefault="003E4E12" w:rsidP="00E937E9">
            <w:pPr>
              <w:tabs>
                <w:tab w:val="left" w:pos="8069"/>
              </w:tabs>
              <w:spacing w:line="360" w:lineRule="auto"/>
            </w:pPr>
            <w:r>
              <w:t>Click button No.6 for skip this step</w:t>
            </w:r>
            <w:r w:rsidR="00FF49DC">
              <w:t>.</w:t>
            </w:r>
          </w:p>
        </w:tc>
      </w:tr>
    </w:tbl>
    <w:p w14:paraId="4377BD25" w14:textId="1BEC67FA" w:rsidR="009F7250" w:rsidRDefault="009F7250" w:rsidP="00D07F6C">
      <w:pPr>
        <w:tabs>
          <w:tab w:val="left" w:pos="8069"/>
        </w:tabs>
      </w:pPr>
    </w:p>
    <w:p w14:paraId="5FEDDE66" w14:textId="2FEC7DD7" w:rsidR="009F7250" w:rsidRDefault="007A79E0" w:rsidP="009F7250">
      <w:pPr>
        <w:pStyle w:val="Heading2"/>
        <w:framePr w:hSpace="0" w:wrap="auto" w:vAnchor="margin" w:hAnchor="text" w:yAlign="inline"/>
      </w:pPr>
      <w:bookmarkStart w:id="72" w:name="_3._LOGIN"/>
      <w:bookmarkStart w:id="73" w:name="_Toc84412598"/>
      <w:bookmarkStart w:id="74" w:name="_Toc84515324"/>
      <w:bookmarkEnd w:id="72"/>
      <w:r>
        <w:t>3</w:t>
      </w:r>
      <w:r w:rsidR="009F7250">
        <w:t>. LOGIN</w:t>
      </w:r>
      <w:bookmarkEnd w:id="73"/>
      <w:bookmarkEnd w:id="74"/>
    </w:p>
    <w:p w14:paraId="0C58CF1D" w14:textId="3FFF1BFA" w:rsidR="009F7250" w:rsidRDefault="007A79E0" w:rsidP="00BF39C4">
      <w:pPr>
        <w:pStyle w:val="Heading3"/>
        <w:spacing w:line="360" w:lineRule="auto"/>
      </w:pPr>
      <w:bookmarkStart w:id="75" w:name="_Toc84412599"/>
      <w:bookmarkStart w:id="76" w:name="_Toc84515325"/>
      <w:r>
        <w:t>3</w:t>
      </w:r>
      <w:r w:rsidR="009F7250">
        <w:t xml:space="preserve">.1. </w:t>
      </w:r>
      <w:r w:rsidR="009F7250" w:rsidRPr="00D07F6C">
        <w:t>Description</w:t>
      </w:r>
      <w:bookmarkEnd w:id="75"/>
      <w:bookmarkEnd w:id="76"/>
    </w:p>
    <w:p w14:paraId="0491B46A" w14:textId="39110389" w:rsidR="00BF39C4" w:rsidRDefault="00BF39C4" w:rsidP="00BF39C4">
      <w:pPr>
        <w:spacing w:line="360" w:lineRule="auto"/>
        <w:jc w:val="both"/>
      </w:pPr>
      <w:r w:rsidRPr="00BF39C4">
        <w:t>On the main page, if the user selects to access “Labour Management” system, the user is required to input username and password to login</w:t>
      </w:r>
      <w:r>
        <w:t>.</w:t>
      </w:r>
    </w:p>
    <w:p w14:paraId="40742136" w14:textId="34FC06C2" w:rsidR="00BF39C4" w:rsidRDefault="007A79E0" w:rsidP="00BF39C4">
      <w:pPr>
        <w:pStyle w:val="Heading3"/>
      </w:pPr>
      <w:bookmarkStart w:id="77" w:name="_Toc84412600"/>
      <w:bookmarkStart w:id="78" w:name="_Toc84515326"/>
      <w:r>
        <w:t>3</w:t>
      </w:r>
      <w:r w:rsidR="00BF39C4">
        <w:t>.2. Design and operation</w:t>
      </w:r>
      <w:bookmarkEnd w:id="77"/>
      <w:bookmarkEnd w:id="78"/>
    </w:p>
    <w:p w14:paraId="56BE0339" w14:textId="486B4067" w:rsidR="00BF39C4" w:rsidRDefault="00BF39C4" w:rsidP="00BF39C4">
      <w:pPr>
        <w:spacing w:line="360" w:lineRule="auto"/>
        <w:jc w:val="center"/>
      </w:pPr>
      <w:r>
        <w:rPr>
          <w:noProof/>
        </w:rPr>
        <mc:AlternateContent>
          <mc:Choice Requires="wps">
            <w:drawing>
              <wp:anchor distT="0" distB="0" distL="114300" distR="114300" simplePos="0" relativeHeight="251933696" behindDoc="0" locked="0" layoutInCell="1" allowOverlap="1" wp14:anchorId="55928BB1" wp14:editId="41830103">
                <wp:simplePos x="0" y="0"/>
                <wp:positionH relativeFrom="column">
                  <wp:posOffset>3541395</wp:posOffset>
                </wp:positionH>
                <wp:positionV relativeFrom="paragraph">
                  <wp:posOffset>1605280</wp:posOffset>
                </wp:positionV>
                <wp:extent cx="310515" cy="284480"/>
                <wp:effectExtent l="0" t="0" r="0" b="1270"/>
                <wp:wrapNone/>
                <wp:docPr id="680" name="Text Box 680"/>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00AA1884" w14:textId="4BCC84D4" w:rsidR="00BF39C4" w:rsidRPr="00F5628F" w:rsidRDefault="00BF39C4" w:rsidP="00BF39C4">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28BB1" id="Text Box 680" o:spid="_x0000_s1046" type="#_x0000_t202" style="position:absolute;left:0;text-align:left;margin-left:278.85pt;margin-top:126.4pt;width:24.45pt;height:22.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" filled="f" stroked="f" strokeweight=".5pt">
                <v:textbox>
                  <w:txbxContent>
                    <w:p w14:paraId="00AA1884" w14:textId="4BCC84D4" w:rsidR="00BF39C4" w:rsidRPr="00F5628F" w:rsidRDefault="00BF39C4" w:rsidP="00BF39C4">
                      <w:pPr>
                        <w:rPr>
                          <w:b/>
                          <w:bCs/>
                          <w:color w:val="FF0000"/>
                        </w:rPr>
                      </w:pPr>
                      <w:r>
                        <w:rPr>
                          <w:b/>
                          <w:bCs/>
                          <w:color w:val="FF0000"/>
                        </w:rPr>
                        <w:t>3</w:t>
                      </w:r>
                    </w:p>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428ED682" wp14:editId="65AF4430">
                <wp:simplePos x="0" y="0"/>
                <wp:positionH relativeFrom="column">
                  <wp:posOffset>3851910</wp:posOffset>
                </wp:positionH>
                <wp:positionV relativeFrom="paragraph">
                  <wp:posOffset>1233805</wp:posOffset>
                </wp:positionV>
                <wp:extent cx="310515" cy="284480"/>
                <wp:effectExtent l="0" t="0" r="0" b="1270"/>
                <wp:wrapNone/>
                <wp:docPr id="679" name="Text Box 679"/>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477FB341" w14:textId="653EBC87" w:rsidR="00BF39C4" w:rsidRPr="00F5628F" w:rsidRDefault="00BF39C4" w:rsidP="00BF39C4">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ED682" id="Text Box 679" o:spid="_x0000_s1047" type="#_x0000_t202" style="position:absolute;left:0;text-align:left;margin-left:303.3pt;margin-top:97.15pt;width:24.45pt;height:22.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" filled="f" stroked="f" strokeweight=".5pt">
                <v:textbox>
                  <w:txbxContent>
                    <w:p w14:paraId="477FB341" w14:textId="653EBC87" w:rsidR="00BF39C4" w:rsidRPr="00F5628F" w:rsidRDefault="00BF39C4" w:rsidP="00BF39C4">
                      <w:pPr>
                        <w:rPr>
                          <w:b/>
                          <w:bCs/>
                          <w:color w:val="FF0000"/>
                        </w:rPr>
                      </w:pPr>
                      <w:r>
                        <w:rPr>
                          <w:b/>
                          <w:bCs/>
                          <w:color w:val="FF0000"/>
                        </w:rPr>
                        <w:t>2</w:t>
                      </w:r>
                    </w:p>
                  </w:txbxContent>
                </v:textbox>
              </v:shape>
            </w:pict>
          </mc:Fallback>
        </mc:AlternateContent>
      </w:r>
      <w:r>
        <w:rPr>
          <w:noProof/>
        </w:rPr>
        <mc:AlternateContent>
          <mc:Choice Requires="wps">
            <w:drawing>
              <wp:anchor distT="0" distB="0" distL="114300" distR="114300" simplePos="0" relativeHeight="251929600" behindDoc="0" locked="0" layoutInCell="1" allowOverlap="1" wp14:anchorId="4BD5CC4F" wp14:editId="6810E80F">
                <wp:simplePos x="0" y="0"/>
                <wp:positionH relativeFrom="column">
                  <wp:posOffset>3851910</wp:posOffset>
                </wp:positionH>
                <wp:positionV relativeFrom="paragraph">
                  <wp:posOffset>881380</wp:posOffset>
                </wp:positionV>
                <wp:extent cx="310515" cy="284480"/>
                <wp:effectExtent l="0" t="0" r="0" b="1270"/>
                <wp:wrapNone/>
                <wp:docPr id="678" name="Text Box 678"/>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35F2D955" w14:textId="78DA82E4" w:rsidR="00BF39C4" w:rsidRPr="00F5628F" w:rsidRDefault="00BF39C4" w:rsidP="00BF39C4">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5CC4F" id="Text Box 678" o:spid="_x0000_s1048" type="#_x0000_t202" style="position:absolute;left:0;text-align:left;margin-left:303.3pt;margin-top:69.4pt;width:24.45pt;height:22.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" filled="f" stroked="f" strokeweight=".5pt">
                <v:textbox>
                  <w:txbxContent>
                    <w:p w14:paraId="35F2D955" w14:textId="78DA82E4" w:rsidR="00BF39C4" w:rsidRPr="00F5628F" w:rsidRDefault="00BF39C4" w:rsidP="00BF39C4">
                      <w:pPr>
                        <w:rPr>
                          <w:b/>
                          <w:bCs/>
                          <w:color w:val="FF0000"/>
                        </w:rPr>
                      </w:pPr>
                      <w:r>
                        <w:rPr>
                          <w:b/>
                          <w:bCs/>
                          <w:color w:val="FF0000"/>
                        </w:rPr>
                        <w:t>1</w:t>
                      </w:r>
                    </w:p>
                  </w:txbxContent>
                </v:textbox>
              </v:shape>
            </w:pict>
          </mc:Fallback>
        </mc:AlternateContent>
      </w:r>
      <w:r w:rsidRPr="00BF39C4">
        <w:rPr>
          <w:noProof/>
        </w:rPr>
        <w:drawing>
          <wp:inline distT="0" distB="0" distL="0" distR="0" wp14:anchorId="6A8985BA" wp14:editId="1DAFB953">
            <wp:extent cx="3419306" cy="41910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507"/>
                    <a:stretch/>
                  </pic:blipFill>
                  <pic:spPr bwMode="auto">
                    <a:xfrm>
                      <a:off x="0" y="0"/>
                      <a:ext cx="3437322" cy="4213082"/>
                    </a:xfrm>
                    <a:prstGeom prst="rect">
                      <a:avLst/>
                    </a:prstGeom>
                    <a:ln>
                      <a:noFill/>
                    </a:ln>
                    <a:extLst>
                      <a:ext uri="{53640926-AAD7-44D8-BBD7-CCE9431645EC}">
                        <a14:shadowObscured xmlns:a14="http://schemas.microsoft.com/office/drawing/2010/main"/>
                      </a:ext>
                    </a:extLst>
                  </pic:spPr>
                </pic:pic>
              </a:graphicData>
            </a:graphic>
          </wp:inline>
        </w:drawing>
      </w:r>
    </w:p>
    <w:p w14:paraId="5D8FE56E" w14:textId="7B7B5E28" w:rsidR="00BF39C4" w:rsidRDefault="00BF39C4" w:rsidP="00BF39C4">
      <w:pPr>
        <w:spacing w:line="360" w:lineRule="auto"/>
        <w:jc w:val="center"/>
        <w:rPr>
          <w:sz w:val="22"/>
        </w:rPr>
      </w:pPr>
      <w:r w:rsidRPr="007F64E1">
        <w:rPr>
          <w:sz w:val="22"/>
        </w:rPr>
        <w:t>Figure 4.</w:t>
      </w:r>
      <w:r>
        <w:rPr>
          <w:sz w:val="22"/>
        </w:rPr>
        <w:t>7</w:t>
      </w:r>
      <w:r w:rsidRPr="007F64E1">
        <w:rPr>
          <w:sz w:val="22"/>
        </w:rPr>
        <w:t xml:space="preserve">. </w:t>
      </w:r>
      <w:r>
        <w:rPr>
          <w:sz w:val="22"/>
        </w:rPr>
        <w:t>Login</w:t>
      </w:r>
    </w:p>
    <w:tbl>
      <w:tblPr>
        <w:tblStyle w:val="TableGridLight"/>
        <w:tblW w:w="0" w:type="auto"/>
        <w:tblLook w:val="04A0" w:firstRow="1" w:lastRow="0" w:firstColumn="1" w:lastColumn="0" w:noHBand="0" w:noVBand="1"/>
      </w:tblPr>
      <w:tblGrid>
        <w:gridCol w:w="2971"/>
        <w:gridCol w:w="6658"/>
      </w:tblGrid>
      <w:tr w:rsidR="00BF39C4" w14:paraId="531DFC72" w14:textId="77777777" w:rsidTr="008277CE">
        <w:trPr>
          <w:trHeight w:val="450"/>
        </w:trPr>
        <w:tc>
          <w:tcPr>
            <w:tcW w:w="2972" w:type="dxa"/>
            <w:shd w:val="clear" w:color="auto" w:fill="60C5E8" w:themeFill="accent5"/>
            <w:vAlign w:val="center"/>
          </w:tcPr>
          <w:p w14:paraId="7E48E9B9" w14:textId="77777777" w:rsidR="00BF39C4" w:rsidRPr="00F5628F" w:rsidRDefault="00BF39C4" w:rsidP="008277CE">
            <w:pPr>
              <w:tabs>
                <w:tab w:val="left" w:pos="8069"/>
              </w:tabs>
              <w:jc w:val="center"/>
              <w:rPr>
                <w:b/>
                <w:bCs/>
              </w:rPr>
            </w:pPr>
            <w:r w:rsidRPr="00F5628F">
              <w:rPr>
                <w:b/>
                <w:bCs/>
              </w:rPr>
              <w:lastRenderedPageBreak/>
              <w:t>Operation No.</w:t>
            </w:r>
          </w:p>
        </w:tc>
        <w:tc>
          <w:tcPr>
            <w:tcW w:w="6662" w:type="dxa"/>
            <w:shd w:val="clear" w:color="auto" w:fill="60C5E8" w:themeFill="accent5"/>
            <w:vAlign w:val="center"/>
          </w:tcPr>
          <w:p w14:paraId="4E3B46F5" w14:textId="77777777" w:rsidR="00BF39C4" w:rsidRPr="00F5628F" w:rsidRDefault="00BF39C4" w:rsidP="008277CE">
            <w:pPr>
              <w:tabs>
                <w:tab w:val="left" w:pos="8069"/>
              </w:tabs>
              <w:jc w:val="center"/>
              <w:rPr>
                <w:b/>
                <w:bCs/>
              </w:rPr>
            </w:pPr>
            <w:r w:rsidRPr="00F5628F">
              <w:rPr>
                <w:b/>
                <w:bCs/>
              </w:rPr>
              <w:t>Description</w:t>
            </w:r>
          </w:p>
        </w:tc>
      </w:tr>
      <w:tr w:rsidR="00BF39C4" w14:paraId="2759EF55" w14:textId="77777777" w:rsidTr="008277CE">
        <w:trPr>
          <w:trHeight w:val="427"/>
        </w:trPr>
        <w:tc>
          <w:tcPr>
            <w:tcW w:w="2972" w:type="dxa"/>
          </w:tcPr>
          <w:p w14:paraId="406A7A48" w14:textId="77777777" w:rsidR="00BF39C4" w:rsidRDefault="00BF39C4" w:rsidP="008277CE">
            <w:pPr>
              <w:tabs>
                <w:tab w:val="left" w:pos="8069"/>
              </w:tabs>
              <w:jc w:val="center"/>
            </w:pPr>
            <w:r>
              <w:t>1</w:t>
            </w:r>
          </w:p>
        </w:tc>
        <w:tc>
          <w:tcPr>
            <w:tcW w:w="6662" w:type="dxa"/>
          </w:tcPr>
          <w:p w14:paraId="4439FFFA" w14:textId="77777777" w:rsidR="00CB3CF6" w:rsidRPr="00CB3CF6" w:rsidRDefault="00CB3CF6" w:rsidP="00CB3CF6">
            <w:pPr>
              <w:pStyle w:val="ListParagraph"/>
              <w:numPr>
                <w:ilvl w:val="0"/>
                <w:numId w:val="32"/>
              </w:numPr>
              <w:spacing w:after="160" w:line="360" w:lineRule="auto"/>
              <w:ind w:left="316" w:hanging="316"/>
              <w:contextualSpacing w:val="0"/>
              <w:jc w:val="both"/>
              <w:rPr>
                <w:szCs w:val="26"/>
              </w:rPr>
            </w:pPr>
            <w:r w:rsidRPr="00CB3CF6">
              <w:rPr>
                <w:szCs w:val="26"/>
              </w:rPr>
              <w:t>This field is mandatory.</w:t>
            </w:r>
          </w:p>
          <w:p w14:paraId="4FE1DFF7" w14:textId="001DF131" w:rsidR="00BF39C4" w:rsidRPr="00CB3CF6" w:rsidRDefault="00CB3CF6" w:rsidP="00CB3CF6">
            <w:pPr>
              <w:pStyle w:val="ListParagraph"/>
              <w:numPr>
                <w:ilvl w:val="0"/>
                <w:numId w:val="33"/>
              </w:numPr>
              <w:tabs>
                <w:tab w:val="left" w:pos="8069"/>
              </w:tabs>
              <w:spacing w:line="360" w:lineRule="auto"/>
              <w:rPr>
                <w:szCs w:val="26"/>
              </w:rPr>
            </w:pPr>
            <w:r w:rsidRPr="00CB3CF6">
              <w:rPr>
                <w:szCs w:val="26"/>
              </w:rPr>
              <w:t>This field will be checked if  this username is registered and matches the  password registered in the database.</w:t>
            </w:r>
          </w:p>
        </w:tc>
      </w:tr>
      <w:tr w:rsidR="00BF39C4" w14:paraId="4C706665" w14:textId="77777777" w:rsidTr="008277CE">
        <w:trPr>
          <w:trHeight w:val="419"/>
        </w:trPr>
        <w:tc>
          <w:tcPr>
            <w:tcW w:w="2972" w:type="dxa"/>
          </w:tcPr>
          <w:p w14:paraId="403F593C" w14:textId="77777777" w:rsidR="00BF39C4" w:rsidRDefault="00BF39C4" w:rsidP="008277CE">
            <w:pPr>
              <w:tabs>
                <w:tab w:val="left" w:pos="8069"/>
              </w:tabs>
              <w:jc w:val="center"/>
            </w:pPr>
            <w:r>
              <w:t>2</w:t>
            </w:r>
          </w:p>
        </w:tc>
        <w:tc>
          <w:tcPr>
            <w:tcW w:w="6662" w:type="dxa"/>
          </w:tcPr>
          <w:p w14:paraId="2F0F40D3" w14:textId="77777777" w:rsidR="00CB3CF6" w:rsidRPr="00CB3CF6" w:rsidRDefault="00CB3CF6" w:rsidP="00CB3CF6">
            <w:pPr>
              <w:pStyle w:val="ListParagraph"/>
              <w:numPr>
                <w:ilvl w:val="0"/>
                <w:numId w:val="32"/>
              </w:numPr>
              <w:spacing w:after="160" w:line="360" w:lineRule="auto"/>
              <w:ind w:left="316" w:hanging="316"/>
              <w:contextualSpacing w:val="0"/>
              <w:jc w:val="both"/>
              <w:rPr>
                <w:szCs w:val="26"/>
              </w:rPr>
            </w:pPr>
            <w:r w:rsidRPr="00CB3CF6">
              <w:rPr>
                <w:szCs w:val="26"/>
              </w:rPr>
              <w:t>This field is mandatory.</w:t>
            </w:r>
          </w:p>
          <w:p w14:paraId="594F25F7" w14:textId="584D26FD" w:rsidR="00BF39C4" w:rsidRDefault="00CB3CF6" w:rsidP="00CB3CF6">
            <w:pPr>
              <w:pStyle w:val="ListParagraph"/>
              <w:numPr>
                <w:ilvl w:val="0"/>
                <w:numId w:val="33"/>
              </w:numPr>
              <w:tabs>
                <w:tab w:val="left" w:pos="8069"/>
              </w:tabs>
              <w:spacing w:line="360" w:lineRule="auto"/>
            </w:pPr>
            <w:r w:rsidRPr="00CB3CF6">
              <w:rPr>
                <w:szCs w:val="26"/>
              </w:rPr>
              <w:t xml:space="preserve">This field will be checked if  this password is matches the </w:t>
            </w:r>
            <w:r>
              <w:rPr>
                <w:szCs w:val="26"/>
              </w:rPr>
              <w:t>hashpass</w:t>
            </w:r>
            <w:r w:rsidRPr="00CB3CF6">
              <w:rPr>
                <w:szCs w:val="26"/>
              </w:rPr>
              <w:t xml:space="preserve"> corresponding to the registered username in the database.</w:t>
            </w:r>
          </w:p>
        </w:tc>
      </w:tr>
      <w:tr w:rsidR="00BF39C4" w14:paraId="44E274EE" w14:textId="77777777" w:rsidTr="008277CE">
        <w:trPr>
          <w:trHeight w:val="419"/>
        </w:trPr>
        <w:tc>
          <w:tcPr>
            <w:tcW w:w="2972" w:type="dxa"/>
            <w:vAlign w:val="center"/>
          </w:tcPr>
          <w:p w14:paraId="0F151F97" w14:textId="77777777" w:rsidR="00BF39C4" w:rsidRDefault="00BF39C4" w:rsidP="008277CE">
            <w:pPr>
              <w:tabs>
                <w:tab w:val="left" w:pos="8069"/>
              </w:tabs>
              <w:jc w:val="center"/>
            </w:pPr>
            <w:r>
              <w:t>3</w:t>
            </w:r>
          </w:p>
        </w:tc>
        <w:tc>
          <w:tcPr>
            <w:tcW w:w="6662" w:type="dxa"/>
          </w:tcPr>
          <w:p w14:paraId="386990BD" w14:textId="66DB6113" w:rsidR="00BF39C4" w:rsidRDefault="00BF39C4" w:rsidP="008277CE">
            <w:pPr>
              <w:tabs>
                <w:tab w:val="left" w:pos="8069"/>
              </w:tabs>
              <w:spacing w:line="360" w:lineRule="auto"/>
            </w:pPr>
            <w:r>
              <w:t xml:space="preserve">Click button No.3 </w:t>
            </w:r>
            <w:r w:rsidR="00C0306A">
              <w:t>to</w:t>
            </w:r>
            <w:r>
              <w:t xml:space="preserve"> </w:t>
            </w:r>
            <w:r w:rsidR="00CB3CF6">
              <w:t>login.</w:t>
            </w:r>
          </w:p>
        </w:tc>
      </w:tr>
    </w:tbl>
    <w:p w14:paraId="575DA1BC" w14:textId="77777777" w:rsidR="009F7250" w:rsidRDefault="009F7250" w:rsidP="00D07F6C">
      <w:pPr>
        <w:tabs>
          <w:tab w:val="left" w:pos="8069"/>
        </w:tabs>
      </w:pPr>
    </w:p>
    <w:p w14:paraId="14EB7101" w14:textId="255B8A89" w:rsidR="00D07F6C" w:rsidRDefault="007A79E0" w:rsidP="00D07F6C">
      <w:pPr>
        <w:pStyle w:val="Heading2"/>
        <w:framePr w:hSpace="0" w:wrap="auto" w:vAnchor="margin" w:hAnchor="text" w:yAlign="inline"/>
      </w:pPr>
      <w:bookmarkStart w:id="79" w:name="_Toc84412601"/>
      <w:bookmarkStart w:id="80" w:name="_Toc84515327"/>
      <w:r>
        <w:t>4</w:t>
      </w:r>
      <w:r w:rsidR="00D07F6C">
        <w:t>. MY PROFILE</w:t>
      </w:r>
      <w:bookmarkEnd w:id="79"/>
      <w:bookmarkEnd w:id="80"/>
    </w:p>
    <w:p w14:paraId="140D2C6F" w14:textId="6CBCBCBB" w:rsidR="00D07F6C" w:rsidRDefault="007A79E0" w:rsidP="002D138E">
      <w:pPr>
        <w:pStyle w:val="Heading3"/>
        <w:spacing w:line="360" w:lineRule="auto"/>
      </w:pPr>
      <w:bookmarkStart w:id="81" w:name="_Toc72314021"/>
      <w:bookmarkStart w:id="82" w:name="_Toc84412602"/>
      <w:bookmarkStart w:id="83" w:name="_Toc84515328"/>
      <w:r>
        <w:t>4</w:t>
      </w:r>
      <w:r w:rsidR="00C97AF3">
        <w:t>.1</w:t>
      </w:r>
      <w:r w:rsidR="00D07F6C" w:rsidRPr="00D07F6C">
        <w:t>. Description</w:t>
      </w:r>
      <w:bookmarkEnd w:id="81"/>
      <w:bookmarkEnd w:id="82"/>
      <w:bookmarkEnd w:id="83"/>
    </w:p>
    <w:p w14:paraId="4D1B7A49" w14:textId="13EDBD83" w:rsidR="00D07F6C" w:rsidRDefault="008C6B95" w:rsidP="008C6B95">
      <w:pPr>
        <w:spacing w:line="360" w:lineRule="auto"/>
      </w:pPr>
      <w:r w:rsidRPr="008C6B95">
        <w:t>This is default display when login employee account. This page will show all employee information include:</w:t>
      </w:r>
    </w:p>
    <w:p w14:paraId="228BFEE4" w14:textId="0C05608D" w:rsidR="008C6B95" w:rsidRDefault="00AB704C" w:rsidP="005416C3">
      <w:pPr>
        <w:pStyle w:val="ListParagraph"/>
        <w:numPr>
          <w:ilvl w:val="0"/>
          <w:numId w:val="9"/>
        </w:numPr>
        <w:spacing w:line="360" w:lineRule="auto"/>
      </w:pPr>
      <w:r>
        <w:t>Employee</w:t>
      </w:r>
      <w:r w:rsidR="008C6B95">
        <w:t xml:space="preserve"> info: id, </w:t>
      </w:r>
      <w:r w:rsidR="00202E54">
        <w:t xml:space="preserve">dob, </w:t>
      </w:r>
      <w:r w:rsidR="008C6B95">
        <w:t>fullname, gender, address, department, basic salary, phone, e-mail</w:t>
      </w:r>
      <w:r w:rsidR="00202E54">
        <w:t>.</w:t>
      </w:r>
    </w:p>
    <w:p w14:paraId="683C9C15" w14:textId="7F62BCE9" w:rsidR="008C6B95" w:rsidRDefault="008C6B95" w:rsidP="005416C3">
      <w:pPr>
        <w:pStyle w:val="ListParagraph"/>
        <w:numPr>
          <w:ilvl w:val="0"/>
          <w:numId w:val="9"/>
        </w:numPr>
        <w:spacing w:line="360" w:lineRule="auto"/>
      </w:pPr>
      <w:r>
        <w:t xml:space="preserve">Leave info: annual leave, unpaid leave, </w:t>
      </w:r>
      <w:r w:rsidR="00202E54">
        <w:t>sick leave.</w:t>
      </w:r>
    </w:p>
    <w:p w14:paraId="09F62AB6" w14:textId="45181B5B" w:rsidR="00202E54" w:rsidRDefault="00202E54" w:rsidP="005416C3">
      <w:pPr>
        <w:pStyle w:val="ListParagraph"/>
        <w:numPr>
          <w:ilvl w:val="0"/>
          <w:numId w:val="9"/>
        </w:numPr>
        <w:spacing w:line="360" w:lineRule="auto"/>
      </w:pPr>
      <w:r>
        <w:t>Relatives info: fullname, phone, relationship.</w:t>
      </w:r>
    </w:p>
    <w:p w14:paraId="48DE483A" w14:textId="422252D3" w:rsidR="00202E54" w:rsidRDefault="007A79E0" w:rsidP="002D138E">
      <w:pPr>
        <w:pStyle w:val="Heading3"/>
        <w:spacing w:line="360" w:lineRule="auto"/>
      </w:pPr>
      <w:bookmarkStart w:id="84" w:name="_Toc84412603"/>
      <w:bookmarkStart w:id="85" w:name="_Toc84515329"/>
      <w:r>
        <w:t>4</w:t>
      </w:r>
      <w:r w:rsidR="00C97AF3">
        <w:t>.2.</w:t>
      </w:r>
      <w:r w:rsidR="00202E54">
        <w:t xml:space="preserve"> Design and operation</w:t>
      </w:r>
      <w:bookmarkEnd w:id="84"/>
      <w:bookmarkEnd w:id="85"/>
    </w:p>
    <w:p w14:paraId="6E3C7659" w14:textId="77777777" w:rsidR="007F64E1" w:rsidRPr="007F64E1" w:rsidRDefault="007F64E1" w:rsidP="007F64E1"/>
    <w:p w14:paraId="41CC53FF" w14:textId="626C985C" w:rsidR="00202E54" w:rsidRPr="00202E54" w:rsidRDefault="00C24C5A" w:rsidP="00202E54">
      <w:r>
        <w:rPr>
          <w:noProof/>
        </w:rPr>
        <w:lastRenderedPageBreak/>
        <mc:AlternateContent>
          <mc:Choice Requires="wps">
            <w:drawing>
              <wp:anchor distT="0" distB="0" distL="114300" distR="114300" simplePos="0" relativeHeight="251681792" behindDoc="0" locked="0" layoutInCell="1" allowOverlap="1" wp14:anchorId="127BAE28" wp14:editId="5508B9F8">
                <wp:simplePos x="0" y="0"/>
                <wp:positionH relativeFrom="column">
                  <wp:posOffset>494030</wp:posOffset>
                </wp:positionH>
                <wp:positionV relativeFrom="paragraph">
                  <wp:posOffset>1864995</wp:posOffset>
                </wp:positionV>
                <wp:extent cx="724619" cy="301924"/>
                <wp:effectExtent l="0" t="0" r="0" b="3175"/>
                <wp:wrapNone/>
                <wp:docPr id="450" name="Text Box 450"/>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4A3F5DD5" w14:textId="38BD33C5" w:rsidR="007F64E1" w:rsidRPr="007F64E1" w:rsidRDefault="007F64E1">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BAE28" id="Text Box 450" o:spid="_x0000_s1049" type="#_x0000_t202" style="position:absolute;margin-left:38.9pt;margin-top:146.85pt;width:57.05pt;height:2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" filled="f" stroked="f" strokeweight=".5pt">
                <v:textbox>
                  <w:txbxContent>
                    <w:p w14:paraId="4A3F5DD5" w14:textId="38BD33C5" w:rsidR="007F64E1" w:rsidRPr="007F64E1" w:rsidRDefault="007F64E1">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BD02237" wp14:editId="67E8356A">
                <wp:simplePos x="0" y="0"/>
                <wp:positionH relativeFrom="column">
                  <wp:posOffset>510540</wp:posOffset>
                </wp:positionH>
                <wp:positionV relativeFrom="paragraph">
                  <wp:posOffset>2070735</wp:posOffset>
                </wp:positionV>
                <wp:extent cx="331470" cy="257175"/>
                <wp:effectExtent l="38100" t="0" r="30480" b="47625"/>
                <wp:wrapNone/>
                <wp:docPr id="449" name="Straight Arrow Connector 449"/>
                <wp:cNvGraphicFramePr/>
                <a:graphic xmlns:a="http://schemas.openxmlformats.org/drawingml/2006/main">
                  <a:graphicData uri="http://schemas.microsoft.com/office/word/2010/wordprocessingShape">
                    <wps:wsp>
                      <wps:cNvCnPr/>
                      <wps:spPr>
                        <a:xfrm flipH="1">
                          <a:off x="0" y="0"/>
                          <a:ext cx="331470"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E2B5F" id="_x0000_t32" coordsize="21600,21600" o:spt="32" o:oned="t" path="m,l21600,21600e" filled="f">
                <v:path arrowok="t" fillok="f" o:connecttype="none"/>
                <o:lock v:ext="edit" shapetype="t"/>
              </v:shapetype>
              <v:shape id="Straight Arrow Connector 449" o:spid="_x0000_s1026" type="#_x0000_t32" style="position:absolute;margin-left:40.2pt;margin-top:163.05pt;width:26.1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" strokecolor="red">
                <v:stroke endarrow="block"/>
              </v:shape>
            </w:pict>
          </mc:Fallback>
        </mc:AlternateContent>
      </w:r>
      <w:r w:rsidR="006F0997" w:rsidRPr="006F0997">
        <w:rPr>
          <w:noProof/>
        </w:rPr>
        <w:t xml:space="preserve"> </w:t>
      </w:r>
      <w:r w:rsidR="006F0997" w:rsidRPr="006F0997">
        <w:rPr>
          <w:noProof/>
        </w:rPr>
        <w:drawing>
          <wp:inline distT="0" distB="0" distL="0" distR="0" wp14:anchorId="22EF6273" wp14:editId="2BB23C49">
            <wp:extent cx="6210935" cy="3804285"/>
            <wp:effectExtent l="0" t="0" r="0" b="571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0935" cy="3804285"/>
                    </a:xfrm>
                    <a:prstGeom prst="rect">
                      <a:avLst/>
                    </a:prstGeom>
                  </pic:spPr>
                </pic:pic>
              </a:graphicData>
            </a:graphic>
          </wp:inline>
        </w:drawing>
      </w:r>
    </w:p>
    <w:p w14:paraId="2E6C8316" w14:textId="3B3CF2C9" w:rsidR="008C6B95" w:rsidRDefault="007F64E1" w:rsidP="007F64E1">
      <w:pPr>
        <w:spacing w:line="360" w:lineRule="auto"/>
        <w:jc w:val="center"/>
        <w:rPr>
          <w:sz w:val="22"/>
        </w:rPr>
      </w:pPr>
      <w:r w:rsidRPr="007F64E1">
        <w:rPr>
          <w:sz w:val="22"/>
        </w:rPr>
        <w:t>Figure 4.</w:t>
      </w:r>
      <w:r w:rsidR="00BF39C4">
        <w:rPr>
          <w:sz w:val="22"/>
        </w:rPr>
        <w:t>8</w:t>
      </w:r>
      <w:r w:rsidRPr="007F64E1">
        <w:rPr>
          <w:sz w:val="22"/>
        </w:rPr>
        <w:t>. My profile</w:t>
      </w:r>
    </w:p>
    <w:p w14:paraId="22B8F737" w14:textId="77777777" w:rsidR="0072666B" w:rsidRDefault="0072666B" w:rsidP="007F64E1">
      <w:pPr>
        <w:spacing w:line="360" w:lineRule="auto"/>
        <w:jc w:val="center"/>
        <w:rPr>
          <w:sz w:val="22"/>
        </w:rPr>
      </w:pPr>
    </w:p>
    <w:p w14:paraId="71CCEC0D" w14:textId="0C9DC7B3" w:rsidR="0072666B" w:rsidRDefault="007A79E0" w:rsidP="0072666B">
      <w:pPr>
        <w:pStyle w:val="Heading2"/>
        <w:framePr w:hSpace="0" w:wrap="auto" w:vAnchor="margin" w:hAnchor="text" w:yAlign="inline"/>
      </w:pPr>
      <w:bookmarkStart w:id="86" w:name="_Toc84412604"/>
      <w:bookmarkStart w:id="87" w:name="_Toc84515330"/>
      <w:r>
        <w:t>5</w:t>
      </w:r>
      <w:r w:rsidR="0072666B">
        <w:t>. CALENDAR</w:t>
      </w:r>
      <w:bookmarkEnd w:id="86"/>
      <w:bookmarkEnd w:id="87"/>
    </w:p>
    <w:p w14:paraId="67CC3EA7" w14:textId="16675BB2" w:rsidR="00C97AF3" w:rsidRDefault="007A79E0" w:rsidP="002D138E">
      <w:pPr>
        <w:pStyle w:val="Heading3"/>
        <w:spacing w:line="360" w:lineRule="auto"/>
      </w:pPr>
      <w:bookmarkStart w:id="88" w:name="_Toc84412605"/>
      <w:bookmarkStart w:id="89" w:name="_Toc84515331"/>
      <w:r>
        <w:rPr>
          <w:sz w:val="22"/>
        </w:rPr>
        <w:t>5</w:t>
      </w:r>
      <w:r w:rsidR="0072666B">
        <w:rPr>
          <w:sz w:val="22"/>
        </w:rPr>
        <w:t xml:space="preserve">.1. </w:t>
      </w:r>
      <w:r w:rsidR="0072666B" w:rsidRPr="00D07F6C">
        <w:t>Description</w:t>
      </w:r>
      <w:bookmarkEnd w:id="88"/>
      <w:bookmarkEnd w:id="89"/>
    </w:p>
    <w:p w14:paraId="2827DBAA" w14:textId="773573FF" w:rsidR="002512A9" w:rsidRDefault="00376576" w:rsidP="00376576">
      <w:pPr>
        <w:spacing w:line="360" w:lineRule="auto"/>
        <w:jc w:val="both"/>
      </w:pPr>
      <w:r w:rsidRPr="00376576">
        <w:t xml:space="preserve">This page will display information about the employee's shift for the month. </w:t>
      </w:r>
      <w:r w:rsidR="001A655C" w:rsidRPr="001A655C">
        <w:t>Employees can review their calendars for all working months has been arranged by the admin</w:t>
      </w:r>
      <w:r w:rsidRPr="00376576">
        <w:t>.</w:t>
      </w:r>
      <w:r>
        <w:t xml:space="preserve"> </w:t>
      </w:r>
      <w:r w:rsidR="001A655C">
        <w:t>Th</w:t>
      </w:r>
      <w:r w:rsidR="00585E8E">
        <w:t>e</w:t>
      </w:r>
      <w:r w:rsidR="001A655C">
        <w:t>y can revi</w:t>
      </w:r>
      <w:r w:rsidR="00585E8E">
        <w:t>ew all woking month before to present month</w:t>
      </w:r>
      <w:r w:rsidR="001A655C">
        <w:t xml:space="preserve">. </w:t>
      </w:r>
      <w:r w:rsidRPr="00376576">
        <w:t>The work schedule will help employees make an effective plan for their work</w:t>
      </w:r>
      <w:r>
        <w:t>.</w:t>
      </w:r>
      <w:r w:rsidR="00585E8E">
        <w:t xml:space="preserve"> </w:t>
      </w:r>
      <w:r w:rsidR="00E05A7A" w:rsidRPr="00E05A7A">
        <w:t xml:space="preserve">Work schedules </w:t>
      </w:r>
      <w:r w:rsidR="00E05A7A">
        <w:t xml:space="preserve">also </w:t>
      </w:r>
      <w:r w:rsidR="00E05A7A" w:rsidRPr="00E05A7A">
        <w:t>help employees arrange leave or change shifts in case they are busy</w:t>
      </w:r>
      <w:r w:rsidR="00E05A7A">
        <w:t>.</w:t>
      </w:r>
    </w:p>
    <w:p w14:paraId="5F3D474F" w14:textId="6DE5AB8E" w:rsidR="00376576" w:rsidRDefault="007A79E0" w:rsidP="002D138E">
      <w:pPr>
        <w:pStyle w:val="Heading3"/>
        <w:spacing w:line="360" w:lineRule="auto"/>
      </w:pPr>
      <w:bookmarkStart w:id="90" w:name="_Toc84412606"/>
      <w:bookmarkStart w:id="91" w:name="_Toc84515332"/>
      <w:r>
        <w:t>5</w:t>
      </w:r>
      <w:r w:rsidR="00376576">
        <w:t>.2. Design and operation</w:t>
      </w:r>
      <w:bookmarkEnd w:id="90"/>
      <w:bookmarkEnd w:id="91"/>
    </w:p>
    <w:p w14:paraId="13520623" w14:textId="1CFD7A6E" w:rsidR="00376576" w:rsidRPr="00376576" w:rsidRDefault="00C24C5A" w:rsidP="00376576">
      <w:r>
        <w:rPr>
          <w:noProof/>
        </w:rPr>
        <w:lastRenderedPageBreak/>
        <mc:AlternateContent>
          <mc:Choice Requires="wps">
            <w:drawing>
              <wp:anchor distT="0" distB="0" distL="114300" distR="114300" simplePos="0" relativeHeight="251724800" behindDoc="0" locked="0" layoutInCell="1" allowOverlap="1" wp14:anchorId="56282EA3" wp14:editId="24DB140A">
                <wp:simplePos x="0" y="0"/>
                <wp:positionH relativeFrom="column">
                  <wp:posOffset>473710</wp:posOffset>
                </wp:positionH>
                <wp:positionV relativeFrom="paragraph">
                  <wp:posOffset>1310005</wp:posOffset>
                </wp:positionV>
                <wp:extent cx="724619" cy="301924"/>
                <wp:effectExtent l="0" t="0" r="0" b="3175"/>
                <wp:wrapNone/>
                <wp:docPr id="491" name="Text Box 491"/>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23071DDC" w14:textId="77777777" w:rsidR="0021358B" w:rsidRPr="007F64E1" w:rsidRDefault="0021358B" w:rsidP="0021358B">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282EA3" id="Text Box 491" o:spid="_x0000_s1050" type="#_x0000_t202" style="position:absolute;margin-left:37.3pt;margin-top:103.15pt;width:57.05pt;height:23.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" filled="f" stroked="f" strokeweight=".5pt">
                <v:textbox>
                  <w:txbxContent>
                    <w:p w14:paraId="23071DDC" w14:textId="77777777" w:rsidR="0021358B" w:rsidRPr="007F64E1" w:rsidRDefault="0021358B" w:rsidP="0021358B">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70C701E3" wp14:editId="2264FF93">
                <wp:simplePos x="0" y="0"/>
                <wp:positionH relativeFrom="column">
                  <wp:posOffset>521335</wp:posOffset>
                </wp:positionH>
                <wp:positionV relativeFrom="paragraph">
                  <wp:posOffset>1518285</wp:posOffset>
                </wp:positionV>
                <wp:extent cx="253365" cy="238125"/>
                <wp:effectExtent l="38100" t="0" r="32385" b="47625"/>
                <wp:wrapNone/>
                <wp:docPr id="490" name="Straight Arrow Connector 490"/>
                <wp:cNvGraphicFramePr/>
                <a:graphic xmlns:a="http://schemas.openxmlformats.org/drawingml/2006/main">
                  <a:graphicData uri="http://schemas.microsoft.com/office/word/2010/wordprocessingShape">
                    <wps:wsp>
                      <wps:cNvCnPr/>
                      <wps:spPr>
                        <a:xfrm flipH="1">
                          <a:off x="0" y="0"/>
                          <a:ext cx="253365"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68C21" id="Straight Arrow Connector 490" o:spid="_x0000_s1026" type="#_x0000_t32" style="position:absolute;margin-left:41.05pt;margin-top:119.55pt;width:19.95pt;height:18.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" strokecolor="red">
                <v:stroke endarrow="block"/>
              </v:shape>
            </w:pict>
          </mc:Fallback>
        </mc:AlternateContent>
      </w:r>
      <w:r w:rsidR="00BC277C">
        <w:rPr>
          <w:noProof/>
        </w:rPr>
        <mc:AlternateContent>
          <mc:Choice Requires="wps">
            <w:drawing>
              <wp:anchor distT="0" distB="0" distL="114300" distR="114300" simplePos="0" relativeHeight="251730944" behindDoc="0" locked="0" layoutInCell="1" allowOverlap="1" wp14:anchorId="59397707" wp14:editId="55A3797B">
                <wp:simplePos x="0" y="0"/>
                <wp:positionH relativeFrom="column">
                  <wp:posOffset>5375910</wp:posOffset>
                </wp:positionH>
                <wp:positionV relativeFrom="paragraph">
                  <wp:posOffset>2359025</wp:posOffset>
                </wp:positionV>
                <wp:extent cx="310515" cy="284480"/>
                <wp:effectExtent l="0" t="0" r="0" b="1270"/>
                <wp:wrapNone/>
                <wp:docPr id="494" name="Text Box 494"/>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18CFFB46" w14:textId="4F9797E9" w:rsidR="0021358B" w:rsidRPr="00F5628F" w:rsidRDefault="0021358B" w:rsidP="0021358B">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97707" id="Text Box 494" o:spid="_x0000_s1051" type="#_x0000_t202" style="position:absolute;margin-left:423.3pt;margin-top:185.75pt;width:24.45pt;height:2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" filled="f" stroked="f" strokeweight=".5pt">
                <v:textbox>
                  <w:txbxContent>
                    <w:p w14:paraId="18CFFB46" w14:textId="4F9797E9" w:rsidR="0021358B" w:rsidRPr="00F5628F" w:rsidRDefault="0021358B" w:rsidP="0021358B">
                      <w:pPr>
                        <w:rPr>
                          <w:b/>
                          <w:bCs/>
                          <w:color w:val="FF0000"/>
                        </w:rPr>
                      </w:pPr>
                      <w:r>
                        <w:rPr>
                          <w:b/>
                          <w:bCs/>
                          <w:color w:val="FF0000"/>
                        </w:rPr>
                        <w:t>3</w:t>
                      </w:r>
                    </w:p>
                  </w:txbxContent>
                </v:textbox>
              </v:shape>
            </w:pict>
          </mc:Fallback>
        </mc:AlternateContent>
      </w:r>
      <w:r w:rsidR="00BC277C">
        <w:rPr>
          <w:noProof/>
        </w:rPr>
        <mc:AlternateContent>
          <mc:Choice Requires="wps">
            <w:drawing>
              <wp:anchor distT="0" distB="0" distL="114300" distR="114300" simplePos="0" relativeHeight="251728896" behindDoc="0" locked="0" layoutInCell="1" allowOverlap="1" wp14:anchorId="6F8B66CF" wp14:editId="49633DC4">
                <wp:simplePos x="0" y="0"/>
                <wp:positionH relativeFrom="column">
                  <wp:posOffset>4709795</wp:posOffset>
                </wp:positionH>
                <wp:positionV relativeFrom="paragraph">
                  <wp:posOffset>2343150</wp:posOffset>
                </wp:positionV>
                <wp:extent cx="310515" cy="284480"/>
                <wp:effectExtent l="0" t="0" r="0" b="1270"/>
                <wp:wrapNone/>
                <wp:docPr id="493" name="Text Box 493"/>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309BC26A" w14:textId="18B7ED9A" w:rsidR="0021358B" w:rsidRPr="00F5628F" w:rsidRDefault="0021358B" w:rsidP="0021358B">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66CF" id="Text Box 493" o:spid="_x0000_s1052" type="#_x0000_t202" style="position:absolute;margin-left:370.85pt;margin-top:184.5pt;width:24.45pt;height:2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" filled="f" stroked="f" strokeweight=".5pt">
                <v:textbox>
                  <w:txbxContent>
                    <w:p w14:paraId="309BC26A" w14:textId="18B7ED9A" w:rsidR="0021358B" w:rsidRPr="00F5628F" w:rsidRDefault="0021358B" w:rsidP="0021358B">
                      <w:pPr>
                        <w:rPr>
                          <w:b/>
                          <w:bCs/>
                          <w:color w:val="FF0000"/>
                        </w:rPr>
                      </w:pPr>
                      <w:r>
                        <w:rPr>
                          <w:b/>
                          <w:bCs/>
                          <w:color w:val="FF0000"/>
                        </w:rPr>
                        <w:t>2</w:t>
                      </w:r>
                    </w:p>
                  </w:txbxContent>
                </v:textbox>
              </v:shape>
            </w:pict>
          </mc:Fallback>
        </mc:AlternateContent>
      </w:r>
      <w:r w:rsidR="00BC277C">
        <w:rPr>
          <w:noProof/>
        </w:rPr>
        <mc:AlternateContent>
          <mc:Choice Requires="wps">
            <w:drawing>
              <wp:anchor distT="0" distB="0" distL="114300" distR="114300" simplePos="0" relativeHeight="251726848" behindDoc="0" locked="0" layoutInCell="1" allowOverlap="1" wp14:anchorId="24AA715E" wp14:editId="0400EA1E">
                <wp:simplePos x="0" y="0"/>
                <wp:positionH relativeFrom="column">
                  <wp:posOffset>1741170</wp:posOffset>
                </wp:positionH>
                <wp:positionV relativeFrom="paragraph">
                  <wp:posOffset>1527810</wp:posOffset>
                </wp:positionV>
                <wp:extent cx="310515" cy="284480"/>
                <wp:effectExtent l="0" t="0" r="0" b="1270"/>
                <wp:wrapNone/>
                <wp:docPr id="492" name="Text Box 492"/>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3AE93393" w14:textId="40C27605" w:rsidR="0021358B" w:rsidRPr="00F5628F" w:rsidRDefault="0021358B" w:rsidP="0021358B">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A715E" id="Text Box 492" o:spid="_x0000_s1053" type="#_x0000_t202" style="position:absolute;margin-left:137.1pt;margin-top:120.3pt;width:24.45pt;height:2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" filled="f" stroked="f" strokeweight=".5pt">
                <v:textbox>
                  <w:txbxContent>
                    <w:p w14:paraId="3AE93393" w14:textId="40C27605" w:rsidR="0021358B" w:rsidRPr="00F5628F" w:rsidRDefault="0021358B" w:rsidP="0021358B">
                      <w:pPr>
                        <w:rPr>
                          <w:b/>
                          <w:bCs/>
                          <w:color w:val="FF0000"/>
                        </w:rPr>
                      </w:pPr>
                      <w:r>
                        <w:rPr>
                          <w:b/>
                          <w:bCs/>
                          <w:color w:val="FF0000"/>
                        </w:rPr>
                        <w:t>1</w:t>
                      </w:r>
                    </w:p>
                  </w:txbxContent>
                </v:textbox>
              </v:shape>
            </w:pict>
          </mc:Fallback>
        </mc:AlternateContent>
      </w:r>
      <w:r w:rsidR="00BC277C" w:rsidRPr="00BC277C">
        <w:rPr>
          <w:noProof/>
        </w:rPr>
        <w:drawing>
          <wp:inline distT="0" distB="0" distL="0" distR="0" wp14:anchorId="458A728A" wp14:editId="2D4D21EB">
            <wp:extent cx="6210935" cy="377698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0935" cy="3776980"/>
                    </a:xfrm>
                    <a:prstGeom prst="rect">
                      <a:avLst/>
                    </a:prstGeom>
                  </pic:spPr>
                </pic:pic>
              </a:graphicData>
            </a:graphic>
          </wp:inline>
        </w:drawing>
      </w:r>
    </w:p>
    <w:p w14:paraId="7C781073" w14:textId="674AF414" w:rsidR="00376576" w:rsidRDefault="0021358B" w:rsidP="0021358B">
      <w:pPr>
        <w:jc w:val="center"/>
        <w:rPr>
          <w:sz w:val="22"/>
        </w:rPr>
      </w:pPr>
      <w:r w:rsidRPr="007F64E1">
        <w:rPr>
          <w:sz w:val="22"/>
        </w:rPr>
        <w:t>Figure 4.</w:t>
      </w:r>
      <w:r w:rsidR="00BF39C4">
        <w:rPr>
          <w:sz w:val="22"/>
        </w:rPr>
        <w:t>9</w:t>
      </w:r>
      <w:r w:rsidRPr="007F64E1">
        <w:rPr>
          <w:sz w:val="22"/>
        </w:rPr>
        <w:t xml:space="preserve">. </w:t>
      </w:r>
      <w:r>
        <w:rPr>
          <w:sz w:val="22"/>
        </w:rPr>
        <w:t>Calendar</w:t>
      </w:r>
    </w:p>
    <w:p w14:paraId="3B568FD2" w14:textId="77777777" w:rsidR="0021358B" w:rsidRPr="00376576" w:rsidRDefault="0021358B" w:rsidP="0021358B"/>
    <w:tbl>
      <w:tblPr>
        <w:tblStyle w:val="TableGridLight"/>
        <w:tblW w:w="0" w:type="auto"/>
        <w:tblLook w:val="04A0" w:firstRow="1" w:lastRow="0" w:firstColumn="1" w:lastColumn="0" w:noHBand="0" w:noVBand="1"/>
      </w:tblPr>
      <w:tblGrid>
        <w:gridCol w:w="2971"/>
        <w:gridCol w:w="6658"/>
      </w:tblGrid>
      <w:tr w:rsidR="00851D6C" w14:paraId="65742241" w14:textId="77777777" w:rsidTr="00E937E9">
        <w:trPr>
          <w:trHeight w:val="450"/>
        </w:trPr>
        <w:tc>
          <w:tcPr>
            <w:tcW w:w="2972" w:type="dxa"/>
            <w:shd w:val="clear" w:color="auto" w:fill="60C5E8" w:themeFill="accent5"/>
            <w:vAlign w:val="center"/>
          </w:tcPr>
          <w:p w14:paraId="73A83C4E" w14:textId="77777777" w:rsidR="00851D6C" w:rsidRPr="00F5628F" w:rsidRDefault="00851D6C" w:rsidP="00E937E9">
            <w:pPr>
              <w:tabs>
                <w:tab w:val="left" w:pos="8069"/>
              </w:tabs>
              <w:jc w:val="center"/>
              <w:rPr>
                <w:b/>
                <w:bCs/>
              </w:rPr>
            </w:pPr>
            <w:r w:rsidRPr="00F5628F">
              <w:rPr>
                <w:b/>
                <w:bCs/>
              </w:rPr>
              <w:t>Operation No.</w:t>
            </w:r>
          </w:p>
        </w:tc>
        <w:tc>
          <w:tcPr>
            <w:tcW w:w="6662" w:type="dxa"/>
            <w:shd w:val="clear" w:color="auto" w:fill="60C5E8" w:themeFill="accent5"/>
            <w:vAlign w:val="center"/>
          </w:tcPr>
          <w:p w14:paraId="181E8229" w14:textId="77777777" w:rsidR="00851D6C" w:rsidRPr="00F5628F" w:rsidRDefault="00851D6C" w:rsidP="00E937E9">
            <w:pPr>
              <w:tabs>
                <w:tab w:val="left" w:pos="8069"/>
              </w:tabs>
              <w:jc w:val="center"/>
              <w:rPr>
                <w:b/>
                <w:bCs/>
              </w:rPr>
            </w:pPr>
            <w:r w:rsidRPr="00F5628F">
              <w:rPr>
                <w:b/>
                <w:bCs/>
              </w:rPr>
              <w:t>Description</w:t>
            </w:r>
          </w:p>
        </w:tc>
      </w:tr>
      <w:tr w:rsidR="00851D6C" w14:paraId="534B3A71" w14:textId="77777777" w:rsidTr="00851D6C">
        <w:trPr>
          <w:trHeight w:val="427"/>
        </w:trPr>
        <w:tc>
          <w:tcPr>
            <w:tcW w:w="2972" w:type="dxa"/>
            <w:vAlign w:val="center"/>
          </w:tcPr>
          <w:p w14:paraId="3352FCC4" w14:textId="77777777" w:rsidR="00851D6C" w:rsidRDefault="00851D6C" w:rsidP="00851D6C">
            <w:pPr>
              <w:tabs>
                <w:tab w:val="left" w:pos="8069"/>
              </w:tabs>
              <w:jc w:val="center"/>
            </w:pPr>
            <w:r>
              <w:t>1</w:t>
            </w:r>
          </w:p>
        </w:tc>
        <w:tc>
          <w:tcPr>
            <w:tcW w:w="6662" w:type="dxa"/>
          </w:tcPr>
          <w:p w14:paraId="11B7CD4A" w14:textId="39C9D96D" w:rsidR="00851D6C" w:rsidRDefault="002512A9" w:rsidP="00851D6C">
            <w:pPr>
              <w:tabs>
                <w:tab w:val="left" w:pos="8069"/>
              </w:tabs>
              <w:spacing w:line="360" w:lineRule="auto"/>
            </w:pPr>
            <w:r w:rsidRPr="002512A9">
              <w:t>Click any colored day on a calendar to view detail working shifts on the day includes the date, shift, working hour</w:t>
            </w:r>
            <w:r>
              <w:t xml:space="preserve"> on day info field.</w:t>
            </w:r>
          </w:p>
        </w:tc>
      </w:tr>
      <w:tr w:rsidR="00851D6C" w14:paraId="0FA02445" w14:textId="77777777" w:rsidTr="00E937E9">
        <w:trPr>
          <w:trHeight w:val="419"/>
        </w:trPr>
        <w:tc>
          <w:tcPr>
            <w:tcW w:w="2972" w:type="dxa"/>
          </w:tcPr>
          <w:p w14:paraId="080DE17D" w14:textId="77777777" w:rsidR="00851D6C" w:rsidRDefault="00851D6C" w:rsidP="00E937E9">
            <w:pPr>
              <w:tabs>
                <w:tab w:val="left" w:pos="8069"/>
              </w:tabs>
              <w:jc w:val="center"/>
            </w:pPr>
            <w:r>
              <w:t>2</w:t>
            </w:r>
          </w:p>
        </w:tc>
        <w:tc>
          <w:tcPr>
            <w:tcW w:w="6662" w:type="dxa"/>
          </w:tcPr>
          <w:p w14:paraId="1790231F" w14:textId="3DB98BEE" w:rsidR="00851D6C" w:rsidRDefault="00851D6C" w:rsidP="00E937E9">
            <w:pPr>
              <w:tabs>
                <w:tab w:val="left" w:pos="8069"/>
              </w:tabs>
            </w:pPr>
            <w:r>
              <w:t xml:space="preserve">Click </w:t>
            </w:r>
            <w:r w:rsidR="002512A9">
              <w:t xml:space="preserve">button </w:t>
            </w:r>
            <w:r>
              <w:t xml:space="preserve">No.2 for </w:t>
            </w:r>
            <w:r w:rsidR="002512A9">
              <w:t>create request leave on day selected</w:t>
            </w:r>
          </w:p>
        </w:tc>
      </w:tr>
      <w:tr w:rsidR="00851D6C" w14:paraId="0D0E09DA" w14:textId="77777777" w:rsidTr="00E937E9">
        <w:trPr>
          <w:trHeight w:val="419"/>
        </w:trPr>
        <w:tc>
          <w:tcPr>
            <w:tcW w:w="2972" w:type="dxa"/>
            <w:vAlign w:val="center"/>
          </w:tcPr>
          <w:p w14:paraId="0D9C33E6" w14:textId="77777777" w:rsidR="00851D6C" w:rsidRDefault="00851D6C" w:rsidP="00E937E9">
            <w:pPr>
              <w:tabs>
                <w:tab w:val="left" w:pos="8069"/>
              </w:tabs>
              <w:jc w:val="center"/>
            </w:pPr>
            <w:r>
              <w:t>3</w:t>
            </w:r>
          </w:p>
        </w:tc>
        <w:tc>
          <w:tcPr>
            <w:tcW w:w="6662" w:type="dxa"/>
          </w:tcPr>
          <w:p w14:paraId="3C7FC750" w14:textId="020BB8CA" w:rsidR="00851D6C" w:rsidRDefault="00851D6C" w:rsidP="00E937E9">
            <w:pPr>
              <w:tabs>
                <w:tab w:val="left" w:pos="8069"/>
              </w:tabs>
              <w:spacing w:line="360" w:lineRule="auto"/>
            </w:pPr>
            <w:r>
              <w:t xml:space="preserve">Click button No.3 </w:t>
            </w:r>
            <w:r w:rsidR="002512A9">
              <w:t>for create request change shift on day selected.</w:t>
            </w:r>
          </w:p>
        </w:tc>
      </w:tr>
    </w:tbl>
    <w:p w14:paraId="61DC4E7F" w14:textId="77777777" w:rsidR="00E05A7A" w:rsidRDefault="00E05A7A" w:rsidP="00376576">
      <w:pPr>
        <w:spacing w:line="360" w:lineRule="auto"/>
        <w:jc w:val="both"/>
      </w:pPr>
    </w:p>
    <w:p w14:paraId="6560D4CB" w14:textId="6720AAE9" w:rsidR="00E05A7A" w:rsidRDefault="007A79E0" w:rsidP="008E4974">
      <w:pPr>
        <w:pStyle w:val="Heading2"/>
        <w:framePr w:hSpace="0" w:wrap="auto" w:vAnchor="margin" w:hAnchor="text" w:yAlign="inline"/>
        <w:spacing w:line="360" w:lineRule="auto"/>
      </w:pPr>
      <w:bookmarkStart w:id="92" w:name="_Toc84412607"/>
      <w:bookmarkStart w:id="93" w:name="_Toc84515333"/>
      <w:r>
        <w:t>6</w:t>
      </w:r>
      <w:r w:rsidR="00E05A7A">
        <w:t>. CREATE REQUEST</w:t>
      </w:r>
      <w:bookmarkEnd w:id="92"/>
      <w:bookmarkEnd w:id="93"/>
    </w:p>
    <w:p w14:paraId="5BBC40D1" w14:textId="3FC5C2D6" w:rsidR="00E05A7A" w:rsidRDefault="007A79E0" w:rsidP="002D138E">
      <w:pPr>
        <w:pStyle w:val="Heading3"/>
        <w:spacing w:line="360" w:lineRule="auto"/>
      </w:pPr>
      <w:bookmarkStart w:id="94" w:name="_Toc84412608"/>
      <w:bookmarkStart w:id="95" w:name="_Toc84515334"/>
      <w:r>
        <w:t>6</w:t>
      </w:r>
      <w:r w:rsidR="00E05A7A">
        <w:t xml:space="preserve">.1. </w:t>
      </w:r>
      <w:r w:rsidR="00E05A7A" w:rsidRPr="00D07F6C">
        <w:t>Description</w:t>
      </w:r>
      <w:bookmarkEnd w:id="94"/>
      <w:bookmarkEnd w:id="95"/>
    </w:p>
    <w:p w14:paraId="16B86D70" w14:textId="237E9127" w:rsidR="002D138E" w:rsidRDefault="008E4974" w:rsidP="008E4974">
      <w:pPr>
        <w:spacing w:line="360" w:lineRule="auto"/>
        <w:jc w:val="both"/>
      </w:pPr>
      <w:r>
        <w:t>C</w:t>
      </w:r>
      <w:r w:rsidRPr="008E4974">
        <w:t xml:space="preserve">reate request that allows employees to create </w:t>
      </w:r>
      <w:r>
        <w:t xml:space="preserve">request </w:t>
      </w:r>
      <w:r w:rsidRPr="008E4974">
        <w:t>leave and change shift requests. This function helps to manage the employee's leave as well as to arrange the work</w:t>
      </w:r>
      <w:r w:rsidR="00F32202">
        <w:t xml:space="preserve"> plan</w:t>
      </w:r>
      <w:r w:rsidRPr="008E4974">
        <w:t xml:space="preserve"> if an employee applies for leave or wants to change his/her shift more effective</w:t>
      </w:r>
      <w:r w:rsidR="00F32202">
        <w:t>.</w:t>
      </w:r>
    </w:p>
    <w:p w14:paraId="4F2B2BE2" w14:textId="5E30F862" w:rsidR="00B70FE5" w:rsidRDefault="007A79E0" w:rsidP="002D138E">
      <w:pPr>
        <w:pStyle w:val="Heading3"/>
        <w:spacing w:line="360" w:lineRule="auto"/>
      </w:pPr>
      <w:bookmarkStart w:id="96" w:name="_Toc84412609"/>
      <w:bookmarkStart w:id="97" w:name="_Toc84515335"/>
      <w:r>
        <w:t>6.</w:t>
      </w:r>
      <w:r w:rsidR="00B70FE5">
        <w:t>2. Design and operation</w:t>
      </w:r>
      <w:bookmarkEnd w:id="96"/>
      <w:bookmarkEnd w:id="97"/>
    </w:p>
    <w:p w14:paraId="2CD23625" w14:textId="695E2187" w:rsidR="00B70FE5" w:rsidRDefault="007A79E0" w:rsidP="002D138E">
      <w:pPr>
        <w:pStyle w:val="Heading4"/>
        <w:spacing w:line="360" w:lineRule="auto"/>
      </w:pPr>
      <w:bookmarkStart w:id="98" w:name="_Toc84412610"/>
      <w:bookmarkStart w:id="99" w:name="_Toc84515336"/>
      <w:r>
        <w:t>6</w:t>
      </w:r>
      <w:r w:rsidR="00B70FE5" w:rsidRPr="00B70FE5">
        <w:t>.2.1. Request leave</w:t>
      </w:r>
      <w:bookmarkEnd w:id="98"/>
      <w:bookmarkEnd w:id="99"/>
    </w:p>
    <w:p w14:paraId="5313ADAC" w14:textId="77777777" w:rsidR="00B70FE5" w:rsidRPr="00B70FE5" w:rsidRDefault="00B70FE5" w:rsidP="00B70FE5"/>
    <w:p w14:paraId="37B7678E" w14:textId="5F85A867" w:rsidR="00E05A7A" w:rsidRDefault="00C24C5A" w:rsidP="00E05A7A">
      <w:r>
        <w:rPr>
          <w:noProof/>
        </w:rPr>
        <w:lastRenderedPageBreak/>
        <mc:AlternateContent>
          <mc:Choice Requires="wps">
            <w:drawing>
              <wp:anchor distT="0" distB="0" distL="114300" distR="114300" simplePos="0" relativeHeight="251735040" behindDoc="0" locked="0" layoutInCell="1" allowOverlap="1" wp14:anchorId="3DAE2DCB" wp14:editId="51261111">
                <wp:simplePos x="0" y="0"/>
                <wp:positionH relativeFrom="column">
                  <wp:posOffset>584834</wp:posOffset>
                </wp:positionH>
                <wp:positionV relativeFrom="paragraph">
                  <wp:posOffset>718820</wp:posOffset>
                </wp:positionV>
                <wp:extent cx="323850" cy="152400"/>
                <wp:effectExtent l="38100" t="0" r="19050" b="57150"/>
                <wp:wrapNone/>
                <wp:docPr id="497" name="Straight Arrow Connector 497"/>
                <wp:cNvGraphicFramePr/>
                <a:graphic xmlns:a="http://schemas.openxmlformats.org/drawingml/2006/main">
                  <a:graphicData uri="http://schemas.microsoft.com/office/word/2010/wordprocessingShape">
                    <wps:wsp>
                      <wps:cNvCnPr/>
                      <wps:spPr>
                        <a:xfrm flipH="1">
                          <a:off x="0" y="0"/>
                          <a:ext cx="323850"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D4853" id="Straight Arrow Connector 497" o:spid="_x0000_s1026" type="#_x0000_t32" style="position:absolute;margin-left:46.05pt;margin-top:56.6pt;width:25.5pt;height:1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" strokecolor="red">
                <v:stroke endarrow="block"/>
              </v:shape>
            </w:pict>
          </mc:Fallback>
        </mc:AlternateContent>
      </w:r>
      <w:r w:rsidR="00BC277C">
        <w:rPr>
          <w:noProof/>
        </w:rPr>
        <mc:AlternateContent>
          <mc:Choice Requires="wps">
            <w:drawing>
              <wp:anchor distT="0" distB="0" distL="114300" distR="114300" simplePos="0" relativeHeight="251748352" behindDoc="0" locked="0" layoutInCell="1" allowOverlap="1" wp14:anchorId="18EF0183" wp14:editId="2E81BF5D">
                <wp:simplePos x="0" y="0"/>
                <wp:positionH relativeFrom="column">
                  <wp:posOffset>2613660</wp:posOffset>
                </wp:positionH>
                <wp:positionV relativeFrom="paragraph">
                  <wp:posOffset>2939415</wp:posOffset>
                </wp:positionV>
                <wp:extent cx="310515" cy="284480"/>
                <wp:effectExtent l="0" t="0" r="0" b="1270"/>
                <wp:wrapNone/>
                <wp:docPr id="507" name="Text Box 507"/>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7A1BC304" w14:textId="66DF5F45" w:rsidR="005309B8" w:rsidRPr="00F5628F" w:rsidRDefault="005309B8" w:rsidP="005309B8">
                            <w:pP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0183" id="Text Box 507" o:spid="_x0000_s1054" type="#_x0000_t202" style="position:absolute;margin-left:205.8pt;margin-top:231.45pt;width:24.45pt;height:2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" filled="f" stroked="f" strokeweight=".5pt">
                <v:textbox>
                  <w:txbxContent>
                    <w:p w14:paraId="7A1BC304" w14:textId="66DF5F45" w:rsidR="005309B8" w:rsidRPr="00F5628F" w:rsidRDefault="005309B8" w:rsidP="005309B8">
                      <w:pPr>
                        <w:rPr>
                          <w:b/>
                          <w:bCs/>
                          <w:color w:val="FF0000"/>
                        </w:rPr>
                      </w:pPr>
                      <w:r>
                        <w:rPr>
                          <w:b/>
                          <w:bCs/>
                          <w:color w:val="FF0000"/>
                        </w:rPr>
                        <w:t>6</w:t>
                      </w:r>
                    </w:p>
                  </w:txbxContent>
                </v:textbox>
              </v:shape>
            </w:pict>
          </mc:Fallback>
        </mc:AlternateContent>
      </w:r>
      <w:r w:rsidR="00BC277C">
        <w:rPr>
          <w:noProof/>
        </w:rPr>
        <mc:AlternateContent>
          <mc:Choice Requires="wps">
            <w:drawing>
              <wp:anchor distT="0" distB="0" distL="114300" distR="114300" simplePos="0" relativeHeight="251746304" behindDoc="0" locked="0" layoutInCell="1" allowOverlap="1" wp14:anchorId="6539785F" wp14:editId="303B0834">
                <wp:simplePos x="0" y="0"/>
                <wp:positionH relativeFrom="column">
                  <wp:posOffset>3328035</wp:posOffset>
                </wp:positionH>
                <wp:positionV relativeFrom="paragraph">
                  <wp:posOffset>2519045</wp:posOffset>
                </wp:positionV>
                <wp:extent cx="310515" cy="284480"/>
                <wp:effectExtent l="0" t="0" r="0" b="1270"/>
                <wp:wrapNone/>
                <wp:docPr id="506" name="Text Box 506"/>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2E7B5CC3" w14:textId="60DA4F40" w:rsidR="005309B8" w:rsidRPr="00F5628F" w:rsidRDefault="005309B8" w:rsidP="005309B8">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9785F" id="Text Box 506" o:spid="_x0000_s1055" type="#_x0000_t202" style="position:absolute;margin-left:262.05pt;margin-top:198.35pt;width:24.45pt;height:2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" filled="f" stroked="f" strokeweight=".5pt">
                <v:textbox>
                  <w:txbxContent>
                    <w:p w14:paraId="2E7B5CC3" w14:textId="60DA4F40" w:rsidR="005309B8" w:rsidRPr="00F5628F" w:rsidRDefault="005309B8" w:rsidP="005309B8">
                      <w:pPr>
                        <w:rPr>
                          <w:b/>
                          <w:bCs/>
                          <w:color w:val="FF0000"/>
                        </w:rPr>
                      </w:pPr>
                      <w:r>
                        <w:rPr>
                          <w:b/>
                          <w:bCs/>
                          <w:color w:val="FF0000"/>
                        </w:rPr>
                        <w:t>5</w:t>
                      </w:r>
                    </w:p>
                  </w:txbxContent>
                </v:textbox>
              </v:shape>
            </w:pict>
          </mc:Fallback>
        </mc:AlternateContent>
      </w:r>
      <w:r w:rsidR="00BC277C">
        <w:rPr>
          <w:noProof/>
        </w:rPr>
        <mc:AlternateContent>
          <mc:Choice Requires="wps">
            <w:drawing>
              <wp:anchor distT="0" distB="0" distL="114300" distR="114300" simplePos="0" relativeHeight="251732992" behindDoc="0" locked="0" layoutInCell="1" allowOverlap="1" wp14:anchorId="2CD3F34F" wp14:editId="4D182DE2">
                <wp:simplePos x="0" y="0"/>
                <wp:positionH relativeFrom="column">
                  <wp:posOffset>727710</wp:posOffset>
                </wp:positionH>
                <wp:positionV relativeFrom="paragraph">
                  <wp:posOffset>509270</wp:posOffset>
                </wp:positionV>
                <wp:extent cx="724619" cy="301924"/>
                <wp:effectExtent l="0" t="0" r="0" b="3175"/>
                <wp:wrapNone/>
                <wp:docPr id="496" name="Text Box 496"/>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1107664E" w14:textId="77777777" w:rsidR="00F32202" w:rsidRPr="007F64E1" w:rsidRDefault="00F32202" w:rsidP="00F32202">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3F34F" id="Text Box 496" o:spid="_x0000_s1056" type="#_x0000_t202" style="position:absolute;margin-left:57.3pt;margin-top:40.1pt;width:57.05pt;height:23.7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" filled="f" stroked="f" strokeweight=".5pt">
                <v:textbox>
                  <w:txbxContent>
                    <w:p w14:paraId="1107664E" w14:textId="77777777" w:rsidR="00F32202" w:rsidRPr="007F64E1" w:rsidRDefault="00F32202" w:rsidP="00F32202">
                      <w:pPr>
                        <w:rPr>
                          <w:color w:val="FF0000"/>
                          <w:sz w:val="20"/>
                          <w:szCs w:val="20"/>
                        </w:rPr>
                      </w:pPr>
                      <w:r w:rsidRPr="007F64E1">
                        <w:rPr>
                          <w:color w:val="FF0000"/>
                          <w:sz w:val="20"/>
                          <w:szCs w:val="20"/>
                        </w:rPr>
                        <w:t>Click here</w:t>
                      </w:r>
                    </w:p>
                  </w:txbxContent>
                </v:textbox>
              </v:shape>
            </w:pict>
          </mc:Fallback>
        </mc:AlternateContent>
      </w:r>
      <w:r w:rsidR="00BC277C">
        <w:rPr>
          <w:noProof/>
        </w:rPr>
        <mc:AlternateContent>
          <mc:Choice Requires="wps">
            <w:drawing>
              <wp:anchor distT="0" distB="0" distL="114300" distR="114300" simplePos="0" relativeHeight="251741184" behindDoc="0" locked="0" layoutInCell="1" allowOverlap="1" wp14:anchorId="4B655114" wp14:editId="3ECB5272">
                <wp:simplePos x="0" y="0"/>
                <wp:positionH relativeFrom="column">
                  <wp:posOffset>4947285</wp:posOffset>
                </wp:positionH>
                <wp:positionV relativeFrom="paragraph">
                  <wp:posOffset>1672590</wp:posOffset>
                </wp:positionV>
                <wp:extent cx="310515" cy="284480"/>
                <wp:effectExtent l="0" t="0" r="0" b="1270"/>
                <wp:wrapNone/>
                <wp:docPr id="503" name="Text Box 503"/>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251BA78C" w14:textId="18D2225A" w:rsidR="005041B9" w:rsidRPr="00F5628F" w:rsidRDefault="005041B9" w:rsidP="005041B9">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55114" id="Text Box 503" o:spid="_x0000_s1057" type="#_x0000_t202" style="position:absolute;margin-left:389.55pt;margin-top:131.7pt;width:24.45pt;height:2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" filled="f" stroked="f" strokeweight=".5pt">
                <v:textbox>
                  <w:txbxContent>
                    <w:p w14:paraId="251BA78C" w14:textId="18D2225A" w:rsidR="005041B9" w:rsidRPr="00F5628F" w:rsidRDefault="005041B9" w:rsidP="005041B9">
                      <w:pPr>
                        <w:rPr>
                          <w:b/>
                          <w:bCs/>
                          <w:color w:val="FF0000"/>
                        </w:rPr>
                      </w:pPr>
                      <w:r>
                        <w:rPr>
                          <w:b/>
                          <w:bCs/>
                          <w:color w:val="FF0000"/>
                        </w:rPr>
                        <w:t>3</w:t>
                      </w:r>
                    </w:p>
                  </w:txbxContent>
                </v:textbox>
              </v:shape>
            </w:pict>
          </mc:Fallback>
        </mc:AlternateContent>
      </w:r>
      <w:r w:rsidR="00BC277C">
        <w:rPr>
          <w:noProof/>
        </w:rPr>
        <mc:AlternateContent>
          <mc:Choice Requires="wps">
            <w:drawing>
              <wp:anchor distT="0" distB="0" distL="114300" distR="114300" simplePos="0" relativeHeight="251739136" behindDoc="0" locked="0" layoutInCell="1" allowOverlap="1" wp14:anchorId="6FB50654" wp14:editId="5C448885">
                <wp:simplePos x="0" y="0"/>
                <wp:positionH relativeFrom="column">
                  <wp:posOffset>3147060</wp:posOffset>
                </wp:positionH>
                <wp:positionV relativeFrom="paragraph">
                  <wp:posOffset>1671320</wp:posOffset>
                </wp:positionV>
                <wp:extent cx="310515" cy="284480"/>
                <wp:effectExtent l="0" t="0" r="0" b="1270"/>
                <wp:wrapNone/>
                <wp:docPr id="501" name="Text Box 501"/>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15977DA7" w14:textId="51F02ADA" w:rsidR="005041B9" w:rsidRPr="00F5628F" w:rsidRDefault="005041B9" w:rsidP="005041B9">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50654" id="Text Box 501" o:spid="_x0000_s1058" type="#_x0000_t202" style="position:absolute;margin-left:247.8pt;margin-top:131.6pt;width:24.45pt;height:2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" filled="f" stroked="f" strokeweight=".5pt">
                <v:textbox>
                  <w:txbxContent>
                    <w:p w14:paraId="15977DA7" w14:textId="51F02ADA" w:rsidR="005041B9" w:rsidRPr="00F5628F" w:rsidRDefault="005041B9" w:rsidP="005041B9">
                      <w:pPr>
                        <w:rPr>
                          <w:b/>
                          <w:bCs/>
                          <w:color w:val="FF0000"/>
                        </w:rPr>
                      </w:pPr>
                      <w:r>
                        <w:rPr>
                          <w:b/>
                          <w:bCs/>
                          <w:color w:val="FF0000"/>
                        </w:rPr>
                        <w:t>2</w:t>
                      </w:r>
                    </w:p>
                  </w:txbxContent>
                </v:textbox>
              </v:shape>
            </w:pict>
          </mc:Fallback>
        </mc:AlternateContent>
      </w:r>
      <w:r w:rsidR="00BC277C">
        <w:rPr>
          <w:noProof/>
        </w:rPr>
        <mc:AlternateContent>
          <mc:Choice Requires="wps">
            <w:drawing>
              <wp:anchor distT="0" distB="0" distL="114300" distR="114300" simplePos="0" relativeHeight="251737088" behindDoc="0" locked="0" layoutInCell="1" allowOverlap="1" wp14:anchorId="53387A64" wp14:editId="74EB4DD7">
                <wp:simplePos x="0" y="0"/>
                <wp:positionH relativeFrom="column">
                  <wp:posOffset>1299210</wp:posOffset>
                </wp:positionH>
                <wp:positionV relativeFrom="paragraph">
                  <wp:posOffset>1539240</wp:posOffset>
                </wp:positionV>
                <wp:extent cx="310515" cy="284480"/>
                <wp:effectExtent l="0" t="0" r="0" b="1270"/>
                <wp:wrapNone/>
                <wp:docPr id="499" name="Text Box 499"/>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39C06E43" w14:textId="77777777" w:rsidR="005041B9" w:rsidRPr="00F5628F" w:rsidRDefault="005041B9" w:rsidP="005041B9">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7A64" id="Text Box 499" o:spid="_x0000_s1059" type="#_x0000_t202" style="position:absolute;margin-left:102.3pt;margin-top:121.2pt;width:24.45pt;height:2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" filled="f" stroked="f" strokeweight=".5pt">
                <v:textbox>
                  <w:txbxContent>
                    <w:p w14:paraId="39C06E43" w14:textId="77777777" w:rsidR="005041B9" w:rsidRPr="00F5628F" w:rsidRDefault="005041B9" w:rsidP="005041B9">
                      <w:pPr>
                        <w:rPr>
                          <w:b/>
                          <w:bCs/>
                          <w:color w:val="FF0000"/>
                        </w:rPr>
                      </w:pPr>
                      <w:r>
                        <w:rPr>
                          <w:b/>
                          <w:bCs/>
                          <w:color w:val="FF0000"/>
                        </w:rPr>
                        <w:t>1</w:t>
                      </w:r>
                    </w:p>
                  </w:txbxContent>
                </v:textbox>
              </v:shape>
            </w:pict>
          </mc:Fallback>
        </mc:AlternateContent>
      </w:r>
      <w:r w:rsidR="00BC277C">
        <w:rPr>
          <w:noProof/>
        </w:rPr>
        <mc:AlternateContent>
          <mc:Choice Requires="wps">
            <w:drawing>
              <wp:anchor distT="0" distB="0" distL="114300" distR="114300" simplePos="0" relativeHeight="251744256" behindDoc="0" locked="0" layoutInCell="1" allowOverlap="1" wp14:anchorId="596184E9" wp14:editId="7E975226">
                <wp:simplePos x="0" y="0"/>
                <wp:positionH relativeFrom="column">
                  <wp:posOffset>1213485</wp:posOffset>
                </wp:positionH>
                <wp:positionV relativeFrom="paragraph">
                  <wp:posOffset>2177415</wp:posOffset>
                </wp:positionV>
                <wp:extent cx="310515" cy="284480"/>
                <wp:effectExtent l="0" t="0" r="0" b="1270"/>
                <wp:wrapNone/>
                <wp:docPr id="505" name="Text Box 505"/>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70C84A15" w14:textId="203E6CD1" w:rsidR="005309B8" w:rsidRPr="00F5628F" w:rsidRDefault="005309B8" w:rsidP="005309B8">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184E9" id="Text Box 505" o:spid="_x0000_s1060" type="#_x0000_t202" style="position:absolute;margin-left:95.55pt;margin-top:171.45pt;width:24.45pt;height:2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" filled="f" stroked="f" strokeweight=".5pt">
                <v:textbox>
                  <w:txbxContent>
                    <w:p w14:paraId="70C84A15" w14:textId="203E6CD1" w:rsidR="005309B8" w:rsidRPr="00F5628F" w:rsidRDefault="005309B8" w:rsidP="005309B8">
                      <w:pPr>
                        <w:rPr>
                          <w:b/>
                          <w:bCs/>
                          <w:color w:val="FF0000"/>
                        </w:rPr>
                      </w:pPr>
                      <w:r>
                        <w:rPr>
                          <w:b/>
                          <w:bCs/>
                          <w:color w:val="FF0000"/>
                        </w:rPr>
                        <w:t>4</w:t>
                      </w:r>
                    </w:p>
                  </w:txbxContent>
                </v:textbox>
              </v:shape>
            </w:pict>
          </mc:Fallback>
        </mc:AlternateContent>
      </w:r>
      <w:r w:rsidR="00BC277C">
        <w:rPr>
          <w:noProof/>
        </w:rPr>
        <mc:AlternateContent>
          <mc:Choice Requires="wps">
            <w:drawing>
              <wp:anchor distT="0" distB="0" distL="114300" distR="114300" simplePos="0" relativeHeight="251742208" behindDoc="0" locked="0" layoutInCell="1" allowOverlap="1" wp14:anchorId="0790DFC0" wp14:editId="4AC57397">
                <wp:simplePos x="0" y="0"/>
                <wp:positionH relativeFrom="column">
                  <wp:posOffset>1413510</wp:posOffset>
                </wp:positionH>
                <wp:positionV relativeFrom="paragraph">
                  <wp:posOffset>2128520</wp:posOffset>
                </wp:positionV>
                <wp:extent cx="3886200" cy="381000"/>
                <wp:effectExtent l="0" t="0" r="19050" b="19050"/>
                <wp:wrapNone/>
                <wp:docPr id="504" name="Rectangle 504"/>
                <wp:cNvGraphicFramePr/>
                <a:graphic xmlns:a="http://schemas.openxmlformats.org/drawingml/2006/main">
                  <a:graphicData uri="http://schemas.microsoft.com/office/word/2010/wordprocessingShape">
                    <wps:wsp>
                      <wps:cNvSpPr/>
                      <wps:spPr>
                        <a:xfrm>
                          <a:off x="0" y="0"/>
                          <a:ext cx="38862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34A1F" id="Rectangle 504" o:spid="_x0000_s1026" style="position:absolute;margin-left:111.3pt;margin-top:167.6pt;width:306pt;height:30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" filled="f" strokecolor="red" strokeweight="1pt"/>
            </w:pict>
          </mc:Fallback>
        </mc:AlternateContent>
      </w:r>
      <w:r w:rsidR="005309B8">
        <w:rPr>
          <w:noProof/>
        </w:rPr>
        <mc:AlternateContent>
          <mc:Choice Requires="wps">
            <w:drawing>
              <wp:anchor distT="0" distB="0" distL="114300" distR="114300" simplePos="0" relativeHeight="251750400" behindDoc="0" locked="0" layoutInCell="1" allowOverlap="1" wp14:anchorId="1A4ABB19" wp14:editId="73C5DAD2">
                <wp:simplePos x="0" y="0"/>
                <wp:positionH relativeFrom="column">
                  <wp:posOffset>4985385</wp:posOffset>
                </wp:positionH>
                <wp:positionV relativeFrom="paragraph">
                  <wp:posOffset>577215</wp:posOffset>
                </wp:positionV>
                <wp:extent cx="310515" cy="284480"/>
                <wp:effectExtent l="0" t="0" r="0" b="1270"/>
                <wp:wrapNone/>
                <wp:docPr id="508" name="Text Box 508"/>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5AF4100A" w14:textId="45381939" w:rsidR="005309B8" w:rsidRPr="00F5628F" w:rsidRDefault="005309B8" w:rsidP="005309B8">
                            <w:pPr>
                              <w:rPr>
                                <w:b/>
                                <w:bCs/>
                                <w:color w:val="FF0000"/>
                              </w:rPr>
                            </w:pPr>
                            <w:r>
                              <w:rPr>
                                <w:b/>
                                <w:bCs/>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ABB19" id="Text Box 508" o:spid="_x0000_s1061" type="#_x0000_t202" style="position:absolute;margin-left:392.55pt;margin-top:45.45pt;width:24.45pt;height:2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" filled="f" stroked="f" strokeweight=".5pt">
                <v:textbox>
                  <w:txbxContent>
                    <w:p w14:paraId="5AF4100A" w14:textId="45381939" w:rsidR="005309B8" w:rsidRPr="00F5628F" w:rsidRDefault="005309B8" w:rsidP="005309B8">
                      <w:pPr>
                        <w:rPr>
                          <w:b/>
                          <w:bCs/>
                          <w:color w:val="FF0000"/>
                        </w:rPr>
                      </w:pPr>
                      <w:r>
                        <w:rPr>
                          <w:b/>
                          <w:bCs/>
                          <w:color w:val="FF0000"/>
                        </w:rPr>
                        <w:t>7</w:t>
                      </w:r>
                    </w:p>
                  </w:txbxContent>
                </v:textbox>
              </v:shape>
            </w:pict>
          </mc:Fallback>
        </mc:AlternateContent>
      </w:r>
      <w:r w:rsidR="00BC277C" w:rsidRPr="00BC277C">
        <w:rPr>
          <w:noProof/>
        </w:rPr>
        <w:drawing>
          <wp:inline distT="0" distB="0" distL="0" distR="0" wp14:anchorId="11BFEE6C" wp14:editId="4B8ECE2A">
            <wp:extent cx="6210935" cy="3806825"/>
            <wp:effectExtent l="0" t="0" r="0"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0935" cy="3806825"/>
                    </a:xfrm>
                    <a:prstGeom prst="rect">
                      <a:avLst/>
                    </a:prstGeom>
                  </pic:spPr>
                </pic:pic>
              </a:graphicData>
            </a:graphic>
          </wp:inline>
        </w:drawing>
      </w:r>
    </w:p>
    <w:p w14:paraId="40A7D0DE" w14:textId="67D6FBE1" w:rsidR="00EE1F33" w:rsidRDefault="00EE1F33" w:rsidP="00EE1F33">
      <w:pPr>
        <w:jc w:val="center"/>
        <w:rPr>
          <w:sz w:val="22"/>
        </w:rPr>
      </w:pPr>
      <w:r w:rsidRPr="007F64E1">
        <w:rPr>
          <w:sz w:val="22"/>
        </w:rPr>
        <w:t>Figure 4.</w:t>
      </w:r>
      <w:r w:rsidR="00CB3CF6">
        <w:rPr>
          <w:sz w:val="22"/>
        </w:rPr>
        <w:t>10</w:t>
      </w:r>
      <w:r w:rsidRPr="007F64E1">
        <w:rPr>
          <w:sz w:val="22"/>
        </w:rPr>
        <w:t>.</w:t>
      </w:r>
      <w:r>
        <w:rPr>
          <w:sz w:val="22"/>
        </w:rPr>
        <w:t>1. Leave request form</w:t>
      </w:r>
      <w:r w:rsidR="003768AE">
        <w:rPr>
          <w:sz w:val="22"/>
        </w:rPr>
        <w:t xml:space="preserve"> (employee account)</w:t>
      </w:r>
    </w:p>
    <w:p w14:paraId="0A745B27" w14:textId="2CD99AA5" w:rsidR="00B70FE5" w:rsidRDefault="00B70FE5" w:rsidP="00EE1F33">
      <w:pPr>
        <w:jc w:val="center"/>
        <w:rPr>
          <w:sz w:val="22"/>
        </w:rPr>
      </w:pPr>
    </w:p>
    <w:p w14:paraId="330E7D9D" w14:textId="77777777" w:rsidR="00B70FE5" w:rsidRDefault="00B70FE5" w:rsidP="00EE1F33">
      <w:pPr>
        <w:jc w:val="center"/>
        <w:rPr>
          <w:sz w:val="22"/>
        </w:rPr>
      </w:pPr>
    </w:p>
    <w:p w14:paraId="52066793" w14:textId="3AF88CA9" w:rsidR="00EE1F33" w:rsidRDefault="00BC277C" w:rsidP="00BC277C">
      <w:pPr>
        <w:jc w:val="center"/>
      </w:pPr>
      <w:r>
        <w:rPr>
          <w:noProof/>
        </w:rPr>
        <w:drawing>
          <wp:inline distT="0" distB="0" distL="0" distR="0" wp14:anchorId="3B25DBA3" wp14:editId="5923DF86">
            <wp:extent cx="4854774" cy="2333625"/>
            <wp:effectExtent l="0" t="0" r="317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9292" t="46619" r="34976" b="22846"/>
                    <a:stretch/>
                  </pic:blipFill>
                  <pic:spPr bwMode="auto">
                    <a:xfrm>
                      <a:off x="0" y="0"/>
                      <a:ext cx="4893334" cy="2352160"/>
                    </a:xfrm>
                    <a:prstGeom prst="rect">
                      <a:avLst/>
                    </a:prstGeom>
                    <a:ln>
                      <a:noFill/>
                    </a:ln>
                    <a:extLst>
                      <a:ext uri="{53640926-AAD7-44D8-BBD7-CCE9431645EC}">
                        <a14:shadowObscured xmlns:a14="http://schemas.microsoft.com/office/drawing/2010/main"/>
                      </a:ext>
                    </a:extLst>
                  </pic:spPr>
                </pic:pic>
              </a:graphicData>
            </a:graphic>
          </wp:inline>
        </w:drawing>
      </w:r>
    </w:p>
    <w:p w14:paraId="0EDD5D55" w14:textId="66A31EAB" w:rsidR="0015434F" w:rsidRDefault="00EE1F33" w:rsidP="0015434F">
      <w:pPr>
        <w:jc w:val="center"/>
        <w:rPr>
          <w:sz w:val="22"/>
        </w:rPr>
      </w:pPr>
      <w:r w:rsidRPr="007F64E1">
        <w:rPr>
          <w:sz w:val="22"/>
        </w:rPr>
        <w:t>Figure 4.</w:t>
      </w:r>
      <w:r w:rsidR="00CB3CF6">
        <w:rPr>
          <w:sz w:val="22"/>
        </w:rPr>
        <w:t>10</w:t>
      </w:r>
      <w:r w:rsidRPr="007F64E1">
        <w:rPr>
          <w:sz w:val="22"/>
        </w:rPr>
        <w:t>.</w:t>
      </w:r>
      <w:r>
        <w:rPr>
          <w:sz w:val="22"/>
        </w:rPr>
        <w:t>2. Choose date</w:t>
      </w:r>
      <w:r w:rsidR="0015434F">
        <w:rPr>
          <w:sz w:val="22"/>
        </w:rPr>
        <w:t xml:space="preserve"> (employee account)</w:t>
      </w:r>
    </w:p>
    <w:p w14:paraId="26923DDC" w14:textId="77777777" w:rsidR="00BC277C" w:rsidRDefault="00BC277C" w:rsidP="0015434F">
      <w:pPr>
        <w:jc w:val="center"/>
        <w:rPr>
          <w:sz w:val="22"/>
        </w:rPr>
      </w:pPr>
    </w:p>
    <w:p w14:paraId="0BD33B0C" w14:textId="319E74DB" w:rsidR="005309B8" w:rsidRDefault="005309B8" w:rsidP="00E05A7A"/>
    <w:p w14:paraId="289940C3" w14:textId="20702291" w:rsidR="00EE1F33" w:rsidRDefault="00BC277C" w:rsidP="00EE1F33">
      <w:pPr>
        <w:jc w:val="center"/>
      </w:pPr>
      <w:r>
        <w:rPr>
          <w:noProof/>
        </w:rPr>
        <w:lastRenderedPageBreak/>
        <w:drawing>
          <wp:inline distT="0" distB="0" distL="0" distR="0" wp14:anchorId="08EAD92A" wp14:editId="0B9368C0">
            <wp:extent cx="5624411" cy="16573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438" t="52072" r="19640" b="22301"/>
                    <a:stretch/>
                  </pic:blipFill>
                  <pic:spPr bwMode="auto">
                    <a:xfrm>
                      <a:off x="0" y="0"/>
                      <a:ext cx="5634053" cy="1660191"/>
                    </a:xfrm>
                    <a:prstGeom prst="rect">
                      <a:avLst/>
                    </a:prstGeom>
                    <a:ln>
                      <a:noFill/>
                    </a:ln>
                    <a:extLst>
                      <a:ext uri="{53640926-AAD7-44D8-BBD7-CCE9431645EC}">
                        <a14:shadowObscured xmlns:a14="http://schemas.microsoft.com/office/drawing/2010/main"/>
                      </a:ext>
                    </a:extLst>
                  </pic:spPr>
                </pic:pic>
              </a:graphicData>
            </a:graphic>
          </wp:inline>
        </w:drawing>
      </w:r>
    </w:p>
    <w:p w14:paraId="4BD50E46" w14:textId="30B1ADF7" w:rsidR="00EE1F33" w:rsidRPr="00EE1F33" w:rsidRDefault="00EE1F33" w:rsidP="00BC277C">
      <w:pPr>
        <w:jc w:val="center"/>
        <w:rPr>
          <w:sz w:val="22"/>
        </w:rPr>
      </w:pPr>
      <w:r w:rsidRPr="007F64E1">
        <w:rPr>
          <w:sz w:val="22"/>
        </w:rPr>
        <w:t>Figure 4.</w:t>
      </w:r>
      <w:r w:rsidR="00CB3CF6">
        <w:rPr>
          <w:sz w:val="22"/>
        </w:rPr>
        <w:t>10</w:t>
      </w:r>
      <w:r w:rsidRPr="007F64E1">
        <w:rPr>
          <w:sz w:val="22"/>
        </w:rPr>
        <w:t>.</w:t>
      </w:r>
      <w:r>
        <w:rPr>
          <w:sz w:val="22"/>
        </w:rPr>
        <w:t xml:space="preserve">3. Choose </w:t>
      </w:r>
      <w:r w:rsidR="002C2695">
        <w:rPr>
          <w:sz w:val="22"/>
        </w:rPr>
        <w:t>half-day</w:t>
      </w:r>
    </w:p>
    <w:p w14:paraId="4CB4A11B" w14:textId="1803A05E" w:rsidR="00EE1F33" w:rsidRDefault="00EE1F33" w:rsidP="00EE1F33">
      <w:pPr>
        <w:jc w:val="center"/>
      </w:pPr>
    </w:p>
    <w:p w14:paraId="5E2BECFF" w14:textId="77777777" w:rsidR="00AF368E" w:rsidRDefault="00AF368E" w:rsidP="00EE1F33">
      <w:pPr>
        <w:jc w:val="center"/>
      </w:pPr>
    </w:p>
    <w:tbl>
      <w:tblPr>
        <w:tblStyle w:val="TableGridLight"/>
        <w:tblW w:w="0" w:type="auto"/>
        <w:tblLook w:val="04A0" w:firstRow="1" w:lastRow="0" w:firstColumn="1" w:lastColumn="0" w:noHBand="0" w:noVBand="1"/>
      </w:tblPr>
      <w:tblGrid>
        <w:gridCol w:w="2970"/>
        <w:gridCol w:w="6659"/>
      </w:tblGrid>
      <w:tr w:rsidR="005309B8" w14:paraId="3D500373" w14:textId="77777777" w:rsidTr="00E937E9">
        <w:trPr>
          <w:trHeight w:val="450"/>
        </w:trPr>
        <w:tc>
          <w:tcPr>
            <w:tcW w:w="2972" w:type="dxa"/>
            <w:shd w:val="clear" w:color="auto" w:fill="60C5E8" w:themeFill="accent5"/>
            <w:vAlign w:val="center"/>
          </w:tcPr>
          <w:p w14:paraId="280AB971" w14:textId="77777777" w:rsidR="005309B8" w:rsidRPr="00F5628F" w:rsidRDefault="005309B8" w:rsidP="00E937E9">
            <w:pPr>
              <w:tabs>
                <w:tab w:val="left" w:pos="8069"/>
              </w:tabs>
              <w:jc w:val="center"/>
              <w:rPr>
                <w:b/>
                <w:bCs/>
              </w:rPr>
            </w:pPr>
            <w:r w:rsidRPr="00F5628F">
              <w:rPr>
                <w:b/>
                <w:bCs/>
              </w:rPr>
              <w:t>Operation No.</w:t>
            </w:r>
          </w:p>
        </w:tc>
        <w:tc>
          <w:tcPr>
            <w:tcW w:w="6662" w:type="dxa"/>
            <w:shd w:val="clear" w:color="auto" w:fill="60C5E8" w:themeFill="accent5"/>
            <w:vAlign w:val="center"/>
          </w:tcPr>
          <w:p w14:paraId="3E78DA00" w14:textId="77777777" w:rsidR="005309B8" w:rsidRPr="00F5628F" w:rsidRDefault="005309B8" w:rsidP="00E937E9">
            <w:pPr>
              <w:tabs>
                <w:tab w:val="left" w:pos="8069"/>
              </w:tabs>
              <w:jc w:val="center"/>
              <w:rPr>
                <w:b/>
                <w:bCs/>
              </w:rPr>
            </w:pPr>
            <w:r w:rsidRPr="00F5628F">
              <w:rPr>
                <w:b/>
                <w:bCs/>
              </w:rPr>
              <w:t>Description</w:t>
            </w:r>
          </w:p>
        </w:tc>
      </w:tr>
      <w:tr w:rsidR="005309B8" w14:paraId="76CF5816" w14:textId="77777777" w:rsidTr="00E937E9">
        <w:trPr>
          <w:trHeight w:val="427"/>
        </w:trPr>
        <w:tc>
          <w:tcPr>
            <w:tcW w:w="2972" w:type="dxa"/>
            <w:vAlign w:val="center"/>
          </w:tcPr>
          <w:p w14:paraId="41A11743" w14:textId="77777777" w:rsidR="005309B8" w:rsidRDefault="005309B8" w:rsidP="00E937E9">
            <w:pPr>
              <w:tabs>
                <w:tab w:val="left" w:pos="8069"/>
              </w:tabs>
              <w:jc w:val="center"/>
            </w:pPr>
            <w:r>
              <w:t>1</w:t>
            </w:r>
          </w:p>
        </w:tc>
        <w:tc>
          <w:tcPr>
            <w:tcW w:w="6662" w:type="dxa"/>
          </w:tcPr>
          <w:p w14:paraId="60059094" w14:textId="77777777" w:rsidR="005309B8" w:rsidRDefault="005309B8" w:rsidP="005416C3">
            <w:pPr>
              <w:pStyle w:val="ListParagraph"/>
              <w:numPr>
                <w:ilvl w:val="0"/>
                <w:numId w:val="20"/>
              </w:numPr>
              <w:tabs>
                <w:tab w:val="left" w:pos="8069"/>
              </w:tabs>
              <w:spacing w:line="360" w:lineRule="auto"/>
            </w:pPr>
            <w:r>
              <w:t>Choose radio button for type of leave</w:t>
            </w:r>
            <w:r w:rsidR="00593E71">
              <w:t>.</w:t>
            </w:r>
          </w:p>
          <w:p w14:paraId="5C063FED" w14:textId="349D2E14" w:rsidR="0039572E" w:rsidRDefault="0039572E" w:rsidP="005416C3">
            <w:pPr>
              <w:pStyle w:val="ListParagraph"/>
              <w:numPr>
                <w:ilvl w:val="0"/>
                <w:numId w:val="20"/>
              </w:numPr>
              <w:tabs>
                <w:tab w:val="left" w:pos="8069"/>
              </w:tabs>
              <w:spacing w:line="360" w:lineRule="auto"/>
            </w:pPr>
            <w:r>
              <w:t>Three type: annual leave, unpaid leave, sick leave.</w:t>
            </w:r>
          </w:p>
        </w:tc>
      </w:tr>
      <w:tr w:rsidR="005309B8" w14:paraId="53E4AED0" w14:textId="77777777" w:rsidTr="00F3535D">
        <w:trPr>
          <w:trHeight w:val="419"/>
        </w:trPr>
        <w:tc>
          <w:tcPr>
            <w:tcW w:w="2972" w:type="dxa"/>
            <w:vAlign w:val="center"/>
          </w:tcPr>
          <w:p w14:paraId="0B7340E7" w14:textId="77777777" w:rsidR="005309B8" w:rsidRDefault="005309B8" w:rsidP="00F3535D">
            <w:pPr>
              <w:tabs>
                <w:tab w:val="left" w:pos="8069"/>
              </w:tabs>
              <w:jc w:val="center"/>
            </w:pPr>
            <w:r>
              <w:t>2</w:t>
            </w:r>
          </w:p>
        </w:tc>
        <w:tc>
          <w:tcPr>
            <w:tcW w:w="6662" w:type="dxa"/>
          </w:tcPr>
          <w:p w14:paraId="03B8A1C9" w14:textId="76B80E67" w:rsidR="00593E71" w:rsidRPr="00851B36" w:rsidRDefault="00593E71" w:rsidP="005416C3">
            <w:pPr>
              <w:pStyle w:val="ListParagraph"/>
              <w:numPr>
                <w:ilvl w:val="0"/>
                <w:numId w:val="18"/>
              </w:numPr>
              <w:spacing w:after="160" w:line="360" w:lineRule="auto"/>
              <w:jc w:val="both"/>
              <w:rPr>
                <w:szCs w:val="26"/>
              </w:rPr>
            </w:pPr>
            <w:r w:rsidRPr="00851B36">
              <w:rPr>
                <w:szCs w:val="26"/>
              </w:rPr>
              <w:t>This field is mandatory.</w:t>
            </w:r>
          </w:p>
          <w:p w14:paraId="5F8D8999" w14:textId="4468F770" w:rsidR="00F3535D" w:rsidRDefault="00A26D01" w:rsidP="005416C3">
            <w:pPr>
              <w:pStyle w:val="ListParagraph"/>
              <w:numPr>
                <w:ilvl w:val="0"/>
                <w:numId w:val="18"/>
              </w:numPr>
              <w:tabs>
                <w:tab w:val="left" w:pos="8069"/>
              </w:tabs>
              <w:spacing w:line="360" w:lineRule="auto"/>
            </w:pPr>
            <w:r w:rsidRPr="00A26D01">
              <w:t>Only select colored days on the calendar</w:t>
            </w:r>
            <w:r>
              <w:t xml:space="preserve"> </w:t>
            </w:r>
            <w:r w:rsidR="00F3535D" w:rsidRPr="00F3535D">
              <w:t>(before 15 days to present and the day that arranged shift</w:t>
            </w:r>
            <w:r w:rsidR="00F3535D" w:rsidRPr="00EE1F33">
              <w:rPr>
                <w:szCs w:val="26"/>
              </w:rPr>
              <w:t>)</w:t>
            </w:r>
            <w:r w:rsidR="00EE1F33" w:rsidRPr="00EE1F33">
              <w:rPr>
                <w:szCs w:val="26"/>
              </w:rPr>
              <w:t xml:space="preserve"> - ( Figure 4.9.2)</w:t>
            </w:r>
          </w:p>
        </w:tc>
      </w:tr>
      <w:tr w:rsidR="00851B36" w14:paraId="3E3026C8" w14:textId="77777777" w:rsidTr="00E937E9">
        <w:trPr>
          <w:trHeight w:val="419"/>
        </w:trPr>
        <w:tc>
          <w:tcPr>
            <w:tcW w:w="2972" w:type="dxa"/>
            <w:vAlign w:val="center"/>
          </w:tcPr>
          <w:p w14:paraId="0713418D" w14:textId="77777777" w:rsidR="00851B36" w:rsidRDefault="00851B36" w:rsidP="00851B36">
            <w:pPr>
              <w:tabs>
                <w:tab w:val="left" w:pos="8069"/>
              </w:tabs>
              <w:jc w:val="center"/>
            </w:pPr>
            <w:r>
              <w:t>3</w:t>
            </w:r>
          </w:p>
        </w:tc>
        <w:tc>
          <w:tcPr>
            <w:tcW w:w="6662" w:type="dxa"/>
          </w:tcPr>
          <w:p w14:paraId="46F8ABEC" w14:textId="77777777" w:rsidR="00851B36" w:rsidRPr="00851B36" w:rsidRDefault="00851B36" w:rsidP="005416C3">
            <w:pPr>
              <w:pStyle w:val="ListParagraph"/>
              <w:numPr>
                <w:ilvl w:val="0"/>
                <w:numId w:val="18"/>
              </w:numPr>
              <w:spacing w:after="160" w:line="360" w:lineRule="auto"/>
              <w:jc w:val="both"/>
              <w:rPr>
                <w:szCs w:val="26"/>
              </w:rPr>
            </w:pPr>
            <w:r w:rsidRPr="00851B36">
              <w:rPr>
                <w:szCs w:val="26"/>
              </w:rPr>
              <w:t>This field is mandatory.</w:t>
            </w:r>
          </w:p>
          <w:p w14:paraId="08C6657D" w14:textId="2BA42788" w:rsidR="00851B36" w:rsidRPr="00851B36" w:rsidRDefault="00851B36" w:rsidP="005416C3">
            <w:pPr>
              <w:pStyle w:val="ListParagraph"/>
              <w:numPr>
                <w:ilvl w:val="0"/>
                <w:numId w:val="18"/>
              </w:numPr>
              <w:spacing w:after="160" w:line="360" w:lineRule="auto"/>
              <w:jc w:val="both"/>
              <w:rPr>
                <w:sz w:val="24"/>
                <w:szCs w:val="24"/>
              </w:rPr>
            </w:pPr>
            <w:r>
              <w:t>Must be the day after the start date.</w:t>
            </w:r>
          </w:p>
        </w:tc>
      </w:tr>
      <w:tr w:rsidR="00851B36" w14:paraId="13DBFCF5" w14:textId="77777777" w:rsidTr="00E937E9">
        <w:trPr>
          <w:trHeight w:val="419"/>
        </w:trPr>
        <w:tc>
          <w:tcPr>
            <w:tcW w:w="2972" w:type="dxa"/>
            <w:vAlign w:val="center"/>
          </w:tcPr>
          <w:p w14:paraId="1B5E398D" w14:textId="69CD315E" w:rsidR="00851B36" w:rsidRDefault="00851B36" w:rsidP="00851B36">
            <w:pPr>
              <w:tabs>
                <w:tab w:val="left" w:pos="8069"/>
              </w:tabs>
              <w:jc w:val="center"/>
            </w:pPr>
            <w:r>
              <w:t>4</w:t>
            </w:r>
          </w:p>
        </w:tc>
        <w:tc>
          <w:tcPr>
            <w:tcW w:w="6662" w:type="dxa"/>
          </w:tcPr>
          <w:p w14:paraId="2CD5BB05" w14:textId="1E592958" w:rsidR="00851B36" w:rsidRDefault="00851B36" w:rsidP="005416C3">
            <w:pPr>
              <w:pStyle w:val="ListParagraph"/>
              <w:numPr>
                <w:ilvl w:val="0"/>
                <w:numId w:val="19"/>
              </w:numPr>
              <w:tabs>
                <w:tab w:val="left" w:pos="8069"/>
              </w:tabs>
              <w:spacing w:line="360" w:lineRule="auto"/>
            </w:pPr>
            <w:r w:rsidRPr="00851B36">
              <w:t>This field will display if the start date and end date in the same date</w:t>
            </w:r>
            <w:r>
              <w:t>.</w:t>
            </w:r>
            <w:r w:rsidR="00D9162C">
              <w:t>(normally in hide)</w:t>
            </w:r>
          </w:p>
          <w:p w14:paraId="2D104BD9" w14:textId="5C5316B2" w:rsidR="00D9162C" w:rsidRDefault="00D9162C" w:rsidP="005416C3">
            <w:pPr>
              <w:pStyle w:val="ListParagraph"/>
              <w:numPr>
                <w:ilvl w:val="0"/>
                <w:numId w:val="19"/>
              </w:numPr>
              <w:tabs>
                <w:tab w:val="left" w:pos="8069"/>
              </w:tabs>
              <w:spacing w:line="360" w:lineRule="auto"/>
            </w:pPr>
            <w:r>
              <w:t>Day type has 2 options: full day and half day.</w:t>
            </w:r>
          </w:p>
          <w:p w14:paraId="08D2A3A1" w14:textId="57D4F954" w:rsidR="0026171F" w:rsidRDefault="00D9162C" w:rsidP="005416C3">
            <w:pPr>
              <w:pStyle w:val="ListParagraph"/>
              <w:numPr>
                <w:ilvl w:val="0"/>
                <w:numId w:val="19"/>
              </w:numPr>
              <w:tabs>
                <w:tab w:val="left" w:pos="8069"/>
              </w:tabs>
              <w:spacing w:line="360" w:lineRule="auto"/>
            </w:pPr>
            <w:r w:rsidRPr="00D9162C">
              <w:t>The shift will enable if the half day has been chosen</w:t>
            </w:r>
            <w:r>
              <w:t xml:space="preserve"> w</w:t>
            </w:r>
            <w:r w:rsidR="0026171F">
              <w:t>ith</w:t>
            </w:r>
            <w:r>
              <w:t xml:space="preserve"> 2 options: first-half </w:t>
            </w:r>
            <w:r w:rsidR="0026171F">
              <w:t>(</w:t>
            </w:r>
            <w:r w:rsidR="0026171F" w:rsidRPr="0026171F">
              <w:t>first 4 hours</w:t>
            </w:r>
            <w:r w:rsidR="0026171F">
              <w:t>) and second-half (</w:t>
            </w:r>
            <w:r w:rsidR="0026171F" w:rsidRPr="0026171F">
              <w:t>4 hours</w:t>
            </w:r>
            <w:r w:rsidR="0026171F">
              <w:t xml:space="preserve"> after)</w:t>
            </w:r>
            <w:r w:rsidR="00EE1F33">
              <w:t xml:space="preserve"> - </w:t>
            </w:r>
            <w:r w:rsidR="00EE1F33" w:rsidRPr="00EE1F33">
              <w:rPr>
                <w:szCs w:val="26"/>
              </w:rPr>
              <w:t>( Figure 4.9.</w:t>
            </w:r>
            <w:r w:rsidR="00EE1F33">
              <w:rPr>
                <w:szCs w:val="26"/>
              </w:rPr>
              <w:t>3</w:t>
            </w:r>
            <w:r w:rsidR="00EE1F33" w:rsidRPr="00EE1F33">
              <w:rPr>
                <w:szCs w:val="26"/>
              </w:rPr>
              <w:t>)</w:t>
            </w:r>
          </w:p>
        </w:tc>
      </w:tr>
      <w:tr w:rsidR="00851B36" w14:paraId="7CDB73F2" w14:textId="77777777" w:rsidTr="00E937E9">
        <w:trPr>
          <w:trHeight w:val="419"/>
        </w:trPr>
        <w:tc>
          <w:tcPr>
            <w:tcW w:w="2972" w:type="dxa"/>
            <w:vAlign w:val="center"/>
          </w:tcPr>
          <w:p w14:paraId="56E0D4A8" w14:textId="7FEBC96C" w:rsidR="00851B36" w:rsidRDefault="00851B36" w:rsidP="00851B36">
            <w:pPr>
              <w:tabs>
                <w:tab w:val="left" w:pos="8069"/>
              </w:tabs>
              <w:jc w:val="center"/>
            </w:pPr>
            <w:r>
              <w:t>5</w:t>
            </w:r>
          </w:p>
        </w:tc>
        <w:tc>
          <w:tcPr>
            <w:tcW w:w="6662" w:type="dxa"/>
          </w:tcPr>
          <w:p w14:paraId="19A36AF6" w14:textId="77777777" w:rsidR="0026171F" w:rsidRPr="00851B36" w:rsidRDefault="0026171F" w:rsidP="005416C3">
            <w:pPr>
              <w:pStyle w:val="ListParagraph"/>
              <w:numPr>
                <w:ilvl w:val="0"/>
                <w:numId w:val="18"/>
              </w:numPr>
              <w:spacing w:after="160" w:line="360" w:lineRule="auto"/>
              <w:jc w:val="both"/>
              <w:rPr>
                <w:szCs w:val="26"/>
              </w:rPr>
            </w:pPr>
            <w:r w:rsidRPr="00851B36">
              <w:rPr>
                <w:szCs w:val="26"/>
              </w:rPr>
              <w:t>This field is mandatory.</w:t>
            </w:r>
          </w:p>
          <w:p w14:paraId="61E5E271" w14:textId="389DDFB7" w:rsidR="00851B36" w:rsidRDefault="0026171F" w:rsidP="005416C3">
            <w:pPr>
              <w:pStyle w:val="ListParagraph"/>
              <w:numPr>
                <w:ilvl w:val="0"/>
                <w:numId w:val="18"/>
              </w:numPr>
              <w:tabs>
                <w:tab w:val="left" w:pos="8069"/>
              </w:tabs>
              <w:spacing w:line="360" w:lineRule="auto"/>
            </w:pPr>
            <w:r>
              <w:t>Select admin to submit the request</w:t>
            </w:r>
            <w:r w:rsidR="004D66D6">
              <w:t xml:space="preserve"> (</w:t>
            </w:r>
            <w:r w:rsidR="000B0203" w:rsidRPr="000B0203">
              <w:t>admins currently have shifts</w:t>
            </w:r>
            <w:r w:rsidR="004D66D6">
              <w:t>)</w:t>
            </w:r>
            <w:r w:rsidR="000B0203">
              <w:t xml:space="preserve">. </w:t>
            </w:r>
            <w:r w:rsidR="004D66D6" w:rsidRPr="004D66D6">
              <w:t>If submitted after 5 pm or on a day off of an administrative shift (Saturday, Sunday), to admin box will display admin to go to work on the nearest day.</w:t>
            </w:r>
          </w:p>
          <w:p w14:paraId="0A4B1118" w14:textId="0681EE51" w:rsidR="00B60677" w:rsidRDefault="00B60677" w:rsidP="00B60677">
            <w:pPr>
              <w:pStyle w:val="ListParagraph"/>
              <w:tabs>
                <w:tab w:val="left" w:pos="8069"/>
              </w:tabs>
              <w:spacing w:line="360" w:lineRule="auto"/>
              <w:ind w:left="360"/>
              <w:jc w:val="center"/>
            </w:pPr>
            <w:r>
              <w:rPr>
                <w:noProof/>
              </w:rPr>
              <w:drawing>
                <wp:inline distT="0" distB="0" distL="0" distR="0" wp14:anchorId="41A05CC9" wp14:editId="1942C420">
                  <wp:extent cx="2009775" cy="742315"/>
                  <wp:effectExtent l="0" t="0" r="952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811" t="60661" r="42320" b="24323"/>
                          <a:stretch/>
                        </pic:blipFill>
                        <pic:spPr bwMode="auto">
                          <a:xfrm>
                            <a:off x="0" y="0"/>
                            <a:ext cx="2024785" cy="747859"/>
                          </a:xfrm>
                          <a:prstGeom prst="rect">
                            <a:avLst/>
                          </a:prstGeom>
                          <a:ln>
                            <a:noFill/>
                          </a:ln>
                          <a:extLst>
                            <a:ext uri="{53640926-AAD7-44D8-BBD7-CCE9431645EC}">
                              <a14:shadowObscured xmlns:a14="http://schemas.microsoft.com/office/drawing/2010/main"/>
                            </a:ext>
                          </a:extLst>
                        </pic:spPr>
                      </pic:pic>
                    </a:graphicData>
                  </a:graphic>
                </wp:inline>
              </w:drawing>
            </w:r>
          </w:p>
        </w:tc>
      </w:tr>
      <w:tr w:rsidR="00851B36" w14:paraId="679194D7" w14:textId="77777777" w:rsidTr="00E937E9">
        <w:trPr>
          <w:trHeight w:val="419"/>
        </w:trPr>
        <w:tc>
          <w:tcPr>
            <w:tcW w:w="2972" w:type="dxa"/>
            <w:vAlign w:val="center"/>
          </w:tcPr>
          <w:p w14:paraId="127DBB63" w14:textId="139B321E" w:rsidR="00851B36" w:rsidRDefault="00851B36" w:rsidP="00851B36">
            <w:pPr>
              <w:tabs>
                <w:tab w:val="left" w:pos="8069"/>
              </w:tabs>
              <w:jc w:val="center"/>
            </w:pPr>
            <w:r>
              <w:lastRenderedPageBreak/>
              <w:t>6</w:t>
            </w:r>
          </w:p>
        </w:tc>
        <w:tc>
          <w:tcPr>
            <w:tcW w:w="6662" w:type="dxa"/>
          </w:tcPr>
          <w:p w14:paraId="7C8A7AAF" w14:textId="4F2E2391" w:rsidR="00851B36" w:rsidRDefault="0026171F" w:rsidP="00851B36">
            <w:pPr>
              <w:tabs>
                <w:tab w:val="left" w:pos="8069"/>
              </w:tabs>
              <w:spacing w:line="360" w:lineRule="auto"/>
            </w:pPr>
            <w:r w:rsidRPr="0026171F">
              <w:t xml:space="preserve">Submit the request form to </w:t>
            </w:r>
            <w:r>
              <w:t xml:space="preserve">the </w:t>
            </w:r>
            <w:r w:rsidRPr="0026171F">
              <w:t>admin.</w:t>
            </w:r>
            <w:r w:rsidR="007E150B">
              <w:t xml:space="preserve"> (status of request: new request (No.0))</w:t>
            </w:r>
          </w:p>
        </w:tc>
      </w:tr>
      <w:tr w:rsidR="00851B36" w14:paraId="4E4BA698" w14:textId="77777777" w:rsidTr="00E937E9">
        <w:trPr>
          <w:trHeight w:val="419"/>
        </w:trPr>
        <w:tc>
          <w:tcPr>
            <w:tcW w:w="2972" w:type="dxa"/>
            <w:vAlign w:val="center"/>
          </w:tcPr>
          <w:p w14:paraId="0B3F0B81" w14:textId="4742E265" w:rsidR="00851B36" w:rsidRDefault="00851B36" w:rsidP="00851B36">
            <w:pPr>
              <w:tabs>
                <w:tab w:val="left" w:pos="8069"/>
              </w:tabs>
              <w:jc w:val="center"/>
            </w:pPr>
            <w:r>
              <w:t>7</w:t>
            </w:r>
          </w:p>
        </w:tc>
        <w:tc>
          <w:tcPr>
            <w:tcW w:w="6662" w:type="dxa"/>
          </w:tcPr>
          <w:p w14:paraId="0CA919B3" w14:textId="541316AB" w:rsidR="00851B36" w:rsidRDefault="0039572E" w:rsidP="00851B36">
            <w:pPr>
              <w:tabs>
                <w:tab w:val="left" w:pos="8069"/>
              </w:tabs>
              <w:spacing w:line="360" w:lineRule="auto"/>
            </w:pPr>
            <w:r w:rsidRPr="0039572E">
              <w:t>Move to page of creating change shift requests.</w:t>
            </w:r>
          </w:p>
        </w:tc>
      </w:tr>
    </w:tbl>
    <w:p w14:paraId="031F2E67" w14:textId="381747FE" w:rsidR="003768AE" w:rsidRDefault="003768AE" w:rsidP="00470187">
      <w:pPr>
        <w:spacing w:line="360" w:lineRule="auto"/>
      </w:pPr>
    </w:p>
    <w:p w14:paraId="7031BEB3" w14:textId="4C83CD98" w:rsidR="007E150B" w:rsidRDefault="00B60677" w:rsidP="00470187">
      <w:pPr>
        <w:spacing w:line="360" w:lineRule="auto"/>
      </w:pPr>
      <w:r>
        <w:rPr>
          <w:noProof/>
        </w:rPr>
        <w:drawing>
          <wp:inline distT="0" distB="0" distL="0" distR="0" wp14:anchorId="77730D8B" wp14:editId="446EDC71">
            <wp:extent cx="6276975" cy="3789062"/>
            <wp:effectExtent l="0" t="0" r="0" b="190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67" t="9542" r="27308" b="18212"/>
                    <a:stretch/>
                  </pic:blipFill>
                  <pic:spPr bwMode="auto">
                    <a:xfrm>
                      <a:off x="0" y="0"/>
                      <a:ext cx="6296851" cy="3801060"/>
                    </a:xfrm>
                    <a:prstGeom prst="rect">
                      <a:avLst/>
                    </a:prstGeom>
                    <a:ln>
                      <a:noFill/>
                    </a:ln>
                    <a:extLst>
                      <a:ext uri="{53640926-AAD7-44D8-BBD7-CCE9431645EC}">
                        <a14:shadowObscured xmlns:a14="http://schemas.microsoft.com/office/drawing/2010/main"/>
                      </a:ext>
                    </a:extLst>
                  </pic:spPr>
                </pic:pic>
              </a:graphicData>
            </a:graphic>
          </wp:inline>
        </w:drawing>
      </w:r>
    </w:p>
    <w:p w14:paraId="16A10BBD" w14:textId="43F28913" w:rsidR="008D4BB7" w:rsidRDefault="008D4BB7" w:rsidP="008D4BB7">
      <w:pPr>
        <w:jc w:val="center"/>
        <w:rPr>
          <w:sz w:val="22"/>
        </w:rPr>
      </w:pPr>
      <w:r w:rsidRPr="007F64E1">
        <w:rPr>
          <w:sz w:val="22"/>
        </w:rPr>
        <w:t>Figure 4.</w:t>
      </w:r>
      <w:r w:rsidR="00CB3CF6">
        <w:rPr>
          <w:sz w:val="22"/>
        </w:rPr>
        <w:t>10</w:t>
      </w:r>
      <w:r w:rsidRPr="007F64E1">
        <w:rPr>
          <w:sz w:val="22"/>
        </w:rPr>
        <w:t>.</w:t>
      </w:r>
      <w:r>
        <w:rPr>
          <w:sz w:val="22"/>
        </w:rPr>
        <w:t>4. Leave request form (admin account)</w:t>
      </w:r>
    </w:p>
    <w:p w14:paraId="4A8184C7" w14:textId="77777777" w:rsidR="008037EB" w:rsidRDefault="008037EB" w:rsidP="008D4BB7">
      <w:pPr>
        <w:jc w:val="center"/>
        <w:rPr>
          <w:sz w:val="22"/>
        </w:rPr>
      </w:pPr>
    </w:p>
    <w:p w14:paraId="54C05FFE" w14:textId="77777777" w:rsidR="0015434F" w:rsidRDefault="0015434F" w:rsidP="008D4BB7">
      <w:pPr>
        <w:jc w:val="center"/>
        <w:rPr>
          <w:sz w:val="22"/>
        </w:rPr>
      </w:pPr>
    </w:p>
    <w:p w14:paraId="327AC86E" w14:textId="63C4424E" w:rsidR="0015434F" w:rsidRDefault="00B60677" w:rsidP="008D4BB7">
      <w:pPr>
        <w:jc w:val="center"/>
        <w:rPr>
          <w:sz w:val="22"/>
        </w:rPr>
      </w:pPr>
      <w:r>
        <w:rPr>
          <w:noProof/>
        </w:rPr>
        <w:drawing>
          <wp:inline distT="0" distB="0" distL="0" distR="0" wp14:anchorId="7B30A118" wp14:editId="320F875C">
            <wp:extent cx="6229350" cy="182880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183" t="44438" r="34668" b="29390"/>
                    <a:stretch/>
                  </pic:blipFill>
                  <pic:spPr bwMode="auto">
                    <a:xfrm>
                      <a:off x="0" y="0"/>
                      <a:ext cx="6237315" cy="1831138"/>
                    </a:xfrm>
                    <a:prstGeom prst="rect">
                      <a:avLst/>
                    </a:prstGeom>
                    <a:ln>
                      <a:noFill/>
                    </a:ln>
                    <a:extLst>
                      <a:ext uri="{53640926-AAD7-44D8-BBD7-CCE9431645EC}">
                        <a14:shadowObscured xmlns:a14="http://schemas.microsoft.com/office/drawing/2010/main"/>
                      </a:ext>
                    </a:extLst>
                  </pic:spPr>
                </pic:pic>
              </a:graphicData>
            </a:graphic>
          </wp:inline>
        </w:drawing>
      </w:r>
    </w:p>
    <w:p w14:paraId="5EF9ABC0" w14:textId="5B97E1B8" w:rsidR="0015434F" w:rsidRDefault="0015434F" w:rsidP="0015434F">
      <w:pPr>
        <w:jc w:val="center"/>
        <w:rPr>
          <w:sz w:val="22"/>
        </w:rPr>
      </w:pPr>
      <w:r w:rsidRPr="007F64E1">
        <w:rPr>
          <w:sz w:val="22"/>
        </w:rPr>
        <w:t>Figure 4.</w:t>
      </w:r>
      <w:r w:rsidR="00CB3CF6">
        <w:rPr>
          <w:sz w:val="22"/>
        </w:rPr>
        <w:t>10</w:t>
      </w:r>
      <w:r w:rsidRPr="007F64E1">
        <w:rPr>
          <w:sz w:val="22"/>
        </w:rPr>
        <w:t>.</w:t>
      </w:r>
      <w:r>
        <w:rPr>
          <w:sz w:val="22"/>
        </w:rPr>
        <w:t>5. Chosse date (admin &amp; HR account)</w:t>
      </w:r>
    </w:p>
    <w:p w14:paraId="1428700F" w14:textId="046B54EA" w:rsidR="00B60677" w:rsidRDefault="00B60677" w:rsidP="0015434F">
      <w:pPr>
        <w:jc w:val="center"/>
        <w:rPr>
          <w:sz w:val="22"/>
        </w:rPr>
      </w:pPr>
    </w:p>
    <w:p w14:paraId="24A552D3" w14:textId="25FB5E4D" w:rsidR="008755F3" w:rsidRDefault="008755F3" w:rsidP="0015434F">
      <w:pPr>
        <w:jc w:val="center"/>
        <w:rPr>
          <w:sz w:val="22"/>
        </w:rPr>
      </w:pPr>
      <w:r w:rsidRPr="008755F3">
        <w:rPr>
          <w:noProof/>
          <w:sz w:val="22"/>
        </w:rPr>
        <w:lastRenderedPageBreak/>
        <w:drawing>
          <wp:inline distT="0" distB="0" distL="0" distR="0" wp14:anchorId="1BC15323" wp14:editId="7F3F8740">
            <wp:extent cx="6210935" cy="379920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0935" cy="3799205"/>
                    </a:xfrm>
                    <a:prstGeom prst="rect">
                      <a:avLst/>
                    </a:prstGeom>
                  </pic:spPr>
                </pic:pic>
              </a:graphicData>
            </a:graphic>
          </wp:inline>
        </w:drawing>
      </w:r>
    </w:p>
    <w:p w14:paraId="20337733" w14:textId="1BB0AB12" w:rsidR="0015434F" w:rsidRDefault="008755F3" w:rsidP="008755F3">
      <w:pPr>
        <w:jc w:val="center"/>
        <w:rPr>
          <w:sz w:val="22"/>
        </w:rPr>
      </w:pPr>
      <w:r w:rsidRPr="007F64E1">
        <w:rPr>
          <w:sz w:val="22"/>
        </w:rPr>
        <w:t>Figure 4.</w:t>
      </w:r>
      <w:r w:rsidR="00CB3CF6">
        <w:rPr>
          <w:sz w:val="22"/>
        </w:rPr>
        <w:t>10</w:t>
      </w:r>
      <w:r w:rsidRPr="007F64E1">
        <w:rPr>
          <w:sz w:val="22"/>
        </w:rPr>
        <w:t>.</w:t>
      </w:r>
      <w:r>
        <w:rPr>
          <w:sz w:val="22"/>
        </w:rPr>
        <w:t>6. Only leave request (admin &amp; HR account)</w:t>
      </w:r>
    </w:p>
    <w:p w14:paraId="2342D429" w14:textId="77777777" w:rsidR="008D4BB7" w:rsidRDefault="008D4BB7" w:rsidP="008D4BB7">
      <w:pPr>
        <w:jc w:val="center"/>
        <w:rPr>
          <w:sz w:val="22"/>
        </w:rPr>
      </w:pPr>
    </w:p>
    <w:p w14:paraId="746A1BCC" w14:textId="55D1F060" w:rsidR="007E150B" w:rsidRDefault="008D4BB7" w:rsidP="00470187">
      <w:pPr>
        <w:spacing w:line="360" w:lineRule="auto"/>
        <w:rPr>
          <w:b/>
          <w:bCs/>
          <w:u w:val="single"/>
        </w:rPr>
      </w:pPr>
      <w:r w:rsidRPr="008D4BB7">
        <w:rPr>
          <w:b/>
          <w:bCs/>
          <w:u w:val="single"/>
        </w:rPr>
        <w:t>Some different between employee account and admin, HR account:</w:t>
      </w:r>
    </w:p>
    <w:p w14:paraId="71FF77A7" w14:textId="3531D9F5" w:rsidR="008D4BB7" w:rsidRDefault="008D4BB7" w:rsidP="005416C3">
      <w:pPr>
        <w:pStyle w:val="ListParagraph"/>
        <w:numPr>
          <w:ilvl w:val="0"/>
          <w:numId w:val="10"/>
        </w:numPr>
        <w:spacing w:line="360" w:lineRule="auto"/>
      </w:pPr>
      <w:r>
        <w:t>Admin: only show information of other admin in box select admin to send request.</w:t>
      </w:r>
      <w:r w:rsidR="00F75CE3">
        <w:t xml:space="preserve">      (</w:t>
      </w:r>
      <w:r w:rsidR="00F75CE3" w:rsidRPr="00F75CE3">
        <w:t xml:space="preserve"> Figure 4.10.4</w:t>
      </w:r>
      <w:r w:rsidR="00F75CE3">
        <w:t>)</w:t>
      </w:r>
    </w:p>
    <w:p w14:paraId="5E80860E" w14:textId="2095CE3D" w:rsidR="002619E8" w:rsidRDefault="0015434F" w:rsidP="002619E8">
      <w:pPr>
        <w:pStyle w:val="ListParagraph"/>
        <w:numPr>
          <w:ilvl w:val="0"/>
          <w:numId w:val="10"/>
        </w:numPr>
        <w:spacing w:line="360" w:lineRule="auto"/>
      </w:pPr>
      <w:r>
        <w:t xml:space="preserve">Admin and HR: </w:t>
      </w:r>
      <w:r w:rsidRPr="0015434F">
        <w:t>Don't have a change shift request</w:t>
      </w:r>
      <w:r>
        <w:t>.</w:t>
      </w:r>
    </w:p>
    <w:p w14:paraId="13CD01DB" w14:textId="18468A8F" w:rsidR="0039572E" w:rsidRPr="00EE1964" w:rsidRDefault="0039572E" w:rsidP="00470187">
      <w:pPr>
        <w:spacing w:line="360" w:lineRule="auto"/>
        <w:rPr>
          <w:b/>
          <w:bCs/>
          <w:u w:val="single"/>
        </w:rPr>
      </w:pPr>
      <w:r w:rsidRPr="00EE1964">
        <w:rPr>
          <w:b/>
          <w:bCs/>
          <w:u w:val="single"/>
        </w:rPr>
        <w:t>Some constraints when creating the request</w:t>
      </w:r>
      <w:r w:rsidR="00EE1964">
        <w:rPr>
          <w:b/>
          <w:bCs/>
          <w:u w:val="single"/>
        </w:rPr>
        <w:t xml:space="preserve"> leave</w:t>
      </w:r>
      <w:r w:rsidRPr="00EE1964">
        <w:rPr>
          <w:b/>
          <w:bCs/>
          <w:u w:val="single"/>
        </w:rPr>
        <w:t>:</w:t>
      </w:r>
    </w:p>
    <w:p w14:paraId="059F5A3C" w14:textId="3C203804" w:rsidR="00E55B34" w:rsidRDefault="00AE45F7" w:rsidP="005416C3">
      <w:pPr>
        <w:pStyle w:val="ListParagraph"/>
        <w:numPr>
          <w:ilvl w:val="0"/>
          <w:numId w:val="21"/>
        </w:numPr>
        <w:spacing w:line="360" w:lineRule="auto"/>
        <w:jc w:val="both"/>
      </w:pPr>
      <w:r>
        <w:t>T</w:t>
      </w:r>
      <w:r w:rsidRPr="00AE45F7">
        <w:t>he employee can't request leave for off day or the day that has been accepted for half day leave</w:t>
      </w:r>
      <w:r>
        <w:t>.</w:t>
      </w:r>
    </w:p>
    <w:p w14:paraId="5E21F95F" w14:textId="67A832D4" w:rsidR="00E55B34" w:rsidRDefault="00470187" w:rsidP="005416C3">
      <w:pPr>
        <w:pStyle w:val="ListParagraph"/>
        <w:numPr>
          <w:ilvl w:val="0"/>
          <w:numId w:val="21"/>
        </w:numPr>
        <w:spacing w:line="360" w:lineRule="auto"/>
        <w:jc w:val="both"/>
      </w:pPr>
      <w:r w:rsidRPr="00470187">
        <w:t xml:space="preserve">Unable to submit the day of leave has been accepted (excluding the date request was denied or the day out of </w:t>
      </w:r>
      <w:r w:rsidRPr="00BC6DF1">
        <w:t>approving deadline</w:t>
      </w:r>
      <w:r w:rsidR="001869B1" w:rsidRPr="00BC6DF1">
        <w:t>: 3 days from create request day</w:t>
      </w:r>
      <w:r w:rsidRPr="00470187">
        <w:t>).</w:t>
      </w:r>
    </w:p>
    <w:p w14:paraId="3AB2DECF" w14:textId="226BBE99" w:rsidR="00BC6DF1" w:rsidRDefault="00EE1964" w:rsidP="005416C3">
      <w:pPr>
        <w:pStyle w:val="ListParagraph"/>
        <w:numPr>
          <w:ilvl w:val="0"/>
          <w:numId w:val="21"/>
        </w:numPr>
        <w:spacing w:line="360" w:lineRule="auto"/>
        <w:jc w:val="both"/>
      </w:pPr>
      <w:r>
        <w:t>D</w:t>
      </w:r>
      <w:r w:rsidRPr="00BC6DF1">
        <w:t>eadline</w:t>
      </w:r>
      <w:r>
        <w:t xml:space="preserve"> (expired day of request):</w:t>
      </w:r>
    </w:p>
    <w:p w14:paraId="7301160D" w14:textId="3FC7C549" w:rsidR="00EE1964" w:rsidRDefault="00EE1964" w:rsidP="005416C3">
      <w:pPr>
        <w:pStyle w:val="ListParagraph"/>
        <w:numPr>
          <w:ilvl w:val="0"/>
          <w:numId w:val="26"/>
        </w:numPr>
        <w:spacing w:line="360" w:lineRule="auto"/>
        <w:jc w:val="both"/>
      </w:pPr>
      <w:r>
        <w:t>If fromdate is days before current date or 1 day after current date, request expiration is 7 days from creation date.</w:t>
      </w:r>
    </w:p>
    <w:p w14:paraId="36692337" w14:textId="32305147" w:rsidR="00EE1964" w:rsidRDefault="00EE1964" w:rsidP="00EE1964">
      <w:pPr>
        <w:pStyle w:val="ListParagraph"/>
        <w:spacing w:line="360" w:lineRule="auto"/>
        <w:jc w:val="both"/>
      </w:pPr>
      <w:r>
        <w:t>For example: creation date is</w:t>
      </w:r>
      <w:r w:rsidR="009A6F58">
        <w:t xml:space="preserve"> </w:t>
      </w:r>
      <w:r w:rsidR="009A6F58" w:rsidRPr="009A6F58">
        <w:t>October</w:t>
      </w:r>
      <w:r>
        <w:t xml:space="preserve"> 4, fromdate are all dates before </w:t>
      </w:r>
      <w:r w:rsidR="009A6F58" w:rsidRPr="009A6F58">
        <w:t xml:space="preserve">October </w:t>
      </w:r>
      <w:r>
        <w:t xml:space="preserve">5, including </w:t>
      </w:r>
      <w:r w:rsidR="009A6F58" w:rsidRPr="009A6F58">
        <w:t xml:space="preserve">October </w:t>
      </w:r>
      <w:r w:rsidR="009A6F58">
        <w:t xml:space="preserve"> </w:t>
      </w:r>
      <w:r>
        <w:t xml:space="preserve">5. then the deadline is 7 days from </w:t>
      </w:r>
      <w:r w:rsidR="009A6F58" w:rsidRPr="009A6F58">
        <w:t xml:space="preserve">October </w:t>
      </w:r>
      <w:r w:rsidR="009A6F58">
        <w:t xml:space="preserve"> </w:t>
      </w:r>
      <w:r>
        <w:t>4 meaning the expiration date is</w:t>
      </w:r>
      <w:r w:rsidR="009A6F58">
        <w:t xml:space="preserve"> </w:t>
      </w:r>
      <w:r w:rsidR="009A6F58" w:rsidRPr="009A6F58">
        <w:t xml:space="preserve">October </w:t>
      </w:r>
      <w:r>
        <w:t>10.</w:t>
      </w:r>
    </w:p>
    <w:p w14:paraId="7A78B963" w14:textId="28ECCA99" w:rsidR="00EE1964" w:rsidRDefault="00EE1964" w:rsidP="005416C3">
      <w:pPr>
        <w:pStyle w:val="ListParagraph"/>
        <w:numPr>
          <w:ilvl w:val="0"/>
          <w:numId w:val="26"/>
        </w:numPr>
        <w:spacing w:line="360" w:lineRule="auto"/>
        <w:jc w:val="both"/>
      </w:pPr>
      <w:r>
        <w:lastRenderedPageBreak/>
        <w:t>If fromdate is 2 to 7 days after current date (creation date), then the expiration date is fromdate.</w:t>
      </w:r>
    </w:p>
    <w:p w14:paraId="6563AD06" w14:textId="16822B79" w:rsidR="00EE1964" w:rsidRDefault="00EE1964" w:rsidP="00EE1964">
      <w:pPr>
        <w:pStyle w:val="ListParagraph"/>
        <w:spacing w:line="360" w:lineRule="auto"/>
        <w:jc w:val="both"/>
      </w:pPr>
      <w:r>
        <w:t>For example: creation date is</w:t>
      </w:r>
      <w:r w:rsidR="009A6F58">
        <w:t xml:space="preserve"> </w:t>
      </w:r>
      <w:r w:rsidR="009A6F58" w:rsidRPr="009A6F58">
        <w:t>October</w:t>
      </w:r>
      <w:r>
        <w:t xml:space="preserve"> 4, fromdate from </w:t>
      </w:r>
      <w:r w:rsidR="009A6F58" w:rsidRPr="009A6F58">
        <w:t xml:space="preserve">October </w:t>
      </w:r>
      <w:r w:rsidR="009A6F58">
        <w:t xml:space="preserve"> </w:t>
      </w:r>
      <w:r>
        <w:t xml:space="preserve">5 to </w:t>
      </w:r>
      <w:r w:rsidR="009A6F58" w:rsidRPr="009A6F58">
        <w:t xml:space="preserve">October </w:t>
      </w:r>
      <w:r>
        <w:t xml:space="preserve">10, the deadline is </w:t>
      </w:r>
      <w:r w:rsidR="009A6F58" w:rsidRPr="009A6F58">
        <w:t xml:space="preserve">October </w:t>
      </w:r>
      <w:r w:rsidR="009A6F58">
        <w:t xml:space="preserve"> </w:t>
      </w:r>
      <w:r>
        <w:t xml:space="preserve">5 to </w:t>
      </w:r>
      <w:r w:rsidR="009A6F58" w:rsidRPr="009A6F58">
        <w:t xml:space="preserve">October </w:t>
      </w:r>
      <w:r w:rsidR="009A6F58">
        <w:t xml:space="preserve"> </w:t>
      </w:r>
      <w:r>
        <w:t>10 respectively).</w:t>
      </w:r>
    </w:p>
    <w:p w14:paraId="3BF1BBB6" w14:textId="5C7021C1" w:rsidR="00EE1964" w:rsidRDefault="00EE1964" w:rsidP="005416C3">
      <w:pPr>
        <w:pStyle w:val="ListParagraph"/>
        <w:numPr>
          <w:ilvl w:val="0"/>
          <w:numId w:val="26"/>
        </w:numPr>
        <w:spacing w:line="360" w:lineRule="auto"/>
        <w:jc w:val="both"/>
      </w:pPr>
      <w:r>
        <w:t>If fromdate is 8 days after the current date (creation date) then the expiration date is 7 days from creation date.</w:t>
      </w:r>
    </w:p>
    <w:p w14:paraId="11BA5179" w14:textId="1E869FD3" w:rsidR="00EE1964" w:rsidRDefault="00EE1964" w:rsidP="00EE1964">
      <w:pPr>
        <w:pStyle w:val="ListParagraph"/>
        <w:spacing w:line="360" w:lineRule="auto"/>
        <w:jc w:val="both"/>
      </w:pPr>
      <w:r>
        <w:t xml:space="preserve">For example: creation date is </w:t>
      </w:r>
      <w:r w:rsidR="009A6F58" w:rsidRPr="009A6F58">
        <w:t xml:space="preserve">October </w:t>
      </w:r>
      <w:r>
        <w:t xml:space="preserve">4, fromdate is </w:t>
      </w:r>
      <w:r w:rsidR="009A6F58" w:rsidRPr="009A6F58">
        <w:t xml:space="preserve">October </w:t>
      </w:r>
      <w:r>
        <w:t xml:space="preserve">11 (after 8 days from request creation date), then deadline is </w:t>
      </w:r>
      <w:r w:rsidR="009A6F58" w:rsidRPr="009A6F58">
        <w:t xml:space="preserve">October </w:t>
      </w:r>
      <w:r w:rsidR="009A6F58">
        <w:t xml:space="preserve"> </w:t>
      </w:r>
      <w:r>
        <w:t>10.</w:t>
      </w:r>
    </w:p>
    <w:p w14:paraId="2BAAEDAF" w14:textId="0665F01E" w:rsidR="001869B1" w:rsidRDefault="00B70FE5" w:rsidP="008755F3">
      <w:pPr>
        <w:pStyle w:val="Heading4"/>
        <w:spacing w:line="360" w:lineRule="auto"/>
        <w:rPr>
          <w:noProof/>
        </w:rPr>
      </w:pPr>
      <w:bookmarkStart w:id="100" w:name="_Toc84412611"/>
      <w:bookmarkStart w:id="101" w:name="_Toc84515337"/>
      <w:r>
        <w:t>6.2.2. Request change shift</w:t>
      </w:r>
      <w:r w:rsidR="002619E8">
        <w:t xml:space="preserve"> (only employee account)</w:t>
      </w:r>
      <w:bookmarkEnd w:id="100"/>
      <w:bookmarkEnd w:id="101"/>
      <w:r w:rsidR="008755F3" w:rsidRPr="008755F3">
        <w:rPr>
          <w:noProof/>
        </w:rPr>
        <w:t xml:space="preserve"> </w:t>
      </w:r>
    </w:p>
    <w:p w14:paraId="317281E4" w14:textId="7EDD884B" w:rsidR="008755F3" w:rsidRPr="008755F3" w:rsidRDefault="00266D88" w:rsidP="008755F3">
      <w:pPr>
        <w:jc w:val="center"/>
      </w:pPr>
      <w:r>
        <w:rPr>
          <w:noProof/>
        </w:rPr>
        <mc:AlternateContent>
          <mc:Choice Requires="wps">
            <w:drawing>
              <wp:anchor distT="0" distB="0" distL="114300" distR="114300" simplePos="0" relativeHeight="251756544" behindDoc="0" locked="0" layoutInCell="1" allowOverlap="1" wp14:anchorId="6308C4C5" wp14:editId="1511EC14">
                <wp:simplePos x="0" y="0"/>
                <wp:positionH relativeFrom="column">
                  <wp:posOffset>5328920</wp:posOffset>
                </wp:positionH>
                <wp:positionV relativeFrom="paragraph">
                  <wp:posOffset>2160905</wp:posOffset>
                </wp:positionV>
                <wp:extent cx="310515" cy="284480"/>
                <wp:effectExtent l="0" t="0" r="0" b="1270"/>
                <wp:wrapNone/>
                <wp:docPr id="510" name="Text Box 510"/>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192D4277" w14:textId="28696FE2" w:rsidR="00D453A9" w:rsidRPr="00F5628F" w:rsidRDefault="00D453A9" w:rsidP="00D453A9">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8C4C5" id="Text Box 510" o:spid="_x0000_s1062" type="#_x0000_t202" style="position:absolute;left:0;text-align:left;margin-left:419.6pt;margin-top:170.15pt;width:24.45pt;height:2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" filled="f" stroked="f" strokeweight=".5pt">
                <v:textbox>
                  <w:txbxContent>
                    <w:p w14:paraId="192D4277" w14:textId="28696FE2" w:rsidR="00D453A9" w:rsidRPr="00F5628F" w:rsidRDefault="00D453A9" w:rsidP="00D453A9">
                      <w:pPr>
                        <w:rPr>
                          <w:b/>
                          <w:bCs/>
                          <w:color w:val="FF0000"/>
                        </w:rPr>
                      </w:pPr>
                      <w:r>
                        <w:rPr>
                          <w:b/>
                          <w:bCs/>
                          <w:color w:val="FF0000"/>
                        </w:rPr>
                        <w:t>3</w:t>
                      </w:r>
                    </w:p>
                  </w:txbxContent>
                </v:textbox>
              </v:shape>
            </w:pict>
          </mc:Fallback>
        </mc:AlternateContent>
      </w:r>
      <w:r w:rsidR="008755F3">
        <w:rPr>
          <w:noProof/>
        </w:rPr>
        <mc:AlternateContent>
          <mc:Choice Requires="wps">
            <w:drawing>
              <wp:anchor distT="0" distB="0" distL="114300" distR="114300" simplePos="0" relativeHeight="251921408" behindDoc="0" locked="0" layoutInCell="1" allowOverlap="1" wp14:anchorId="7509B5D1" wp14:editId="13C2AFA4">
                <wp:simplePos x="0" y="0"/>
                <wp:positionH relativeFrom="margin">
                  <wp:posOffset>2042160</wp:posOffset>
                </wp:positionH>
                <wp:positionV relativeFrom="paragraph">
                  <wp:posOffset>3193415</wp:posOffset>
                </wp:positionV>
                <wp:extent cx="310515" cy="284480"/>
                <wp:effectExtent l="0" t="0" r="0" b="1270"/>
                <wp:wrapNone/>
                <wp:docPr id="665" name="Text Box 665"/>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0CF8A2F2" w14:textId="437ABB2A" w:rsidR="008755F3" w:rsidRPr="00F5628F" w:rsidRDefault="00266D88" w:rsidP="008755F3">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9B5D1" id="Text Box 665" o:spid="_x0000_s1063" type="#_x0000_t202" style="position:absolute;left:0;text-align:left;margin-left:160.8pt;margin-top:251.45pt;width:24.45pt;height:22.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" filled="f" stroked="f" strokeweight=".5pt">
                <v:textbox>
                  <w:txbxContent>
                    <w:p w14:paraId="0CF8A2F2" w14:textId="437ABB2A" w:rsidR="008755F3" w:rsidRPr="00F5628F" w:rsidRDefault="00266D88" w:rsidP="008755F3">
                      <w:pPr>
                        <w:rPr>
                          <w:b/>
                          <w:bCs/>
                          <w:color w:val="FF0000"/>
                        </w:rPr>
                      </w:pPr>
                      <w:r>
                        <w:rPr>
                          <w:b/>
                          <w:bCs/>
                          <w:color w:val="FF0000"/>
                        </w:rPr>
                        <w:t>5</w:t>
                      </w:r>
                    </w:p>
                  </w:txbxContent>
                </v:textbox>
                <w10:wrap anchorx="margin"/>
              </v:shape>
            </w:pict>
          </mc:Fallback>
        </mc:AlternateContent>
      </w:r>
      <w:r w:rsidR="008755F3">
        <w:rPr>
          <w:noProof/>
        </w:rPr>
        <mc:AlternateContent>
          <mc:Choice Requires="wps">
            <w:drawing>
              <wp:anchor distT="0" distB="0" distL="114300" distR="114300" simplePos="0" relativeHeight="251758592" behindDoc="0" locked="0" layoutInCell="1" allowOverlap="1" wp14:anchorId="44890FD5" wp14:editId="01B07633">
                <wp:simplePos x="0" y="0"/>
                <wp:positionH relativeFrom="margin">
                  <wp:posOffset>2049145</wp:posOffset>
                </wp:positionH>
                <wp:positionV relativeFrom="paragraph">
                  <wp:posOffset>2556510</wp:posOffset>
                </wp:positionV>
                <wp:extent cx="310515" cy="284480"/>
                <wp:effectExtent l="0" t="0" r="0" b="1270"/>
                <wp:wrapNone/>
                <wp:docPr id="511" name="Text Box 511"/>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59CD7E81" w14:textId="6979B14B" w:rsidR="00B2302F" w:rsidRPr="00F5628F" w:rsidRDefault="00B2302F" w:rsidP="00B2302F">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90FD5" id="Text Box 511" o:spid="_x0000_s1064" type="#_x0000_t202" style="position:absolute;left:0;text-align:left;margin-left:161.35pt;margin-top:201.3pt;width:24.45pt;height:22.4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" filled="f" stroked="f" strokeweight=".5pt">
                <v:textbox>
                  <w:txbxContent>
                    <w:p w14:paraId="59CD7E81" w14:textId="6979B14B" w:rsidR="00B2302F" w:rsidRPr="00F5628F" w:rsidRDefault="00B2302F" w:rsidP="00B2302F">
                      <w:pPr>
                        <w:rPr>
                          <w:b/>
                          <w:bCs/>
                          <w:color w:val="FF0000"/>
                        </w:rPr>
                      </w:pPr>
                      <w:r>
                        <w:rPr>
                          <w:b/>
                          <w:bCs/>
                          <w:color w:val="FF0000"/>
                        </w:rPr>
                        <w:t>4</w:t>
                      </w:r>
                    </w:p>
                  </w:txbxContent>
                </v:textbox>
                <w10:wrap anchorx="margin"/>
              </v:shape>
            </w:pict>
          </mc:Fallback>
        </mc:AlternateContent>
      </w:r>
      <w:r w:rsidR="008755F3">
        <w:rPr>
          <w:noProof/>
        </w:rPr>
        <mc:AlternateContent>
          <mc:Choice Requires="wps">
            <w:drawing>
              <wp:anchor distT="0" distB="0" distL="114300" distR="114300" simplePos="0" relativeHeight="251754496" behindDoc="0" locked="0" layoutInCell="1" allowOverlap="1" wp14:anchorId="59E9112D" wp14:editId="7E3914B2">
                <wp:simplePos x="0" y="0"/>
                <wp:positionH relativeFrom="column">
                  <wp:posOffset>2694305</wp:posOffset>
                </wp:positionH>
                <wp:positionV relativeFrom="paragraph">
                  <wp:posOffset>2111375</wp:posOffset>
                </wp:positionV>
                <wp:extent cx="310515" cy="284480"/>
                <wp:effectExtent l="0" t="0" r="0" b="1270"/>
                <wp:wrapNone/>
                <wp:docPr id="500" name="Text Box 500"/>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5B0731A6" w14:textId="67A1F980" w:rsidR="002C2695" w:rsidRPr="00F5628F" w:rsidRDefault="002C2695" w:rsidP="002C2695">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9112D" id="Text Box 500" o:spid="_x0000_s1065" type="#_x0000_t202" style="position:absolute;left:0;text-align:left;margin-left:212.15pt;margin-top:166.25pt;width:24.45pt;height:22.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" filled="f" stroked="f" strokeweight=".5pt">
                <v:textbox>
                  <w:txbxContent>
                    <w:p w14:paraId="5B0731A6" w14:textId="67A1F980" w:rsidR="002C2695" w:rsidRPr="00F5628F" w:rsidRDefault="002C2695" w:rsidP="002C2695">
                      <w:pPr>
                        <w:rPr>
                          <w:b/>
                          <w:bCs/>
                          <w:color w:val="FF0000"/>
                        </w:rPr>
                      </w:pPr>
                      <w:r>
                        <w:rPr>
                          <w:b/>
                          <w:bCs/>
                          <w:color w:val="FF0000"/>
                        </w:rPr>
                        <w:t>2</w:t>
                      </w:r>
                    </w:p>
                  </w:txbxContent>
                </v:textbox>
              </v:shape>
            </w:pict>
          </mc:Fallback>
        </mc:AlternateContent>
      </w:r>
      <w:r w:rsidR="008755F3">
        <w:rPr>
          <w:noProof/>
        </w:rPr>
        <mc:AlternateContent>
          <mc:Choice Requires="wps">
            <w:drawing>
              <wp:anchor distT="0" distB="0" distL="114300" distR="114300" simplePos="0" relativeHeight="251752448" behindDoc="0" locked="0" layoutInCell="1" allowOverlap="1" wp14:anchorId="04318FB3" wp14:editId="06F49CB2">
                <wp:simplePos x="0" y="0"/>
                <wp:positionH relativeFrom="column">
                  <wp:posOffset>3587750</wp:posOffset>
                </wp:positionH>
                <wp:positionV relativeFrom="paragraph">
                  <wp:posOffset>1770380</wp:posOffset>
                </wp:positionV>
                <wp:extent cx="310515" cy="284480"/>
                <wp:effectExtent l="0" t="0" r="0" b="1270"/>
                <wp:wrapNone/>
                <wp:docPr id="498" name="Text Box 498"/>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4C0700DB" w14:textId="77777777" w:rsidR="002C2695" w:rsidRPr="00F5628F" w:rsidRDefault="002C2695" w:rsidP="002C2695">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18FB3" id="Text Box 498" o:spid="_x0000_s1066" type="#_x0000_t202" style="position:absolute;left:0;text-align:left;margin-left:282.5pt;margin-top:139.4pt;width:24.45pt;height:2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" filled="f" stroked="f" strokeweight=".5pt">
                <v:textbox>
                  <w:txbxContent>
                    <w:p w14:paraId="4C0700DB" w14:textId="77777777" w:rsidR="002C2695" w:rsidRPr="00F5628F" w:rsidRDefault="002C2695" w:rsidP="002C2695">
                      <w:pPr>
                        <w:rPr>
                          <w:b/>
                          <w:bCs/>
                          <w:color w:val="FF0000"/>
                        </w:rPr>
                      </w:pPr>
                      <w:r>
                        <w:rPr>
                          <w:b/>
                          <w:bCs/>
                          <w:color w:val="FF0000"/>
                        </w:rPr>
                        <w:t>1</w:t>
                      </w:r>
                    </w:p>
                  </w:txbxContent>
                </v:textbox>
              </v:shape>
            </w:pict>
          </mc:Fallback>
        </mc:AlternateContent>
      </w:r>
      <w:r w:rsidR="008755F3">
        <w:rPr>
          <w:noProof/>
        </w:rPr>
        <mc:AlternateContent>
          <mc:Choice Requires="wps">
            <w:drawing>
              <wp:anchor distT="0" distB="0" distL="114300" distR="114300" simplePos="0" relativeHeight="251762688" behindDoc="0" locked="0" layoutInCell="1" allowOverlap="1" wp14:anchorId="355FD6F0" wp14:editId="7D154936">
                <wp:simplePos x="0" y="0"/>
                <wp:positionH relativeFrom="margin">
                  <wp:posOffset>4937760</wp:posOffset>
                </wp:positionH>
                <wp:positionV relativeFrom="paragraph">
                  <wp:posOffset>465455</wp:posOffset>
                </wp:positionV>
                <wp:extent cx="310515" cy="284480"/>
                <wp:effectExtent l="0" t="0" r="0" b="1270"/>
                <wp:wrapNone/>
                <wp:docPr id="513" name="Text Box 513"/>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7BB38EAB" w14:textId="62795113" w:rsidR="00191D8C" w:rsidRPr="00F5628F" w:rsidRDefault="00266D88" w:rsidP="00191D8C">
                            <w:pP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FD6F0" id="Text Box 513" o:spid="_x0000_s1067" type="#_x0000_t202" style="position:absolute;left:0;text-align:left;margin-left:388.8pt;margin-top:36.65pt;width:24.45pt;height:22.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" filled="f" stroked="f" strokeweight=".5pt">
                <v:textbox>
                  <w:txbxContent>
                    <w:p w14:paraId="7BB38EAB" w14:textId="62795113" w:rsidR="00191D8C" w:rsidRPr="00F5628F" w:rsidRDefault="00266D88" w:rsidP="00191D8C">
                      <w:pPr>
                        <w:rPr>
                          <w:b/>
                          <w:bCs/>
                          <w:color w:val="FF0000"/>
                        </w:rPr>
                      </w:pPr>
                      <w:r>
                        <w:rPr>
                          <w:b/>
                          <w:bCs/>
                          <w:color w:val="FF0000"/>
                        </w:rPr>
                        <w:t>6</w:t>
                      </w:r>
                    </w:p>
                  </w:txbxContent>
                </v:textbox>
                <w10:wrap anchorx="margin"/>
              </v:shape>
            </w:pict>
          </mc:Fallback>
        </mc:AlternateContent>
      </w:r>
      <w:r w:rsidR="008755F3" w:rsidRPr="008755F3">
        <w:rPr>
          <w:noProof/>
        </w:rPr>
        <w:drawing>
          <wp:inline distT="0" distB="0" distL="0" distR="0" wp14:anchorId="08F35F20" wp14:editId="6C24E24F">
            <wp:extent cx="6210935" cy="3827145"/>
            <wp:effectExtent l="0" t="0" r="0" b="190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10935" cy="3827145"/>
                    </a:xfrm>
                    <a:prstGeom prst="rect">
                      <a:avLst/>
                    </a:prstGeom>
                  </pic:spPr>
                </pic:pic>
              </a:graphicData>
            </a:graphic>
          </wp:inline>
        </w:drawing>
      </w:r>
    </w:p>
    <w:p w14:paraId="536E55F4" w14:textId="45767497" w:rsidR="002C2695" w:rsidRDefault="002C2695" w:rsidP="002C2695">
      <w:pPr>
        <w:jc w:val="center"/>
        <w:rPr>
          <w:sz w:val="22"/>
        </w:rPr>
      </w:pPr>
      <w:r w:rsidRPr="007F64E1">
        <w:rPr>
          <w:sz w:val="22"/>
        </w:rPr>
        <w:t>Figure 4.</w:t>
      </w:r>
      <w:r>
        <w:rPr>
          <w:sz w:val="22"/>
        </w:rPr>
        <w:t>1</w:t>
      </w:r>
      <w:r w:rsidR="00CB3CF6">
        <w:rPr>
          <w:sz w:val="22"/>
        </w:rPr>
        <w:t>1</w:t>
      </w:r>
      <w:r>
        <w:rPr>
          <w:sz w:val="22"/>
        </w:rPr>
        <w:t>.</w:t>
      </w:r>
      <w:r w:rsidR="00D453A9">
        <w:rPr>
          <w:sz w:val="22"/>
        </w:rPr>
        <w:t xml:space="preserve">1. Shift change </w:t>
      </w:r>
      <w:r>
        <w:rPr>
          <w:sz w:val="22"/>
        </w:rPr>
        <w:t>request form</w:t>
      </w:r>
    </w:p>
    <w:p w14:paraId="76E1736E" w14:textId="77777777" w:rsidR="002C2695" w:rsidRDefault="002C2695" w:rsidP="008755F3">
      <w:pPr>
        <w:spacing w:line="360" w:lineRule="auto"/>
      </w:pPr>
    </w:p>
    <w:p w14:paraId="2B42DB6B" w14:textId="58B7EC48" w:rsidR="002C2695" w:rsidRDefault="00266D88" w:rsidP="002C2695">
      <w:pPr>
        <w:spacing w:line="360" w:lineRule="auto"/>
        <w:jc w:val="center"/>
      </w:pPr>
      <w:r>
        <w:rPr>
          <w:noProof/>
        </w:rPr>
        <w:lastRenderedPageBreak/>
        <w:drawing>
          <wp:inline distT="0" distB="0" distL="0" distR="0" wp14:anchorId="22F06551" wp14:editId="42A82F48">
            <wp:extent cx="5298621" cy="2200275"/>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8953" t="45256" r="24854" b="28026"/>
                    <a:stretch/>
                  </pic:blipFill>
                  <pic:spPr bwMode="auto">
                    <a:xfrm>
                      <a:off x="0" y="0"/>
                      <a:ext cx="5310265" cy="2205110"/>
                    </a:xfrm>
                    <a:prstGeom prst="rect">
                      <a:avLst/>
                    </a:prstGeom>
                    <a:ln>
                      <a:noFill/>
                    </a:ln>
                    <a:extLst>
                      <a:ext uri="{53640926-AAD7-44D8-BBD7-CCE9431645EC}">
                        <a14:shadowObscured xmlns:a14="http://schemas.microsoft.com/office/drawing/2010/main"/>
                      </a:ext>
                    </a:extLst>
                  </pic:spPr>
                </pic:pic>
              </a:graphicData>
            </a:graphic>
          </wp:inline>
        </w:drawing>
      </w:r>
    </w:p>
    <w:p w14:paraId="33F785FB" w14:textId="4735E888" w:rsidR="00EE1964" w:rsidRDefault="00D453A9" w:rsidP="008755F3">
      <w:pPr>
        <w:jc w:val="center"/>
        <w:rPr>
          <w:sz w:val="22"/>
        </w:rPr>
      </w:pPr>
      <w:r w:rsidRPr="007F64E1">
        <w:rPr>
          <w:sz w:val="22"/>
        </w:rPr>
        <w:t>Figure 4.</w:t>
      </w:r>
      <w:r>
        <w:rPr>
          <w:sz w:val="22"/>
        </w:rPr>
        <w:t>1</w:t>
      </w:r>
      <w:r w:rsidR="00CB3CF6">
        <w:rPr>
          <w:sz w:val="22"/>
        </w:rPr>
        <w:t>1</w:t>
      </w:r>
      <w:r>
        <w:rPr>
          <w:sz w:val="22"/>
        </w:rPr>
        <w:t>.2. Choose date</w:t>
      </w:r>
    </w:p>
    <w:p w14:paraId="4FE05989" w14:textId="77777777" w:rsidR="007E150B" w:rsidRPr="00AF368E" w:rsidRDefault="007E150B" w:rsidP="00AF368E">
      <w:pPr>
        <w:jc w:val="center"/>
        <w:rPr>
          <w:sz w:val="22"/>
        </w:rPr>
      </w:pPr>
    </w:p>
    <w:tbl>
      <w:tblPr>
        <w:tblStyle w:val="TableGridLight"/>
        <w:tblW w:w="0" w:type="auto"/>
        <w:tblLook w:val="04A0" w:firstRow="1" w:lastRow="0" w:firstColumn="1" w:lastColumn="0" w:noHBand="0" w:noVBand="1"/>
      </w:tblPr>
      <w:tblGrid>
        <w:gridCol w:w="2971"/>
        <w:gridCol w:w="6658"/>
      </w:tblGrid>
      <w:tr w:rsidR="00D453A9" w14:paraId="382DC2C5" w14:textId="77777777" w:rsidTr="005A18C7">
        <w:trPr>
          <w:trHeight w:val="450"/>
        </w:trPr>
        <w:tc>
          <w:tcPr>
            <w:tcW w:w="2972" w:type="dxa"/>
            <w:shd w:val="clear" w:color="auto" w:fill="60C5E8" w:themeFill="accent5"/>
            <w:vAlign w:val="center"/>
          </w:tcPr>
          <w:p w14:paraId="5F7F9DE0" w14:textId="1541BDC3" w:rsidR="00D453A9" w:rsidRPr="00F5628F" w:rsidRDefault="00D453A9"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3DD8908A" w14:textId="77777777" w:rsidR="00D453A9" w:rsidRPr="00F5628F" w:rsidRDefault="00D453A9" w:rsidP="005A18C7">
            <w:pPr>
              <w:tabs>
                <w:tab w:val="left" w:pos="8069"/>
              </w:tabs>
              <w:jc w:val="center"/>
              <w:rPr>
                <w:b/>
                <w:bCs/>
              </w:rPr>
            </w:pPr>
            <w:r w:rsidRPr="00F5628F">
              <w:rPr>
                <w:b/>
                <w:bCs/>
              </w:rPr>
              <w:t>Description</w:t>
            </w:r>
          </w:p>
        </w:tc>
      </w:tr>
      <w:tr w:rsidR="00D453A9" w14:paraId="2D3F1147" w14:textId="77777777" w:rsidTr="005A18C7">
        <w:trPr>
          <w:trHeight w:val="419"/>
        </w:trPr>
        <w:tc>
          <w:tcPr>
            <w:tcW w:w="2972" w:type="dxa"/>
            <w:vAlign w:val="center"/>
          </w:tcPr>
          <w:p w14:paraId="0599CC01" w14:textId="4F78E2B9" w:rsidR="00D453A9" w:rsidRDefault="00D453A9" w:rsidP="005A18C7">
            <w:pPr>
              <w:tabs>
                <w:tab w:val="left" w:pos="8069"/>
              </w:tabs>
              <w:jc w:val="center"/>
            </w:pPr>
            <w:r>
              <w:t>1</w:t>
            </w:r>
          </w:p>
        </w:tc>
        <w:tc>
          <w:tcPr>
            <w:tcW w:w="6662" w:type="dxa"/>
          </w:tcPr>
          <w:p w14:paraId="783403EC" w14:textId="77777777" w:rsidR="00D453A9" w:rsidRPr="00B2302F" w:rsidRDefault="00D453A9" w:rsidP="005416C3">
            <w:pPr>
              <w:pStyle w:val="ListParagraph"/>
              <w:numPr>
                <w:ilvl w:val="0"/>
                <w:numId w:val="18"/>
              </w:numPr>
              <w:spacing w:after="160" w:line="360" w:lineRule="auto"/>
              <w:jc w:val="both"/>
              <w:rPr>
                <w:szCs w:val="26"/>
              </w:rPr>
            </w:pPr>
            <w:r w:rsidRPr="00B2302F">
              <w:rPr>
                <w:szCs w:val="26"/>
              </w:rPr>
              <w:t>This field is mandatory.</w:t>
            </w:r>
          </w:p>
          <w:p w14:paraId="7E877276" w14:textId="0F6B8083" w:rsidR="00D453A9" w:rsidRPr="00B2302F" w:rsidRDefault="00D453A9" w:rsidP="005416C3">
            <w:pPr>
              <w:pStyle w:val="ListParagraph"/>
              <w:numPr>
                <w:ilvl w:val="0"/>
                <w:numId w:val="18"/>
              </w:numPr>
              <w:tabs>
                <w:tab w:val="left" w:pos="8069"/>
              </w:tabs>
              <w:spacing w:line="360" w:lineRule="auto"/>
              <w:rPr>
                <w:szCs w:val="26"/>
              </w:rPr>
            </w:pPr>
            <w:r w:rsidRPr="00B2302F">
              <w:rPr>
                <w:szCs w:val="26"/>
              </w:rPr>
              <w:t>Only select colored days on the calendar</w:t>
            </w:r>
            <w:r w:rsidR="00B2302F" w:rsidRPr="00B2302F">
              <w:rPr>
                <w:szCs w:val="26"/>
              </w:rPr>
              <w:t xml:space="preserve"> </w:t>
            </w:r>
            <w:r w:rsidRPr="00B2302F">
              <w:rPr>
                <w:szCs w:val="26"/>
              </w:rPr>
              <w:t>(</w:t>
            </w:r>
            <w:r w:rsidR="00B2302F" w:rsidRPr="00B2302F">
              <w:rPr>
                <w:szCs w:val="26"/>
              </w:rPr>
              <w:t>the day that has working shift, excluding the day has been submitted for half-day leave</w:t>
            </w:r>
            <w:r w:rsidRPr="00B2302F">
              <w:rPr>
                <w:szCs w:val="26"/>
              </w:rPr>
              <w:t>) - ( Figure 4.</w:t>
            </w:r>
            <w:r w:rsidR="00191D8C">
              <w:rPr>
                <w:szCs w:val="26"/>
              </w:rPr>
              <w:t>10</w:t>
            </w:r>
            <w:r w:rsidRPr="00B2302F">
              <w:rPr>
                <w:szCs w:val="26"/>
              </w:rPr>
              <w:t>.2)</w:t>
            </w:r>
          </w:p>
        </w:tc>
      </w:tr>
      <w:tr w:rsidR="00D453A9" w14:paraId="2122D639" w14:textId="77777777" w:rsidTr="00B2302F">
        <w:trPr>
          <w:trHeight w:val="419"/>
        </w:trPr>
        <w:tc>
          <w:tcPr>
            <w:tcW w:w="2972" w:type="dxa"/>
            <w:vAlign w:val="center"/>
          </w:tcPr>
          <w:p w14:paraId="6786A6BC" w14:textId="3739E454" w:rsidR="00D453A9" w:rsidRDefault="00B2302F" w:rsidP="005A18C7">
            <w:pPr>
              <w:tabs>
                <w:tab w:val="left" w:pos="8069"/>
              </w:tabs>
              <w:jc w:val="center"/>
            </w:pPr>
            <w:r>
              <w:t>2</w:t>
            </w:r>
          </w:p>
        </w:tc>
        <w:tc>
          <w:tcPr>
            <w:tcW w:w="6662" w:type="dxa"/>
            <w:vAlign w:val="center"/>
          </w:tcPr>
          <w:p w14:paraId="1D1A9DC2" w14:textId="65DD1E0B" w:rsidR="00D453A9" w:rsidRPr="00B2302F" w:rsidRDefault="00B2302F" w:rsidP="00B2302F">
            <w:pPr>
              <w:spacing w:after="160" w:line="360" w:lineRule="auto"/>
              <w:rPr>
                <w:szCs w:val="26"/>
              </w:rPr>
            </w:pPr>
            <w:r w:rsidRPr="00B2302F">
              <w:rPr>
                <w:szCs w:val="26"/>
              </w:rPr>
              <w:t>Show working shift of the selected day</w:t>
            </w:r>
            <w:r>
              <w:rPr>
                <w:szCs w:val="26"/>
              </w:rPr>
              <w:t>.</w:t>
            </w:r>
          </w:p>
        </w:tc>
      </w:tr>
      <w:tr w:rsidR="00D453A9" w14:paraId="27282DE6" w14:textId="77777777" w:rsidTr="005A18C7">
        <w:trPr>
          <w:trHeight w:val="419"/>
        </w:trPr>
        <w:tc>
          <w:tcPr>
            <w:tcW w:w="2972" w:type="dxa"/>
            <w:vAlign w:val="center"/>
          </w:tcPr>
          <w:p w14:paraId="50810BC4" w14:textId="283F346D" w:rsidR="00D453A9" w:rsidRDefault="007B2D07" w:rsidP="005A18C7">
            <w:pPr>
              <w:tabs>
                <w:tab w:val="left" w:pos="8069"/>
              </w:tabs>
              <w:jc w:val="center"/>
            </w:pPr>
            <w:r>
              <w:t>3</w:t>
            </w:r>
          </w:p>
        </w:tc>
        <w:tc>
          <w:tcPr>
            <w:tcW w:w="6662" w:type="dxa"/>
          </w:tcPr>
          <w:p w14:paraId="6A750AB2" w14:textId="33B8A4DD" w:rsidR="00D453A9" w:rsidRPr="007B2D07" w:rsidRDefault="007B2D07" w:rsidP="007B2D07">
            <w:pPr>
              <w:tabs>
                <w:tab w:val="left" w:pos="8069"/>
              </w:tabs>
              <w:spacing w:line="360" w:lineRule="auto"/>
              <w:rPr>
                <w:szCs w:val="26"/>
              </w:rPr>
            </w:pPr>
            <w:r>
              <w:rPr>
                <w:szCs w:val="26"/>
              </w:rPr>
              <w:t>Show other shift of selected day.</w:t>
            </w:r>
          </w:p>
        </w:tc>
      </w:tr>
      <w:tr w:rsidR="00D453A9" w14:paraId="0645D996" w14:textId="77777777" w:rsidTr="005A18C7">
        <w:trPr>
          <w:trHeight w:val="419"/>
        </w:trPr>
        <w:tc>
          <w:tcPr>
            <w:tcW w:w="2972" w:type="dxa"/>
            <w:vAlign w:val="center"/>
          </w:tcPr>
          <w:p w14:paraId="4B75A539" w14:textId="12FE2334" w:rsidR="00D453A9" w:rsidRDefault="007B2D07" w:rsidP="005A18C7">
            <w:pPr>
              <w:tabs>
                <w:tab w:val="left" w:pos="8069"/>
              </w:tabs>
              <w:jc w:val="center"/>
            </w:pPr>
            <w:r>
              <w:t>4</w:t>
            </w:r>
          </w:p>
        </w:tc>
        <w:tc>
          <w:tcPr>
            <w:tcW w:w="6662" w:type="dxa"/>
          </w:tcPr>
          <w:p w14:paraId="55645CB8" w14:textId="6D788A1A" w:rsidR="00D453A9" w:rsidRPr="007B2D07" w:rsidRDefault="007B2D07" w:rsidP="007B2D07">
            <w:pPr>
              <w:tabs>
                <w:tab w:val="left" w:pos="8069"/>
              </w:tabs>
              <w:spacing w:line="360" w:lineRule="auto"/>
              <w:rPr>
                <w:szCs w:val="26"/>
              </w:rPr>
            </w:pPr>
            <w:r>
              <w:rPr>
                <w:szCs w:val="26"/>
              </w:rPr>
              <w:t>S</w:t>
            </w:r>
            <w:r w:rsidRPr="007B2D07">
              <w:rPr>
                <w:szCs w:val="26"/>
              </w:rPr>
              <w:t>how all employees name who has other working shift of the selected day</w:t>
            </w:r>
            <w:r>
              <w:rPr>
                <w:szCs w:val="26"/>
              </w:rPr>
              <w:t>.</w:t>
            </w:r>
          </w:p>
        </w:tc>
      </w:tr>
      <w:tr w:rsidR="00D453A9" w14:paraId="7AA3F173" w14:textId="77777777" w:rsidTr="005A18C7">
        <w:trPr>
          <w:trHeight w:val="419"/>
        </w:trPr>
        <w:tc>
          <w:tcPr>
            <w:tcW w:w="2972" w:type="dxa"/>
            <w:vAlign w:val="center"/>
          </w:tcPr>
          <w:p w14:paraId="40B901B2" w14:textId="6FAC4F84" w:rsidR="00D453A9" w:rsidRDefault="00266D88" w:rsidP="005A18C7">
            <w:pPr>
              <w:tabs>
                <w:tab w:val="left" w:pos="8069"/>
              </w:tabs>
              <w:jc w:val="center"/>
            </w:pPr>
            <w:r>
              <w:t>5</w:t>
            </w:r>
          </w:p>
        </w:tc>
        <w:tc>
          <w:tcPr>
            <w:tcW w:w="6662" w:type="dxa"/>
          </w:tcPr>
          <w:p w14:paraId="1482D7F8" w14:textId="7D5C921D" w:rsidR="00D453A9" w:rsidRPr="00B2302F" w:rsidRDefault="00191D8C" w:rsidP="005A18C7">
            <w:pPr>
              <w:tabs>
                <w:tab w:val="left" w:pos="8069"/>
              </w:tabs>
              <w:spacing w:line="360" w:lineRule="auto"/>
              <w:rPr>
                <w:szCs w:val="26"/>
              </w:rPr>
            </w:pPr>
            <w:r w:rsidRPr="00191D8C">
              <w:rPr>
                <w:szCs w:val="26"/>
              </w:rPr>
              <w:t>Submit the request form to the selected employee, if the employee accepted, request will send to admin to confirm</w:t>
            </w:r>
            <w:r>
              <w:rPr>
                <w:szCs w:val="26"/>
              </w:rPr>
              <w:t>.</w:t>
            </w:r>
          </w:p>
        </w:tc>
      </w:tr>
      <w:tr w:rsidR="00191D8C" w14:paraId="6B1A0607" w14:textId="77777777" w:rsidTr="005A18C7">
        <w:trPr>
          <w:trHeight w:val="419"/>
        </w:trPr>
        <w:tc>
          <w:tcPr>
            <w:tcW w:w="2972" w:type="dxa"/>
            <w:vAlign w:val="center"/>
          </w:tcPr>
          <w:p w14:paraId="73515024" w14:textId="26D8BB6B" w:rsidR="00191D8C" w:rsidRDefault="00266D88" w:rsidP="00191D8C">
            <w:pPr>
              <w:tabs>
                <w:tab w:val="left" w:pos="8069"/>
              </w:tabs>
              <w:jc w:val="center"/>
            </w:pPr>
            <w:r>
              <w:t>6</w:t>
            </w:r>
          </w:p>
        </w:tc>
        <w:tc>
          <w:tcPr>
            <w:tcW w:w="6662" w:type="dxa"/>
          </w:tcPr>
          <w:p w14:paraId="117C5D75" w14:textId="4E54874D" w:rsidR="00191D8C" w:rsidRPr="00191D8C" w:rsidRDefault="00191D8C" w:rsidP="00191D8C">
            <w:pPr>
              <w:tabs>
                <w:tab w:val="left" w:pos="8069"/>
              </w:tabs>
              <w:spacing w:line="360" w:lineRule="auto"/>
              <w:rPr>
                <w:szCs w:val="26"/>
              </w:rPr>
            </w:pPr>
            <w:r w:rsidRPr="0039572E">
              <w:t xml:space="preserve">Move to page of creating </w:t>
            </w:r>
            <w:r>
              <w:t xml:space="preserve">leave </w:t>
            </w:r>
            <w:r w:rsidRPr="0039572E">
              <w:t>requests.</w:t>
            </w:r>
          </w:p>
        </w:tc>
      </w:tr>
    </w:tbl>
    <w:p w14:paraId="0CD01FB7" w14:textId="653E60F2" w:rsidR="00D453A9" w:rsidRDefault="00D453A9" w:rsidP="00191D8C">
      <w:pPr>
        <w:spacing w:line="360" w:lineRule="auto"/>
      </w:pPr>
    </w:p>
    <w:p w14:paraId="4535732B" w14:textId="5886FC91" w:rsidR="001870DF" w:rsidRDefault="00EE1964" w:rsidP="00EE1964">
      <w:pPr>
        <w:spacing w:line="360" w:lineRule="auto"/>
        <w:rPr>
          <w:b/>
          <w:bCs/>
          <w:u w:val="single"/>
        </w:rPr>
      </w:pPr>
      <w:r w:rsidRPr="00EE1964">
        <w:rPr>
          <w:b/>
          <w:bCs/>
          <w:u w:val="single"/>
        </w:rPr>
        <w:t xml:space="preserve">Some constraints when creating the </w:t>
      </w:r>
      <w:r w:rsidR="005416C3">
        <w:rPr>
          <w:b/>
          <w:bCs/>
          <w:u w:val="single"/>
        </w:rPr>
        <w:t xml:space="preserve">change shift </w:t>
      </w:r>
      <w:r w:rsidRPr="00EE1964">
        <w:rPr>
          <w:b/>
          <w:bCs/>
          <w:u w:val="single"/>
        </w:rPr>
        <w:t>request:</w:t>
      </w:r>
    </w:p>
    <w:p w14:paraId="61C1F426" w14:textId="54902B47" w:rsidR="009A6F58" w:rsidRPr="009A6F58" w:rsidRDefault="009A6F58" w:rsidP="009A6F58">
      <w:pPr>
        <w:spacing w:line="360" w:lineRule="auto"/>
        <w:jc w:val="both"/>
      </w:pPr>
      <w:r w:rsidRPr="009A6F58">
        <w:t xml:space="preserve">Employees are allowed to submit 4 days in advance excluding today, so the deadline is 3 days from creation </w:t>
      </w:r>
      <w:r w:rsidR="00B35A76">
        <w:t xml:space="preserve">day </w:t>
      </w:r>
      <w:r w:rsidRPr="009A6F58">
        <w:t>(excluding today).</w:t>
      </w:r>
    </w:p>
    <w:p w14:paraId="7D844932" w14:textId="5CA5EF8D" w:rsidR="001F4BD2" w:rsidRPr="009A6F58" w:rsidRDefault="009A6F58" w:rsidP="009A6F58">
      <w:pPr>
        <w:spacing w:line="360" w:lineRule="auto"/>
        <w:jc w:val="both"/>
      </w:pPr>
      <w:r w:rsidRPr="009A6F58">
        <w:t xml:space="preserve">For example, on October 4, the employee submits </w:t>
      </w:r>
      <w:r w:rsidR="00B35A76" w:rsidRPr="00B35A76">
        <w:t>change shift request</w:t>
      </w:r>
      <w:r w:rsidR="00B35A76" w:rsidRPr="009A6F58">
        <w:t xml:space="preserve"> </w:t>
      </w:r>
      <w:r w:rsidRPr="009A6F58">
        <w:t>for October 8 (or the days after that), the deadline is still on October 7.</w:t>
      </w:r>
    </w:p>
    <w:p w14:paraId="2145FE83" w14:textId="3CA9C183" w:rsidR="00191D8C" w:rsidRDefault="007A79E0" w:rsidP="005416C3">
      <w:pPr>
        <w:pStyle w:val="Heading2"/>
        <w:framePr w:hSpace="0" w:wrap="auto" w:vAnchor="margin" w:hAnchor="text" w:yAlign="inline"/>
      </w:pPr>
      <w:bookmarkStart w:id="102" w:name="_Toc84412612"/>
      <w:bookmarkStart w:id="103" w:name="_Toc84515338"/>
      <w:r>
        <w:t>7</w:t>
      </w:r>
      <w:r w:rsidR="00191D8C">
        <w:t>. Notification</w:t>
      </w:r>
      <w:bookmarkEnd w:id="102"/>
      <w:bookmarkEnd w:id="103"/>
    </w:p>
    <w:p w14:paraId="0D1EF111" w14:textId="008D84DF" w:rsidR="00B70FE5" w:rsidRDefault="007A79E0" w:rsidP="002D138E">
      <w:pPr>
        <w:pStyle w:val="Heading3"/>
        <w:spacing w:line="360" w:lineRule="auto"/>
      </w:pPr>
      <w:bookmarkStart w:id="104" w:name="_Toc84412613"/>
      <w:bookmarkStart w:id="105" w:name="_Toc84515339"/>
      <w:r>
        <w:t>7</w:t>
      </w:r>
      <w:r w:rsidR="00B70FE5">
        <w:t xml:space="preserve">.1. </w:t>
      </w:r>
      <w:r w:rsidR="00B70FE5" w:rsidRPr="00D07F6C">
        <w:t>Description</w:t>
      </w:r>
      <w:bookmarkEnd w:id="104"/>
      <w:bookmarkEnd w:id="105"/>
    </w:p>
    <w:p w14:paraId="06881EB5" w14:textId="3F01044D" w:rsidR="00FA0BBC" w:rsidRDefault="00D80369" w:rsidP="00FA0BBC">
      <w:pPr>
        <w:spacing w:line="360" w:lineRule="auto"/>
        <w:jc w:val="both"/>
      </w:pPr>
      <w:r w:rsidRPr="00D80369">
        <w:lastRenderedPageBreak/>
        <w:t>The notification will display notices about employee leave requests, shift change requests and other employee shift change requests sent to</w:t>
      </w:r>
      <w:r>
        <w:t xml:space="preserve">. </w:t>
      </w:r>
      <w:r w:rsidR="00FA0BBC" w:rsidRPr="00FA0BBC">
        <w:t>The notification will assist employees in tracking whether their request for leave or shift change has been approved or not</w:t>
      </w:r>
      <w:r w:rsidR="00FA0BBC">
        <w:t>.</w:t>
      </w:r>
    </w:p>
    <w:p w14:paraId="337E5261" w14:textId="00614013" w:rsidR="00DC2AC0" w:rsidRDefault="007A79E0" w:rsidP="002D138E">
      <w:pPr>
        <w:pStyle w:val="Heading3"/>
        <w:spacing w:line="360" w:lineRule="auto"/>
      </w:pPr>
      <w:bookmarkStart w:id="106" w:name="_Toc84412614"/>
      <w:bookmarkStart w:id="107" w:name="_Toc84515340"/>
      <w:r>
        <w:t>7</w:t>
      </w:r>
      <w:r w:rsidR="00AF368E">
        <w:t xml:space="preserve">.2. </w:t>
      </w:r>
      <w:r w:rsidR="00DC2AC0">
        <w:t>Design and operation</w:t>
      </w:r>
      <w:bookmarkEnd w:id="106"/>
      <w:bookmarkEnd w:id="107"/>
    </w:p>
    <w:p w14:paraId="679940D1" w14:textId="691CB369" w:rsidR="00FA0BBC" w:rsidRDefault="00C24C5A" w:rsidP="00FA0BBC">
      <w:r>
        <w:rPr>
          <w:noProof/>
        </w:rPr>
        <mc:AlternateContent>
          <mc:Choice Requires="wps">
            <w:drawing>
              <wp:anchor distT="0" distB="0" distL="114300" distR="114300" simplePos="0" relativeHeight="251765760" behindDoc="0" locked="0" layoutInCell="1" allowOverlap="1" wp14:anchorId="6AED57B3" wp14:editId="3790FDA0">
                <wp:simplePos x="0" y="0"/>
                <wp:positionH relativeFrom="column">
                  <wp:posOffset>537210</wp:posOffset>
                </wp:positionH>
                <wp:positionV relativeFrom="paragraph">
                  <wp:posOffset>1347470</wp:posOffset>
                </wp:positionV>
                <wp:extent cx="724619" cy="301924"/>
                <wp:effectExtent l="0" t="0" r="0" b="3175"/>
                <wp:wrapNone/>
                <wp:docPr id="516" name="Text Box 516"/>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60630E09" w14:textId="77777777" w:rsidR="00FA0BBC" w:rsidRPr="007F64E1" w:rsidRDefault="00FA0BBC" w:rsidP="00FA0BBC">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D57B3" id="Text Box 516" o:spid="_x0000_s1068" type="#_x0000_t202" style="position:absolute;margin-left:42.3pt;margin-top:106.1pt;width:57.05pt;height:23.7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" filled="f" stroked="f" strokeweight=".5pt">
                <v:textbox>
                  <w:txbxContent>
                    <w:p w14:paraId="60630E09" w14:textId="77777777" w:rsidR="00FA0BBC" w:rsidRPr="007F64E1" w:rsidRDefault="00FA0BBC" w:rsidP="00FA0BBC">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3E16B0C0" wp14:editId="2AFAA014">
                <wp:simplePos x="0" y="0"/>
                <wp:positionH relativeFrom="column">
                  <wp:posOffset>413385</wp:posOffset>
                </wp:positionH>
                <wp:positionV relativeFrom="paragraph">
                  <wp:posOffset>1256030</wp:posOffset>
                </wp:positionV>
                <wp:extent cx="304800" cy="114300"/>
                <wp:effectExtent l="38100" t="38100" r="19050" b="19050"/>
                <wp:wrapNone/>
                <wp:docPr id="515" name="Straight Arrow Connector 515"/>
                <wp:cNvGraphicFramePr/>
                <a:graphic xmlns:a="http://schemas.openxmlformats.org/drawingml/2006/main">
                  <a:graphicData uri="http://schemas.microsoft.com/office/word/2010/wordprocessingShape">
                    <wps:wsp>
                      <wps:cNvCnPr/>
                      <wps:spPr>
                        <a:xfrm flipH="1" flipV="1">
                          <a:off x="0" y="0"/>
                          <a:ext cx="30480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33F05" id="Straight Arrow Connector 515" o:spid="_x0000_s1026" type="#_x0000_t32" style="position:absolute;margin-left:32.55pt;margin-top:98.9pt;width:24pt;height:9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" strokecolor="red">
                <v:stroke endarrow="block"/>
              </v:shape>
            </w:pict>
          </mc:Fallback>
        </mc:AlternateContent>
      </w:r>
      <w:r w:rsidR="00685849">
        <w:rPr>
          <w:noProof/>
        </w:rPr>
        <mc:AlternateContent>
          <mc:Choice Requires="wps">
            <w:drawing>
              <wp:anchor distT="0" distB="0" distL="114300" distR="114300" simplePos="0" relativeHeight="251773952" behindDoc="0" locked="0" layoutInCell="1" allowOverlap="1" wp14:anchorId="1546ED7D" wp14:editId="110A1EDE">
                <wp:simplePos x="0" y="0"/>
                <wp:positionH relativeFrom="column">
                  <wp:posOffset>1880235</wp:posOffset>
                </wp:positionH>
                <wp:positionV relativeFrom="paragraph">
                  <wp:posOffset>909320</wp:posOffset>
                </wp:positionV>
                <wp:extent cx="310515" cy="284480"/>
                <wp:effectExtent l="0" t="0" r="0" b="1270"/>
                <wp:wrapNone/>
                <wp:docPr id="520" name="Text Box 520"/>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73891912" w14:textId="38A5E977" w:rsidR="00FA0BBC" w:rsidRPr="00F5628F" w:rsidRDefault="00FA0BBC" w:rsidP="00FA0BBC">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6ED7D" id="Text Box 520" o:spid="_x0000_s1069" type="#_x0000_t202" style="position:absolute;margin-left:148.05pt;margin-top:71.6pt;width:24.45pt;height:2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" filled="f" stroked="f" strokeweight=".5pt">
                <v:textbox>
                  <w:txbxContent>
                    <w:p w14:paraId="73891912" w14:textId="38A5E977" w:rsidR="00FA0BBC" w:rsidRPr="00F5628F" w:rsidRDefault="00FA0BBC" w:rsidP="00FA0BBC">
                      <w:pPr>
                        <w:rPr>
                          <w:b/>
                          <w:bCs/>
                          <w:color w:val="FF0000"/>
                        </w:rPr>
                      </w:pPr>
                      <w:r>
                        <w:rPr>
                          <w:b/>
                          <w:bCs/>
                          <w:color w:val="FF0000"/>
                        </w:rPr>
                        <w:t>4</w:t>
                      </w:r>
                    </w:p>
                  </w:txbxContent>
                </v:textbox>
              </v:shape>
            </w:pict>
          </mc:Fallback>
        </mc:AlternateContent>
      </w:r>
      <w:r w:rsidR="00FA0BBC">
        <w:rPr>
          <w:noProof/>
        </w:rPr>
        <mc:AlternateContent>
          <mc:Choice Requires="wps">
            <w:drawing>
              <wp:anchor distT="0" distB="0" distL="114300" distR="114300" simplePos="0" relativeHeight="251771904" behindDoc="0" locked="0" layoutInCell="1" allowOverlap="1" wp14:anchorId="266B5678" wp14:editId="4B216782">
                <wp:simplePos x="0" y="0"/>
                <wp:positionH relativeFrom="column">
                  <wp:posOffset>1632585</wp:posOffset>
                </wp:positionH>
                <wp:positionV relativeFrom="paragraph">
                  <wp:posOffset>204470</wp:posOffset>
                </wp:positionV>
                <wp:extent cx="310515" cy="284480"/>
                <wp:effectExtent l="0" t="0" r="0" b="1270"/>
                <wp:wrapNone/>
                <wp:docPr id="519" name="Text Box 519"/>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5A826B21" w14:textId="54BE979D" w:rsidR="00FA0BBC" w:rsidRPr="00F5628F" w:rsidRDefault="00FA0BBC" w:rsidP="00FA0BBC">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B5678" id="Text Box 519" o:spid="_x0000_s1070" type="#_x0000_t202" style="position:absolute;margin-left:128.55pt;margin-top:16.1pt;width:24.45pt;height:22.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" filled="f" stroked="f" strokeweight=".5pt">
                <v:textbox>
                  <w:txbxContent>
                    <w:p w14:paraId="5A826B21" w14:textId="54BE979D" w:rsidR="00FA0BBC" w:rsidRPr="00F5628F" w:rsidRDefault="00FA0BBC" w:rsidP="00FA0BBC">
                      <w:pPr>
                        <w:rPr>
                          <w:b/>
                          <w:bCs/>
                          <w:color w:val="FF0000"/>
                        </w:rPr>
                      </w:pPr>
                      <w:r>
                        <w:rPr>
                          <w:b/>
                          <w:bCs/>
                          <w:color w:val="FF0000"/>
                        </w:rPr>
                        <w:t>3</w:t>
                      </w:r>
                    </w:p>
                  </w:txbxContent>
                </v:textbox>
              </v:shape>
            </w:pict>
          </mc:Fallback>
        </mc:AlternateContent>
      </w:r>
      <w:r w:rsidR="00FA0BBC">
        <w:rPr>
          <w:noProof/>
        </w:rPr>
        <mc:AlternateContent>
          <mc:Choice Requires="wps">
            <w:drawing>
              <wp:anchor distT="0" distB="0" distL="114300" distR="114300" simplePos="0" relativeHeight="251769856" behindDoc="0" locked="0" layoutInCell="1" allowOverlap="1" wp14:anchorId="1FBAB3A5" wp14:editId="26538954">
                <wp:simplePos x="0" y="0"/>
                <wp:positionH relativeFrom="column">
                  <wp:posOffset>1137285</wp:posOffset>
                </wp:positionH>
                <wp:positionV relativeFrom="paragraph">
                  <wp:posOffset>194945</wp:posOffset>
                </wp:positionV>
                <wp:extent cx="310515" cy="284480"/>
                <wp:effectExtent l="0" t="0" r="0" b="1270"/>
                <wp:wrapNone/>
                <wp:docPr id="518" name="Text Box 518"/>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5E18EDF3" w14:textId="2F167665" w:rsidR="00FA0BBC" w:rsidRPr="00F5628F" w:rsidRDefault="00FA0BBC" w:rsidP="00FA0BBC">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AB3A5" id="Text Box 518" o:spid="_x0000_s1071" type="#_x0000_t202" style="position:absolute;margin-left:89.55pt;margin-top:15.35pt;width:24.45pt;height:2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" filled="f" stroked="f" strokeweight=".5pt">
                <v:textbox>
                  <w:txbxContent>
                    <w:p w14:paraId="5E18EDF3" w14:textId="2F167665" w:rsidR="00FA0BBC" w:rsidRPr="00F5628F" w:rsidRDefault="00FA0BBC" w:rsidP="00FA0BBC">
                      <w:pPr>
                        <w:rPr>
                          <w:b/>
                          <w:bCs/>
                          <w:color w:val="FF0000"/>
                        </w:rPr>
                      </w:pPr>
                      <w:r>
                        <w:rPr>
                          <w:b/>
                          <w:bCs/>
                          <w:color w:val="FF0000"/>
                        </w:rPr>
                        <w:t>2</w:t>
                      </w:r>
                    </w:p>
                  </w:txbxContent>
                </v:textbox>
              </v:shape>
            </w:pict>
          </mc:Fallback>
        </mc:AlternateContent>
      </w:r>
      <w:r w:rsidR="00FA0BBC">
        <w:rPr>
          <w:noProof/>
        </w:rPr>
        <mc:AlternateContent>
          <mc:Choice Requires="wps">
            <w:drawing>
              <wp:anchor distT="0" distB="0" distL="114300" distR="114300" simplePos="0" relativeHeight="251767808" behindDoc="0" locked="0" layoutInCell="1" allowOverlap="1" wp14:anchorId="403B0AA3" wp14:editId="66DB4065">
                <wp:simplePos x="0" y="0"/>
                <wp:positionH relativeFrom="column">
                  <wp:posOffset>680085</wp:posOffset>
                </wp:positionH>
                <wp:positionV relativeFrom="paragraph">
                  <wp:posOffset>204470</wp:posOffset>
                </wp:positionV>
                <wp:extent cx="310515" cy="284480"/>
                <wp:effectExtent l="0" t="0" r="0" b="1270"/>
                <wp:wrapNone/>
                <wp:docPr id="517" name="Text Box 517"/>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3A39D62B" w14:textId="77777777" w:rsidR="00FA0BBC" w:rsidRPr="00F5628F" w:rsidRDefault="00FA0BBC" w:rsidP="00FA0BBC">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B0AA3" id="Text Box 517" o:spid="_x0000_s1072" type="#_x0000_t202" style="position:absolute;margin-left:53.55pt;margin-top:16.1pt;width:24.45pt;height:2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" filled="f" stroked="f" strokeweight=".5pt">
                <v:textbox>
                  <w:txbxContent>
                    <w:p w14:paraId="3A39D62B" w14:textId="77777777" w:rsidR="00FA0BBC" w:rsidRPr="00F5628F" w:rsidRDefault="00FA0BBC" w:rsidP="00FA0BBC">
                      <w:pPr>
                        <w:rPr>
                          <w:b/>
                          <w:bCs/>
                          <w:color w:val="FF0000"/>
                        </w:rPr>
                      </w:pPr>
                      <w:r>
                        <w:rPr>
                          <w:b/>
                          <w:bCs/>
                          <w:color w:val="FF0000"/>
                        </w:rPr>
                        <w:t>1</w:t>
                      </w:r>
                    </w:p>
                  </w:txbxContent>
                </v:textbox>
              </v:shape>
            </w:pict>
          </mc:Fallback>
        </mc:AlternateContent>
      </w:r>
      <w:r w:rsidR="00FA0BBC" w:rsidRPr="00FA0BBC">
        <w:rPr>
          <w:noProof/>
        </w:rPr>
        <w:drawing>
          <wp:inline distT="0" distB="0" distL="0" distR="0" wp14:anchorId="02E2C74F" wp14:editId="5FA24806">
            <wp:extent cx="6126170" cy="4038600"/>
            <wp:effectExtent l="0" t="0" r="825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2932" cy="4043058"/>
                    </a:xfrm>
                    <a:prstGeom prst="rect">
                      <a:avLst/>
                    </a:prstGeom>
                  </pic:spPr>
                </pic:pic>
              </a:graphicData>
            </a:graphic>
          </wp:inline>
        </w:drawing>
      </w:r>
    </w:p>
    <w:p w14:paraId="2176DBAF" w14:textId="31EAA08B" w:rsidR="00685849" w:rsidRPr="00AF368E" w:rsidRDefault="00685849" w:rsidP="00685849">
      <w:pPr>
        <w:jc w:val="center"/>
        <w:rPr>
          <w:sz w:val="22"/>
        </w:rPr>
      </w:pPr>
      <w:r w:rsidRPr="007F64E1">
        <w:rPr>
          <w:sz w:val="22"/>
        </w:rPr>
        <w:t>Figure 4.</w:t>
      </w:r>
      <w:r>
        <w:rPr>
          <w:sz w:val="22"/>
        </w:rPr>
        <w:t>1</w:t>
      </w:r>
      <w:r w:rsidR="00CB3CF6">
        <w:rPr>
          <w:sz w:val="22"/>
        </w:rPr>
        <w:t>2</w:t>
      </w:r>
      <w:r>
        <w:rPr>
          <w:sz w:val="22"/>
        </w:rPr>
        <w:t>.1. Notification</w:t>
      </w:r>
      <w:r w:rsidR="004F0F9F">
        <w:rPr>
          <w:sz w:val="22"/>
        </w:rPr>
        <w:t xml:space="preserve"> – Request leave</w:t>
      </w:r>
      <w:r w:rsidR="006F0997">
        <w:rPr>
          <w:sz w:val="22"/>
        </w:rPr>
        <w:t xml:space="preserve"> (employee account)</w:t>
      </w:r>
    </w:p>
    <w:p w14:paraId="3ABE1D64" w14:textId="102B212B" w:rsidR="00AF368E" w:rsidRPr="00AF368E" w:rsidRDefault="00AF368E" w:rsidP="00AF368E"/>
    <w:p w14:paraId="3C2FCA8F" w14:textId="77777777" w:rsidR="00B70FE5" w:rsidRPr="00B70FE5" w:rsidRDefault="00B70FE5" w:rsidP="00B70FE5"/>
    <w:tbl>
      <w:tblPr>
        <w:tblStyle w:val="TableGridLight"/>
        <w:tblW w:w="0" w:type="auto"/>
        <w:tblLook w:val="04A0" w:firstRow="1" w:lastRow="0" w:firstColumn="1" w:lastColumn="0" w:noHBand="0" w:noVBand="1"/>
      </w:tblPr>
      <w:tblGrid>
        <w:gridCol w:w="2971"/>
        <w:gridCol w:w="6658"/>
      </w:tblGrid>
      <w:tr w:rsidR="002B54ED" w14:paraId="7031984D" w14:textId="77777777" w:rsidTr="005A18C7">
        <w:trPr>
          <w:trHeight w:val="450"/>
        </w:trPr>
        <w:tc>
          <w:tcPr>
            <w:tcW w:w="2972" w:type="dxa"/>
            <w:shd w:val="clear" w:color="auto" w:fill="60C5E8" w:themeFill="accent5"/>
            <w:vAlign w:val="center"/>
          </w:tcPr>
          <w:p w14:paraId="5AE8EAD0" w14:textId="77777777" w:rsidR="002B54ED" w:rsidRPr="00F5628F" w:rsidRDefault="002B54ED"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348512DE" w14:textId="77777777" w:rsidR="002B54ED" w:rsidRPr="00F5628F" w:rsidRDefault="002B54ED" w:rsidP="005A18C7">
            <w:pPr>
              <w:tabs>
                <w:tab w:val="left" w:pos="8069"/>
              </w:tabs>
              <w:jc w:val="center"/>
              <w:rPr>
                <w:b/>
                <w:bCs/>
              </w:rPr>
            </w:pPr>
            <w:r w:rsidRPr="00F5628F">
              <w:rPr>
                <w:b/>
                <w:bCs/>
              </w:rPr>
              <w:t>Description</w:t>
            </w:r>
          </w:p>
        </w:tc>
      </w:tr>
      <w:tr w:rsidR="002B54ED" w14:paraId="7EA043D3" w14:textId="77777777" w:rsidTr="002B54ED">
        <w:trPr>
          <w:trHeight w:val="419"/>
        </w:trPr>
        <w:tc>
          <w:tcPr>
            <w:tcW w:w="2972" w:type="dxa"/>
            <w:vAlign w:val="center"/>
          </w:tcPr>
          <w:p w14:paraId="39ACB104" w14:textId="77777777" w:rsidR="002B54ED" w:rsidRDefault="002B54ED" w:rsidP="005A18C7">
            <w:pPr>
              <w:tabs>
                <w:tab w:val="left" w:pos="8069"/>
              </w:tabs>
              <w:jc w:val="center"/>
            </w:pPr>
            <w:r>
              <w:t>1</w:t>
            </w:r>
          </w:p>
        </w:tc>
        <w:tc>
          <w:tcPr>
            <w:tcW w:w="6662" w:type="dxa"/>
            <w:vAlign w:val="center"/>
          </w:tcPr>
          <w:p w14:paraId="457041FC" w14:textId="3F922878" w:rsidR="002B54ED" w:rsidRPr="002B54ED" w:rsidRDefault="00685849" w:rsidP="002B54ED">
            <w:pPr>
              <w:tabs>
                <w:tab w:val="left" w:pos="8069"/>
              </w:tabs>
              <w:spacing w:line="360" w:lineRule="auto"/>
              <w:rPr>
                <w:szCs w:val="26"/>
              </w:rPr>
            </w:pPr>
            <w:r>
              <w:rPr>
                <w:szCs w:val="26"/>
              </w:rPr>
              <w:t>Click button No.1 for</w:t>
            </w:r>
            <w:r w:rsidR="002B54ED">
              <w:rPr>
                <w:szCs w:val="26"/>
              </w:rPr>
              <w:t xml:space="preserve"> </w:t>
            </w:r>
            <w:r>
              <w:rPr>
                <w:szCs w:val="26"/>
              </w:rPr>
              <w:t>show</w:t>
            </w:r>
            <w:r w:rsidR="002B54ED">
              <w:rPr>
                <w:szCs w:val="26"/>
              </w:rPr>
              <w:t xml:space="preserve"> request leave.</w:t>
            </w:r>
            <w:r w:rsidR="004F0F9F">
              <w:rPr>
                <w:szCs w:val="26"/>
              </w:rPr>
              <w:t xml:space="preserve"> (Figure 4.11.1)</w:t>
            </w:r>
          </w:p>
        </w:tc>
      </w:tr>
      <w:tr w:rsidR="002B54ED" w14:paraId="60143115" w14:textId="77777777" w:rsidTr="00685849">
        <w:trPr>
          <w:trHeight w:val="353"/>
        </w:trPr>
        <w:tc>
          <w:tcPr>
            <w:tcW w:w="2972" w:type="dxa"/>
            <w:vAlign w:val="center"/>
          </w:tcPr>
          <w:p w14:paraId="6556E957" w14:textId="77777777" w:rsidR="002B54ED" w:rsidRDefault="002B54ED" w:rsidP="005A18C7">
            <w:pPr>
              <w:tabs>
                <w:tab w:val="left" w:pos="8069"/>
              </w:tabs>
              <w:jc w:val="center"/>
            </w:pPr>
            <w:r>
              <w:t>2</w:t>
            </w:r>
          </w:p>
        </w:tc>
        <w:tc>
          <w:tcPr>
            <w:tcW w:w="6662" w:type="dxa"/>
            <w:vAlign w:val="center"/>
          </w:tcPr>
          <w:p w14:paraId="524299D4" w14:textId="4C5F4FF9" w:rsidR="002B54ED" w:rsidRPr="00B2302F" w:rsidRDefault="00685849" w:rsidP="00685849">
            <w:pPr>
              <w:spacing w:after="160" w:line="360" w:lineRule="auto"/>
              <w:rPr>
                <w:szCs w:val="26"/>
              </w:rPr>
            </w:pPr>
            <w:r>
              <w:rPr>
                <w:szCs w:val="26"/>
              </w:rPr>
              <w:t xml:space="preserve">Click button No.2 for show </w:t>
            </w:r>
            <w:r w:rsidR="002B54ED">
              <w:rPr>
                <w:szCs w:val="26"/>
              </w:rPr>
              <w:t>request change shift.</w:t>
            </w:r>
            <w:r w:rsidR="004F0F9F">
              <w:rPr>
                <w:szCs w:val="26"/>
              </w:rPr>
              <w:t xml:space="preserve"> (Figure 4.11.2)</w:t>
            </w:r>
          </w:p>
        </w:tc>
      </w:tr>
      <w:tr w:rsidR="002B54ED" w14:paraId="068EBF62" w14:textId="77777777" w:rsidTr="002B54ED">
        <w:trPr>
          <w:trHeight w:val="419"/>
        </w:trPr>
        <w:tc>
          <w:tcPr>
            <w:tcW w:w="2972" w:type="dxa"/>
            <w:vAlign w:val="center"/>
          </w:tcPr>
          <w:p w14:paraId="01ABCF05" w14:textId="77777777" w:rsidR="002B54ED" w:rsidRDefault="002B54ED" w:rsidP="005A18C7">
            <w:pPr>
              <w:tabs>
                <w:tab w:val="left" w:pos="8069"/>
              </w:tabs>
              <w:jc w:val="center"/>
            </w:pPr>
            <w:r>
              <w:t>3</w:t>
            </w:r>
          </w:p>
        </w:tc>
        <w:tc>
          <w:tcPr>
            <w:tcW w:w="6662" w:type="dxa"/>
            <w:vAlign w:val="center"/>
          </w:tcPr>
          <w:p w14:paraId="3731A4DF" w14:textId="187126C7" w:rsidR="002B54ED" w:rsidRPr="007B2D07" w:rsidRDefault="00685849" w:rsidP="002B54ED">
            <w:pPr>
              <w:tabs>
                <w:tab w:val="left" w:pos="8069"/>
              </w:tabs>
              <w:spacing w:line="360" w:lineRule="auto"/>
              <w:rPr>
                <w:szCs w:val="26"/>
              </w:rPr>
            </w:pPr>
            <w:r>
              <w:rPr>
                <w:szCs w:val="26"/>
              </w:rPr>
              <w:t>Click button No.3 for s</w:t>
            </w:r>
            <w:r w:rsidR="002B54ED" w:rsidRPr="002B54ED">
              <w:rPr>
                <w:szCs w:val="26"/>
              </w:rPr>
              <w:t>how information of request change shift from other employee sent to</w:t>
            </w:r>
            <w:r w:rsidR="002B54ED">
              <w:rPr>
                <w:szCs w:val="26"/>
              </w:rPr>
              <w:t>.</w:t>
            </w:r>
            <w:r w:rsidR="004F0F9F">
              <w:rPr>
                <w:szCs w:val="26"/>
              </w:rPr>
              <w:t xml:space="preserve"> </w:t>
            </w:r>
            <w:r w:rsidR="004F0F9F" w:rsidRPr="004F0F9F">
              <w:rPr>
                <w:szCs w:val="26"/>
              </w:rPr>
              <w:t>(Figure 4.11.3)</w:t>
            </w:r>
          </w:p>
        </w:tc>
      </w:tr>
      <w:tr w:rsidR="002B54ED" w14:paraId="61263F59" w14:textId="77777777" w:rsidTr="002B54ED">
        <w:trPr>
          <w:trHeight w:val="419"/>
        </w:trPr>
        <w:tc>
          <w:tcPr>
            <w:tcW w:w="2972" w:type="dxa"/>
            <w:vAlign w:val="center"/>
          </w:tcPr>
          <w:p w14:paraId="2D50B7D8" w14:textId="77777777" w:rsidR="002B54ED" w:rsidRDefault="002B54ED" w:rsidP="005A18C7">
            <w:pPr>
              <w:tabs>
                <w:tab w:val="left" w:pos="8069"/>
              </w:tabs>
              <w:jc w:val="center"/>
            </w:pPr>
            <w:r>
              <w:t>4</w:t>
            </w:r>
          </w:p>
        </w:tc>
        <w:tc>
          <w:tcPr>
            <w:tcW w:w="6662" w:type="dxa"/>
            <w:vAlign w:val="center"/>
          </w:tcPr>
          <w:p w14:paraId="0CA99783" w14:textId="107C95ED" w:rsidR="002B54ED" w:rsidRPr="007B2D07" w:rsidRDefault="00685849" w:rsidP="002B54ED">
            <w:pPr>
              <w:tabs>
                <w:tab w:val="left" w:pos="8069"/>
              </w:tabs>
              <w:spacing w:line="360" w:lineRule="auto"/>
              <w:rPr>
                <w:szCs w:val="26"/>
              </w:rPr>
            </w:pPr>
            <w:r>
              <w:rPr>
                <w:szCs w:val="26"/>
              </w:rPr>
              <w:t>Click button No.4 for show detail of request.</w:t>
            </w:r>
          </w:p>
        </w:tc>
      </w:tr>
    </w:tbl>
    <w:p w14:paraId="4872C115" w14:textId="542BF8F3" w:rsidR="00191D8C" w:rsidRDefault="00191D8C" w:rsidP="00191D8C"/>
    <w:p w14:paraId="35FA7272" w14:textId="21E0CDE4" w:rsidR="006F0997" w:rsidRDefault="006F0997" w:rsidP="00191D8C">
      <w:r w:rsidRPr="006F0997">
        <w:rPr>
          <w:noProof/>
        </w:rPr>
        <w:lastRenderedPageBreak/>
        <w:drawing>
          <wp:inline distT="0" distB="0" distL="0" distR="0" wp14:anchorId="22C9830C" wp14:editId="60471440">
            <wp:extent cx="6210935" cy="379920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10935" cy="3799205"/>
                    </a:xfrm>
                    <a:prstGeom prst="rect">
                      <a:avLst/>
                    </a:prstGeom>
                  </pic:spPr>
                </pic:pic>
              </a:graphicData>
            </a:graphic>
          </wp:inline>
        </w:drawing>
      </w:r>
    </w:p>
    <w:p w14:paraId="02310D2D" w14:textId="3E4B18E2" w:rsidR="006F0997" w:rsidRPr="00AF368E" w:rsidRDefault="006F0997" w:rsidP="006F0997">
      <w:pPr>
        <w:jc w:val="center"/>
        <w:rPr>
          <w:sz w:val="22"/>
        </w:rPr>
      </w:pPr>
      <w:r w:rsidRPr="007F64E1">
        <w:rPr>
          <w:sz w:val="22"/>
        </w:rPr>
        <w:t>Figure 4.</w:t>
      </w:r>
      <w:r>
        <w:rPr>
          <w:sz w:val="22"/>
        </w:rPr>
        <w:t>1</w:t>
      </w:r>
      <w:r w:rsidR="00CB3CF6">
        <w:rPr>
          <w:sz w:val="22"/>
        </w:rPr>
        <w:t>2</w:t>
      </w:r>
      <w:r>
        <w:rPr>
          <w:sz w:val="22"/>
        </w:rPr>
        <w:t>.2. Notification – Request leave (admin and HR account) – only have request leave</w:t>
      </w:r>
    </w:p>
    <w:p w14:paraId="48477A38" w14:textId="483DE133" w:rsidR="006F0997" w:rsidRDefault="006F0997" w:rsidP="00191D8C"/>
    <w:p w14:paraId="08F54483" w14:textId="77777777" w:rsidR="006F0997" w:rsidRDefault="006F0997" w:rsidP="00191D8C"/>
    <w:p w14:paraId="3D886FB5" w14:textId="7E5A6A0A" w:rsidR="00685849" w:rsidRDefault="004F0F9F" w:rsidP="00685849">
      <w:pPr>
        <w:jc w:val="center"/>
      </w:pPr>
      <w:r w:rsidRPr="004F0F9F">
        <w:rPr>
          <w:noProof/>
        </w:rPr>
        <w:drawing>
          <wp:inline distT="0" distB="0" distL="0" distR="0" wp14:anchorId="6DA30E7F" wp14:editId="3C5A7FA9">
            <wp:extent cx="6210935" cy="409829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10935" cy="4098290"/>
                    </a:xfrm>
                    <a:prstGeom prst="rect">
                      <a:avLst/>
                    </a:prstGeom>
                  </pic:spPr>
                </pic:pic>
              </a:graphicData>
            </a:graphic>
          </wp:inline>
        </w:drawing>
      </w:r>
    </w:p>
    <w:p w14:paraId="1D063E6C" w14:textId="29A59D62" w:rsidR="00685849" w:rsidRPr="00AF368E" w:rsidRDefault="00685849" w:rsidP="00685849">
      <w:pPr>
        <w:jc w:val="center"/>
        <w:rPr>
          <w:sz w:val="22"/>
        </w:rPr>
      </w:pPr>
      <w:r w:rsidRPr="007F64E1">
        <w:rPr>
          <w:sz w:val="22"/>
        </w:rPr>
        <w:t>Figure 4.</w:t>
      </w:r>
      <w:r>
        <w:rPr>
          <w:sz w:val="22"/>
        </w:rPr>
        <w:t>1</w:t>
      </w:r>
      <w:r w:rsidR="00CB3CF6">
        <w:rPr>
          <w:sz w:val="22"/>
        </w:rPr>
        <w:t>2</w:t>
      </w:r>
      <w:r>
        <w:rPr>
          <w:sz w:val="22"/>
        </w:rPr>
        <w:t>.</w:t>
      </w:r>
      <w:r w:rsidR="006F0997">
        <w:rPr>
          <w:sz w:val="22"/>
        </w:rPr>
        <w:t>3</w:t>
      </w:r>
      <w:r>
        <w:rPr>
          <w:sz w:val="22"/>
        </w:rPr>
        <w:t xml:space="preserve">. </w:t>
      </w:r>
      <w:r w:rsidR="004F0F9F">
        <w:rPr>
          <w:sz w:val="22"/>
        </w:rPr>
        <w:t xml:space="preserve">Notification - </w:t>
      </w:r>
      <w:r>
        <w:rPr>
          <w:sz w:val="22"/>
        </w:rPr>
        <w:t>Request change shift</w:t>
      </w:r>
    </w:p>
    <w:p w14:paraId="1E2990C5" w14:textId="01C9BD54" w:rsidR="00685849" w:rsidRDefault="004F0F9F" w:rsidP="00685849">
      <w:pPr>
        <w:jc w:val="center"/>
      </w:pPr>
      <w:r>
        <w:rPr>
          <w:noProof/>
        </w:rPr>
        <w:lastRenderedPageBreak/>
        <mc:AlternateContent>
          <mc:Choice Requires="wps">
            <w:drawing>
              <wp:anchor distT="0" distB="0" distL="114300" distR="114300" simplePos="0" relativeHeight="251778048" behindDoc="0" locked="0" layoutInCell="1" allowOverlap="1" wp14:anchorId="0ABD6AFD" wp14:editId="65E785FA">
                <wp:simplePos x="0" y="0"/>
                <wp:positionH relativeFrom="column">
                  <wp:posOffset>4756785</wp:posOffset>
                </wp:positionH>
                <wp:positionV relativeFrom="paragraph">
                  <wp:posOffset>2769870</wp:posOffset>
                </wp:positionV>
                <wp:extent cx="310515" cy="284480"/>
                <wp:effectExtent l="0" t="0" r="0" b="1270"/>
                <wp:wrapNone/>
                <wp:docPr id="526" name="Text Box 526"/>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2FC04ED0" w14:textId="7A8F8FC6" w:rsidR="004F0F9F" w:rsidRPr="00F5628F" w:rsidRDefault="004F0F9F" w:rsidP="004F0F9F">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D6AFD" id="Text Box 526" o:spid="_x0000_s1073" type="#_x0000_t202" style="position:absolute;left:0;text-align:left;margin-left:374.55pt;margin-top:218.1pt;width:24.45pt;height:2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" filled="f" stroked="f" strokeweight=".5pt">
                <v:textbox>
                  <w:txbxContent>
                    <w:p w14:paraId="2FC04ED0" w14:textId="7A8F8FC6" w:rsidR="004F0F9F" w:rsidRPr="00F5628F" w:rsidRDefault="004F0F9F" w:rsidP="004F0F9F">
                      <w:pPr>
                        <w:rPr>
                          <w:b/>
                          <w:bCs/>
                          <w:color w:val="FF0000"/>
                        </w:rPr>
                      </w:pPr>
                      <w:r>
                        <w:rPr>
                          <w:b/>
                          <w:bCs/>
                          <w:color w:val="FF0000"/>
                        </w:rPr>
                        <w:t>2</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8E6F8D6" wp14:editId="3EBC16B7">
                <wp:simplePos x="0" y="0"/>
                <wp:positionH relativeFrom="column">
                  <wp:posOffset>3547110</wp:posOffset>
                </wp:positionH>
                <wp:positionV relativeFrom="paragraph">
                  <wp:posOffset>2798445</wp:posOffset>
                </wp:positionV>
                <wp:extent cx="310515" cy="284480"/>
                <wp:effectExtent l="0" t="0" r="0" b="1270"/>
                <wp:wrapNone/>
                <wp:docPr id="525" name="Text Box 525"/>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199BD7EA" w14:textId="3EC794CC" w:rsidR="004F0F9F" w:rsidRPr="00F5628F" w:rsidRDefault="004F0F9F" w:rsidP="004F0F9F">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6F8D6" id="Text Box 525" o:spid="_x0000_s1074" type="#_x0000_t202" style="position:absolute;left:0;text-align:left;margin-left:279.3pt;margin-top:220.35pt;width:24.45pt;height:2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" filled="f" stroked="f" strokeweight=".5pt">
                <v:textbox>
                  <w:txbxContent>
                    <w:p w14:paraId="199BD7EA" w14:textId="3EC794CC" w:rsidR="004F0F9F" w:rsidRPr="00F5628F" w:rsidRDefault="004F0F9F" w:rsidP="004F0F9F">
                      <w:pPr>
                        <w:rPr>
                          <w:b/>
                          <w:bCs/>
                          <w:color w:val="FF0000"/>
                        </w:rPr>
                      </w:pPr>
                      <w:r>
                        <w:rPr>
                          <w:b/>
                          <w:bCs/>
                          <w:color w:val="FF0000"/>
                        </w:rPr>
                        <w:t>1</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4699884A" wp14:editId="617C991F">
                <wp:simplePos x="0" y="0"/>
                <wp:positionH relativeFrom="column">
                  <wp:posOffset>4775835</wp:posOffset>
                </wp:positionH>
                <wp:positionV relativeFrom="paragraph">
                  <wp:posOffset>3169920</wp:posOffset>
                </wp:positionV>
                <wp:extent cx="310515" cy="284480"/>
                <wp:effectExtent l="0" t="0" r="0" b="1270"/>
                <wp:wrapNone/>
                <wp:docPr id="527" name="Text Box 527"/>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3CDFDFBC" w14:textId="672E5A5F" w:rsidR="004F0F9F" w:rsidRPr="00F5628F" w:rsidRDefault="004F0F9F" w:rsidP="004F0F9F">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9884A" id="Text Box 527" o:spid="_x0000_s1075" type="#_x0000_t202" style="position:absolute;left:0;text-align:left;margin-left:376.05pt;margin-top:249.6pt;width:24.45pt;height:2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" filled="f" stroked="f" strokeweight=".5pt">
                <v:textbox>
                  <w:txbxContent>
                    <w:p w14:paraId="3CDFDFBC" w14:textId="672E5A5F" w:rsidR="004F0F9F" w:rsidRPr="00F5628F" w:rsidRDefault="004F0F9F" w:rsidP="004F0F9F">
                      <w:pPr>
                        <w:rPr>
                          <w:b/>
                          <w:bCs/>
                          <w:color w:val="FF0000"/>
                        </w:rPr>
                      </w:pPr>
                      <w:r>
                        <w:rPr>
                          <w:b/>
                          <w:bCs/>
                          <w:color w:val="FF0000"/>
                        </w:rPr>
                        <w:t>3</w:t>
                      </w:r>
                    </w:p>
                  </w:txbxContent>
                </v:textbox>
              </v:shape>
            </w:pict>
          </mc:Fallback>
        </mc:AlternateContent>
      </w:r>
      <w:r w:rsidRPr="004F0F9F">
        <w:rPr>
          <w:noProof/>
        </w:rPr>
        <w:drawing>
          <wp:inline distT="0" distB="0" distL="0" distR="0" wp14:anchorId="7DBFF703" wp14:editId="6C700157">
            <wp:extent cx="6210935" cy="408559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0935" cy="4085590"/>
                    </a:xfrm>
                    <a:prstGeom prst="rect">
                      <a:avLst/>
                    </a:prstGeom>
                  </pic:spPr>
                </pic:pic>
              </a:graphicData>
            </a:graphic>
          </wp:inline>
        </w:drawing>
      </w:r>
    </w:p>
    <w:p w14:paraId="55E86FF2" w14:textId="22CAE8BA" w:rsidR="004F0F9F" w:rsidRDefault="004F0F9F" w:rsidP="00685849">
      <w:pPr>
        <w:jc w:val="center"/>
        <w:rPr>
          <w:sz w:val="22"/>
        </w:rPr>
      </w:pPr>
      <w:r w:rsidRPr="007F64E1">
        <w:rPr>
          <w:sz w:val="22"/>
        </w:rPr>
        <w:t>Figure 4.</w:t>
      </w:r>
      <w:r>
        <w:rPr>
          <w:sz w:val="22"/>
        </w:rPr>
        <w:t>1</w:t>
      </w:r>
      <w:r w:rsidR="00CB3CF6">
        <w:rPr>
          <w:sz w:val="22"/>
        </w:rPr>
        <w:t>2</w:t>
      </w:r>
      <w:r>
        <w:rPr>
          <w:sz w:val="22"/>
        </w:rPr>
        <w:t>.</w:t>
      </w:r>
      <w:r w:rsidR="006F0997">
        <w:rPr>
          <w:sz w:val="22"/>
        </w:rPr>
        <w:t>4</w:t>
      </w:r>
      <w:r>
        <w:rPr>
          <w:sz w:val="22"/>
        </w:rPr>
        <w:t>. Notification - R</w:t>
      </w:r>
      <w:r w:rsidRPr="004F0F9F">
        <w:rPr>
          <w:sz w:val="22"/>
        </w:rPr>
        <w:t>equest change shift from other employee sent to.</w:t>
      </w:r>
    </w:p>
    <w:p w14:paraId="31238E4B" w14:textId="3C16B002" w:rsidR="004F0F9F" w:rsidRDefault="004F0F9F" w:rsidP="00685849">
      <w:pPr>
        <w:jc w:val="center"/>
        <w:rPr>
          <w:sz w:val="22"/>
        </w:rPr>
      </w:pPr>
    </w:p>
    <w:tbl>
      <w:tblPr>
        <w:tblStyle w:val="TableGridLight"/>
        <w:tblW w:w="0" w:type="auto"/>
        <w:tblLook w:val="04A0" w:firstRow="1" w:lastRow="0" w:firstColumn="1" w:lastColumn="0" w:noHBand="0" w:noVBand="1"/>
      </w:tblPr>
      <w:tblGrid>
        <w:gridCol w:w="2971"/>
        <w:gridCol w:w="6658"/>
      </w:tblGrid>
      <w:tr w:rsidR="004F0F9F" w14:paraId="0EBC470E" w14:textId="77777777" w:rsidTr="005A18C7">
        <w:trPr>
          <w:trHeight w:val="450"/>
        </w:trPr>
        <w:tc>
          <w:tcPr>
            <w:tcW w:w="2972" w:type="dxa"/>
            <w:shd w:val="clear" w:color="auto" w:fill="60C5E8" w:themeFill="accent5"/>
            <w:vAlign w:val="center"/>
          </w:tcPr>
          <w:p w14:paraId="1F8FD2E3" w14:textId="77777777" w:rsidR="004F0F9F" w:rsidRPr="00F5628F" w:rsidRDefault="004F0F9F"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6B9A04EF" w14:textId="77777777" w:rsidR="004F0F9F" w:rsidRPr="00F5628F" w:rsidRDefault="004F0F9F" w:rsidP="005A18C7">
            <w:pPr>
              <w:tabs>
                <w:tab w:val="left" w:pos="8069"/>
              </w:tabs>
              <w:jc w:val="center"/>
              <w:rPr>
                <w:b/>
                <w:bCs/>
              </w:rPr>
            </w:pPr>
            <w:r w:rsidRPr="00F5628F">
              <w:rPr>
                <w:b/>
                <w:bCs/>
              </w:rPr>
              <w:t>Description</w:t>
            </w:r>
          </w:p>
        </w:tc>
      </w:tr>
      <w:tr w:rsidR="004F0F9F" w14:paraId="242655FF" w14:textId="77777777" w:rsidTr="005A18C7">
        <w:trPr>
          <w:trHeight w:val="419"/>
        </w:trPr>
        <w:tc>
          <w:tcPr>
            <w:tcW w:w="2972" w:type="dxa"/>
            <w:vAlign w:val="center"/>
          </w:tcPr>
          <w:p w14:paraId="67FE8BDF" w14:textId="77777777" w:rsidR="004F0F9F" w:rsidRDefault="004F0F9F" w:rsidP="005A18C7">
            <w:pPr>
              <w:tabs>
                <w:tab w:val="left" w:pos="8069"/>
              </w:tabs>
              <w:jc w:val="center"/>
            </w:pPr>
            <w:r>
              <w:t>1</w:t>
            </w:r>
          </w:p>
        </w:tc>
        <w:tc>
          <w:tcPr>
            <w:tcW w:w="6662" w:type="dxa"/>
            <w:vAlign w:val="center"/>
          </w:tcPr>
          <w:p w14:paraId="2B48D529" w14:textId="621CE2AD" w:rsidR="004F0F9F" w:rsidRPr="002B54ED" w:rsidRDefault="004F0F9F" w:rsidP="005A18C7">
            <w:pPr>
              <w:tabs>
                <w:tab w:val="left" w:pos="8069"/>
              </w:tabs>
              <w:spacing w:line="360" w:lineRule="auto"/>
              <w:rPr>
                <w:szCs w:val="26"/>
              </w:rPr>
            </w:pPr>
            <w:r>
              <w:rPr>
                <w:szCs w:val="26"/>
              </w:rPr>
              <w:t xml:space="preserve">Click button No.1 for </w:t>
            </w:r>
            <w:r w:rsidR="00871527">
              <w:rPr>
                <w:szCs w:val="26"/>
              </w:rPr>
              <w:t>select admin to send request.</w:t>
            </w:r>
          </w:p>
        </w:tc>
      </w:tr>
      <w:tr w:rsidR="004F0F9F" w14:paraId="10EB3FFE" w14:textId="77777777" w:rsidTr="005A18C7">
        <w:trPr>
          <w:trHeight w:val="353"/>
        </w:trPr>
        <w:tc>
          <w:tcPr>
            <w:tcW w:w="2972" w:type="dxa"/>
            <w:vAlign w:val="center"/>
          </w:tcPr>
          <w:p w14:paraId="6DBDD1C7" w14:textId="77777777" w:rsidR="004F0F9F" w:rsidRDefault="004F0F9F" w:rsidP="005A18C7">
            <w:pPr>
              <w:tabs>
                <w:tab w:val="left" w:pos="8069"/>
              </w:tabs>
              <w:jc w:val="center"/>
            </w:pPr>
            <w:r>
              <w:t>2</w:t>
            </w:r>
          </w:p>
        </w:tc>
        <w:tc>
          <w:tcPr>
            <w:tcW w:w="6662" w:type="dxa"/>
            <w:vAlign w:val="center"/>
          </w:tcPr>
          <w:p w14:paraId="2625BDB3" w14:textId="02F7977B" w:rsidR="004F0F9F" w:rsidRPr="00B2302F" w:rsidRDefault="004F0F9F" w:rsidP="005A18C7">
            <w:pPr>
              <w:spacing w:after="160" w:line="360" w:lineRule="auto"/>
              <w:rPr>
                <w:szCs w:val="26"/>
              </w:rPr>
            </w:pPr>
            <w:r>
              <w:rPr>
                <w:szCs w:val="26"/>
              </w:rPr>
              <w:t xml:space="preserve">Click button No.2 for </w:t>
            </w:r>
            <w:r w:rsidR="00871527">
              <w:rPr>
                <w:szCs w:val="26"/>
              </w:rPr>
              <w:t>send request.</w:t>
            </w:r>
          </w:p>
        </w:tc>
      </w:tr>
      <w:tr w:rsidR="004F0F9F" w14:paraId="70C9DDBA" w14:textId="77777777" w:rsidTr="005A18C7">
        <w:trPr>
          <w:trHeight w:val="419"/>
        </w:trPr>
        <w:tc>
          <w:tcPr>
            <w:tcW w:w="2972" w:type="dxa"/>
            <w:vAlign w:val="center"/>
          </w:tcPr>
          <w:p w14:paraId="2C029D16" w14:textId="77777777" w:rsidR="004F0F9F" w:rsidRDefault="004F0F9F" w:rsidP="005A18C7">
            <w:pPr>
              <w:tabs>
                <w:tab w:val="left" w:pos="8069"/>
              </w:tabs>
              <w:jc w:val="center"/>
            </w:pPr>
            <w:r>
              <w:t>3</w:t>
            </w:r>
          </w:p>
        </w:tc>
        <w:tc>
          <w:tcPr>
            <w:tcW w:w="6662" w:type="dxa"/>
            <w:vAlign w:val="center"/>
          </w:tcPr>
          <w:p w14:paraId="7B51161A" w14:textId="18E32654" w:rsidR="004F0F9F" w:rsidRPr="007B2D07" w:rsidRDefault="004F0F9F" w:rsidP="00871527">
            <w:pPr>
              <w:tabs>
                <w:tab w:val="left" w:pos="8069"/>
              </w:tabs>
              <w:spacing w:line="360" w:lineRule="auto"/>
              <w:rPr>
                <w:szCs w:val="26"/>
              </w:rPr>
            </w:pPr>
            <w:r>
              <w:rPr>
                <w:szCs w:val="26"/>
              </w:rPr>
              <w:t>Click button No.3 for</w:t>
            </w:r>
            <w:r w:rsidR="00871527">
              <w:rPr>
                <w:szCs w:val="26"/>
              </w:rPr>
              <w:t xml:space="preserve"> </w:t>
            </w:r>
            <w:r w:rsidR="00871527" w:rsidRPr="00871527">
              <w:rPr>
                <w:szCs w:val="26"/>
              </w:rPr>
              <w:t>refuse the request</w:t>
            </w:r>
            <w:r w:rsidR="00871527">
              <w:rPr>
                <w:szCs w:val="26"/>
              </w:rPr>
              <w:t>.</w:t>
            </w:r>
          </w:p>
        </w:tc>
      </w:tr>
    </w:tbl>
    <w:p w14:paraId="4BA27B0D" w14:textId="77777777" w:rsidR="00871527" w:rsidRDefault="00871527" w:rsidP="00871527"/>
    <w:p w14:paraId="7BCDF28B" w14:textId="3882F427" w:rsidR="00871527" w:rsidRDefault="00871527" w:rsidP="00871527">
      <w:pPr>
        <w:pStyle w:val="Heading2"/>
        <w:framePr w:hSpace="0" w:wrap="auto" w:vAnchor="margin" w:hAnchor="text" w:yAlign="inline"/>
      </w:pPr>
      <w:bookmarkStart w:id="108" w:name="_Toc84412615"/>
      <w:bookmarkStart w:id="109" w:name="_Toc84515341"/>
      <w:r>
        <w:t>8. CHANGE PASSWORD</w:t>
      </w:r>
      <w:bookmarkEnd w:id="108"/>
      <w:bookmarkEnd w:id="109"/>
    </w:p>
    <w:p w14:paraId="369D9466" w14:textId="6D4B05D2" w:rsidR="00871527" w:rsidRDefault="00871527" w:rsidP="0032301F">
      <w:pPr>
        <w:pStyle w:val="Heading3"/>
        <w:spacing w:line="360" w:lineRule="auto"/>
      </w:pPr>
      <w:bookmarkStart w:id="110" w:name="_Toc84412616"/>
      <w:bookmarkStart w:id="111" w:name="_Toc84515342"/>
      <w:r>
        <w:t xml:space="preserve">8.1. </w:t>
      </w:r>
      <w:r w:rsidRPr="00D07F6C">
        <w:t>Description</w:t>
      </w:r>
      <w:bookmarkEnd w:id="110"/>
      <w:bookmarkEnd w:id="111"/>
    </w:p>
    <w:p w14:paraId="19896D64" w14:textId="774F0726" w:rsidR="00871527" w:rsidRDefault="0032301F" w:rsidP="0032301F">
      <w:pPr>
        <w:spacing w:line="360" w:lineRule="auto"/>
      </w:pPr>
      <w:r w:rsidRPr="0032301F">
        <w:t>Employees can change another password to use to login to the system</w:t>
      </w:r>
      <w:r>
        <w:t>.</w:t>
      </w:r>
    </w:p>
    <w:p w14:paraId="2DD2397D" w14:textId="68AA6B9D" w:rsidR="0032301F" w:rsidRDefault="0032301F" w:rsidP="0032301F">
      <w:pPr>
        <w:pStyle w:val="Heading3"/>
      </w:pPr>
      <w:bookmarkStart w:id="112" w:name="_Toc84412617"/>
      <w:bookmarkStart w:id="113" w:name="_Toc84515343"/>
      <w:r>
        <w:t>8.2. Design and operation</w:t>
      </w:r>
      <w:bookmarkEnd w:id="112"/>
      <w:bookmarkEnd w:id="113"/>
    </w:p>
    <w:p w14:paraId="69650913" w14:textId="77777777" w:rsidR="0032301F" w:rsidRPr="0032301F" w:rsidRDefault="0032301F" w:rsidP="0032301F"/>
    <w:p w14:paraId="33EBC771" w14:textId="43F04E5D" w:rsidR="0032301F" w:rsidRPr="00871527" w:rsidRDefault="00F75FDD" w:rsidP="0032301F">
      <w:r>
        <w:rPr>
          <w:noProof/>
        </w:rPr>
        <w:lastRenderedPageBreak/>
        <mc:AlternateContent>
          <mc:Choice Requires="wps">
            <w:drawing>
              <wp:anchor distT="0" distB="0" distL="114300" distR="114300" simplePos="0" relativeHeight="251782144" behindDoc="0" locked="0" layoutInCell="1" allowOverlap="1" wp14:anchorId="1134684F" wp14:editId="4084C855">
                <wp:simplePos x="0" y="0"/>
                <wp:positionH relativeFrom="column">
                  <wp:posOffset>432435</wp:posOffset>
                </wp:positionH>
                <wp:positionV relativeFrom="paragraph">
                  <wp:posOffset>2557145</wp:posOffset>
                </wp:positionV>
                <wp:extent cx="342900" cy="276225"/>
                <wp:effectExtent l="38100" t="0" r="19050" b="47625"/>
                <wp:wrapNone/>
                <wp:docPr id="529" name="Straight Arrow Connector 529"/>
                <wp:cNvGraphicFramePr/>
                <a:graphic xmlns:a="http://schemas.openxmlformats.org/drawingml/2006/main">
                  <a:graphicData uri="http://schemas.microsoft.com/office/word/2010/wordprocessingShape">
                    <wps:wsp>
                      <wps:cNvCnPr/>
                      <wps:spPr>
                        <a:xfrm flipH="1">
                          <a:off x="0" y="0"/>
                          <a:ext cx="342900"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99C63" id="Straight Arrow Connector 529" o:spid="_x0000_s1026" type="#_x0000_t32" style="position:absolute;margin-left:34.05pt;margin-top:201.35pt;width:27pt;height:21.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" strokecolor="red">
                <v:stroke endarrow="block"/>
              </v:shape>
            </w:pict>
          </mc:Fallback>
        </mc:AlternateContent>
      </w:r>
      <w:r>
        <w:rPr>
          <w:noProof/>
        </w:rPr>
        <mc:AlternateContent>
          <mc:Choice Requires="wps">
            <w:drawing>
              <wp:anchor distT="0" distB="0" distL="114300" distR="114300" simplePos="0" relativeHeight="251784192" behindDoc="0" locked="0" layoutInCell="1" allowOverlap="1" wp14:anchorId="51CFE0DF" wp14:editId="0FD01470">
                <wp:simplePos x="0" y="0"/>
                <wp:positionH relativeFrom="column">
                  <wp:posOffset>488950</wp:posOffset>
                </wp:positionH>
                <wp:positionV relativeFrom="paragraph">
                  <wp:posOffset>2361565</wp:posOffset>
                </wp:positionV>
                <wp:extent cx="724619" cy="301924"/>
                <wp:effectExtent l="0" t="0" r="0" b="3175"/>
                <wp:wrapNone/>
                <wp:docPr id="530" name="Text Box 530"/>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4A4260AF" w14:textId="77777777" w:rsidR="0032301F" w:rsidRPr="007F64E1" w:rsidRDefault="0032301F" w:rsidP="0032301F">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FE0DF" id="Text Box 530" o:spid="_x0000_s1076" type="#_x0000_t202" style="position:absolute;margin-left:38.5pt;margin-top:185.95pt;width:57.05pt;height:23.7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" filled="f" stroked="f" strokeweight=".5pt">
                <v:textbox>
                  <w:txbxContent>
                    <w:p w14:paraId="4A4260AF" w14:textId="77777777" w:rsidR="0032301F" w:rsidRPr="007F64E1" w:rsidRDefault="0032301F" w:rsidP="0032301F">
                      <w:pPr>
                        <w:rPr>
                          <w:color w:val="FF0000"/>
                          <w:sz w:val="20"/>
                          <w:szCs w:val="20"/>
                        </w:rPr>
                      </w:pPr>
                      <w:r w:rsidRPr="007F64E1">
                        <w:rPr>
                          <w:color w:val="FF0000"/>
                          <w:sz w:val="20"/>
                          <w:szCs w:val="20"/>
                        </w:rPr>
                        <w:t>Click here</w:t>
                      </w:r>
                    </w:p>
                  </w:txbxContent>
                </v:textbox>
              </v:shape>
            </w:pict>
          </mc:Fallback>
        </mc:AlternateContent>
      </w:r>
      <w:r w:rsidR="00CE6193">
        <w:rPr>
          <w:noProof/>
        </w:rPr>
        <mc:AlternateContent>
          <mc:Choice Requires="wps">
            <w:drawing>
              <wp:anchor distT="0" distB="0" distL="114300" distR="114300" simplePos="0" relativeHeight="251788288" behindDoc="0" locked="0" layoutInCell="1" allowOverlap="1" wp14:anchorId="5776CCEA" wp14:editId="2F256861">
                <wp:simplePos x="0" y="0"/>
                <wp:positionH relativeFrom="margin">
                  <wp:align>center</wp:align>
                </wp:positionH>
                <wp:positionV relativeFrom="paragraph">
                  <wp:posOffset>2209165</wp:posOffset>
                </wp:positionV>
                <wp:extent cx="238125" cy="303530"/>
                <wp:effectExtent l="0" t="0" r="0" b="1270"/>
                <wp:wrapNone/>
                <wp:docPr id="532" name="Text Box 532"/>
                <wp:cNvGraphicFramePr/>
                <a:graphic xmlns:a="http://schemas.openxmlformats.org/drawingml/2006/main">
                  <a:graphicData uri="http://schemas.microsoft.com/office/word/2010/wordprocessingShape">
                    <wps:wsp>
                      <wps:cNvSpPr txBox="1"/>
                      <wps:spPr>
                        <a:xfrm>
                          <a:off x="0" y="0"/>
                          <a:ext cx="238125" cy="303530"/>
                        </a:xfrm>
                        <a:prstGeom prst="rect">
                          <a:avLst/>
                        </a:prstGeom>
                        <a:noFill/>
                        <a:ln w="6350">
                          <a:noFill/>
                        </a:ln>
                      </wps:spPr>
                      <wps:txbx>
                        <w:txbxContent>
                          <w:p w14:paraId="5F953212" w14:textId="2B28312F" w:rsidR="0032301F" w:rsidRPr="00F5628F" w:rsidRDefault="0032301F" w:rsidP="0032301F">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6CCEA" id="Text Box 532" o:spid="_x0000_s1077" type="#_x0000_t202" style="position:absolute;margin-left:0;margin-top:173.95pt;width:18.75pt;height:23.9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" filled="f" stroked="f" strokeweight=".5pt">
                <v:textbox>
                  <w:txbxContent>
                    <w:p w14:paraId="5F953212" w14:textId="2B28312F" w:rsidR="0032301F" w:rsidRPr="00F5628F" w:rsidRDefault="0032301F" w:rsidP="0032301F">
                      <w:pPr>
                        <w:rPr>
                          <w:b/>
                          <w:bCs/>
                          <w:color w:val="FF0000"/>
                        </w:rPr>
                      </w:pPr>
                      <w:r>
                        <w:rPr>
                          <w:b/>
                          <w:bCs/>
                          <w:color w:val="FF0000"/>
                        </w:rPr>
                        <w:t>2</w:t>
                      </w:r>
                    </w:p>
                  </w:txbxContent>
                </v:textbox>
                <w10:wrap anchorx="margin"/>
              </v:shape>
            </w:pict>
          </mc:Fallback>
        </mc:AlternateContent>
      </w:r>
      <w:r w:rsidR="008274F8">
        <w:rPr>
          <w:noProof/>
        </w:rPr>
        <mc:AlternateContent>
          <mc:Choice Requires="wps">
            <w:drawing>
              <wp:anchor distT="0" distB="0" distL="114300" distR="114300" simplePos="0" relativeHeight="251790336" behindDoc="0" locked="0" layoutInCell="1" allowOverlap="1" wp14:anchorId="127CF43D" wp14:editId="305DC79C">
                <wp:simplePos x="0" y="0"/>
                <wp:positionH relativeFrom="page">
                  <wp:align>center</wp:align>
                </wp:positionH>
                <wp:positionV relativeFrom="paragraph">
                  <wp:posOffset>2656839</wp:posOffset>
                </wp:positionV>
                <wp:extent cx="228600" cy="314325"/>
                <wp:effectExtent l="0" t="0" r="0" b="0"/>
                <wp:wrapNone/>
                <wp:docPr id="533" name="Text Box 533"/>
                <wp:cNvGraphicFramePr/>
                <a:graphic xmlns:a="http://schemas.openxmlformats.org/drawingml/2006/main">
                  <a:graphicData uri="http://schemas.microsoft.com/office/word/2010/wordprocessingShape">
                    <wps:wsp>
                      <wps:cNvSpPr txBox="1"/>
                      <wps:spPr>
                        <a:xfrm>
                          <a:off x="0" y="0"/>
                          <a:ext cx="228600" cy="314325"/>
                        </a:xfrm>
                        <a:prstGeom prst="rect">
                          <a:avLst/>
                        </a:prstGeom>
                        <a:noFill/>
                        <a:ln w="6350">
                          <a:noFill/>
                        </a:ln>
                      </wps:spPr>
                      <wps:txbx>
                        <w:txbxContent>
                          <w:p w14:paraId="57AF2A36" w14:textId="1794023D" w:rsidR="0032301F" w:rsidRPr="00F5628F" w:rsidRDefault="0032301F" w:rsidP="0032301F">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F43D" id="Text Box 533" o:spid="_x0000_s1078" type="#_x0000_t202" style="position:absolute;margin-left:0;margin-top:209.2pt;width:18pt;height:24.75pt;z-index:251790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" filled="f" stroked="f" strokeweight=".5pt">
                <v:textbox>
                  <w:txbxContent>
                    <w:p w14:paraId="57AF2A36" w14:textId="1794023D" w:rsidR="0032301F" w:rsidRPr="00F5628F" w:rsidRDefault="0032301F" w:rsidP="0032301F">
                      <w:pPr>
                        <w:rPr>
                          <w:b/>
                          <w:bCs/>
                          <w:color w:val="FF0000"/>
                        </w:rPr>
                      </w:pPr>
                      <w:r>
                        <w:rPr>
                          <w:b/>
                          <w:bCs/>
                          <w:color w:val="FF0000"/>
                        </w:rPr>
                        <w:t>3</w:t>
                      </w:r>
                    </w:p>
                  </w:txbxContent>
                </v:textbox>
                <w10:wrap anchorx="page"/>
              </v:shape>
            </w:pict>
          </mc:Fallback>
        </mc:AlternateContent>
      </w:r>
      <w:r w:rsidR="0032301F">
        <w:rPr>
          <w:noProof/>
        </w:rPr>
        <mc:AlternateContent>
          <mc:Choice Requires="wps">
            <w:drawing>
              <wp:anchor distT="0" distB="0" distL="114300" distR="114300" simplePos="0" relativeHeight="251792384" behindDoc="0" locked="0" layoutInCell="1" allowOverlap="1" wp14:anchorId="1031E9EB" wp14:editId="36B58F9A">
                <wp:simplePos x="0" y="0"/>
                <wp:positionH relativeFrom="margin">
                  <wp:posOffset>3489960</wp:posOffset>
                </wp:positionH>
                <wp:positionV relativeFrom="paragraph">
                  <wp:posOffset>3133090</wp:posOffset>
                </wp:positionV>
                <wp:extent cx="238125" cy="303530"/>
                <wp:effectExtent l="0" t="0" r="0" b="1270"/>
                <wp:wrapNone/>
                <wp:docPr id="534" name="Text Box 534"/>
                <wp:cNvGraphicFramePr/>
                <a:graphic xmlns:a="http://schemas.openxmlformats.org/drawingml/2006/main">
                  <a:graphicData uri="http://schemas.microsoft.com/office/word/2010/wordprocessingShape">
                    <wps:wsp>
                      <wps:cNvSpPr txBox="1"/>
                      <wps:spPr>
                        <a:xfrm>
                          <a:off x="0" y="0"/>
                          <a:ext cx="238125" cy="303530"/>
                        </a:xfrm>
                        <a:prstGeom prst="rect">
                          <a:avLst/>
                        </a:prstGeom>
                        <a:noFill/>
                        <a:ln w="6350">
                          <a:noFill/>
                        </a:ln>
                      </wps:spPr>
                      <wps:txbx>
                        <w:txbxContent>
                          <w:p w14:paraId="42C714D6" w14:textId="59C51764" w:rsidR="0032301F" w:rsidRPr="00F5628F" w:rsidRDefault="008274F8" w:rsidP="0032301F">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1E9EB" id="Text Box 534" o:spid="_x0000_s1079" type="#_x0000_t202" style="position:absolute;margin-left:274.8pt;margin-top:246.7pt;width:18.75pt;height:23.9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" filled="f" stroked="f" strokeweight=".5pt">
                <v:textbox>
                  <w:txbxContent>
                    <w:p w14:paraId="42C714D6" w14:textId="59C51764" w:rsidR="0032301F" w:rsidRPr="00F5628F" w:rsidRDefault="008274F8" w:rsidP="0032301F">
                      <w:pPr>
                        <w:rPr>
                          <w:b/>
                          <w:bCs/>
                          <w:color w:val="FF0000"/>
                        </w:rPr>
                      </w:pPr>
                      <w:r>
                        <w:rPr>
                          <w:b/>
                          <w:bCs/>
                          <w:color w:val="FF0000"/>
                        </w:rPr>
                        <w:t>4</w:t>
                      </w:r>
                    </w:p>
                  </w:txbxContent>
                </v:textbox>
                <w10:wrap anchorx="margin"/>
              </v:shape>
            </w:pict>
          </mc:Fallback>
        </mc:AlternateContent>
      </w:r>
      <w:r w:rsidR="0032301F">
        <w:rPr>
          <w:noProof/>
        </w:rPr>
        <mc:AlternateContent>
          <mc:Choice Requires="wps">
            <w:drawing>
              <wp:anchor distT="0" distB="0" distL="114300" distR="114300" simplePos="0" relativeHeight="251786240" behindDoc="0" locked="0" layoutInCell="1" allowOverlap="1" wp14:anchorId="3C19D361" wp14:editId="4D72C49D">
                <wp:simplePos x="0" y="0"/>
                <wp:positionH relativeFrom="margin">
                  <wp:align>center</wp:align>
                </wp:positionH>
                <wp:positionV relativeFrom="paragraph">
                  <wp:posOffset>1742440</wp:posOffset>
                </wp:positionV>
                <wp:extent cx="310515" cy="284480"/>
                <wp:effectExtent l="0" t="0" r="0" b="1270"/>
                <wp:wrapNone/>
                <wp:docPr id="531" name="Text Box 531"/>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4B6515C9" w14:textId="77777777" w:rsidR="0032301F" w:rsidRPr="00F5628F" w:rsidRDefault="0032301F" w:rsidP="0032301F">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9D361" id="Text Box 531" o:spid="_x0000_s1080" type="#_x0000_t202" style="position:absolute;margin-left:0;margin-top:137.2pt;width:24.45pt;height:22.4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" filled="f" stroked="f" strokeweight=".5pt">
                <v:textbox>
                  <w:txbxContent>
                    <w:p w14:paraId="4B6515C9" w14:textId="77777777" w:rsidR="0032301F" w:rsidRPr="00F5628F" w:rsidRDefault="0032301F" w:rsidP="0032301F">
                      <w:pPr>
                        <w:rPr>
                          <w:b/>
                          <w:bCs/>
                          <w:color w:val="FF0000"/>
                        </w:rPr>
                      </w:pPr>
                      <w:r>
                        <w:rPr>
                          <w:b/>
                          <w:bCs/>
                          <w:color w:val="FF0000"/>
                        </w:rPr>
                        <w:t>1</w:t>
                      </w:r>
                    </w:p>
                  </w:txbxContent>
                </v:textbox>
                <w10:wrap anchorx="margin"/>
              </v:shape>
            </w:pict>
          </mc:Fallback>
        </mc:AlternateContent>
      </w:r>
      <w:r w:rsidR="0032301F" w:rsidRPr="0032301F">
        <w:rPr>
          <w:noProof/>
        </w:rPr>
        <w:drawing>
          <wp:inline distT="0" distB="0" distL="0" distR="0" wp14:anchorId="724668EE" wp14:editId="775A1DFD">
            <wp:extent cx="6210935" cy="400812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10935" cy="4008120"/>
                    </a:xfrm>
                    <a:prstGeom prst="rect">
                      <a:avLst/>
                    </a:prstGeom>
                  </pic:spPr>
                </pic:pic>
              </a:graphicData>
            </a:graphic>
          </wp:inline>
        </w:drawing>
      </w:r>
    </w:p>
    <w:p w14:paraId="48E45CEE" w14:textId="0A49A111" w:rsidR="00871527" w:rsidRDefault="0032301F" w:rsidP="0032301F">
      <w:pPr>
        <w:jc w:val="center"/>
        <w:rPr>
          <w:sz w:val="22"/>
        </w:rPr>
      </w:pPr>
      <w:r w:rsidRPr="007F64E1">
        <w:rPr>
          <w:sz w:val="22"/>
        </w:rPr>
        <w:t>Figure 4.</w:t>
      </w:r>
      <w:r>
        <w:rPr>
          <w:sz w:val="22"/>
        </w:rPr>
        <w:t>12. Change password</w:t>
      </w:r>
    </w:p>
    <w:p w14:paraId="45B4BA8E" w14:textId="77777777" w:rsidR="008274F8" w:rsidRDefault="008274F8" w:rsidP="0032301F">
      <w:pPr>
        <w:jc w:val="center"/>
        <w:rPr>
          <w:sz w:val="22"/>
        </w:rPr>
      </w:pPr>
    </w:p>
    <w:tbl>
      <w:tblPr>
        <w:tblStyle w:val="TableGridLight"/>
        <w:tblW w:w="0" w:type="auto"/>
        <w:tblLook w:val="04A0" w:firstRow="1" w:lastRow="0" w:firstColumn="1" w:lastColumn="0" w:noHBand="0" w:noVBand="1"/>
      </w:tblPr>
      <w:tblGrid>
        <w:gridCol w:w="2971"/>
        <w:gridCol w:w="6658"/>
      </w:tblGrid>
      <w:tr w:rsidR="008274F8" w14:paraId="07E56AC2" w14:textId="77777777" w:rsidTr="008274F8">
        <w:trPr>
          <w:trHeight w:val="472"/>
        </w:trPr>
        <w:tc>
          <w:tcPr>
            <w:tcW w:w="2972" w:type="dxa"/>
            <w:shd w:val="clear" w:color="auto" w:fill="60C5E8" w:themeFill="accent5"/>
            <w:vAlign w:val="center"/>
          </w:tcPr>
          <w:p w14:paraId="2708B625" w14:textId="77777777" w:rsidR="008274F8" w:rsidRPr="00F5628F" w:rsidRDefault="008274F8"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1440756C" w14:textId="77777777" w:rsidR="008274F8" w:rsidRPr="00F5628F" w:rsidRDefault="008274F8" w:rsidP="005A18C7">
            <w:pPr>
              <w:tabs>
                <w:tab w:val="left" w:pos="8069"/>
              </w:tabs>
              <w:jc w:val="center"/>
              <w:rPr>
                <w:b/>
                <w:bCs/>
              </w:rPr>
            </w:pPr>
            <w:r w:rsidRPr="00F5628F">
              <w:rPr>
                <w:b/>
                <w:bCs/>
              </w:rPr>
              <w:t>Description</w:t>
            </w:r>
          </w:p>
        </w:tc>
      </w:tr>
      <w:tr w:rsidR="008274F8" w14:paraId="2095D138" w14:textId="77777777" w:rsidTr="005A18C7">
        <w:trPr>
          <w:trHeight w:val="419"/>
        </w:trPr>
        <w:tc>
          <w:tcPr>
            <w:tcW w:w="2972" w:type="dxa"/>
            <w:vAlign w:val="center"/>
          </w:tcPr>
          <w:p w14:paraId="073D42A3" w14:textId="77777777" w:rsidR="008274F8" w:rsidRDefault="008274F8" w:rsidP="005A18C7">
            <w:pPr>
              <w:tabs>
                <w:tab w:val="left" w:pos="8069"/>
              </w:tabs>
              <w:jc w:val="center"/>
            </w:pPr>
            <w:r>
              <w:t>1</w:t>
            </w:r>
          </w:p>
        </w:tc>
        <w:tc>
          <w:tcPr>
            <w:tcW w:w="6662" w:type="dxa"/>
            <w:vAlign w:val="center"/>
          </w:tcPr>
          <w:p w14:paraId="5432167E" w14:textId="68E5C53D" w:rsidR="008274F8" w:rsidRPr="002B54ED" w:rsidRDefault="008274F8" w:rsidP="005A18C7">
            <w:pPr>
              <w:tabs>
                <w:tab w:val="left" w:pos="8069"/>
              </w:tabs>
              <w:spacing w:line="360" w:lineRule="auto"/>
              <w:rPr>
                <w:szCs w:val="26"/>
              </w:rPr>
            </w:pPr>
            <w:r>
              <w:rPr>
                <w:szCs w:val="26"/>
              </w:rPr>
              <w:t>Input current password.</w:t>
            </w:r>
          </w:p>
        </w:tc>
      </w:tr>
      <w:tr w:rsidR="008274F8" w14:paraId="596A3389" w14:textId="77777777" w:rsidTr="005A18C7">
        <w:trPr>
          <w:trHeight w:val="353"/>
        </w:trPr>
        <w:tc>
          <w:tcPr>
            <w:tcW w:w="2972" w:type="dxa"/>
            <w:vAlign w:val="center"/>
          </w:tcPr>
          <w:p w14:paraId="2E8804F9" w14:textId="77777777" w:rsidR="008274F8" w:rsidRDefault="008274F8" w:rsidP="005A18C7">
            <w:pPr>
              <w:tabs>
                <w:tab w:val="left" w:pos="8069"/>
              </w:tabs>
              <w:jc w:val="center"/>
            </w:pPr>
            <w:r>
              <w:t>2</w:t>
            </w:r>
          </w:p>
        </w:tc>
        <w:tc>
          <w:tcPr>
            <w:tcW w:w="6662" w:type="dxa"/>
            <w:vAlign w:val="center"/>
          </w:tcPr>
          <w:p w14:paraId="33337DB4" w14:textId="06BFEC29" w:rsidR="008274F8" w:rsidRPr="00B2302F" w:rsidRDefault="008274F8" w:rsidP="005A18C7">
            <w:pPr>
              <w:spacing w:after="160" w:line="360" w:lineRule="auto"/>
              <w:rPr>
                <w:szCs w:val="26"/>
              </w:rPr>
            </w:pPr>
            <w:r>
              <w:rPr>
                <w:szCs w:val="26"/>
              </w:rPr>
              <w:t>Input new password (</w:t>
            </w:r>
            <w:r w:rsidRPr="008274F8">
              <w:rPr>
                <w:szCs w:val="26"/>
              </w:rPr>
              <w:t>must at least 6 char</w:t>
            </w:r>
            <w:r>
              <w:rPr>
                <w:szCs w:val="26"/>
              </w:rPr>
              <w:t xml:space="preserve"> and </w:t>
            </w:r>
            <w:r w:rsidRPr="008274F8">
              <w:rPr>
                <w:szCs w:val="26"/>
              </w:rPr>
              <w:t>at least: one digit, one lower, one upper alpha char, one special char and does not contain space, tab</w:t>
            </w:r>
            <w:r>
              <w:rPr>
                <w:szCs w:val="26"/>
              </w:rPr>
              <w:t>)</w:t>
            </w:r>
          </w:p>
        </w:tc>
      </w:tr>
      <w:tr w:rsidR="008274F8" w14:paraId="7E5B293A" w14:textId="77777777" w:rsidTr="005A18C7">
        <w:trPr>
          <w:trHeight w:val="419"/>
        </w:trPr>
        <w:tc>
          <w:tcPr>
            <w:tcW w:w="2972" w:type="dxa"/>
            <w:vAlign w:val="center"/>
          </w:tcPr>
          <w:p w14:paraId="5A48041B" w14:textId="77777777" w:rsidR="008274F8" w:rsidRDefault="008274F8" w:rsidP="005A18C7">
            <w:pPr>
              <w:tabs>
                <w:tab w:val="left" w:pos="8069"/>
              </w:tabs>
              <w:jc w:val="center"/>
            </w:pPr>
            <w:r>
              <w:t>3</w:t>
            </w:r>
          </w:p>
        </w:tc>
        <w:tc>
          <w:tcPr>
            <w:tcW w:w="6662" w:type="dxa"/>
            <w:vAlign w:val="center"/>
          </w:tcPr>
          <w:p w14:paraId="17D26AE2" w14:textId="69FD787D" w:rsidR="008274F8" w:rsidRPr="007B2D07" w:rsidRDefault="008274F8" w:rsidP="005A18C7">
            <w:pPr>
              <w:tabs>
                <w:tab w:val="left" w:pos="8069"/>
              </w:tabs>
              <w:spacing w:line="360" w:lineRule="auto"/>
              <w:rPr>
                <w:szCs w:val="26"/>
              </w:rPr>
            </w:pPr>
            <w:r>
              <w:rPr>
                <w:szCs w:val="26"/>
              </w:rPr>
              <w:t>Input new password again to confirm.</w:t>
            </w:r>
          </w:p>
        </w:tc>
      </w:tr>
      <w:tr w:rsidR="00C603BC" w14:paraId="10B112CC" w14:textId="77777777" w:rsidTr="005A18C7">
        <w:trPr>
          <w:trHeight w:val="419"/>
        </w:trPr>
        <w:tc>
          <w:tcPr>
            <w:tcW w:w="2972" w:type="dxa"/>
            <w:vAlign w:val="center"/>
          </w:tcPr>
          <w:p w14:paraId="1D8D22C7" w14:textId="742AD833" w:rsidR="00C603BC" w:rsidRDefault="00C603BC" w:rsidP="005A18C7">
            <w:pPr>
              <w:tabs>
                <w:tab w:val="left" w:pos="8069"/>
              </w:tabs>
              <w:jc w:val="center"/>
            </w:pPr>
            <w:r>
              <w:t>4</w:t>
            </w:r>
          </w:p>
        </w:tc>
        <w:tc>
          <w:tcPr>
            <w:tcW w:w="6662" w:type="dxa"/>
            <w:vAlign w:val="center"/>
          </w:tcPr>
          <w:p w14:paraId="4A7BF69F" w14:textId="600843FD" w:rsidR="00C603BC" w:rsidRDefault="00C603BC" w:rsidP="005A18C7">
            <w:pPr>
              <w:tabs>
                <w:tab w:val="left" w:pos="8069"/>
              </w:tabs>
              <w:spacing w:line="360" w:lineRule="auto"/>
              <w:rPr>
                <w:szCs w:val="26"/>
              </w:rPr>
            </w:pPr>
            <w:r>
              <w:rPr>
                <w:szCs w:val="26"/>
              </w:rPr>
              <w:t>Click button No.4 to confirm chang password.</w:t>
            </w:r>
          </w:p>
        </w:tc>
      </w:tr>
    </w:tbl>
    <w:p w14:paraId="4DD6AE8B" w14:textId="77777777" w:rsidR="00C603BC" w:rsidRDefault="00C603BC" w:rsidP="00C603BC"/>
    <w:p w14:paraId="2CE994AB" w14:textId="73D21B13" w:rsidR="00C603BC" w:rsidRDefault="00C603BC" w:rsidP="00C603BC">
      <w:pPr>
        <w:pStyle w:val="Heading2"/>
        <w:framePr w:hSpace="0" w:wrap="auto" w:vAnchor="margin" w:hAnchor="text" w:yAlign="inline"/>
      </w:pPr>
      <w:bookmarkStart w:id="114" w:name="_Toc84412618"/>
      <w:bookmarkStart w:id="115" w:name="_Toc84515344"/>
      <w:r>
        <w:t>9. LOG OUT</w:t>
      </w:r>
      <w:bookmarkEnd w:id="114"/>
      <w:bookmarkEnd w:id="115"/>
    </w:p>
    <w:p w14:paraId="764D8006" w14:textId="49932263" w:rsidR="00C603BC" w:rsidRDefault="00C603BC" w:rsidP="00C603BC">
      <w:pPr>
        <w:pStyle w:val="Heading3"/>
        <w:spacing w:line="360" w:lineRule="auto"/>
      </w:pPr>
      <w:bookmarkStart w:id="116" w:name="_Toc84412619"/>
      <w:bookmarkStart w:id="117" w:name="_Toc84515345"/>
      <w:r>
        <w:t xml:space="preserve">9.1. </w:t>
      </w:r>
      <w:r w:rsidRPr="00D07F6C">
        <w:t>Description</w:t>
      </w:r>
      <w:bookmarkEnd w:id="116"/>
      <w:bookmarkEnd w:id="117"/>
    </w:p>
    <w:p w14:paraId="62238C2F" w14:textId="05A7C984" w:rsidR="00C603BC" w:rsidRDefault="00C603BC" w:rsidP="00C603BC">
      <w:pPr>
        <w:spacing w:line="360" w:lineRule="auto"/>
      </w:pPr>
      <w:r>
        <w:t>Employee</w:t>
      </w:r>
      <w:r w:rsidRPr="00C603BC">
        <w:t xml:space="preserve"> can log out </w:t>
      </w:r>
      <w:r w:rsidR="00117AD2">
        <w:t xml:space="preserve">and back to main page </w:t>
      </w:r>
      <w:r w:rsidRPr="00C603BC">
        <w:t xml:space="preserve">after </w:t>
      </w:r>
      <w:r w:rsidR="00117AD2">
        <w:t>using.</w:t>
      </w:r>
    </w:p>
    <w:p w14:paraId="10EA7A4A" w14:textId="43079F27" w:rsidR="00A9711F" w:rsidRPr="00C603BC" w:rsidRDefault="00EB78BD" w:rsidP="00C603BC">
      <w:pPr>
        <w:spacing w:line="360" w:lineRule="auto"/>
      </w:pPr>
      <w:r w:rsidRPr="00EB78BD">
        <w:t>For the interface of admin and hr, in addition to the log out button, there is also a button to return to the user type selection page to be able to enter the management system.</w:t>
      </w:r>
    </w:p>
    <w:p w14:paraId="400F86EC" w14:textId="053FD4E6" w:rsidR="00C603BC" w:rsidRDefault="00C603BC" w:rsidP="00C603BC">
      <w:pPr>
        <w:pStyle w:val="Heading3"/>
        <w:spacing w:line="360" w:lineRule="auto"/>
      </w:pPr>
      <w:bookmarkStart w:id="118" w:name="_Toc84412620"/>
      <w:bookmarkStart w:id="119" w:name="_Toc84515346"/>
      <w:r>
        <w:t>9.2. Design and operation</w:t>
      </w:r>
      <w:bookmarkEnd w:id="118"/>
      <w:bookmarkEnd w:id="119"/>
    </w:p>
    <w:p w14:paraId="3E73B675" w14:textId="57D44740" w:rsidR="00C603BC" w:rsidRDefault="00A9711F" w:rsidP="00C603BC">
      <w:r>
        <w:rPr>
          <w:noProof/>
        </w:rPr>
        <w:lastRenderedPageBreak/>
        <mc:AlternateContent>
          <mc:Choice Requires="wps">
            <w:drawing>
              <wp:anchor distT="0" distB="0" distL="114300" distR="114300" simplePos="0" relativeHeight="251800576" behindDoc="0" locked="0" layoutInCell="1" allowOverlap="1" wp14:anchorId="1B329F62" wp14:editId="7E34FB06">
                <wp:simplePos x="0" y="0"/>
                <wp:positionH relativeFrom="column">
                  <wp:posOffset>394335</wp:posOffset>
                </wp:positionH>
                <wp:positionV relativeFrom="paragraph">
                  <wp:posOffset>3214369</wp:posOffset>
                </wp:positionV>
                <wp:extent cx="285750" cy="200025"/>
                <wp:effectExtent l="38100" t="0" r="19050" b="47625"/>
                <wp:wrapNone/>
                <wp:docPr id="540" name="Straight Arrow Connector 540"/>
                <wp:cNvGraphicFramePr/>
                <a:graphic xmlns:a="http://schemas.openxmlformats.org/drawingml/2006/main">
                  <a:graphicData uri="http://schemas.microsoft.com/office/word/2010/wordprocessingShape">
                    <wps:wsp>
                      <wps:cNvCnPr/>
                      <wps:spPr>
                        <a:xfrm flipH="1">
                          <a:off x="0" y="0"/>
                          <a:ext cx="285750"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1D943" id="Straight Arrow Connector 540" o:spid="_x0000_s1026" type="#_x0000_t32" style="position:absolute;margin-left:31.05pt;margin-top:253.1pt;width:22.5pt;height:15.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" strokecolor="red">
                <v:stroke endarrow="block"/>
              </v:shape>
            </w:pict>
          </mc:Fallback>
        </mc:AlternateContent>
      </w:r>
      <w:r>
        <w:rPr>
          <w:noProof/>
        </w:rPr>
        <mc:AlternateContent>
          <mc:Choice Requires="wps">
            <w:drawing>
              <wp:anchor distT="0" distB="0" distL="114300" distR="114300" simplePos="0" relativeHeight="251798528" behindDoc="0" locked="0" layoutInCell="1" allowOverlap="1" wp14:anchorId="70B2C077" wp14:editId="4E73AA5B">
                <wp:simplePos x="0" y="0"/>
                <wp:positionH relativeFrom="column">
                  <wp:posOffset>489585</wp:posOffset>
                </wp:positionH>
                <wp:positionV relativeFrom="paragraph">
                  <wp:posOffset>2998470</wp:posOffset>
                </wp:positionV>
                <wp:extent cx="724619" cy="301924"/>
                <wp:effectExtent l="0" t="0" r="0" b="3175"/>
                <wp:wrapNone/>
                <wp:docPr id="539" name="Text Box 539"/>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6130CCE1" w14:textId="77777777" w:rsidR="00A9711F" w:rsidRPr="007F64E1" w:rsidRDefault="00A9711F" w:rsidP="00A9711F">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B2C077" id="Text Box 539" o:spid="_x0000_s1081" type="#_x0000_t202" style="position:absolute;margin-left:38.55pt;margin-top:236.1pt;width:57.05pt;height:23.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" filled="f" stroked="f" strokeweight=".5pt">
                <v:textbox>
                  <w:txbxContent>
                    <w:p w14:paraId="6130CCE1" w14:textId="77777777" w:rsidR="00A9711F" w:rsidRPr="007F64E1" w:rsidRDefault="00A9711F" w:rsidP="00A9711F">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53AD45DD" wp14:editId="4E6D6E71">
                <wp:simplePos x="0" y="0"/>
                <wp:positionH relativeFrom="margin">
                  <wp:posOffset>3451860</wp:posOffset>
                </wp:positionH>
                <wp:positionV relativeFrom="paragraph">
                  <wp:posOffset>2026920</wp:posOffset>
                </wp:positionV>
                <wp:extent cx="310515" cy="284480"/>
                <wp:effectExtent l="0" t="0" r="0" b="1270"/>
                <wp:wrapNone/>
                <wp:docPr id="536" name="Text Box 536"/>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2E8CB876" w14:textId="77777777" w:rsidR="00A45BEF" w:rsidRPr="00F5628F" w:rsidRDefault="00A45BEF" w:rsidP="00A45BEF">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D45DD" id="Text Box 536" o:spid="_x0000_s1082" type="#_x0000_t202" style="position:absolute;margin-left:271.8pt;margin-top:159.6pt;width:24.45pt;height:22.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" filled="f" stroked="f" strokeweight=".5pt">
                <v:textbox>
                  <w:txbxContent>
                    <w:p w14:paraId="2E8CB876" w14:textId="77777777" w:rsidR="00A45BEF" w:rsidRPr="00F5628F" w:rsidRDefault="00A45BEF" w:rsidP="00A45BEF">
                      <w:pPr>
                        <w:rPr>
                          <w:b/>
                          <w:bCs/>
                          <w:color w:val="FF0000"/>
                        </w:rPr>
                      </w:pPr>
                      <w:r>
                        <w:rPr>
                          <w:b/>
                          <w:bCs/>
                          <w:color w:val="FF0000"/>
                        </w:rPr>
                        <w:t>1</w:t>
                      </w:r>
                    </w:p>
                  </w:txbxContent>
                </v:textbox>
                <w10:wrap anchorx="margin"/>
              </v:shape>
            </w:pict>
          </mc:Fallback>
        </mc:AlternateContent>
      </w:r>
      <w:r>
        <w:rPr>
          <w:noProof/>
        </w:rPr>
        <mc:AlternateContent>
          <mc:Choice Requires="wps">
            <w:drawing>
              <wp:anchor distT="0" distB="0" distL="114300" distR="114300" simplePos="0" relativeHeight="251796480" behindDoc="0" locked="0" layoutInCell="1" allowOverlap="1" wp14:anchorId="501B7F71" wp14:editId="0873F63B">
                <wp:simplePos x="0" y="0"/>
                <wp:positionH relativeFrom="margin">
                  <wp:posOffset>3709035</wp:posOffset>
                </wp:positionH>
                <wp:positionV relativeFrom="paragraph">
                  <wp:posOffset>2036445</wp:posOffset>
                </wp:positionV>
                <wp:extent cx="238125" cy="303530"/>
                <wp:effectExtent l="0" t="0" r="0" b="1270"/>
                <wp:wrapNone/>
                <wp:docPr id="538" name="Text Box 538"/>
                <wp:cNvGraphicFramePr/>
                <a:graphic xmlns:a="http://schemas.openxmlformats.org/drawingml/2006/main">
                  <a:graphicData uri="http://schemas.microsoft.com/office/word/2010/wordprocessingShape">
                    <wps:wsp>
                      <wps:cNvSpPr txBox="1"/>
                      <wps:spPr>
                        <a:xfrm>
                          <a:off x="0" y="0"/>
                          <a:ext cx="238125" cy="303530"/>
                        </a:xfrm>
                        <a:prstGeom prst="rect">
                          <a:avLst/>
                        </a:prstGeom>
                        <a:noFill/>
                        <a:ln w="6350">
                          <a:noFill/>
                        </a:ln>
                      </wps:spPr>
                      <wps:txbx>
                        <w:txbxContent>
                          <w:p w14:paraId="0F11C51E" w14:textId="77777777" w:rsidR="00A9711F" w:rsidRPr="00F5628F" w:rsidRDefault="00A9711F" w:rsidP="00A9711F">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B7F71" id="Text Box 538" o:spid="_x0000_s1083" type="#_x0000_t202" style="position:absolute;margin-left:292.05pt;margin-top:160.35pt;width:18.75pt;height:23.9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" filled="f" stroked="f" strokeweight=".5pt">
                <v:textbox>
                  <w:txbxContent>
                    <w:p w14:paraId="0F11C51E" w14:textId="77777777" w:rsidR="00A9711F" w:rsidRPr="00F5628F" w:rsidRDefault="00A9711F" w:rsidP="00A9711F">
                      <w:pPr>
                        <w:rPr>
                          <w:b/>
                          <w:bCs/>
                          <w:color w:val="FF0000"/>
                        </w:rPr>
                      </w:pPr>
                      <w:r>
                        <w:rPr>
                          <w:b/>
                          <w:bCs/>
                          <w:color w:val="FF0000"/>
                        </w:rPr>
                        <w:t>2</w:t>
                      </w:r>
                    </w:p>
                  </w:txbxContent>
                </v:textbox>
                <w10:wrap anchorx="margin"/>
              </v:shape>
            </w:pict>
          </mc:Fallback>
        </mc:AlternateContent>
      </w:r>
      <w:r w:rsidR="00A45BEF" w:rsidRPr="00A45BEF">
        <w:rPr>
          <w:noProof/>
        </w:rPr>
        <w:drawing>
          <wp:inline distT="0" distB="0" distL="0" distR="0" wp14:anchorId="07EB8B27" wp14:editId="06706BC7">
            <wp:extent cx="6210935" cy="40767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0935" cy="4076700"/>
                    </a:xfrm>
                    <a:prstGeom prst="rect">
                      <a:avLst/>
                    </a:prstGeom>
                  </pic:spPr>
                </pic:pic>
              </a:graphicData>
            </a:graphic>
          </wp:inline>
        </w:drawing>
      </w:r>
    </w:p>
    <w:p w14:paraId="5C69FB4A" w14:textId="1F0D7B35" w:rsidR="00EB78BD" w:rsidRDefault="00A45BEF" w:rsidP="00EB78BD">
      <w:pPr>
        <w:jc w:val="center"/>
        <w:rPr>
          <w:sz w:val="22"/>
        </w:rPr>
      </w:pPr>
      <w:r w:rsidRPr="007F64E1">
        <w:rPr>
          <w:sz w:val="22"/>
        </w:rPr>
        <w:t>Figure 4.</w:t>
      </w:r>
      <w:r>
        <w:rPr>
          <w:sz w:val="22"/>
        </w:rPr>
        <w:t>13.</w:t>
      </w:r>
      <w:r w:rsidR="00EB78BD">
        <w:rPr>
          <w:sz w:val="22"/>
        </w:rPr>
        <w:t>1.</w:t>
      </w:r>
      <w:r>
        <w:rPr>
          <w:sz w:val="22"/>
        </w:rPr>
        <w:t xml:space="preserve"> Logout</w:t>
      </w:r>
      <w:r w:rsidR="00EB78BD">
        <w:rPr>
          <w:sz w:val="22"/>
        </w:rPr>
        <w:t xml:space="preserve"> (employee account)</w:t>
      </w:r>
    </w:p>
    <w:p w14:paraId="033E853A" w14:textId="77777777" w:rsidR="00A45BEF" w:rsidRDefault="00A45BEF" w:rsidP="00A45BEF">
      <w:pPr>
        <w:jc w:val="center"/>
        <w:rPr>
          <w:sz w:val="22"/>
        </w:rPr>
      </w:pPr>
    </w:p>
    <w:tbl>
      <w:tblPr>
        <w:tblStyle w:val="TableGridLight"/>
        <w:tblW w:w="0" w:type="auto"/>
        <w:tblLook w:val="04A0" w:firstRow="1" w:lastRow="0" w:firstColumn="1" w:lastColumn="0" w:noHBand="0" w:noVBand="1"/>
      </w:tblPr>
      <w:tblGrid>
        <w:gridCol w:w="2971"/>
        <w:gridCol w:w="6658"/>
      </w:tblGrid>
      <w:tr w:rsidR="00A9711F" w14:paraId="64495860" w14:textId="77777777" w:rsidTr="005A18C7">
        <w:trPr>
          <w:trHeight w:val="450"/>
        </w:trPr>
        <w:tc>
          <w:tcPr>
            <w:tcW w:w="2972" w:type="dxa"/>
            <w:shd w:val="clear" w:color="auto" w:fill="60C5E8" w:themeFill="accent5"/>
            <w:vAlign w:val="center"/>
          </w:tcPr>
          <w:p w14:paraId="74407232" w14:textId="77777777" w:rsidR="00A9711F" w:rsidRPr="00F5628F" w:rsidRDefault="00A9711F"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6769E37E" w14:textId="77777777" w:rsidR="00A9711F" w:rsidRPr="00F5628F" w:rsidRDefault="00A9711F" w:rsidP="005A18C7">
            <w:pPr>
              <w:tabs>
                <w:tab w:val="left" w:pos="8069"/>
              </w:tabs>
              <w:jc w:val="center"/>
              <w:rPr>
                <w:b/>
                <w:bCs/>
              </w:rPr>
            </w:pPr>
            <w:r w:rsidRPr="00F5628F">
              <w:rPr>
                <w:b/>
                <w:bCs/>
              </w:rPr>
              <w:t>Description</w:t>
            </w:r>
          </w:p>
        </w:tc>
      </w:tr>
      <w:tr w:rsidR="00A9711F" w14:paraId="0CCAC6F0" w14:textId="77777777" w:rsidTr="005A18C7">
        <w:trPr>
          <w:trHeight w:val="419"/>
        </w:trPr>
        <w:tc>
          <w:tcPr>
            <w:tcW w:w="2972" w:type="dxa"/>
            <w:vAlign w:val="center"/>
          </w:tcPr>
          <w:p w14:paraId="6CD04186" w14:textId="77777777" w:rsidR="00A9711F" w:rsidRDefault="00A9711F" w:rsidP="005A18C7">
            <w:pPr>
              <w:tabs>
                <w:tab w:val="left" w:pos="8069"/>
              </w:tabs>
              <w:jc w:val="center"/>
            </w:pPr>
            <w:r>
              <w:t>1</w:t>
            </w:r>
          </w:p>
        </w:tc>
        <w:tc>
          <w:tcPr>
            <w:tcW w:w="6662" w:type="dxa"/>
            <w:vAlign w:val="center"/>
          </w:tcPr>
          <w:p w14:paraId="0C6EAC0B" w14:textId="7ABF0915" w:rsidR="00A9711F" w:rsidRPr="002B54ED" w:rsidRDefault="00A9711F" w:rsidP="005A18C7">
            <w:pPr>
              <w:tabs>
                <w:tab w:val="left" w:pos="8069"/>
              </w:tabs>
              <w:spacing w:line="360" w:lineRule="auto"/>
              <w:rPr>
                <w:szCs w:val="26"/>
              </w:rPr>
            </w:pPr>
            <w:r>
              <w:rPr>
                <w:szCs w:val="26"/>
              </w:rPr>
              <w:t>Click button No.1 for log out system</w:t>
            </w:r>
          </w:p>
        </w:tc>
      </w:tr>
      <w:tr w:rsidR="00A9711F" w14:paraId="2BD027A1" w14:textId="77777777" w:rsidTr="005A18C7">
        <w:trPr>
          <w:trHeight w:val="353"/>
        </w:trPr>
        <w:tc>
          <w:tcPr>
            <w:tcW w:w="2972" w:type="dxa"/>
            <w:vAlign w:val="center"/>
          </w:tcPr>
          <w:p w14:paraId="5A3EADB8" w14:textId="77777777" w:rsidR="00A9711F" w:rsidRDefault="00A9711F" w:rsidP="005A18C7">
            <w:pPr>
              <w:tabs>
                <w:tab w:val="left" w:pos="8069"/>
              </w:tabs>
              <w:jc w:val="center"/>
            </w:pPr>
            <w:r>
              <w:t>2</w:t>
            </w:r>
          </w:p>
        </w:tc>
        <w:tc>
          <w:tcPr>
            <w:tcW w:w="6662" w:type="dxa"/>
            <w:vAlign w:val="center"/>
          </w:tcPr>
          <w:p w14:paraId="319B3F17" w14:textId="37D2BBD4" w:rsidR="00A9711F" w:rsidRPr="00B2302F" w:rsidRDefault="00A9711F" w:rsidP="005A18C7">
            <w:pPr>
              <w:spacing w:after="160" w:line="360" w:lineRule="auto"/>
              <w:rPr>
                <w:szCs w:val="26"/>
              </w:rPr>
            </w:pPr>
            <w:r>
              <w:rPr>
                <w:szCs w:val="26"/>
              </w:rPr>
              <w:t>Click button No.2 for cancel log out.</w:t>
            </w:r>
          </w:p>
        </w:tc>
      </w:tr>
    </w:tbl>
    <w:p w14:paraId="1F0EB6F4" w14:textId="7C1394B6" w:rsidR="00A45BEF" w:rsidRDefault="00A45BEF" w:rsidP="00C603BC"/>
    <w:p w14:paraId="163D0D3F" w14:textId="3F31D891" w:rsidR="00A9711F" w:rsidRDefault="00A9711F" w:rsidP="00C603BC"/>
    <w:p w14:paraId="764E12BB" w14:textId="2C318AE4" w:rsidR="00A9711F" w:rsidRDefault="00A9711F" w:rsidP="00C603BC"/>
    <w:p w14:paraId="66C744D0" w14:textId="46C24439" w:rsidR="00A9711F" w:rsidRDefault="00EB78BD" w:rsidP="00C603BC">
      <w:r>
        <w:rPr>
          <w:noProof/>
        </w:rPr>
        <w:lastRenderedPageBreak/>
        <mc:AlternateContent>
          <mc:Choice Requires="wps">
            <w:drawing>
              <wp:anchor distT="0" distB="0" distL="114300" distR="114300" simplePos="0" relativeHeight="251802624" behindDoc="0" locked="0" layoutInCell="1" allowOverlap="1" wp14:anchorId="3A5750A1" wp14:editId="5623E784">
                <wp:simplePos x="0" y="0"/>
                <wp:positionH relativeFrom="margin">
                  <wp:posOffset>508635</wp:posOffset>
                </wp:positionH>
                <wp:positionV relativeFrom="paragraph">
                  <wp:posOffset>3033395</wp:posOffset>
                </wp:positionV>
                <wp:extent cx="310515" cy="265430"/>
                <wp:effectExtent l="0" t="0" r="0" b="1270"/>
                <wp:wrapNone/>
                <wp:docPr id="542" name="Text Box 542"/>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07B8013" w14:textId="77777777" w:rsidR="00EB78BD" w:rsidRPr="00F5628F" w:rsidRDefault="00EB78BD" w:rsidP="00EB78BD">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750A1" id="Text Box 542" o:spid="_x0000_s1084" type="#_x0000_t202" style="position:absolute;margin-left:40.05pt;margin-top:238.85pt;width:24.45pt;height:20.9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" filled="f" stroked="f" strokeweight=".5pt">
                <v:textbox>
                  <w:txbxContent>
                    <w:p w14:paraId="107B8013" w14:textId="77777777" w:rsidR="00EB78BD" w:rsidRPr="00F5628F" w:rsidRDefault="00EB78BD" w:rsidP="00EB78BD">
                      <w:pPr>
                        <w:rPr>
                          <w:b/>
                          <w:bCs/>
                          <w:color w:val="FF0000"/>
                        </w:rPr>
                      </w:pPr>
                      <w:r>
                        <w:rPr>
                          <w:b/>
                          <w:bCs/>
                          <w:color w:val="FF0000"/>
                        </w:rPr>
                        <w:t>1</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0E5B0134" wp14:editId="3A759CC1">
                <wp:simplePos x="0" y="0"/>
                <wp:positionH relativeFrom="margin">
                  <wp:posOffset>537210</wp:posOffset>
                </wp:positionH>
                <wp:positionV relativeFrom="paragraph">
                  <wp:posOffset>3519170</wp:posOffset>
                </wp:positionV>
                <wp:extent cx="310515" cy="284480"/>
                <wp:effectExtent l="0" t="0" r="0" b="1270"/>
                <wp:wrapNone/>
                <wp:docPr id="543" name="Text Box 543"/>
                <wp:cNvGraphicFramePr/>
                <a:graphic xmlns:a="http://schemas.openxmlformats.org/drawingml/2006/main">
                  <a:graphicData uri="http://schemas.microsoft.com/office/word/2010/wordprocessingShape">
                    <wps:wsp>
                      <wps:cNvSpPr txBox="1"/>
                      <wps:spPr>
                        <a:xfrm>
                          <a:off x="0" y="0"/>
                          <a:ext cx="310515" cy="284480"/>
                        </a:xfrm>
                        <a:prstGeom prst="rect">
                          <a:avLst/>
                        </a:prstGeom>
                        <a:noFill/>
                        <a:ln w="6350">
                          <a:noFill/>
                        </a:ln>
                      </wps:spPr>
                      <wps:txbx>
                        <w:txbxContent>
                          <w:p w14:paraId="1B8459A3" w14:textId="452708B1" w:rsidR="00EB78BD" w:rsidRPr="00F5628F" w:rsidRDefault="00EB78BD" w:rsidP="00EB78BD">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0134" id="Text Box 543" o:spid="_x0000_s1085" type="#_x0000_t202" style="position:absolute;margin-left:42.3pt;margin-top:277.1pt;width:24.45pt;height:22.4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" filled="f" stroked="f" strokeweight=".5pt">
                <v:textbox>
                  <w:txbxContent>
                    <w:p w14:paraId="1B8459A3" w14:textId="452708B1" w:rsidR="00EB78BD" w:rsidRPr="00F5628F" w:rsidRDefault="00EB78BD" w:rsidP="00EB78BD">
                      <w:pPr>
                        <w:rPr>
                          <w:b/>
                          <w:bCs/>
                          <w:color w:val="FF0000"/>
                        </w:rPr>
                      </w:pPr>
                      <w:r>
                        <w:rPr>
                          <w:b/>
                          <w:bCs/>
                          <w:color w:val="FF0000"/>
                        </w:rPr>
                        <w:t>2</w:t>
                      </w:r>
                    </w:p>
                  </w:txbxContent>
                </v:textbox>
                <w10:wrap anchorx="margin"/>
              </v:shape>
            </w:pict>
          </mc:Fallback>
        </mc:AlternateContent>
      </w:r>
      <w:r w:rsidRPr="00EB78BD">
        <w:rPr>
          <w:noProof/>
        </w:rPr>
        <w:drawing>
          <wp:inline distT="0" distB="0" distL="0" distR="0" wp14:anchorId="61D32FB3" wp14:editId="4D0B5DDF">
            <wp:extent cx="6210935" cy="405384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10935" cy="4053840"/>
                    </a:xfrm>
                    <a:prstGeom prst="rect">
                      <a:avLst/>
                    </a:prstGeom>
                  </pic:spPr>
                </pic:pic>
              </a:graphicData>
            </a:graphic>
          </wp:inline>
        </w:drawing>
      </w:r>
    </w:p>
    <w:p w14:paraId="72AD76B2" w14:textId="04AE339A" w:rsidR="00EB78BD" w:rsidRDefault="00EB78BD" w:rsidP="00EB78BD">
      <w:pPr>
        <w:jc w:val="center"/>
        <w:rPr>
          <w:sz w:val="22"/>
        </w:rPr>
      </w:pPr>
      <w:r w:rsidRPr="007F64E1">
        <w:rPr>
          <w:sz w:val="22"/>
        </w:rPr>
        <w:t>Figure 4.</w:t>
      </w:r>
      <w:r>
        <w:rPr>
          <w:sz w:val="22"/>
        </w:rPr>
        <w:t>13.2. Logout (admin &amp; HR account)</w:t>
      </w:r>
    </w:p>
    <w:p w14:paraId="29FE3EEA" w14:textId="0CD4617C" w:rsidR="00EB78BD" w:rsidRDefault="00EB78BD" w:rsidP="00EB78BD">
      <w:pPr>
        <w:jc w:val="center"/>
        <w:rPr>
          <w:sz w:val="22"/>
        </w:rPr>
      </w:pPr>
    </w:p>
    <w:tbl>
      <w:tblPr>
        <w:tblStyle w:val="TableGridLight"/>
        <w:tblW w:w="0" w:type="auto"/>
        <w:tblLook w:val="04A0" w:firstRow="1" w:lastRow="0" w:firstColumn="1" w:lastColumn="0" w:noHBand="0" w:noVBand="1"/>
      </w:tblPr>
      <w:tblGrid>
        <w:gridCol w:w="2971"/>
        <w:gridCol w:w="6658"/>
      </w:tblGrid>
      <w:tr w:rsidR="00EB78BD" w14:paraId="2E19DC5C" w14:textId="77777777" w:rsidTr="005A18C7">
        <w:trPr>
          <w:trHeight w:val="450"/>
        </w:trPr>
        <w:tc>
          <w:tcPr>
            <w:tcW w:w="2972" w:type="dxa"/>
            <w:shd w:val="clear" w:color="auto" w:fill="60C5E8" w:themeFill="accent5"/>
            <w:vAlign w:val="center"/>
          </w:tcPr>
          <w:p w14:paraId="5DB849BC" w14:textId="77777777" w:rsidR="00EB78BD" w:rsidRPr="00F5628F" w:rsidRDefault="00EB78BD"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01F1A37E" w14:textId="77777777" w:rsidR="00EB78BD" w:rsidRPr="00F5628F" w:rsidRDefault="00EB78BD" w:rsidP="005A18C7">
            <w:pPr>
              <w:tabs>
                <w:tab w:val="left" w:pos="8069"/>
              </w:tabs>
              <w:jc w:val="center"/>
              <w:rPr>
                <w:b/>
                <w:bCs/>
              </w:rPr>
            </w:pPr>
            <w:r w:rsidRPr="00F5628F">
              <w:rPr>
                <w:b/>
                <w:bCs/>
              </w:rPr>
              <w:t>Description</w:t>
            </w:r>
          </w:p>
        </w:tc>
      </w:tr>
      <w:tr w:rsidR="00EB78BD" w14:paraId="058A0CBF" w14:textId="77777777" w:rsidTr="005A18C7">
        <w:trPr>
          <w:trHeight w:val="419"/>
        </w:trPr>
        <w:tc>
          <w:tcPr>
            <w:tcW w:w="2972" w:type="dxa"/>
            <w:vAlign w:val="center"/>
          </w:tcPr>
          <w:p w14:paraId="3127891F" w14:textId="77777777" w:rsidR="00EB78BD" w:rsidRDefault="00EB78BD" w:rsidP="005A18C7">
            <w:pPr>
              <w:tabs>
                <w:tab w:val="left" w:pos="8069"/>
              </w:tabs>
              <w:jc w:val="center"/>
            </w:pPr>
            <w:r>
              <w:t>1</w:t>
            </w:r>
          </w:p>
        </w:tc>
        <w:tc>
          <w:tcPr>
            <w:tcW w:w="6662" w:type="dxa"/>
            <w:vAlign w:val="center"/>
          </w:tcPr>
          <w:p w14:paraId="54C4309E" w14:textId="77777777" w:rsidR="00EB78BD" w:rsidRPr="002B54ED" w:rsidRDefault="00EB78BD" w:rsidP="005A18C7">
            <w:pPr>
              <w:tabs>
                <w:tab w:val="left" w:pos="8069"/>
              </w:tabs>
              <w:spacing w:line="360" w:lineRule="auto"/>
              <w:rPr>
                <w:szCs w:val="26"/>
              </w:rPr>
            </w:pPr>
            <w:r>
              <w:rPr>
                <w:szCs w:val="26"/>
              </w:rPr>
              <w:t>Click button No.1 for log out system</w:t>
            </w:r>
          </w:p>
        </w:tc>
      </w:tr>
      <w:tr w:rsidR="00EB78BD" w14:paraId="10DBA1FD" w14:textId="77777777" w:rsidTr="005A18C7">
        <w:trPr>
          <w:trHeight w:val="353"/>
        </w:trPr>
        <w:tc>
          <w:tcPr>
            <w:tcW w:w="2972" w:type="dxa"/>
            <w:vAlign w:val="center"/>
          </w:tcPr>
          <w:p w14:paraId="1C17ABB8" w14:textId="77777777" w:rsidR="00EB78BD" w:rsidRDefault="00EB78BD" w:rsidP="005A18C7">
            <w:pPr>
              <w:tabs>
                <w:tab w:val="left" w:pos="8069"/>
              </w:tabs>
              <w:jc w:val="center"/>
            </w:pPr>
            <w:r>
              <w:t>2</w:t>
            </w:r>
          </w:p>
        </w:tc>
        <w:tc>
          <w:tcPr>
            <w:tcW w:w="6662" w:type="dxa"/>
            <w:vAlign w:val="center"/>
          </w:tcPr>
          <w:p w14:paraId="53236B63" w14:textId="4731FFF2" w:rsidR="00EB78BD" w:rsidRPr="00B2302F" w:rsidRDefault="00EB78BD" w:rsidP="005A18C7">
            <w:pPr>
              <w:spacing w:after="160" w:line="360" w:lineRule="auto"/>
              <w:rPr>
                <w:szCs w:val="26"/>
              </w:rPr>
            </w:pPr>
            <w:r>
              <w:rPr>
                <w:szCs w:val="26"/>
              </w:rPr>
              <w:t xml:space="preserve">Click button No.2 for back to </w:t>
            </w:r>
            <w:r w:rsidR="003768AE">
              <w:rPr>
                <w:szCs w:val="26"/>
              </w:rPr>
              <w:t>select user type.</w:t>
            </w:r>
          </w:p>
        </w:tc>
      </w:tr>
    </w:tbl>
    <w:p w14:paraId="020A3C4F" w14:textId="5F8B832D" w:rsidR="00EB78BD" w:rsidRDefault="00EB78BD" w:rsidP="00EB78BD">
      <w:pPr>
        <w:jc w:val="center"/>
      </w:pPr>
    </w:p>
    <w:p w14:paraId="063450C2" w14:textId="31B65751" w:rsidR="002619E8" w:rsidRDefault="002619E8" w:rsidP="00EB78BD">
      <w:pPr>
        <w:jc w:val="center"/>
      </w:pPr>
    </w:p>
    <w:p w14:paraId="5BAD5894" w14:textId="242C0261" w:rsidR="002619E8" w:rsidRDefault="002619E8" w:rsidP="00EB78BD">
      <w:pPr>
        <w:jc w:val="center"/>
      </w:pPr>
    </w:p>
    <w:p w14:paraId="47640A32" w14:textId="63E7FA87" w:rsidR="002619E8" w:rsidRDefault="002619E8" w:rsidP="00EB78BD">
      <w:pPr>
        <w:jc w:val="center"/>
      </w:pPr>
    </w:p>
    <w:p w14:paraId="5582E921" w14:textId="1A3679E5" w:rsidR="002619E8" w:rsidRDefault="002619E8" w:rsidP="00EB78BD">
      <w:pPr>
        <w:jc w:val="center"/>
      </w:pPr>
    </w:p>
    <w:p w14:paraId="36EF170A" w14:textId="0D53B41A" w:rsidR="002619E8" w:rsidRDefault="002619E8" w:rsidP="00EB78BD">
      <w:pPr>
        <w:jc w:val="center"/>
      </w:pPr>
    </w:p>
    <w:p w14:paraId="5F30F846" w14:textId="74B1836C" w:rsidR="002619E8" w:rsidRDefault="002619E8" w:rsidP="00EB78BD">
      <w:pPr>
        <w:jc w:val="center"/>
      </w:pPr>
    </w:p>
    <w:p w14:paraId="590BB8F3" w14:textId="058A77D9" w:rsidR="002619E8" w:rsidRDefault="002619E8" w:rsidP="00EB78BD">
      <w:pPr>
        <w:jc w:val="center"/>
      </w:pPr>
    </w:p>
    <w:p w14:paraId="25A4765D" w14:textId="51ABD464" w:rsidR="002619E8" w:rsidRDefault="002619E8" w:rsidP="00EB78BD">
      <w:pPr>
        <w:jc w:val="center"/>
      </w:pPr>
    </w:p>
    <w:p w14:paraId="47FFD239" w14:textId="77777777" w:rsidR="00875DD1" w:rsidRDefault="00875DD1" w:rsidP="00EB78BD">
      <w:pPr>
        <w:jc w:val="center"/>
      </w:pPr>
    </w:p>
    <w:p w14:paraId="6FFD41EB" w14:textId="61D6B6E6" w:rsidR="002619E8" w:rsidRDefault="002619E8" w:rsidP="00EB78BD">
      <w:pPr>
        <w:jc w:val="center"/>
      </w:pPr>
    </w:p>
    <w:p w14:paraId="0533905E" w14:textId="26360E76" w:rsidR="002619E8" w:rsidRDefault="002619E8" w:rsidP="00EB78BD">
      <w:pPr>
        <w:jc w:val="center"/>
      </w:pPr>
    </w:p>
    <w:p w14:paraId="02D59412" w14:textId="569E29CA" w:rsidR="002619E8" w:rsidRDefault="002619E8" w:rsidP="00EB78BD">
      <w:pPr>
        <w:jc w:val="center"/>
      </w:pPr>
    </w:p>
    <w:p w14:paraId="0CB60D85" w14:textId="1AC046BC" w:rsidR="002619E8" w:rsidRDefault="002619E8" w:rsidP="00EB78BD">
      <w:pPr>
        <w:jc w:val="center"/>
      </w:pPr>
    </w:p>
    <w:p w14:paraId="62F0B55D" w14:textId="476AAE4A" w:rsidR="002619E8" w:rsidRDefault="002619E8" w:rsidP="00EB78BD">
      <w:pPr>
        <w:jc w:val="center"/>
      </w:pPr>
    </w:p>
    <w:p w14:paraId="3C30C301" w14:textId="1F662916" w:rsidR="00875DD1" w:rsidRPr="00286AAF" w:rsidRDefault="008037EB" w:rsidP="00875DD1">
      <w:pPr>
        <w:pStyle w:val="Heading1"/>
        <w:framePr w:hSpace="0" w:wrap="auto" w:vAnchor="margin" w:hAnchor="text" w:yAlign="inline"/>
        <w:jc w:val="center"/>
      </w:pPr>
      <w:bookmarkStart w:id="120" w:name="_Toc84412621"/>
      <w:bookmarkStart w:id="121" w:name="_Toc84515347"/>
      <w:r w:rsidRPr="002619E8">
        <w:rPr>
          <w:noProof/>
        </w:rPr>
        <w:lastRenderedPageBreak/>
        <w:drawing>
          <wp:anchor distT="0" distB="0" distL="114300" distR="114300" simplePos="0" relativeHeight="251806720" behindDoc="1" locked="0" layoutInCell="1" allowOverlap="1" wp14:anchorId="618C17DC" wp14:editId="4A42A924">
            <wp:simplePos x="0" y="0"/>
            <wp:positionH relativeFrom="page">
              <wp:posOffset>-816788</wp:posOffset>
            </wp:positionH>
            <wp:positionV relativeFrom="paragraph">
              <wp:posOffset>-267631</wp:posOffset>
            </wp:positionV>
            <wp:extent cx="3838575" cy="733425"/>
            <wp:effectExtent l="0" t="0" r="9525" b="0"/>
            <wp:wrapNone/>
            <wp:docPr id="546" name="Graphic 546"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838575" cy="733425"/>
                    </a:xfrm>
                    <a:prstGeom prst="rect">
                      <a:avLst/>
                    </a:prstGeom>
                  </pic:spPr>
                </pic:pic>
              </a:graphicData>
            </a:graphic>
            <wp14:sizeRelH relativeFrom="margin">
              <wp14:pctWidth>0</wp14:pctWidth>
            </wp14:sizeRelH>
            <wp14:sizeRelV relativeFrom="margin">
              <wp14:pctHeight>0</wp14:pctHeight>
            </wp14:sizeRelV>
          </wp:anchor>
        </w:drawing>
      </w:r>
      <w:r w:rsidRPr="002619E8">
        <w:rPr>
          <w:noProof/>
        </w:rPr>
        <w:drawing>
          <wp:anchor distT="0" distB="0" distL="114300" distR="114300" simplePos="0" relativeHeight="251807744" behindDoc="1" locked="0" layoutInCell="1" allowOverlap="1" wp14:anchorId="7948F2E8" wp14:editId="3C6B5185">
            <wp:simplePos x="0" y="0"/>
            <wp:positionH relativeFrom="page">
              <wp:posOffset>4648023</wp:posOffset>
            </wp:positionH>
            <wp:positionV relativeFrom="paragraph">
              <wp:posOffset>-300178</wp:posOffset>
            </wp:positionV>
            <wp:extent cx="3483610" cy="775970"/>
            <wp:effectExtent l="0" t="0" r="2540" b="5080"/>
            <wp:wrapNone/>
            <wp:docPr id="547" name="Graphic 547"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rot="10800000">
                      <a:off x="0" y="0"/>
                      <a:ext cx="3483610" cy="775970"/>
                    </a:xfrm>
                    <a:prstGeom prst="rect">
                      <a:avLst/>
                    </a:prstGeom>
                  </pic:spPr>
                </pic:pic>
              </a:graphicData>
            </a:graphic>
            <wp14:sizeRelH relativeFrom="margin">
              <wp14:pctWidth>0</wp14:pctWidth>
            </wp14:sizeRelH>
            <wp14:sizeRelV relativeFrom="margin">
              <wp14:pctHeight>0</wp14:pctHeight>
            </wp14:sizeRelV>
          </wp:anchor>
        </w:drawing>
      </w:r>
      <w:r w:rsidR="00875DD1">
        <w:t>C</w:t>
      </w:r>
      <w:r w:rsidR="00875DD1" w:rsidRPr="00286AAF">
        <w:t>HƯƠNG 5: ADMIN GUIDE</w:t>
      </w:r>
      <w:bookmarkEnd w:id="120"/>
      <w:bookmarkEnd w:id="121"/>
    </w:p>
    <w:p w14:paraId="62AD303C" w14:textId="5F6F844A" w:rsidR="002619E8" w:rsidRDefault="002619E8" w:rsidP="00EB78BD">
      <w:pPr>
        <w:jc w:val="center"/>
      </w:pPr>
    </w:p>
    <w:p w14:paraId="5432F9ED" w14:textId="77558E28" w:rsidR="00875DD1" w:rsidRDefault="00875DD1" w:rsidP="00EB78BD">
      <w:pPr>
        <w:jc w:val="center"/>
      </w:pPr>
    </w:p>
    <w:p w14:paraId="283B86CC" w14:textId="417AFF58" w:rsidR="00875DD1" w:rsidRDefault="00875DD1" w:rsidP="00875DD1">
      <w:pPr>
        <w:pStyle w:val="Heading2"/>
        <w:framePr w:hSpace="0" w:wrap="auto" w:vAnchor="margin" w:hAnchor="text" w:yAlign="inline"/>
      </w:pPr>
      <w:bookmarkStart w:id="122" w:name="_Toc84412622"/>
      <w:bookmarkStart w:id="123" w:name="_Toc84515348"/>
      <w:r>
        <w:t>1. MAIN</w:t>
      </w:r>
      <w:bookmarkEnd w:id="122"/>
      <w:bookmarkEnd w:id="123"/>
      <w:r>
        <w:t xml:space="preserve"> </w:t>
      </w:r>
    </w:p>
    <w:p w14:paraId="5E71C51B" w14:textId="6BA85EF8" w:rsidR="00875DD1" w:rsidRDefault="00875DD1" w:rsidP="008037EB">
      <w:pPr>
        <w:jc w:val="both"/>
      </w:pPr>
      <w:r>
        <w:t xml:space="preserve">Same features as employee account - </w:t>
      </w:r>
      <w:hyperlink w:anchor="_1._MAIN" w:history="1">
        <w:r w:rsidR="000644AC" w:rsidRPr="000644AC">
          <w:rPr>
            <w:rStyle w:val="Hyperlink"/>
            <w:color w:val="146F8F" w:themeColor="accent5" w:themeShade="80"/>
          </w:rPr>
          <w:t>See instruction</w:t>
        </w:r>
      </w:hyperlink>
      <w:r w:rsidR="000644AC" w:rsidRPr="000644AC">
        <w:t xml:space="preserve"> </w:t>
      </w:r>
      <w:r>
        <w:t>in section 1</w:t>
      </w:r>
      <w:r w:rsidR="000644AC">
        <w:t>-C</w:t>
      </w:r>
      <w:r>
        <w:t xml:space="preserve">hapter 4: </w:t>
      </w:r>
      <w:r w:rsidR="000644AC">
        <w:t xml:space="preserve">Employee </w:t>
      </w:r>
      <w:r>
        <w:t>guide</w:t>
      </w:r>
    </w:p>
    <w:p w14:paraId="65993F2D" w14:textId="77777777" w:rsidR="000644AC" w:rsidRPr="00875DD1" w:rsidRDefault="000644AC" w:rsidP="00875DD1">
      <w:pPr>
        <w:jc w:val="center"/>
      </w:pPr>
    </w:p>
    <w:p w14:paraId="417DB82E" w14:textId="6A48DE0A" w:rsidR="000644AC" w:rsidRDefault="000644AC" w:rsidP="000644AC">
      <w:pPr>
        <w:pStyle w:val="Heading2"/>
        <w:framePr w:hSpace="0" w:wrap="auto" w:vAnchor="margin" w:hAnchor="text" w:yAlign="inline"/>
      </w:pPr>
      <w:bookmarkStart w:id="124" w:name="_Toc84412623"/>
      <w:bookmarkStart w:id="125" w:name="_Toc84515349"/>
      <w:r>
        <w:t>2. ATTENDANCE RECORD</w:t>
      </w:r>
      <w:bookmarkEnd w:id="124"/>
      <w:bookmarkEnd w:id="125"/>
    </w:p>
    <w:p w14:paraId="64D93C27" w14:textId="55ABB966" w:rsidR="00286AAF" w:rsidRDefault="00286AAF" w:rsidP="008037EB">
      <w:pPr>
        <w:jc w:val="both"/>
      </w:pPr>
      <w:r>
        <w:t xml:space="preserve">Same features as employee account - </w:t>
      </w:r>
      <w:hyperlink w:anchor="_2._ATTENDANCE_RECORD" w:history="1">
        <w:r w:rsidRPr="007A79E0">
          <w:rPr>
            <w:rStyle w:val="Hyperlink"/>
            <w:color w:val="146F8F" w:themeColor="accent5" w:themeShade="80"/>
          </w:rPr>
          <w:t>See instruction</w:t>
        </w:r>
      </w:hyperlink>
      <w:r w:rsidRPr="000644AC">
        <w:t xml:space="preserve"> </w:t>
      </w:r>
      <w:r>
        <w:t>in section 2-Chapter 4: Employee guide</w:t>
      </w:r>
    </w:p>
    <w:p w14:paraId="37F4575F" w14:textId="77777777" w:rsidR="007A79E0" w:rsidRDefault="007A79E0" w:rsidP="00286AAF">
      <w:pPr>
        <w:jc w:val="center"/>
      </w:pPr>
    </w:p>
    <w:p w14:paraId="1D6F6613" w14:textId="441C2CCE" w:rsidR="007A79E0" w:rsidRDefault="007A79E0" w:rsidP="007A79E0">
      <w:pPr>
        <w:pStyle w:val="Heading2"/>
        <w:framePr w:hSpace="0" w:wrap="auto" w:vAnchor="margin" w:hAnchor="text" w:yAlign="inline"/>
      </w:pPr>
      <w:bookmarkStart w:id="126" w:name="_Toc84412624"/>
      <w:bookmarkStart w:id="127" w:name="_Toc84515350"/>
      <w:r>
        <w:t>3. LOGIN</w:t>
      </w:r>
      <w:bookmarkEnd w:id="126"/>
      <w:bookmarkEnd w:id="127"/>
    </w:p>
    <w:p w14:paraId="6946A9A7" w14:textId="6CD3A897" w:rsidR="007A79E0" w:rsidRDefault="007A79E0" w:rsidP="008037EB">
      <w:pPr>
        <w:jc w:val="both"/>
      </w:pPr>
      <w:r>
        <w:t xml:space="preserve">Same features as employee account - </w:t>
      </w:r>
      <w:hyperlink w:anchor="_3._LOGIN" w:history="1">
        <w:r w:rsidRPr="001E5895">
          <w:rPr>
            <w:rStyle w:val="Hyperlink"/>
            <w:color w:val="146F8F" w:themeColor="accent5" w:themeShade="80"/>
          </w:rPr>
          <w:t>See instruction</w:t>
        </w:r>
      </w:hyperlink>
      <w:r w:rsidRPr="000644AC">
        <w:t xml:space="preserve"> </w:t>
      </w:r>
      <w:r>
        <w:t>in section 3-Chapter 4: Employee guide</w:t>
      </w:r>
    </w:p>
    <w:p w14:paraId="352B9AAA" w14:textId="77777777" w:rsidR="00286AAF" w:rsidRPr="00286AAF" w:rsidRDefault="00286AAF" w:rsidP="00286AAF"/>
    <w:p w14:paraId="6F605B0D" w14:textId="3C56EC11" w:rsidR="00286AAF" w:rsidRDefault="007A79E0">
      <w:pPr>
        <w:pStyle w:val="Heading2"/>
        <w:framePr w:hSpace="0" w:wrap="auto" w:vAnchor="margin" w:hAnchor="text" w:yAlign="inline"/>
      </w:pPr>
      <w:bookmarkStart w:id="128" w:name="_Toc84412625"/>
      <w:bookmarkStart w:id="129" w:name="_Toc84515351"/>
      <w:r>
        <w:t>4</w:t>
      </w:r>
      <w:r w:rsidR="00286AAF">
        <w:t>. HOMEPAGE</w:t>
      </w:r>
      <w:bookmarkEnd w:id="128"/>
      <w:bookmarkEnd w:id="129"/>
    </w:p>
    <w:p w14:paraId="799ACE35" w14:textId="626BF9B1" w:rsidR="00286AAF" w:rsidRDefault="007A79E0" w:rsidP="001B0E08">
      <w:pPr>
        <w:pStyle w:val="Heading3"/>
        <w:spacing w:line="360" w:lineRule="auto"/>
      </w:pPr>
      <w:bookmarkStart w:id="130" w:name="_Toc84412626"/>
      <w:bookmarkStart w:id="131" w:name="_Toc84515352"/>
      <w:r>
        <w:t>4</w:t>
      </w:r>
      <w:r w:rsidR="00286AAF">
        <w:t xml:space="preserve">.1. </w:t>
      </w:r>
      <w:r w:rsidR="00286AAF" w:rsidRPr="00D07F6C">
        <w:t>Description</w:t>
      </w:r>
      <w:bookmarkEnd w:id="130"/>
      <w:bookmarkEnd w:id="131"/>
    </w:p>
    <w:p w14:paraId="12A834DC" w14:textId="73D52F4D" w:rsidR="00286AAF" w:rsidRDefault="001B0E08" w:rsidP="00B824CF">
      <w:pPr>
        <w:spacing w:line="360" w:lineRule="auto"/>
        <w:jc w:val="both"/>
      </w:pPr>
      <w:r w:rsidRPr="001B0E08">
        <w:t>At the homepage, the admin will monitor and manage the daily attendance of employees</w:t>
      </w:r>
      <w:r>
        <w:t>.</w:t>
      </w:r>
      <w:r w:rsidR="00B824CF">
        <w:t xml:space="preserve"> The admin can review</w:t>
      </w:r>
      <w:r w:rsidR="00B824CF" w:rsidRPr="00B824CF">
        <w:t xml:space="preserve"> daily attendance </w:t>
      </w:r>
      <w:r w:rsidR="00B824CF">
        <w:t xml:space="preserve">of employee </w:t>
      </w:r>
      <w:r w:rsidR="00B824CF" w:rsidRPr="00B824CF">
        <w:t>and update information effectively</w:t>
      </w:r>
      <w:r w:rsidR="00B824CF">
        <w:t>.</w:t>
      </w:r>
    </w:p>
    <w:p w14:paraId="7E1AD989" w14:textId="768613DC" w:rsidR="00287A2E" w:rsidRDefault="007A79E0" w:rsidP="009F7250">
      <w:pPr>
        <w:pStyle w:val="Heading3"/>
        <w:spacing w:line="360" w:lineRule="auto"/>
      </w:pPr>
      <w:bookmarkStart w:id="132" w:name="_Toc84412627"/>
      <w:bookmarkStart w:id="133" w:name="_Toc84515353"/>
      <w:r>
        <w:t>4</w:t>
      </w:r>
      <w:r w:rsidR="00B824CF">
        <w:t>.2. Design and operation</w:t>
      </w:r>
      <w:bookmarkEnd w:id="132"/>
      <w:bookmarkEnd w:id="133"/>
    </w:p>
    <w:p w14:paraId="7D913A95" w14:textId="5403B98F" w:rsidR="001E5895" w:rsidRPr="001E5895" w:rsidRDefault="001E5895" w:rsidP="001E5895">
      <w:r w:rsidRPr="001E5895">
        <w:t>After logging in, the user type selection page</w:t>
      </w:r>
      <w:r>
        <w:t xml:space="preserve"> will display.</w:t>
      </w:r>
    </w:p>
    <w:p w14:paraId="2A1B8C01" w14:textId="7A959753" w:rsidR="00287A2E" w:rsidRPr="00287A2E" w:rsidRDefault="00287A2E" w:rsidP="00287A2E"/>
    <w:p w14:paraId="72EC3E91" w14:textId="21C39317" w:rsidR="00287A2E" w:rsidRDefault="00402F72" w:rsidP="00287A2E">
      <w:pPr>
        <w:spacing w:line="360" w:lineRule="auto"/>
        <w:jc w:val="center"/>
      </w:pPr>
      <w:r>
        <w:rPr>
          <w:noProof/>
        </w:rPr>
        <mc:AlternateContent>
          <mc:Choice Requires="wps">
            <w:drawing>
              <wp:anchor distT="0" distB="0" distL="114300" distR="114300" simplePos="0" relativeHeight="251937792" behindDoc="0" locked="0" layoutInCell="1" allowOverlap="1" wp14:anchorId="49837993" wp14:editId="4B65B3A7">
                <wp:simplePos x="0" y="0"/>
                <wp:positionH relativeFrom="column">
                  <wp:posOffset>4090035</wp:posOffset>
                </wp:positionH>
                <wp:positionV relativeFrom="paragraph">
                  <wp:posOffset>646430</wp:posOffset>
                </wp:positionV>
                <wp:extent cx="724619" cy="301924"/>
                <wp:effectExtent l="0" t="0" r="0" b="3175"/>
                <wp:wrapNone/>
                <wp:docPr id="682" name="Text Box 682"/>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20A0BD11" w14:textId="77777777" w:rsidR="007A79E0" w:rsidRPr="007F64E1" w:rsidRDefault="007A79E0" w:rsidP="007A79E0">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837993" id="Text Box 682" o:spid="_x0000_s1086" type="#_x0000_t202" style="position:absolute;left:0;text-align:left;margin-left:322.05pt;margin-top:50.9pt;width:57.05pt;height:23.7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" filled="f" stroked="f" strokeweight=".5pt">
                <v:textbox>
                  <w:txbxContent>
                    <w:p w14:paraId="20A0BD11" w14:textId="77777777" w:rsidR="007A79E0" w:rsidRPr="007F64E1" w:rsidRDefault="007A79E0" w:rsidP="007A79E0">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935744" behindDoc="0" locked="0" layoutInCell="1" allowOverlap="1" wp14:anchorId="316A0AA2" wp14:editId="4D581AFA">
                <wp:simplePos x="0" y="0"/>
                <wp:positionH relativeFrom="column">
                  <wp:posOffset>4109085</wp:posOffset>
                </wp:positionH>
                <wp:positionV relativeFrom="paragraph">
                  <wp:posOffset>837565</wp:posOffset>
                </wp:positionV>
                <wp:extent cx="285750" cy="266700"/>
                <wp:effectExtent l="38100" t="0" r="19050" b="57150"/>
                <wp:wrapNone/>
                <wp:docPr id="681" name="Straight Arrow Connector 681"/>
                <wp:cNvGraphicFramePr/>
                <a:graphic xmlns:a="http://schemas.openxmlformats.org/drawingml/2006/main">
                  <a:graphicData uri="http://schemas.microsoft.com/office/word/2010/wordprocessingShape">
                    <wps:wsp>
                      <wps:cNvCnPr/>
                      <wps:spPr>
                        <a:xfrm flipH="1">
                          <a:off x="0" y="0"/>
                          <a:ext cx="28575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C6C1B" id="Straight Arrow Connector 681" o:spid="_x0000_s1026" type="#_x0000_t32" style="position:absolute;margin-left:323.55pt;margin-top:65.95pt;width:22.5pt;height:21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" strokecolor="red">
                <v:stroke endarrow="block"/>
              </v:shape>
            </w:pict>
          </mc:Fallback>
        </mc:AlternateContent>
      </w:r>
      <w:r w:rsidR="00287A2E" w:rsidRPr="00287A2E">
        <w:rPr>
          <w:noProof/>
        </w:rPr>
        <w:drawing>
          <wp:inline distT="0" distB="0" distL="0" distR="0" wp14:anchorId="035DB02B" wp14:editId="5EB9A19D">
            <wp:extent cx="4904944" cy="31242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5412" cy="3137237"/>
                    </a:xfrm>
                    <a:prstGeom prst="rect">
                      <a:avLst/>
                    </a:prstGeom>
                  </pic:spPr>
                </pic:pic>
              </a:graphicData>
            </a:graphic>
          </wp:inline>
        </w:drawing>
      </w:r>
    </w:p>
    <w:p w14:paraId="78628472" w14:textId="7C4E3ACD" w:rsidR="009F7250" w:rsidRDefault="009F7250" w:rsidP="009F7250">
      <w:pPr>
        <w:jc w:val="center"/>
        <w:rPr>
          <w:sz w:val="22"/>
        </w:rPr>
      </w:pPr>
      <w:r w:rsidRPr="007F64E1">
        <w:rPr>
          <w:sz w:val="22"/>
        </w:rPr>
        <w:t xml:space="preserve">Figure </w:t>
      </w:r>
      <w:r>
        <w:rPr>
          <w:sz w:val="22"/>
        </w:rPr>
        <w:t>5.1. Select user type</w:t>
      </w:r>
    </w:p>
    <w:p w14:paraId="32275164" w14:textId="219474B3" w:rsidR="00287A2E" w:rsidRDefault="00287A2E" w:rsidP="00287A2E">
      <w:pPr>
        <w:spacing w:line="360" w:lineRule="auto"/>
        <w:jc w:val="center"/>
      </w:pPr>
    </w:p>
    <w:p w14:paraId="574DB31E" w14:textId="77777777" w:rsidR="001E5895" w:rsidRDefault="001E5895" w:rsidP="00287A2E">
      <w:pPr>
        <w:spacing w:line="360" w:lineRule="auto"/>
        <w:jc w:val="center"/>
      </w:pPr>
    </w:p>
    <w:p w14:paraId="54721D36" w14:textId="099CF541" w:rsidR="00287A2E" w:rsidRPr="0081181D" w:rsidRDefault="00287A2E" w:rsidP="00287A2E">
      <w:pPr>
        <w:spacing w:line="360" w:lineRule="auto"/>
        <w:jc w:val="both"/>
      </w:pPr>
      <w:r>
        <w:lastRenderedPageBreak/>
        <w:t>When access admin system, homepage will show list all employee has working shift on today. Right click on row for more option.</w:t>
      </w:r>
    </w:p>
    <w:p w14:paraId="2F4A09FB" w14:textId="5974CE6E" w:rsidR="00B824CF" w:rsidRDefault="00F75FDD" w:rsidP="00B824CF">
      <w:r>
        <w:rPr>
          <w:noProof/>
        </w:rPr>
        <mc:AlternateContent>
          <mc:Choice Requires="wps">
            <w:drawing>
              <wp:anchor distT="0" distB="0" distL="114300" distR="114300" simplePos="0" relativeHeight="251817984" behindDoc="0" locked="0" layoutInCell="1" allowOverlap="1" wp14:anchorId="66DB12FF" wp14:editId="3C93A237">
                <wp:simplePos x="0" y="0"/>
                <wp:positionH relativeFrom="column">
                  <wp:posOffset>422910</wp:posOffset>
                </wp:positionH>
                <wp:positionV relativeFrom="paragraph">
                  <wp:posOffset>344805</wp:posOffset>
                </wp:positionV>
                <wp:extent cx="724619" cy="301924"/>
                <wp:effectExtent l="0" t="0" r="0" b="3175"/>
                <wp:wrapNone/>
                <wp:docPr id="555" name="Text Box 555"/>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2D37C781" w14:textId="77777777" w:rsidR="00184342" w:rsidRPr="007F64E1" w:rsidRDefault="00184342" w:rsidP="00184342">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DB12FF" id="Text Box 555" o:spid="_x0000_s1087" type="#_x0000_t202" style="position:absolute;margin-left:33.3pt;margin-top:27.15pt;width:57.05pt;height:23.7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" filled="f" stroked="f" strokeweight=".5pt">
                <v:textbox>
                  <w:txbxContent>
                    <w:p w14:paraId="2D37C781" w14:textId="77777777" w:rsidR="00184342" w:rsidRPr="007F64E1" w:rsidRDefault="00184342" w:rsidP="00184342">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815936" behindDoc="0" locked="0" layoutInCell="1" allowOverlap="1" wp14:anchorId="1E955E75" wp14:editId="128DFF41">
                <wp:simplePos x="0" y="0"/>
                <wp:positionH relativeFrom="column">
                  <wp:posOffset>413385</wp:posOffset>
                </wp:positionH>
                <wp:positionV relativeFrom="paragraph">
                  <wp:posOffset>558799</wp:posOffset>
                </wp:positionV>
                <wp:extent cx="285750" cy="200025"/>
                <wp:effectExtent l="38100" t="0" r="19050" b="47625"/>
                <wp:wrapNone/>
                <wp:docPr id="554" name="Straight Arrow Connector 554"/>
                <wp:cNvGraphicFramePr/>
                <a:graphic xmlns:a="http://schemas.openxmlformats.org/drawingml/2006/main">
                  <a:graphicData uri="http://schemas.microsoft.com/office/word/2010/wordprocessingShape">
                    <wps:wsp>
                      <wps:cNvCnPr/>
                      <wps:spPr>
                        <a:xfrm flipH="1">
                          <a:off x="0" y="0"/>
                          <a:ext cx="285750"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135BE" id="Straight Arrow Connector 554" o:spid="_x0000_s1026" type="#_x0000_t32" style="position:absolute;margin-left:32.55pt;margin-top:44pt;width:22.5pt;height:15.7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" strokecolor="red">
                <v:stroke endarrow="block"/>
              </v:shape>
            </w:pict>
          </mc:Fallback>
        </mc:AlternateContent>
      </w:r>
      <w:r w:rsidR="00184342">
        <w:rPr>
          <w:noProof/>
        </w:rPr>
        <mc:AlternateContent>
          <mc:Choice Requires="wps">
            <w:drawing>
              <wp:anchor distT="0" distB="0" distL="114300" distR="114300" simplePos="0" relativeHeight="251813888" behindDoc="0" locked="0" layoutInCell="1" allowOverlap="1" wp14:anchorId="69B955E3" wp14:editId="291F6EA5">
                <wp:simplePos x="0" y="0"/>
                <wp:positionH relativeFrom="margin">
                  <wp:posOffset>3813810</wp:posOffset>
                </wp:positionH>
                <wp:positionV relativeFrom="paragraph">
                  <wp:posOffset>665480</wp:posOffset>
                </wp:positionV>
                <wp:extent cx="310515" cy="265430"/>
                <wp:effectExtent l="0" t="0" r="0" b="1270"/>
                <wp:wrapNone/>
                <wp:docPr id="553" name="Text Box 553"/>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07CC0A8F" w14:textId="1A58BCE9" w:rsidR="00184342" w:rsidRPr="00F5628F" w:rsidRDefault="00184342" w:rsidP="00184342">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55E3" id="Text Box 553" o:spid="_x0000_s1088" type="#_x0000_t202" style="position:absolute;margin-left:300.3pt;margin-top:52.4pt;width:24.45pt;height:20.9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" filled="f" stroked="f" strokeweight=".5pt">
                <v:textbox>
                  <w:txbxContent>
                    <w:p w14:paraId="07CC0A8F" w14:textId="1A58BCE9" w:rsidR="00184342" w:rsidRPr="00F5628F" w:rsidRDefault="00184342" w:rsidP="00184342">
                      <w:pPr>
                        <w:rPr>
                          <w:b/>
                          <w:bCs/>
                          <w:color w:val="FF0000"/>
                        </w:rPr>
                      </w:pPr>
                      <w:r>
                        <w:rPr>
                          <w:b/>
                          <w:bCs/>
                          <w:color w:val="FF0000"/>
                        </w:rPr>
                        <w:t>3</w:t>
                      </w:r>
                    </w:p>
                  </w:txbxContent>
                </v:textbox>
                <w10:wrap anchorx="margin"/>
              </v:shape>
            </w:pict>
          </mc:Fallback>
        </mc:AlternateContent>
      </w:r>
      <w:r w:rsidR="00B824CF">
        <w:rPr>
          <w:noProof/>
        </w:rPr>
        <mc:AlternateContent>
          <mc:Choice Requires="wps">
            <w:drawing>
              <wp:anchor distT="0" distB="0" distL="114300" distR="114300" simplePos="0" relativeHeight="251811840" behindDoc="0" locked="0" layoutInCell="1" allowOverlap="1" wp14:anchorId="34CCFEB6" wp14:editId="6CE7FE9B">
                <wp:simplePos x="0" y="0"/>
                <wp:positionH relativeFrom="margin">
                  <wp:posOffset>2446020</wp:posOffset>
                </wp:positionH>
                <wp:positionV relativeFrom="paragraph">
                  <wp:posOffset>646430</wp:posOffset>
                </wp:positionV>
                <wp:extent cx="310515" cy="265430"/>
                <wp:effectExtent l="0" t="0" r="0" b="1270"/>
                <wp:wrapNone/>
                <wp:docPr id="551" name="Text Box 551"/>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1107604" w14:textId="1D8A2D47" w:rsidR="00B824CF" w:rsidRPr="00F5628F" w:rsidRDefault="00B824CF" w:rsidP="00B824CF">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CFEB6" id="Text Box 551" o:spid="_x0000_s1089" type="#_x0000_t202" style="position:absolute;margin-left:192.6pt;margin-top:50.9pt;width:24.45pt;height:20.9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" filled="f" stroked="f" strokeweight=".5pt">
                <v:textbox>
                  <w:txbxContent>
                    <w:p w14:paraId="11107604" w14:textId="1D8A2D47" w:rsidR="00B824CF" w:rsidRPr="00F5628F" w:rsidRDefault="00B824CF" w:rsidP="00B824CF">
                      <w:pPr>
                        <w:rPr>
                          <w:b/>
                          <w:bCs/>
                          <w:color w:val="FF0000"/>
                        </w:rPr>
                      </w:pPr>
                      <w:r>
                        <w:rPr>
                          <w:b/>
                          <w:bCs/>
                          <w:color w:val="FF0000"/>
                        </w:rPr>
                        <w:t>2</w:t>
                      </w:r>
                    </w:p>
                  </w:txbxContent>
                </v:textbox>
                <w10:wrap anchorx="margin"/>
              </v:shape>
            </w:pict>
          </mc:Fallback>
        </mc:AlternateContent>
      </w:r>
      <w:r w:rsidR="00B824CF">
        <w:rPr>
          <w:noProof/>
        </w:rPr>
        <mc:AlternateContent>
          <mc:Choice Requires="wps">
            <w:drawing>
              <wp:anchor distT="0" distB="0" distL="114300" distR="114300" simplePos="0" relativeHeight="251809792" behindDoc="0" locked="0" layoutInCell="1" allowOverlap="1" wp14:anchorId="6722F282" wp14:editId="406239CD">
                <wp:simplePos x="0" y="0"/>
                <wp:positionH relativeFrom="page">
                  <wp:posOffset>3472815</wp:posOffset>
                </wp:positionH>
                <wp:positionV relativeFrom="paragraph">
                  <wp:posOffset>436880</wp:posOffset>
                </wp:positionV>
                <wp:extent cx="310515" cy="265430"/>
                <wp:effectExtent l="0" t="0" r="0" b="1270"/>
                <wp:wrapNone/>
                <wp:docPr id="550" name="Text Box 550"/>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609AFA5" w14:textId="77777777" w:rsidR="00B824CF" w:rsidRPr="00F5628F" w:rsidRDefault="00B824CF" w:rsidP="00B824CF">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F282" id="Text Box 550" o:spid="_x0000_s1090" type="#_x0000_t202" style="position:absolute;margin-left:273.45pt;margin-top:34.4pt;width:24.45pt;height:20.9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" filled="f" stroked="f" strokeweight=".5pt">
                <v:textbox>
                  <w:txbxContent>
                    <w:p w14:paraId="1609AFA5" w14:textId="77777777" w:rsidR="00B824CF" w:rsidRPr="00F5628F" w:rsidRDefault="00B824CF" w:rsidP="00B824CF">
                      <w:pPr>
                        <w:rPr>
                          <w:b/>
                          <w:bCs/>
                          <w:color w:val="FF0000"/>
                        </w:rPr>
                      </w:pPr>
                      <w:r>
                        <w:rPr>
                          <w:b/>
                          <w:bCs/>
                          <w:color w:val="FF0000"/>
                        </w:rPr>
                        <w:t>1</w:t>
                      </w:r>
                    </w:p>
                  </w:txbxContent>
                </v:textbox>
                <w10:wrap anchorx="page"/>
              </v:shape>
            </w:pict>
          </mc:Fallback>
        </mc:AlternateContent>
      </w:r>
      <w:r w:rsidR="00B824CF" w:rsidRPr="00B824CF">
        <w:rPr>
          <w:noProof/>
        </w:rPr>
        <w:drawing>
          <wp:inline distT="0" distB="0" distL="0" distR="0" wp14:anchorId="0BF9C718" wp14:editId="1076779A">
            <wp:extent cx="6067425" cy="437082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80255" cy="4380070"/>
                    </a:xfrm>
                    <a:prstGeom prst="rect">
                      <a:avLst/>
                    </a:prstGeom>
                  </pic:spPr>
                </pic:pic>
              </a:graphicData>
            </a:graphic>
          </wp:inline>
        </w:drawing>
      </w:r>
    </w:p>
    <w:p w14:paraId="78D99046" w14:textId="6AF415B9" w:rsidR="00B824CF" w:rsidRDefault="00B824CF" w:rsidP="00B824CF">
      <w:pPr>
        <w:jc w:val="center"/>
        <w:rPr>
          <w:sz w:val="22"/>
        </w:rPr>
      </w:pPr>
      <w:bookmarkStart w:id="134" w:name="_Hlk84271976"/>
      <w:r w:rsidRPr="007F64E1">
        <w:rPr>
          <w:sz w:val="22"/>
        </w:rPr>
        <w:t xml:space="preserve">Figure </w:t>
      </w:r>
      <w:r>
        <w:rPr>
          <w:sz w:val="22"/>
        </w:rPr>
        <w:t>5.1.</w:t>
      </w:r>
      <w:r w:rsidR="00184342">
        <w:rPr>
          <w:sz w:val="22"/>
        </w:rPr>
        <w:t>1.</w:t>
      </w:r>
      <w:r>
        <w:rPr>
          <w:sz w:val="22"/>
        </w:rPr>
        <w:t xml:space="preserve"> Homepage</w:t>
      </w:r>
    </w:p>
    <w:bookmarkEnd w:id="134"/>
    <w:p w14:paraId="2C8241FF" w14:textId="1C2A9BA5" w:rsidR="00184342" w:rsidRDefault="00184342" w:rsidP="004279DF">
      <w:pPr>
        <w:rPr>
          <w:sz w:val="22"/>
        </w:rPr>
      </w:pPr>
    </w:p>
    <w:tbl>
      <w:tblPr>
        <w:tblStyle w:val="TableGridLight"/>
        <w:tblW w:w="0" w:type="auto"/>
        <w:tblLook w:val="04A0" w:firstRow="1" w:lastRow="0" w:firstColumn="1" w:lastColumn="0" w:noHBand="0" w:noVBand="1"/>
      </w:tblPr>
      <w:tblGrid>
        <w:gridCol w:w="2971"/>
        <w:gridCol w:w="6658"/>
      </w:tblGrid>
      <w:tr w:rsidR="00184342" w14:paraId="4B01A0A6" w14:textId="77777777" w:rsidTr="005A18C7">
        <w:trPr>
          <w:trHeight w:val="450"/>
        </w:trPr>
        <w:tc>
          <w:tcPr>
            <w:tcW w:w="2972" w:type="dxa"/>
            <w:shd w:val="clear" w:color="auto" w:fill="60C5E8" w:themeFill="accent5"/>
            <w:vAlign w:val="center"/>
          </w:tcPr>
          <w:p w14:paraId="5696A3E5" w14:textId="77777777" w:rsidR="00184342" w:rsidRPr="00F5628F" w:rsidRDefault="00184342"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6C1A60D4" w14:textId="77777777" w:rsidR="00184342" w:rsidRPr="00F5628F" w:rsidRDefault="00184342" w:rsidP="005A18C7">
            <w:pPr>
              <w:tabs>
                <w:tab w:val="left" w:pos="8069"/>
              </w:tabs>
              <w:jc w:val="center"/>
              <w:rPr>
                <w:b/>
                <w:bCs/>
              </w:rPr>
            </w:pPr>
            <w:r w:rsidRPr="00F5628F">
              <w:rPr>
                <w:b/>
                <w:bCs/>
              </w:rPr>
              <w:t>Description</w:t>
            </w:r>
          </w:p>
        </w:tc>
      </w:tr>
      <w:tr w:rsidR="00184342" w14:paraId="76CEED1A" w14:textId="77777777" w:rsidTr="005A18C7">
        <w:trPr>
          <w:trHeight w:val="419"/>
        </w:trPr>
        <w:tc>
          <w:tcPr>
            <w:tcW w:w="2972" w:type="dxa"/>
            <w:vAlign w:val="center"/>
          </w:tcPr>
          <w:p w14:paraId="187CCF0F" w14:textId="77777777" w:rsidR="00184342" w:rsidRDefault="00184342" w:rsidP="005A18C7">
            <w:pPr>
              <w:tabs>
                <w:tab w:val="left" w:pos="8069"/>
              </w:tabs>
              <w:jc w:val="center"/>
            </w:pPr>
            <w:r>
              <w:t>1</w:t>
            </w:r>
          </w:p>
        </w:tc>
        <w:tc>
          <w:tcPr>
            <w:tcW w:w="6662" w:type="dxa"/>
            <w:vAlign w:val="center"/>
          </w:tcPr>
          <w:p w14:paraId="07202242" w14:textId="2A3BE2E3" w:rsidR="00184342" w:rsidRPr="002B54ED" w:rsidRDefault="00184342" w:rsidP="005A18C7">
            <w:pPr>
              <w:tabs>
                <w:tab w:val="left" w:pos="8069"/>
              </w:tabs>
              <w:spacing w:line="360" w:lineRule="auto"/>
              <w:rPr>
                <w:szCs w:val="26"/>
              </w:rPr>
            </w:pPr>
            <w:r>
              <w:rPr>
                <w:szCs w:val="26"/>
              </w:rPr>
              <w:t>Click button No.1 for search employee by date.</w:t>
            </w:r>
          </w:p>
        </w:tc>
      </w:tr>
      <w:tr w:rsidR="00184342" w14:paraId="082C672F" w14:textId="77777777" w:rsidTr="005A18C7">
        <w:trPr>
          <w:trHeight w:val="353"/>
        </w:trPr>
        <w:tc>
          <w:tcPr>
            <w:tcW w:w="2972" w:type="dxa"/>
            <w:vAlign w:val="center"/>
          </w:tcPr>
          <w:p w14:paraId="7B6B084F" w14:textId="77777777" w:rsidR="00184342" w:rsidRDefault="00184342" w:rsidP="005A18C7">
            <w:pPr>
              <w:tabs>
                <w:tab w:val="left" w:pos="8069"/>
              </w:tabs>
              <w:jc w:val="center"/>
            </w:pPr>
            <w:r>
              <w:t>2</w:t>
            </w:r>
          </w:p>
        </w:tc>
        <w:tc>
          <w:tcPr>
            <w:tcW w:w="6662" w:type="dxa"/>
            <w:vAlign w:val="center"/>
          </w:tcPr>
          <w:p w14:paraId="542AC74B" w14:textId="5EECD281" w:rsidR="00184342" w:rsidRPr="00B2302F" w:rsidRDefault="004279DF" w:rsidP="005A18C7">
            <w:pPr>
              <w:spacing w:after="160" w:line="360" w:lineRule="auto"/>
              <w:rPr>
                <w:szCs w:val="26"/>
              </w:rPr>
            </w:pPr>
            <w:r>
              <w:rPr>
                <w:szCs w:val="26"/>
              </w:rPr>
              <w:t>Click button No.2 for search employee by name (select shift befor search).</w:t>
            </w:r>
          </w:p>
        </w:tc>
      </w:tr>
      <w:tr w:rsidR="0081181D" w14:paraId="4D8C4B0A" w14:textId="77777777" w:rsidTr="005A18C7">
        <w:trPr>
          <w:trHeight w:val="353"/>
        </w:trPr>
        <w:tc>
          <w:tcPr>
            <w:tcW w:w="2972" w:type="dxa"/>
            <w:vAlign w:val="center"/>
          </w:tcPr>
          <w:p w14:paraId="15EAE116" w14:textId="1A279F11" w:rsidR="0081181D" w:rsidRDefault="0081181D" w:rsidP="005A18C7">
            <w:pPr>
              <w:tabs>
                <w:tab w:val="left" w:pos="8069"/>
              </w:tabs>
              <w:jc w:val="center"/>
            </w:pPr>
            <w:r>
              <w:t>3</w:t>
            </w:r>
          </w:p>
        </w:tc>
        <w:tc>
          <w:tcPr>
            <w:tcW w:w="6662" w:type="dxa"/>
            <w:vAlign w:val="center"/>
          </w:tcPr>
          <w:p w14:paraId="6EC9C4B5" w14:textId="48EDD4C3" w:rsidR="0081181D" w:rsidRDefault="0081181D" w:rsidP="005A18C7">
            <w:pPr>
              <w:spacing w:after="160" w:line="360" w:lineRule="auto"/>
              <w:rPr>
                <w:szCs w:val="26"/>
              </w:rPr>
            </w:pPr>
            <w:r>
              <w:rPr>
                <w:szCs w:val="26"/>
              </w:rPr>
              <w:t xml:space="preserve">Sort employee by working shift. </w:t>
            </w:r>
            <w:r w:rsidRPr="0081181D">
              <w:rPr>
                <w:szCs w:val="26"/>
              </w:rPr>
              <w:t>(Figure 5.1.2.)</w:t>
            </w:r>
          </w:p>
        </w:tc>
      </w:tr>
    </w:tbl>
    <w:p w14:paraId="5C1DF337" w14:textId="77777777" w:rsidR="00184342" w:rsidRDefault="00184342" w:rsidP="0081181D">
      <w:pPr>
        <w:rPr>
          <w:sz w:val="22"/>
        </w:rPr>
      </w:pPr>
    </w:p>
    <w:p w14:paraId="7DC96934" w14:textId="4FEE50FD" w:rsidR="00184342" w:rsidRDefault="00597F1D" w:rsidP="00184342">
      <w:pPr>
        <w:rPr>
          <w:sz w:val="22"/>
        </w:rPr>
      </w:pPr>
      <w:r>
        <w:rPr>
          <w:noProof/>
        </w:rPr>
        <w:lastRenderedPageBreak/>
        <mc:AlternateContent>
          <mc:Choice Requires="wps">
            <w:drawing>
              <wp:anchor distT="0" distB="0" distL="114300" distR="114300" simplePos="0" relativeHeight="251846656" behindDoc="0" locked="0" layoutInCell="1" allowOverlap="1" wp14:anchorId="04A5E74F" wp14:editId="1C1A9B51">
                <wp:simplePos x="0" y="0"/>
                <wp:positionH relativeFrom="page">
                  <wp:posOffset>4467225</wp:posOffset>
                </wp:positionH>
                <wp:positionV relativeFrom="paragraph">
                  <wp:posOffset>1508760</wp:posOffset>
                </wp:positionV>
                <wp:extent cx="310515" cy="265430"/>
                <wp:effectExtent l="0" t="0" r="0" b="1270"/>
                <wp:wrapNone/>
                <wp:docPr id="596" name="Text Box 596"/>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6B865CE8" w14:textId="7CE1855F" w:rsidR="00597F1D" w:rsidRPr="00F5628F" w:rsidRDefault="00597F1D" w:rsidP="00597F1D">
                            <w:pP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5E74F" id="Text Box 596" o:spid="_x0000_s1091" type="#_x0000_t202" style="position:absolute;margin-left:351.75pt;margin-top:118.8pt;width:24.45pt;height:20.9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" filled="f" stroked="f" strokeweight=".5pt">
                <v:textbox>
                  <w:txbxContent>
                    <w:p w14:paraId="6B865CE8" w14:textId="7CE1855F" w:rsidR="00597F1D" w:rsidRPr="00F5628F" w:rsidRDefault="00597F1D" w:rsidP="00597F1D">
                      <w:pPr>
                        <w:rPr>
                          <w:b/>
                          <w:bCs/>
                          <w:color w:val="FF0000"/>
                        </w:rPr>
                      </w:pPr>
                      <w:r>
                        <w:rPr>
                          <w:b/>
                          <w:bCs/>
                          <w:color w:val="FF0000"/>
                        </w:rPr>
                        <w:t>6</w:t>
                      </w:r>
                    </w:p>
                  </w:txbxContent>
                </v:textbox>
                <w10:wrap anchorx="page"/>
              </v:shape>
            </w:pict>
          </mc:Fallback>
        </mc:AlternateContent>
      </w:r>
      <w:r>
        <w:rPr>
          <w:noProof/>
        </w:rPr>
        <mc:AlternateContent>
          <mc:Choice Requires="wps">
            <w:drawing>
              <wp:anchor distT="0" distB="0" distL="114300" distR="114300" simplePos="0" relativeHeight="251826176" behindDoc="0" locked="0" layoutInCell="1" allowOverlap="1" wp14:anchorId="4A2204BA" wp14:editId="3DBC891B">
                <wp:simplePos x="0" y="0"/>
                <wp:positionH relativeFrom="page">
                  <wp:posOffset>4467225</wp:posOffset>
                </wp:positionH>
                <wp:positionV relativeFrom="paragraph">
                  <wp:posOffset>1060450</wp:posOffset>
                </wp:positionV>
                <wp:extent cx="310515" cy="265430"/>
                <wp:effectExtent l="0" t="0" r="0" b="1270"/>
                <wp:wrapNone/>
                <wp:docPr id="560" name="Text Box 560"/>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C46CF7E" w14:textId="01DEA262" w:rsidR="0081181D" w:rsidRPr="00F5628F" w:rsidRDefault="0081181D" w:rsidP="0081181D">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204BA" id="Text Box 560" o:spid="_x0000_s1092" type="#_x0000_t202" style="position:absolute;margin-left:351.75pt;margin-top:83.5pt;width:24.45pt;height:20.9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" filled="f" stroked="f" strokeweight=".5pt">
                <v:textbox>
                  <w:txbxContent>
                    <w:p w14:paraId="1C46CF7E" w14:textId="01DEA262" w:rsidR="0081181D" w:rsidRPr="00F5628F" w:rsidRDefault="0081181D" w:rsidP="0081181D">
                      <w:pPr>
                        <w:rPr>
                          <w:b/>
                          <w:bCs/>
                          <w:color w:val="FF0000"/>
                        </w:rPr>
                      </w:pPr>
                      <w:r>
                        <w:rPr>
                          <w:b/>
                          <w:bCs/>
                          <w:color w:val="FF0000"/>
                        </w:rPr>
                        <w:t>4</w:t>
                      </w:r>
                    </w:p>
                  </w:txbxContent>
                </v:textbox>
                <w10:wrap anchorx="page"/>
              </v:shape>
            </w:pict>
          </mc:Fallback>
        </mc:AlternateContent>
      </w:r>
      <w:r>
        <w:rPr>
          <w:noProof/>
        </w:rPr>
        <mc:AlternateContent>
          <mc:Choice Requires="wps">
            <w:drawing>
              <wp:anchor distT="0" distB="0" distL="114300" distR="114300" simplePos="0" relativeHeight="251828224" behindDoc="0" locked="0" layoutInCell="1" allowOverlap="1" wp14:anchorId="5473F222" wp14:editId="72A80FD0">
                <wp:simplePos x="0" y="0"/>
                <wp:positionH relativeFrom="page">
                  <wp:posOffset>4476750</wp:posOffset>
                </wp:positionH>
                <wp:positionV relativeFrom="paragraph">
                  <wp:posOffset>1287780</wp:posOffset>
                </wp:positionV>
                <wp:extent cx="310515" cy="265430"/>
                <wp:effectExtent l="0" t="0" r="0" b="1270"/>
                <wp:wrapNone/>
                <wp:docPr id="561" name="Text Box 561"/>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23A5A6E2" w14:textId="420CEF07" w:rsidR="0081181D" w:rsidRPr="00F5628F" w:rsidRDefault="004279DF" w:rsidP="0081181D">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3F222" id="Text Box 561" o:spid="_x0000_s1093" type="#_x0000_t202" style="position:absolute;margin-left:352.5pt;margin-top:101.4pt;width:24.45pt;height:20.9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" filled="f" stroked="f" strokeweight=".5pt">
                <v:textbox>
                  <w:txbxContent>
                    <w:p w14:paraId="23A5A6E2" w14:textId="420CEF07" w:rsidR="0081181D" w:rsidRPr="00F5628F" w:rsidRDefault="004279DF" w:rsidP="0081181D">
                      <w:pPr>
                        <w:rPr>
                          <w:b/>
                          <w:bCs/>
                          <w:color w:val="FF0000"/>
                        </w:rPr>
                      </w:pPr>
                      <w:r>
                        <w:rPr>
                          <w:b/>
                          <w:bCs/>
                          <w:color w:val="FF0000"/>
                        </w:rPr>
                        <w:t>5</w:t>
                      </w:r>
                    </w:p>
                  </w:txbxContent>
                </v:textbox>
                <w10:wrap anchorx="page"/>
              </v:shape>
            </w:pict>
          </mc:Fallback>
        </mc:AlternateContent>
      </w:r>
      <w:r>
        <w:rPr>
          <w:noProof/>
        </w:rPr>
        <mc:AlternateContent>
          <mc:Choice Requires="wps">
            <w:drawing>
              <wp:anchor distT="0" distB="0" distL="114300" distR="114300" simplePos="0" relativeHeight="251824128" behindDoc="0" locked="0" layoutInCell="1" allowOverlap="1" wp14:anchorId="740E3DD6" wp14:editId="2C93C787">
                <wp:simplePos x="0" y="0"/>
                <wp:positionH relativeFrom="page">
                  <wp:posOffset>4486275</wp:posOffset>
                </wp:positionH>
                <wp:positionV relativeFrom="paragraph">
                  <wp:posOffset>850900</wp:posOffset>
                </wp:positionV>
                <wp:extent cx="310515" cy="265430"/>
                <wp:effectExtent l="0" t="0" r="0" b="1270"/>
                <wp:wrapNone/>
                <wp:docPr id="559" name="Text Box 559"/>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7529B2FF" w14:textId="2F10EC7F" w:rsidR="0081181D" w:rsidRPr="00F5628F" w:rsidRDefault="0081181D" w:rsidP="0081181D">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E3DD6" id="Text Box 559" o:spid="_x0000_s1094" type="#_x0000_t202" style="position:absolute;margin-left:353.25pt;margin-top:67pt;width:24.45pt;height:20.9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" filled="f" stroked="f" strokeweight=".5pt">
                <v:textbox>
                  <w:txbxContent>
                    <w:p w14:paraId="7529B2FF" w14:textId="2F10EC7F" w:rsidR="0081181D" w:rsidRPr="00F5628F" w:rsidRDefault="0081181D" w:rsidP="0081181D">
                      <w:pPr>
                        <w:rPr>
                          <w:b/>
                          <w:bCs/>
                          <w:color w:val="FF0000"/>
                        </w:rPr>
                      </w:pPr>
                      <w:r>
                        <w:rPr>
                          <w:b/>
                          <w:bCs/>
                          <w:color w:val="FF0000"/>
                        </w:rPr>
                        <w:t>3</w:t>
                      </w:r>
                    </w:p>
                  </w:txbxContent>
                </v:textbox>
                <w10:wrap anchorx="page"/>
              </v:shape>
            </w:pict>
          </mc:Fallback>
        </mc:AlternateContent>
      </w:r>
      <w:r>
        <w:rPr>
          <w:noProof/>
        </w:rPr>
        <mc:AlternateContent>
          <mc:Choice Requires="wps">
            <w:drawing>
              <wp:anchor distT="0" distB="0" distL="114300" distR="114300" simplePos="0" relativeHeight="251822080" behindDoc="0" locked="0" layoutInCell="1" allowOverlap="1" wp14:anchorId="174AA932" wp14:editId="45D31BF3">
                <wp:simplePos x="0" y="0"/>
                <wp:positionH relativeFrom="page">
                  <wp:posOffset>4486275</wp:posOffset>
                </wp:positionH>
                <wp:positionV relativeFrom="paragraph">
                  <wp:posOffset>622300</wp:posOffset>
                </wp:positionV>
                <wp:extent cx="310515" cy="265430"/>
                <wp:effectExtent l="0" t="0" r="0" b="1270"/>
                <wp:wrapNone/>
                <wp:docPr id="558" name="Text Box 558"/>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3E04918" w14:textId="6BF234D0" w:rsidR="0081181D" w:rsidRPr="00F5628F" w:rsidRDefault="0081181D" w:rsidP="0081181D">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A932" id="Text Box 558" o:spid="_x0000_s1095" type="#_x0000_t202" style="position:absolute;margin-left:353.25pt;margin-top:49pt;width:24.45pt;height:20.9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" filled="f" stroked="f" strokeweight=".5pt">
                <v:textbox>
                  <w:txbxContent>
                    <w:p w14:paraId="13E04918" w14:textId="6BF234D0" w:rsidR="0081181D" w:rsidRPr="00F5628F" w:rsidRDefault="0081181D" w:rsidP="0081181D">
                      <w:pPr>
                        <w:rPr>
                          <w:b/>
                          <w:bCs/>
                          <w:color w:val="FF0000"/>
                        </w:rPr>
                      </w:pPr>
                      <w:r>
                        <w:rPr>
                          <w:b/>
                          <w:bCs/>
                          <w:color w:val="FF0000"/>
                        </w:rPr>
                        <w:t>2</w:t>
                      </w:r>
                    </w:p>
                  </w:txbxContent>
                </v:textbox>
                <w10:wrap anchorx="page"/>
              </v:shape>
            </w:pict>
          </mc:Fallback>
        </mc:AlternateContent>
      </w:r>
      <w:r>
        <w:rPr>
          <w:noProof/>
        </w:rPr>
        <mc:AlternateContent>
          <mc:Choice Requires="wps">
            <w:drawing>
              <wp:anchor distT="0" distB="0" distL="114300" distR="114300" simplePos="0" relativeHeight="251820032" behindDoc="0" locked="0" layoutInCell="1" allowOverlap="1" wp14:anchorId="5004E84E" wp14:editId="6D41DFD6">
                <wp:simplePos x="0" y="0"/>
                <wp:positionH relativeFrom="page">
                  <wp:posOffset>4476750</wp:posOffset>
                </wp:positionH>
                <wp:positionV relativeFrom="paragraph">
                  <wp:posOffset>374650</wp:posOffset>
                </wp:positionV>
                <wp:extent cx="310515" cy="265430"/>
                <wp:effectExtent l="0" t="0" r="0" b="1270"/>
                <wp:wrapNone/>
                <wp:docPr id="557" name="Text Box 55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57A13440" w14:textId="77777777" w:rsidR="0081181D" w:rsidRPr="00F5628F" w:rsidRDefault="0081181D" w:rsidP="0081181D">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4E84E" id="Text Box 557" o:spid="_x0000_s1096" type="#_x0000_t202" style="position:absolute;margin-left:352.5pt;margin-top:29.5pt;width:24.45pt;height:20.9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" filled="f" stroked="f" strokeweight=".5pt">
                <v:textbox>
                  <w:txbxContent>
                    <w:p w14:paraId="57A13440" w14:textId="77777777" w:rsidR="0081181D" w:rsidRPr="00F5628F" w:rsidRDefault="0081181D" w:rsidP="0081181D">
                      <w:pPr>
                        <w:rPr>
                          <w:b/>
                          <w:bCs/>
                          <w:color w:val="FF0000"/>
                        </w:rPr>
                      </w:pPr>
                      <w:r>
                        <w:rPr>
                          <w:b/>
                          <w:bCs/>
                          <w:color w:val="FF0000"/>
                        </w:rPr>
                        <w:t>1</w:t>
                      </w:r>
                    </w:p>
                  </w:txbxContent>
                </v:textbox>
                <w10:wrap anchorx="page"/>
              </v:shape>
            </w:pict>
          </mc:Fallback>
        </mc:AlternateContent>
      </w:r>
      <w:r w:rsidR="00184342">
        <w:rPr>
          <w:noProof/>
        </w:rPr>
        <w:drawing>
          <wp:inline distT="0" distB="0" distL="0" distR="0" wp14:anchorId="37B6C6FA" wp14:editId="63A1722B">
            <wp:extent cx="2333257" cy="225361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9331" t="17312" r="33442" b="53108"/>
                    <a:stretch/>
                  </pic:blipFill>
                  <pic:spPr bwMode="auto">
                    <a:xfrm>
                      <a:off x="0" y="0"/>
                      <a:ext cx="2338959" cy="2259123"/>
                    </a:xfrm>
                    <a:prstGeom prst="rect">
                      <a:avLst/>
                    </a:prstGeom>
                    <a:ln>
                      <a:noFill/>
                    </a:ln>
                    <a:extLst>
                      <a:ext uri="{53640926-AAD7-44D8-BBD7-CCE9431645EC}">
                        <a14:shadowObscured xmlns:a14="http://schemas.microsoft.com/office/drawing/2010/main"/>
                      </a:ext>
                    </a:extLst>
                  </pic:spPr>
                </pic:pic>
              </a:graphicData>
            </a:graphic>
          </wp:inline>
        </w:drawing>
      </w:r>
      <w:r w:rsidR="00184342">
        <w:rPr>
          <w:noProof/>
        </w:rPr>
        <w:t xml:space="preserve">      </w:t>
      </w:r>
      <w:r>
        <w:rPr>
          <w:noProof/>
        </w:rPr>
        <w:t xml:space="preserve">                     </w:t>
      </w:r>
      <w:r w:rsidR="00184342">
        <w:rPr>
          <w:noProof/>
        </w:rPr>
        <w:t xml:space="preserve">   </w:t>
      </w:r>
      <w:r>
        <w:rPr>
          <w:noProof/>
        </w:rPr>
        <w:drawing>
          <wp:inline distT="0" distB="0" distL="0" distR="0" wp14:anchorId="67E753B2" wp14:editId="056C5F79">
            <wp:extent cx="2279905" cy="2072640"/>
            <wp:effectExtent l="0" t="0" r="6350" b="381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0180" t="24809" r="49698" b="58834"/>
                    <a:stretch/>
                  </pic:blipFill>
                  <pic:spPr bwMode="auto">
                    <a:xfrm>
                      <a:off x="0" y="0"/>
                      <a:ext cx="2289884" cy="2081712"/>
                    </a:xfrm>
                    <a:prstGeom prst="rect">
                      <a:avLst/>
                    </a:prstGeom>
                    <a:ln>
                      <a:noFill/>
                    </a:ln>
                    <a:extLst>
                      <a:ext uri="{53640926-AAD7-44D8-BBD7-CCE9431645EC}">
                        <a14:shadowObscured xmlns:a14="http://schemas.microsoft.com/office/drawing/2010/main"/>
                      </a:ext>
                    </a:extLst>
                  </pic:spPr>
                </pic:pic>
              </a:graphicData>
            </a:graphic>
          </wp:inline>
        </w:drawing>
      </w:r>
    </w:p>
    <w:p w14:paraId="2ED7A0DF" w14:textId="77777777" w:rsidR="00B824CF" w:rsidRDefault="00B824CF" w:rsidP="00B824CF">
      <w:pPr>
        <w:jc w:val="center"/>
        <w:rPr>
          <w:sz w:val="22"/>
        </w:rPr>
      </w:pPr>
    </w:p>
    <w:p w14:paraId="04672A1F" w14:textId="75AC382D" w:rsidR="00184342" w:rsidRDefault="00184342" w:rsidP="00184342">
      <w:pPr>
        <w:rPr>
          <w:sz w:val="22"/>
        </w:rPr>
      </w:pPr>
      <w:r>
        <w:rPr>
          <w:sz w:val="22"/>
        </w:rPr>
        <w:t xml:space="preserve">         </w:t>
      </w:r>
      <w:r w:rsidRPr="007F64E1">
        <w:rPr>
          <w:sz w:val="22"/>
        </w:rPr>
        <w:t xml:space="preserve">Figure </w:t>
      </w:r>
      <w:r>
        <w:rPr>
          <w:sz w:val="22"/>
        </w:rPr>
        <w:t xml:space="preserve">5.1.2. Select shift                                                     </w:t>
      </w:r>
      <w:r w:rsidRPr="007F64E1">
        <w:rPr>
          <w:sz w:val="22"/>
        </w:rPr>
        <w:t xml:space="preserve">Figure </w:t>
      </w:r>
      <w:r>
        <w:rPr>
          <w:sz w:val="22"/>
        </w:rPr>
        <w:t>5.1.3. Right click on selected row</w:t>
      </w:r>
    </w:p>
    <w:p w14:paraId="7EDF09C1" w14:textId="0215C2D6" w:rsidR="00184342" w:rsidRDefault="00184342" w:rsidP="00184342">
      <w:pPr>
        <w:rPr>
          <w:sz w:val="22"/>
        </w:rPr>
      </w:pPr>
    </w:p>
    <w:p w14:paraId="17E03B66" w14:textId="52329393" w:rsidR="004279DF" w:rsidRDefault="004279DF" w:rsidP="00184342">
      <w:pPr>
        <w:rPr>
          <w:sz w:val="22"/>
        </w:rPr>
      </w:pPr>
    </w:p>
    <w:tbl>
      <w:tblPr>
        <w:tblStyle w:val="TableGridLight"/>
        <w:tblW w:w="0" w:type="auto"/>
        <w:tblLook w:val="04A0" w:firstRow="1" w:lastRow="0" w:firstColumn="1" w:lastColumn="0" w:noHBand="0" w:noVBand="1"/>
      </w:tblPr>
      <w:tblGrid>
        <w:gridCol w:w="2969"/>
        <w:gridCol w:w="6660"/>
      </w:tblGrid>
      <w:tr w:rsidR="004279DF" w14:paraId="1A79B801" w14:textId="77777777" w:rsidTr="005A18C7">
        <w:trPr>
          <w:trHeight w:val="450"/>
        </w:trPr>
        <w:tc>
          <w:tcPr>
            <w:tcW w:w="2972" w:type="dxa"/>
            <w:shd w:val="clear" w:color="auto" w:fill="60C5E8" w:themeFill="accent5"/>
            <w:vAlign w:val="center"/>
          </w:tcPr>
          <w:p w14:paraId="36A0219E" w14:textId="77777777" w:rsidR="004279DF" w:rsidRPr="00F5628F" w:rsidRDefault="004279DF"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3836697D" w14:textId="77777777" w:rsidR="004279DF" w:rsidRPr="00F5628F" w:rsidRDefault="004279DF" w:rsidP="005A18C7">
            <w:pPr>
              <w:tabs>
                <w:tab w:val="left" w:pos="8069"/>
              </w:tabs>
              <w:jc w:val="center"/>
              <w:rPr>
                <w:b/>
                <w:bCs/>
              </w:rPr>
            </w:pPr>
            <w:r w:rsidRPr="00F5628F">
              <w:rPr>
                <w:b/>
                <w:bCs/>
              </w:rPr>
              <w:t>Description</w:t>
            </w:r>
          </w:p>
        </w:tc>
      </w:tr>
      <w:tr w:rsidR="004279DF" w14:paraId="13DE78C5" w14:textId="77777777" w:rsidTr="005A18C7">
        <w:trPr>
          <w:trHeight w:val="419"/>
        </w:trPr>
        <w:tc>
          <w:tcPr>
            <w:tcW w:w="2972" w:type="dxa"/>
            <w:vAlign w:val="center"/>
          </w:tcPr>
          <w:p w14:paraId="15207641" w14:textId="77777777" w:rsidR="004279DF" w:rsidRPr="00410953" w:rsidRDefault="004279DF" w:rsidP="005A18C7">
            <w:pPr>
              <w:tabs>
                <w:tab w:val="left" w:pos="8069"/>
              </w:tabs>
              <w:jc w:val="center"/>
              <w:rPr>
                <w:b/>
                <w:bCs/>
              </w:rPr>
            </w:pPr>
            <w:r w:rsidRPr="00410953">
              <w:rPr>
                <w:b/>
                <w:bCs/>
              </w:rPr>
              <w:t>1</w:t>
            </w:r>
          </w:p>
          <w:p w14:paraId="4A94BECD" w14:textId="14D1AACA" w:rsidR="00410953" w:rsidRDefault="00410953" w:rsidP="005A18C7">
            <w:pPr>
              <w:tabs>
                <w:tab w:val="left" w:pos="8069"/>
              </w:tabs>
              <w:jc w:val="center"/>
            </w:pPr>
            <w:r w:rsidRPr="00410953">
              <w:rPr>
                <w:b/>
                <w:bCs/>
              </w:rPr>
              <w:t>Change Shift</w:t>
            </w:r>
          </w:p>
        </w:tc>
        <w:tc>
          <w:tcPr>
            <w:tcW w:w="6662" w:type="dxa"/>
            <w:vAlign w:val="center"/>
          </w:tcPr>
          <w:p w14:paraId="5090854C" w14:textId="5F1BCF5F" w:rsidR="004279DF" w:rsidRDefault="00B8051A" w:rsidP="005A18C7">
            <w:pPr>
              <w:tabs>
                <w:tab w:val="left" w:pos="8069"/>
              </w:tabs>
              <w:spacing w:line="360" w:lineRule="auto"/>
              <w:rPr>
                <w:szCs w:val="26"/>
              </w:rPr>
            </w:pPr>
            <w:r>
              <w:rPr>
                <w:szCs w:val="26"/>
              </w:rPr>
              <w:t>U</w:t>
            </w:r>
            <w:r w:rsidR="00B8229A">
              <w:rPr>
                <w:szCs w:val="26"/>
              </w:rPr>
              <w:t xml:space="preserve">pdate new shift ( in case </w:t>
            </w:r>
            <w:r w:rsidR="00B8229A" w:rsidRPr="00B8229A">
              <w:rPr>
                <w:szCs w:val="26"/>
              </w:rPr>
              <w:t>unscheduled leave</w:t>
            </w:r>
            <w:r w:rsidR="00B8229A">
              <w:rPr>
                <w:szCs w:val="26"/>
              </w:rPr>
              <w:t>).</w:t>
            </w:r>
          </w:p>
          <w:p w14:paraId="4768A067" w14:textId="5356842F" w:rsidR="00D3390A" w:rsidRPr="002B54ED" w:rsidRDefault="00D3390A" w:rsidP="00D3390A">
            <w:pPr>
              <w:tabs>
                <w:tab w:val="left" w:pos="8069"/>
              </w:tabs>
              <w:spacing w:line="360" w:lineRule="auto"/>
              <w:jc w:val="center"/>
              <w:rPr>
                <w:szCs w:val="26"/>
              </w:rPr>
            </w:pPr>
            <w:r>
              <w:rPr>
                <w:noProof/>
              </w:rPr>
              <w:drawing>
                <wp:inline distT="0" distB="0" distL="0" distR="0" wp14:anchorId="3919D52B" wp14:editId="6D2D7314">
                  <wp:extent cx="2676021" cy="23291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3823" t="38375" r="37802" b="33194"/>
                          <a:stretch/>
                        </pic:blipFill>
                        <pic:spPr bwMode="auto">
                          <a:xfrm>
                            <a:off x="0" y="0"/>
                            <a:ext cx="2713370" cy="2361639"/>
                          </a:xfrm>
                          <a:prstGeom prst="rect">
                            <a:avLst/>
                          </a:prstGeom>
                          <a:ln>
                            <a:noFill/>
                          </a:ln>
                          <a:extLst>
                            <a:ext uri="{53640926-AAD7-44D8-BBD7-CCE9431645EC}">
                              <a14:shadowObscured xmlns:a14="http://schemas.microsoft.com/office/drawing/2010/main"/>
                            </a:ext>
                          </a:extLst>
                        </pic:spPr>
                      </pic:pic>
                    </a:graphicData>
                  </a:graphic>
                </wp:inline>
              </w:drawing>
            </w:r>
          </w:p>
        </w:tc>
      </w:tr>
      <w:tr w:rsidR="004279DF" w14:paraId="7FDBB3DC" w14:textId="77777777" w:rsidTr="005A18C7">
        <w:trPr>
          <w:trHeight w:val="353"/>
        </w:trPr>
        <w:tc>
          <w:tcPr>
            <w:tcW w:w="2972" w:type="dxa"/>
            <w:vAlign w:val="center"/>
          </w:tcPr>
          <w:p w14:paraId="56DF3762" w14:textId="77777777" w:rsidR="004279DF" w:rsidRPr="00410953" w:rsidRDefault="004279DF" w:rsidP="005A18C7">
            <w:pPr>
              <w:tabs>
                <w:tab w:val="left" w:pos="8069"/>
              </w:tabs>
              <w:jc w:val="center"/>
              <w:rPr>
                <w:b/>
                <w:bCs/>
              </w:rPr>
            </w:pPr>
            <w:r w:rsidRPr="00410953">
              <w:rPr>
                <w:b/>
                <w:bCs/>
              </w:rPr>
              <w:t>2</w:t>
            </w:r>
          </w:p>
          <w:p w14:paraId="58CBDFE0" w14:textId="246A3182" w:rsidR="00410953" w:rsidRDefault="00410953" w:rsidP="005A18C7">
            <w:pPr>
              <w:tabs>
                <w:tab w:val="left" w:pos="8069"/>
              </w:tabs>
              <w:jc w:val="center"/>
            </w:pPr>
            <w:r w:rsidRPr="00410953">
              <w:rPr>
                <w:b/>
                <w:bCs/>
              </w:rPr>
              <w:t>Set Check-in time</w:t>
            </w:r>
          </w:p>
        </w:tc>
        <w:tc>
          <w:tcPr>
            <w:tcW w:w="6662" w:type="dxa"/>
            <w:vAlign w:val="center"/>
          </w:tcPr>
          <w:p w14:paraId="4E744D50" w14:textId="2C41B834" w:rsidR="00D3390A" w:rsidRDefault="00B8051A" w:rsidP="005A18C7">
            <w:pPr>
              <w:spacing w:after="160" w:line="360" w:lineRule="auto"/>
              <w:rPr>
                <w:rFonts w:cs="Times New Roman"/>
                <w:szCs w:val="26"/>
              </w:rPr>
            </w:pPr>
            <w:r>
              <w:rPr>
                <w:rFonts w:cs="Times New Roman"/>
                <w:szCs w:val="26"/>
              </w:rPr>
              <w:t>U</w:t>
            </w:r>
            <w:r w:rsidRPr="001B6D2E">
              <w:rPr>
                <w:rFonts w:cs="Times New Roman"/>
                <w:szCs w:val="26"/>
              </w:rPr>
              <w:t>pdate check</w:t>
            </w:r>
            <w:r>
              <w:rPr>
                <w:rFonts w:cs="Times New Roman"/>
                <w:szCs w:val="26"/>
              </w:rPr>
              <w:t>-</w:t>
            </w:r>
            <w:r w:rsidRPr="001B6D2E">
              <w:rPr>
                <w:rFonts w:cs="Times New Roman"/>
                <w:szCs w:val="26"/>
              </w:rPr>
              <w:t>in time</w:t>
            </w:r>
            <w:r w:rsidR="00C53276">
              <w:rPr>
                <w:rFonts w:cs="Times New Roman"/>
                <w:szCs w:val="26"/>
              </w:rPr>
              <w:t xml:space="preserve"> (right format required and </w:t>
            </w:r>
            <w:r w:rsidR="00C53276" w:rsidRPr="00C53276">
              <w:rPr>
                <w:rFonts w:cs="Times New Roman"/>
                <w:szCs w:val="26"/>
              </w:rPr>
              <w:t>sooner than check</w:t>
            </w:r>
            <w:r w:rsidR="00C53276">
              <w:rPr>
                <w:rFonts w:cs="Times New Roman"/>
                <w:szCs w:val="26"/>
              </w:rPr>
              <w:t>-</w:t>
            </w:r>
            <w:r w:rsidR="00C53276" w:rsidRPr="00C53276">
              <w:rPr>
                <w:rFonts w:cs="Times New Roman"/>
                <w:szCs w:val="26"/>
              </w:rPr>
              <w:t>out time</w:t>
            </w:r>
            <w:r w:rsidR="00C53276">
              <w:rPr>
                <w:rFonts w:cs="Times New Roman"/>
                <w:szCs w:val="26"/>
              </w:rPr>
              <w:t>)</w:t>
            </w:r>
            <w:r w:rsidR="00A568EE">
              <w:rPr>
                <w:rFonts w:cs="Times New Roman"/>
                <w:szCs w:val="26"/>
              </w:rPr>
              <w:t xml:space="preserve">, </w:t>
            </w:r>
            <w:r w:rsidR="00A568EE" w:rsidRPr="00A568EE">
              <w:rPr>
                <w:rFonts w:cs="Times New Roman"/>
                <w:szCs w:val="26"/>
              </w:rPr>
              <w:t>if employee doesn't have shift or overtime on the today, admin couldn't set check-in time</w:t>
            </w:r>
            <w:r w:rsidR="003D5548">
              <w:rPr>
                <w:rFonts w:cs="Times New Roman"/>
                <w:szCs w:val="26"/>
              </w:rPr>
              <w:t xml:space="preserve">. </w:t>
            </w:r>
          </w:p>
          <w:p w14:paraId="0D5ED45E" w14:textId="0A05D439" w:rsidR="00D3390A" w:rsidRDefault="00D3390A" w:rsidP="00D3390A">
            <w:pPr>
              <w:spacing w:after="160" w:line="360" w:lineRule="auto"/>
              <w:jc w:val="center"/>
              <w:rPr>
                <w:rFonts w:cs="Times New Roman"/>
                <w:szCs w:val="26"/>
              </w:rPr>
            </w:pPr>
            <w:r w:rsidRPr="00B8051A">
              <w:rPr>
                <w:noProof/>
              </w:rPr>
              <w:drawing>
                <wp:inline distT="0" distB="0" distL="0" distR="0" wp14:anchorId="1CAB396B" wp14:editId="0C6D8EA6">
                  <wp:extent cx="2562045" cy="1269551"/>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4787" cy="1275865"/>
                          </a:xfrm>
                          <a:prstGeom prst="rect">
                            <a:avLst/>
                          </a:prstGeom>
                        </pic:spPr>
                      </pic:pic>
                    </a:graphicData>
                  </a:graphic>
                </wp:inline>
              </w:drawing>
            </w:r>
          </w:p>
          <w:p w14:paraId="5405C3A1" w14:textId="34CAB1B3" w:rsidR="000A14B7" w:rsidRDefault="003D5548" w:rsidP="005A18C7">
            <w:pPr>
              <w:spacing w:after="160" w:line="360" w:lineRule="auto"/>
              <w:rPr>
                <w:rFonts w:cs="Times New Roman"/>
                <w:szCs w:val="26"/>
              </w:rPr>
            </w:pPr>
            <w:r>
              <w:rPr>
                <w:rFonts w:cs="Times New Roman"/>
                <w:szCs w:val="26"/>
              </w:rPr>
              <w:lastRenderedPageBreak/>
              <w:t>A</w:t>
            </w:r>
            <w:r w:rsidRPr="003D5548">
              <w:rPr>
                <w:rFonts w:cs="Times New Roman"/>
                <w:szCs w:val="26"/>
              </w:rPr>
              <w:t xml:space="preserve">fter update, reason for late check-in require to </w:t>
            </w:r>
            <w:r w:rsidR="000A14B7">
              <w:rPr>
                <w:rFonts w:cs="Times New Roman"/>
                <w:szCs w:val="26"/>
              </w:rPr>
              <w:t>select with 2 option</w:t>
            </w:r>
            <w:r w:rsidR="00D3390A">
              <w:rPr>
                <w:rFonts w:cs="Times New Roman"/>
                <w:szCs w:val="26"/>
              </w:rPr>
              <w:t>:</w:t>
            </w:r>
          </w:p>
          <w:p w14:paraId="2386BDB3" w14:textId="44788229" w:rsidR="00D3390A" w:rsidRPr="00D3390A" w:rsidRDefault="00D3390A" w:rsidP="00D3390A">
            <w:pPr>
              <w:spacing w:after="160" w:line="360" w:lineRule="auto"/>
              <w:jc w:val="center"/>
              <w:rPr>
                <w:rFonts w:cs="Times New Roman"/>
                <w:szCs w:val="26"/>
              </w:rPr>
            </w:pPr>
            <w:r>
              <w:rPr>
                <w:noProof/>
              </w:rPr>
              <w:drawing>
                <wp:inline distT="0" distB="0" distL="0" distR="0" wp14:anchorId="5E2627F3" wp14:editId="78D772EF">
                  <wp:extent cx="2947475" cy="1695450"/>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3861" t="40076" r="38810" b="42203"/>
                          <a:stretch/>
                        </pic:blipFill>
                        <pic:spPr bwMode="auto">
                          <a:xfrm>
                            <a:off x="0" y="0"/>
                            <a:ext cx="2954271" cy="1699359"/>
                          </a:xfrm>
                          <a:prstGeom prst="rect">
                            <a:avLst/>
                          </a:prstGeom>
                          <a:ln>
                            <a:noFill/>
                          </a:ln>
                          <a:extLst>
                            <a:ext uri="{53640926-AAD7-44D8-BBD7-CCE9431645EC}">
                              <a14:shadowObscured xmlns:a14="http://schemas.microsoft.com/office/drawing/2010/main"/>
                            </a:ext>
                          </a:extLst>
                        </pic:spPr>
                      </pic:pic>
                    </a:graphicData>
                  </a:graphic>
                </wp:inline>
              </w:drawing>
            </w:r>
          </w:p>
          <w:p w14:paraId="13DDCDC1" w14:textId="3D3D59A5" w:rsidR="004279DF" w:rsidRDefault="000A14B7" w:rsidP="005A18C7">
            <w:pPr>
              <w:spacing w:after="160" w:line="360" w:lineRule="auto"/>
              <w:rPr>
                <w:rFonts w:cs="Times New Roman"/>
                <w:szCs w:val="26"/>
              </w:rPr>
            </w:pPr>
            <w:r w:rsidRPr="000A14B7">
              <w:rPr>
                <w:rFonts w:cs="Times New Roman"/>
                <w:szCs w:val="26"/>
              </w:rPr>
              <w:t xml:space="preserve">If invalid reason has been selected, input reason will display </w:t>
            </w:r>
            <w:r w:rsidR="005761CF">
              <w:rPr>
                <w:rFonts w:cs="Times New Roman"/>
                <w:szCs w:val="26"/>
              </w:rPr>
              <w:t>for</w:t>
            </w:r>
            <w:r w:rsidR="00693964">
              <w:rPr>
                <w:rFonts w:cs="Times New Roman"/>
                <w:szCs w:val="26"/>
              </w:rPr>
              <w:t xml:space="preserve"> update</w:t>
            </w:r>
            <w:r w:rsidR="005761CF">
              <w:rPr>
                <w:rFonts w:cs="Times New Roman"/>
                <w:szCs w:val="26"/>
              </w:rPr>
              <w:t xml:space="preserve"> personal reason (not </w:t>
            </w:r>
            <w:r w:rsidR="00693964" w:rsidRPr="00851B36">
              <w:rPr>
                <w:szCs w:val="26"/>
              </w:rPr>
              <w:t>mandatory</w:t>
            </w:r>
            <w:r w:rsidR="005761CF">
              <w:rPr>
                <w:rFonts w:cs="Times New Roman"/>
                <w:szCs w:val="26"/>
              </w:rPr>
              <w:t>)</w:t>
            </w:r>
            <w:r w:rsidR="009C7CF8">
              <w:rPr>
                <w:rFonts w:cs="Times New Roman"/>
                <w:szCs w:val="26"/>
              </w:rPr>
              <w:t>.</w:t>
            </w:r>
          </w:p>
          <w:p w14:paraId="20588B10" w14:textId="3A68E7E7" w:rsidR="00D3390A" w:rsidRPr="00B2302F" w:rsidRDefault="00D3390A" w:rsidP="00D3390A">
            <w:pPr>
              <w:spacing w:after="160" w:line="360" w:lineRule="auto"/>
              <w:jc w:val="center"/>
              <w:rPr>
                <w:szCs w:val="26"/>
              </w:rPr>
            </w:pPr>
            <w:r w:rsidRPr="006553B4">
              <w:rPr>
                <w:noProof/>
              </w:rPr>
              <w:drawing>
                <wp:inline distT="0" distB="0" distL="0" distR="0" wp14:anchorId="65954E3A" wp14:editId="2BE6E196">
                  <wp:extent cx="2969560" cy="1476095"/>
                  <wp:effectExtent l="0" t="0" r="254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7148" cy="1489808"/>
                          </a:xfrm>
                          <a:prstGeom prst="rect">
                            <a:avLst/>
                          </a:prstGeom>
                        </pic:spPr>
                      </pic:pic>
                    </a:graphicData>
                  </a:graphic>
                </wp:inline>
              </w:drawing>
            </w:r>
          </w:p>
        </w:tc>
      </w:tr>
      <w:tr w:rsidR="004279DF" w14:paraId="1F280F68" w14:textId="77777777" w:rsidTr="005A18C7">
        <w:trPr>
          <w:trHeight w:val="353"/>
        </w:trPr>
        <w:tc>
          <w:tcPr>
            <w:tcW w:w="2972" w:type="dxa"/>
            <w:vAlign w:val="center"/>
          </w:tcPr>
          <w:p w14:paraId="77DE854D" w14:textId="77777777" w:rsidR="004279DF" w:rsidRPr="00410953" w:rsidRDefault="004279DF" w:rsidP="005A18C7">
            <w:pPr>
              <w:tabs>
                <w:tab w:val="left" w:pos="8069"/>
              </w:tabs>
              <w:jc w:val="center"/>
              <w:rPr>
                <w:b/>
                <w:bCs/>
              </w:rPr>
            </w:pPr>
            <w:r w:rsidRPr="00410953">
              <w:rPr>
                <w:b/>
                <w:bCs/>
              </w:rPr>
              <w:lastRenderedPageBreak/>
              <w:t>3</w:t>
            </w:r>
          </w:p>
          <w:p w14:paraId="2A8FF0F7" w14:textId="708ECC92" w:rsidR="00410953" w:rsidRDefault="00410953" w:rsidP="005A18C7">
            <w:pPr>
              <w:tabs>
                <w:tab w:val="left" w:pos="8069"/>
              </w:tabs>
              <w:jc w:val="center"/>
            </w:pPr>
            <w:r w:rsidRPr="00410953">
              <w:rPr>
                <w:b/>
                <w:bCs/>
              </w:rPr>
              <w:t>Set Check-</w:t>
            </w:r>
            <w:r>
              <w:rPr>
                <w:b/>
                <w:bCs/>
              </w:rPr>
              <w:t>out</w:t>
            </w:r>
            <w:r w:rsidRPr="00410953">
              <w:rPr>
                <w:b/>
                <w:bCs/>
              </w:rPr>
              <w:t xml:space="preserve"> time</w:t>
            </w:r>
          </w:p>
        </w:tc>
        <w:tc>
          <w:tcPr>
            <w:tcW w:w="6662" w:type="dxa"/>
            <w:vAlign w:val="center"/>
          </w:tcPr>
          <w:p w14:paraId="0DE8616D" w14:textId="5260C08D" w:rsidR="00D3390A" w:rsidRDefault="005761CF" w:rsidP="005761CF">
            <w:pPr>
              <w:spacing w:after="160" w:line="360" w:lineRule="auto"/>
              <w:rPr>
                <w:rFonts w:cs="Times New Roman"/>
                <w:szCs w:val="26"/>
              </w:rPr>
            </w:pPr>
            <w:r>
              <w:rPr>
                <w:rFonts w:cs="Times New Roman"/>
                <w:szCs w:val="26"/>
              </w:rPr>
              <w:t>U</w:t>
            </w:r>
            <w:r w:rsidRPr="001B6D2E">
              <w:rPr>
                <w:rFonts w:cs="Times New Roman"/>
                <w:szCs w:val="26"/>
              </w:rPr>
              <w:t>pdate check</w:t>
            </w:r>
            <w:r>
              <w:rPr>
                <w:rFonts w:cs="Times New Roman"/>
                <w:szCs w:val="26"/>
              </w:rPr>
              <w:t>-out</w:t>
            </w:r>
            <w:r w:rsidRPr="001B6D2E">
              <w:rPr>
                <w:rFonts w:cs="Times New Roman"/>
                <w:szCs w:val="26"/>
              </w:rPr>
              <w:t xml:space="preserve"> time</w:t>
            </w:r>
            <w:r w:rsidR="00C53276">
              <w:rPr>
                <w:rFonts w:cs="Times New Roman"/>
                <w:szCs w:val="26"/>
              </w:rPr>
              <w:t>(right format required)</w:t>
            </w:r>
            <w:r>
              <w:rPr>
                <w:rFonts w:cs="Times New Roman"/>
                <w:szCs w:val="26"/>
              </w:rPr>
              <w:t xml:space="preserve">, </w:t>
            </w:r>
            <w:r w:rsidRPr="00A568EE">
              <w:rPr>
                <w:rFonts w:cs="Times New Roman"/>
                <w:szCs w:val="26"/>
              </w:rPr>
              <w:t>if employee doesn't have shift or overtime on the today, admin couldn't set check-in time</w:t>
            </w:r>
            <w:r>
              <w:rPr>
                <w:rFonts w:cs="Times New Roman"/>
                <w:szCs w:val="26"/>
              </w:rPr>
              <w:t xml:space="preserve">. </w:t>
            </w:r>
          </w:p>
          <w:p w14:paraId="1E22B727" w14:textId="2A9DBE27" w:rsidR="00D3390A" w:rsidRDefault="00D3390A" w:rsidP="00D3390A">
            <w:pPr>
              <w:spacing w:after="160" w:line="360" w:lineRule="auto"/>
              <w:jc w:val="center"/>
              <w:rPr>
                <w:rFonts w:cs="Times New Roman"/>
                <w:szCs w:val="26"/>
              </w:rPr>
            </w:pPr>
            <w:r w:rsidRPr="00D3390A">
              <w:rPr>
                <w:rFonts w:cs="Times New Roman"/>
                <w:noProof/>
                <w:szCs w:val="26"/>
              </w:rPr>
              <w:drawing>
                <wp:inline distT="0" distB="0" distL="0" distR="0" wp14:anchorId="00949D30" wp14:editId="11BDA697">
                  <wp:extent cx="2881223" cy="1388225"/>
                  <wp:effectExtent l="0" t="0" r="0" b="254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5138" cy="1390111"/>
                          </a:xfrm>
                          <a:prstGeom prst="rect">
                            <a:avLst/>
                          </a:prstGeom>
                        </pic:spPr>
                      </pic:pic>
                    </a:graphicData>
                  </a:graphic>
                </wp:inline>
              </w:drawing>
            </w:r>
          </w:p>
          <w:p w14:paraId="0C661898" w14:textId="70A55F71" w:rsidR="005761CF" w:rsidRDefault="005761CF" w:rsidP="005761CF">
            <w:pPr>
              <w:spacing w:after="160" w:line="360" w:lineRule="auto"/>
              <w:rPr>
                <w:rFonts w:cs="Times New Roman"/>
                <w:szCs w:val="26"/>
              </w:rPr>
            </w:pPr>
            <w:r>
              <w:rPr>
                <w:rFonts w:cs="Times New Roman"/>
                <w:szCs w:val="26"/>
              </w:rPr>
              <w:t>A</w:t>
            </w:r>
            <w:r w:rsidRPr="003D5548">
              <w:rPr>
                <w:rFonts w:cs="Times New Roman"/>
                <w:szCs w:val="26"/>
              </w:rPr>
              <w:t xml:space="preserve">fter update, reason for late check-in require to </w:t>
            </w:r>
            <w:r>
              <w:rPr>
                <w:rFonts w:cs="Times New Roman"/>
                <w:szCs w:val="26"/>
              </w:rPr>
              <w:t>select with 2 option</w:t>
            </w:r>
            <w:r w:rsidR="00D3390A">
              <w:rPr>
                <w:rFonts w:cs="Times New Roman"/>
                <w:szCs w:val="26"/>
              </w:rPr>
              <w:t>:</w:t>
            </w:r>
          </w:p>
          <w:p w14:paraId="134B740E" w14:textId="50AFF641" w:rsidR="00410953" w:rsidRDefault="00410953" w:rsidP="00410953">
            <w:pPr>
              <w:spacing w:after="160" w:line="360" w:lineRule="auto"/>
              <w:jc w:val="center"/>
              <w:rPr>
                <w:rFonts w:cs="Times New Roman"/>
                <w:szCs w:val="26"/>
              </w:rPr>
            </w:pPr>
            <w:r>
              <w:rPr>
                <w:noProof/>
              </w:rPr>
              <w:lastRenderedPageBreak/>
              <w:drawing>
                <wp:inline distT="0" distB="0" distL="0" distR="0" wp14:anchorId="09870C29" wp14:editId="44E01DCD">
                  <wp:extent cx="2665562" cy="1368803"/>
                  <wp:effectExtent l="0" t="0" r="1905" b="317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4167" t="41167" r="38810" b="43293"/>
                          <a:stretch/>
                        </pic:blipFill>
                        <pic:spPr bwMode="auto">
                          <a:xfrm>
                            <a:off x="0" y="0"/>
                            <a:ext cx="2675617" cy="1373966"/>
                          </a:xfrm>
                          <a:prstGeom prst="rect">
                            <a:avLst/>
                          </a:prstGeom>
                          <a:ln>
                            <a:noFill/>
                          </a:ln>
                          <a:extLst>
                            <a:ext uri="{53640926-AAD7-44D8-BBD7-CCE9431645EC}">
                              <a14:shadowObscured xmlns:a14="http://schemas.microsoft.com/office/drawing/2010/main"/>
                            </a:ext>
                          </a:extLst>
                        </pic:spPr>
                      </pic:pic>
                    </a:graphicData>
                  </a:graphic>
                </wp:inline>
              </w:drawing>
            </w:r>
          </w:p>
          <w:p w14:paraId="024CFF20" w14:textId="5C8EB9AE" w:rsidR="004279DF" w:rsidRDefault="00693964" w:rsidP="006F053C">
            <w:pPr>
              <w:spacing w:after="160" w:line="360" w:lineRule="auto"/>
              <w:rPr>
                <w:rFonts w:cs="Times New Roman"/>
                <w:szCs w:val="26"/>
              </w:rPr>
            </w:pPr>
            <w:r w:rsidRPr="000A14B7">
              <w:rPr>
                <w:rFonts w:cs="Times New Roman"/>
                <w:szCs w:val="26"/>
              </w:rPr>
              <w:t xml:space="preserve">If invalid reason has been selected, input reason will display </w:t>
            </w:r>
            <w:r>
              <w:rPr>
                <w:rFonts w:cs="Times New Roman"/>
                <w:szCs w:val="26"/>
              </w:rPr>
              <w:t xml:space="preserve">for update personal reason (not </w:t>
            </w:r>
            <w:r w:rsidRPr="00851B36">
              <w:rPr>
                <w:szCs w:val="26"/>
              </w:rPr>
              <w:t>mandatory</w:t>
            </w:r>
            <w:r>
              <w:rPr>
                <w:rFonts w:cs="Times New Roman"/>
                <w:szCs w:val="26"/>
              </w:rPr>
              <w:t>)</w:t>
            </w:r>
            <w:r w:rsidR="00410953">
              <w:rPr>
                <w:rFonts w:cs="Times New Roman"/>
                <w:szCs w:val="26"/>
              </w:rPr>
              <w:t>.</w:t>
            </w:r>
          </w:p>
          <w:p w14:paraId="6F1BF8E3" w14:textId="3B9A7411" w:rsidR="00410953" w:rsidRPr="00410953" w:rsidRDefault="00410953" w:rsidP="00410953">
            <w:pPr>
              <w:spacing w:after="160" w:line="360" w:lineRule="auto"/>
              <w:jc w:val="center"/>
              <w:rPr>
                <w:rFonts w:cs="Times New Roman"/>
                <w:szCs w:val="26"/>
              </w:rPr>
            </w:pPr>
            <w:r w:rsidRPr="006F053C">
              <w:rPr>
                <w:noProof/>
              </w:rPr>
              <w:drawing>
                <wp:inline distT="0" distB="0" distL="0" distR="0" wp14:anchorId="53AA1B04" wp14:editId="51CDF22D">
                  <wp:extent cx="2656935" cy="1340087"/>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77878" cy="1350650"/>
                          </a:xfrm>
                          <a:prstGeom prst="rect">
                            <a:avLst/>
                          </a:prstGeom>
                        </pic:spPr>
                      </pic:pic>
                    </a:graphicData>
                  </a:graphic>
                </wp:inline>
              </w:drawing>
            </w:r>
          </w:p>
        </w:tc>
      </w:tr>
      <w:tr w:rsidR="00D97C68" w14:paraId="4D27399E" w14:textId="77777777" w:rsidTr="005A18C7">
        <w:trPr>
          <w:trHeight w:val="353"/>
        </w:trPr>
        <w:tc>
          <w:tcPr>
            <w:tcW w:w="2972" w:type="dxa"/>
            <w:vAlign w:val="center"/>
          </w:tcPr>
          <w:p w14:paraId="24045F9D" w14:textId="77777777" w:rsidR="00D97C68" w:rsidRPr="00410953" w:rsidRDefault="00953A60" w:rsidP="005A18C7">
            <w:pPr>
              <w:tabs>
                <w:tab w:val="left" w:pos="8069"/>
              </w:tabs>
              <w:jc w:val="center"/>
              <w:rPr>
                <w:b/>
                <w:bCs/>
              </w:rPr>
            </w:pPr>
            <w:r w:rsidRPr="00410953">
              <w:rPr>
                <w:b/>
                <w:bCs/>
              </w:rPr>
              <w:lastRenderedPageBreak/>
              <w:t>4</w:t>
            </w:r>
          </w:p>
          <w:p w14:paraId="3EAC1423" w14:textId="4369B365" w:rsidR="00410953" w:rsidRDefault="00410953" w:rsidP="005A18C7">
            <w:pPr>
              <w:tabs>
                <w:tab w:val="left" w:pos="8069"/>
              </w:tabs>
              <w:jc w:val="center"/>
            </w:pPr>
            <w:r w:rsidRPr="00410953">
              <w:rPr>
                <w:b/>
                <w:bCs/>
              </w:rPr>
              <w:t xml:space="preserve">Set </w:t>
            </w:r>
            <w:r>
              <w:rPr>
                <w:b/>
                <w:bCs/>
              </w:rPr>
              <w:t>valid reason</w:t>
            </w:r>
          </w:p>
        </w:tc>
        <w:tc>
          <w:tcPr>
            <w:tcW w:w="6662" w:type="dxa"/>
            <w:vAlign w:val="center"/>
          </w:tcPr>
          <w:p w14:paraId="15597B04" w14:textId="6458C9AA" w:rsidR="00410953" w:rsidRDefault="009C7CF8" w:rsidP="009C7CF8">
            <w:pPr>
              <w:spacing w:after="160" w:line="360" w:lineRule="auto"/>
              <w:rPr>
                <w:szCs w:val="26"/>
              </w:rPr>
            </w:pPr>
            <w:r>
              <w:rPr>
                <w:szCs w:val="26"/>
              </w:rPr>
              <w:t>I</w:t>
            </w:r>
            <w:r w:rsidRPr="009C7CF8">
              <w:rPr>
                <w:szCs w:val="26"/>
              </w:rPr>
              <w:t>f input reason for check-in or check-out has been skipped (leave blank), admin can not update valid reason</w:t>
            </w:r>
            <w:r>
              <w:rPr>
                <w:szCs w:val="26"/>
              </w:rPr>
              <w:t>.</w:t>
            </w:r>
          </w:p>
          <w:p w14:paraId="6A8D634C" w14:textId="1B11CFB1" w:rsidR="00D97C68" w:rsidRDefault="00410953" w:rsidP="00410953">
            <w:pPr>
              <w:spacing w:after="160" w:line="360" w:lineRule="auto"/>
              <w:jc w:val="center"/>
              <w:rPr>
                <w:szCs w:val="26"/>
              </w:rPr>
            </w:pPr>
            <w:r>
              <w:rPr>
                <w:noProof/>
              </w:rPr>
              <w:drawing>
                <wp:inline distT="0" distB="0" distL="0" distR="0" wp14:anchorId="644AAB64" wp14:editId="1F9DFBEA">
                  <wp:extent cx="2757161" cy="1781175"/>
                  <wp:effectExtent l="0" t="0" r="571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4167" t="40076" r="38503" b="40022"/>
                          <a:stretch/>
                        </pic:blipFill>
                        <pic:spPr bwMode="auto">
                          <a:xfrm>
                            <a:off x="0" y="0"/>
                            <a:ext cx="2765138" cy="1786328"/>
                          </a:xfrm>
                          <a:prstGeom prst="rect">
                            <a:avLst/>
                          </a:prstGeom>
                          <a:ln>
                            <a:noFill/>
                          </a:ln>
                          <a:extLst>
                            <a:ext uri="{53640926-AAD7-44D8-BBD7-CCE9431645EC}">
                              <a14:shadowObscured xmlns:a14="http://schemas.microsoft.com/office/drawing/2010/main"/>
                            </a:ext>
                          </a:extLst>
                        </pic:spPr>
                      </pic:pic>
                    </a:graphicData>
                  </a:graphic>
                </wp:inline>
              </w:drawing>
            </w:r>
          </w:p>
        </w:tc>
      </w:tr>
      <w:tr w:rsidR="009C7CF8" w14:paraId="73170860" w14:textId="77777777" w:rsidTr="005A18C7">
        <w:trPr>
          <w:trHeight w:val="353"/>
        </w:trPr>
        <w:tc>
          <w:tcPr>
            <w:tcW w:w="2972" w:type="dxa"/>
            <w:vAlign w:val="center"/>
          </w:tcPr>
          <w:p w14:paraId="1C22BEBC" w14:textId="77777777" w:rsidR="009C7CF8" w:rsidRDefault="009C7CF8" w:rsidP="005A18C7">
            <w:pPr>
              <w:tabs>
                <w:tab w:val="left" w:pos="8069"/>
              </w:tabs>
              <w:jc w:val="center"/>
              <w:rPr>
                <w:b/>
                <w:bCs/>
              </w:rPr>
            </w:pPr>
            <w:r>
              <w:rPr>
                <w:b/>
                <w:bCs/>
              </w:rPr>
              <w:t>5</w:t>
            </w:r>
          </w:p>
          <w:p w14:paraId="70E25C62" w14:textId="2E34597E" w:rsidR="009C7CF8" w:rsidRPr="00410953" w:rsidRDefault="009C7CF8" w:rsidP="005A18C7">
            <w:pPr>
              <w:tabs>
                <w:tab w:val="left" w:pos="8069"/>
              </w:tabs>
              <w:jc w:val="center"/>
              <w:rPr>
                <w:b/>
                <w:bCs/>
              </w:rPr>
            </w:pPr>
            <w:r>
              <w:rPr>
                <w:b/>
                <w:bCs/>
              </w:rPr>
              <w:t>Set overtime</w:t>
            </w:r>
          </w:p>
        </w:tc>
        <w:tc>
          <w:tcPr>
            <w:tcW w:w="6662" w:type="dxa"/>
            <w:vAlign w:val="center"/>
          </w:tcPr>
          <w:p w14:paraId="2E398CF3" w14:textId="77777777" w:rsidR="009C7CF8" w:rsidRDefault="001E74C8" w:rsidP="009C7CF8">
            <w:pPr>
              <w:spacing w:after="160" w:line="360" w:lineRule="auto"/>
              <w:rPr>
                <w:szCs w:val="26"/>
              </w:rPr>
            </w:pPr>
            <w:r w:rsidRPr="001E74C8">
              <w:rPr>
                <w:szCs w:val="26"/>
              </w:rPr>
              <w:t>Admin can only arrange overtime not exceeding 4 hours in a day if employees has a shift on day, no more than 12 hours if employees hasn't shift on day and the total overtime in the month does not exceed 40 hours.</w:t>
            </w:r>
          </w:p>
          <w:p w14:paraId="36FF16B6" w14:textId="491A0A0F" w:rsidR="001E74C8" w:rsidRDefault="001E74C8" w:rsidP="001E74C8">
            <w:pPr>
              <w:spacing w:after="160" w:line="360" w:lineRule="auto"/>
              <w:jc w:val="center"/>
              <w:rPr>
                <w:szCs w:val="26"/>
              </w:rPr>
            </w:pPr>
            <w:r w:rsidRPr="001E74C8">
              <w:rPr>
                <w:noProof/>
                <w:szCs w:val="26"/>
              </w:rPr>
              <w:lastRenderedPageBreak/>
              <w:drawing>
                <wp:inline distT="0" distB="0" distL="0" distR="0" wp14:anchorId="0700B7C6" wp14:editId="120B87A8">
                  <wp:extent cx="3243856" cy="1155940"/>
                  <wp:effectExtent l="0" t="0" r="0" b="635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8676" cy="1161221"/>
                          </a:xfrm>
                          <a:prstGeom prst="rect">
                            <a:avLst/>
                          </a:prstGeom>
                        </pic:spPr>
                      </pic:pic>
                    </a:graphicData>
                  </a:graphic>
                </wp:inline>
              </w:drawing>
            </w:r>
          </w:p>
        </w:tc>
      </w:tr>
      <w:tr w:rsidR="00597F1D" w14:paraId="62290FFA" w14:textId="77777777" w:rsidTr="005A18C7">
        <w:trPr>
          <w:trHeight w:val="353"/>
        </w:trPr>
        <w:tc>
          <w:tcPr>
            <w:tcW w:w="2972" w:type="dxa"/>
            <w:vAlign w:val="center"/>
          </w:tcPr>
          <w:p w14:paraId="6AB1B3C8" w14:textId="77777777" w:rsidR="00597F1D" w:rsidRDefault="00597F1D" w:rsidP="005A18C7">
            <w:pPr>
              <w:tabs>
                <w:tab w:val="left" w:pos="8069"/>
              </w:tabs>
              <w:jc w:val="center"/>
              <w:rPr>
                <w:b/>
                <w:bCs/>
              </w:rPr>
            </w:pPr>
            <w:r>
              <w:rPr>
                <w:b/>
                <w:bCs/>
              </w:rPr>
              <w:lastRenderedPageBreak/>
              <w:t>6</w:t>
            </w:r>
          </w:p>
          <w:p w14:paraId="29A910B6" w14:textId="56FB9454" w:rsidR="00597F1D" w:rsidRDefault="00597F1D" w:rsidP="005A18C7">
            <w:pPr>
              <w:tabs>
                <w:tab w:val="left" w:pos="8069"/>
              </w:tabs>
              <w:jc w:val="center"/>
              <w:rPr>
                <w:b/>
                <w:bCs/>
              </w:rPr>
            </w:pPr>
            <w:r>
              <w:rPr>
                <w:b/>
                <w:bCs/>
              </w:rPr>
              <w:t>Unpaid leave</w:t>
            </w:r>
          </w:p>
        </w:tc>
        <w:tc>
          <w:tcPr>
            <w:tcW w:w="6662" w:type="dxa"/>
            <w:vAlign w:val="center"/>
          </w:tcPr>
          <w:p w14:paraId="16D61524" w14:textId="5526975B" w:rsidR="0007555D" w:rsidRDefault="0007555D" w:rsidP="0007555D">
            <w:pPr>
              <w:spacing w:after="160" w:line="360" w:lineRule="auto"/>
              <w:rPr>
                <w:szCs w:val="26"/>
              </w:rPr>
            </w:pPr>
            <w:r>
              <w:rPr>
                <w:szCs w:val="26"/>
              </w:rPr>
              <w:t>W</w:t>
            </w:r>
            <w:r w:rsidRPr="0007555D">
              <w:rPr>
                <w:szCs w:val="26"/>
              </w:rPr>
              <w:t>hen an employee intentionally leaves without notice (via email, phone, app for admin): a dialog box will appear for admin to confirm whether this is an unpaid leave or not.</w:t>
            </w:r>
          </w:p>
          <w:p w14:paraId="1F1739E7" w14:textId="7174ABD1" w:rsidR="0007555D" w:rsidRPr="0007555D" w:rsidRDefault="0007555D" w:rsidP="0007555D">
            <w:pPr>
              <w:spacing w:after="160" w:line="360" w:lineRule="auto"/>
              <w:jc w:val="center"/>
              <w:rPr>
                <w:szCs w:val="26"/>
              </w:rPr>
            </w:pPr>
            <w:r w:rsidRPr="0007555D">
              <w:rPr>
                <w:noProof/>
                <w:szCs w:val="26"/>
              </w:rPr>
              <w:drawing>
                <wp:inline distT="0" distB="0" distL="0" distR="0" wp14:anchorId="23F070D5" wp14:editId="3E1BC7DD">
                  <wp:extent cx="3257550" cy="131459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71998" cy="1320426"/>
                          </a:xfrm>
                          <a:prstGeom prst="rect">
                            <a:avLst/>
                          </a:prstGeom>
                        </pic:spPr>
                      </pic:pic>
                    </a:graphicData>
                  </a:graphic>
                </wp:inline>
              </w:drawing>
            </w:r>
          </w:p>
          <w:p w14:paraId="55F2E431" w14:textId="4C0BED88" w:rsidR="0007555D" w:rsidRPr="001E74C8" w:rsidRDefault="0007555D" w:rsidP="0007555D">
            <w:pPr>
              <w:spacing w:after="160" w:line="360" w:lineRule="auto"/>
              <w:rPr>
                <w:szCs w:val="26"/>
              </w:rPr>
            </w:pPr>
            <w:r w:rsidRPr="0007555D">
              <w:rPr>
                <w:szCs w:val="26"/>
              </w:rPr>
              <w:t xml:space="preserve">If confirmed, it will automatically create a request leave with the season </w:t>
            </w:r>
            <w:r>
              <w:rPr>
                <w:szCs w:val="26"/>
              </w:rPr>
              <w:t>i</w:t>
            </w:r>
            <w:r w:rsidRPr="0007555D">
              <w:rPr>
                <w:szCs w:val="26"/>
              </w:rPr>
              <w:t>s unpaid leave. Then admin and H</w:t>
            </w:r>
            <w:r>
              <w:rPr>
                <w:szCs w:val="26"/>
              </w:rPr>
              <w:t>R</w:t>
            </w:r>
            <w:r w:rsidRPr="0007555D">
              <w:rPr>
                <w:szCs w:val="26"/>
              </w:rPr>
              <w:t xml:space="preserve"> will </w:t>
            </w:r>
            <w:r>
              <w:rPr>
                <w:szCs w:val="26"/>
              </w:rPr>
              <w:t xml:space="preserve">handle </w:t>
            </w:r>
            <w:r w:rsidRPr="0007555D">
              <w:rPr>
                <w:szCs w:val="26"/>
              </w:rPr>
              <w:t>like normal requests.</w:t>
            </w:r>
          </w:p>
        </w:tc>
      </w:tr>
    </w:tbl>
    <w:p w14:paraId="769F5463" w14:textId="30BCA11A" w:rsidR="00B8051A" w:rsidRDefault="001E74C8" w:rsidP="00B824CF">
      <w:r>
        <w:t xml:space="preserve">     </w:t>
      </w:r>
    </w:p>
    <w:p w14:paraId="04C38460" w14:textId="5B21169E" w:rsidR="00B8051A" w:rsidRDefault="00F75FDD" w:rsidP="00B824CF">
      <w:r>
        <w:rPr>
          <w:noProof/>
        </w:rPr>
        <w:lastRenderedPageBreak/>
        <mc:AlternateContent>
          <mc:Choice Requires="wps">
            <w:drawing>
              <wp:anchor distT="0" distB="0" distL="114300" distR="114300" simplePos="0" relativeHeight="251832320" behindDoc="0" locked="0" layoutInCell="1" allowOverlap="1" wp14:anchorId="5E0B7ABE" wp14:editId="35524B34">
                <wp:simplePos x="0" y="0"/>
                <wp:positionH relativeFrom="column">
                  <wp:posOffset>2244725</wp:posOffset>
                </wp:positionH>
                <wp:positionV relativeFrom="paragraph">
                  <wp:posOffset>3519170</wp:posOffset>
                </wp:positionV>
                <wp:extent cx="339725" cy="266700"/>
                <wp:effectExtent l="38100" t="0" r="22225" b="57150"/>
                <wp:wrapNone/>
                <wp:docPr id="582" name="Straight Arrow Connector 582"/>
                <wp:cNvGraphicFramePr/>
                <a:graphic xmlns:a="http://schemas.openxmlformats.org/drawingml/2006/main">
                  <a:graphicData uri="http://schemas.microsoft.com/office/word/2010/wordprocessingShape">
                    <wps:wsp>
                      <wps:cNvCnPr/>
                      <wps:spPr>
                        <a:xfrm flipH="1">
                          <a:off x="0" y="0"/>
                          <a:ext cx="3397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9B95C" id="Straight Arrow Connector 582" o:spid="_x0000_s1026" type="#_x0000_t32" style="position:absolute;margin-left:176.75pt;margin-top:277.1pt;width:26.75pt;height:2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" strokecolor="red">
                <v:stroke endarrow="block"/>
              </v:shape>
            </w:pict>
          </mc:Fallback>
        </mc:AlternateContent>
      </w:r>
      <w:r w:rsidR="00B9540F">
        <w:rPr>
          <w:noProof/>
        </w:rPr>
        <mc:AlternateContent>
          <mc:Choice Requires="wps">
            <w:drawing>
              <wp:anchor distT="0" distB="0" distL="114300" distR="114300" simplePos="0" relativeHeight="251830272" behindDoc="0" locked="0" layoutInCell="1" allowOverlap="1" wp14:anchorId="704A9456" wp14:editId="4C82BD47">
                <wp:simplePos x="0" y="0"/>
                <wp:positionH relativeFrom="column">
                  <wp:posOffset>2402313</wp:posOffset>
                </wp:positionH>
                <wp:positionV relativeFrom="paragraph">
                  <wp:posOffset>3316293</wp:posOffset>
                </wp:positionV>
                <wp:extent cx="724619" cy="301924"/>
                <wp:effectExtent l="0" t="0" r="0" b="3175"/>
                <wp:wrapNone/>
                <wp:docPr id="581" name="Text Box 581"/>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7FCF4D29" w14:textId="77777777" w:rsidR="00B9540F" w:rsidRPr="007F64E1" w:rsidRDefault="00B9540F" w:rsidP="00B9540F">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4A9456" id="Text Box 581" o:spid="_x0000_s1097" type="#_x0000_t202" style="position:absolute;margin-left:189.15pt;margin-top:261.15pt;width:57.05pt;height:23.7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" filled="f" stroked="f" strokeweight=".5pt">
                <v:textbox>
                  <w:txbxContent>
                    <w:p w14:paraId="7FCF4D29" w14:textId="77777777" w:rsidR="00B9540F" w:rsidRPr="007F64E1" w:rsidRDefault="00B9540F" w:rsidP="00B9540F">
                      <w:pPr>
                        <w:rPr>
                          <w:color w:val="FF0000"/>
                          <w:sz w:val="20"/>
                          <w:szCs w:val="20"/>
                        </w:rPr>
                      </w:pPr>
                      <w:r w:rsidRPr="007F64E1">
                        <w:rPr>
                          <w:color w:val="FF0000"/>
                          <w:sz w:val="20"/>
                          <w:szCs w:val="20"/>
                        </w:rPr>
                        <w:t>Click here</w:t>
                      </w:r>
                    </w:p>
                  </w:txbxContent>
                </v:textbox>
              </v:shape>
            </w:pict>
          </mc:Fallback>
        </mc:AlternateContent>
      </w:r>
      <w:r w:rsidR="001E74C8">
        <w:t xml:space="preserve">                 </w:t>
      </w:r>
      <w:r w:rsidR="001E74C8" w:rsidRPr="00B824CF">
        <w:rPr>
          <w:noProof/>
        </w:rPr>
        <w:drawing>
          <wp:inline distT="0" distB="0" distL="0" distR="0" wp14:anchorId="246CDE4D" wp14:editId="6056E3EA">
            <wp:extent cx="1638482" cy="3816738"/>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6112" t="22755"/>
                    <a:stretch/>
                  </pic:blipFill>
                  <pic:spPr bwMode="auto">
                    <a:xfrm>
                      <a:off x="0" y="0"/>
                      <a:ext cx="1646793" cy="3836098"/>
                    </a:xfrm>
                    <a:prstGeom prst="rect">
                      <a:avLst/>
                    </a:prstGeom>
                    <a:ln>
                      <a:noFill/>
                    </a:ln>
                    <a:extLst>
                      <a:ext uri="{53640926-AAD7-44D8-BBD7-CCE9431645EC}">
                        <a14:shadowObscured xmlns:a14="http://schemas.microsoft.com/office/drawing/2010/main"/>
                      </a:ext>
                    </a:extLst>
                  </pic:spPr>
                </pic:pic>
              </a:graphicData>
            </a:graphic>
          </wp:inline>
        </w:drawing>
      </w:r>
      <w:r w:rsidR="001E74C8">
        <w:t xml:space="preserve">                                      </w:t>
      </w:r>
      <w:r w:rsidR="001E74C8" w:rsidRPr="001E74C8">
        <w:rPr>
          <w:noProof/>
        </w:rPr>
        <w:drawing>
          <wp:inline distT="0" distB="0" distL="0" distR="0" wp14:anchorId="79983919" wp14:editId="082FB60C">
            <wp:extent cx="1682151" cy="38870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90232" cy="3905739"/>
                    </a:xfrm>
                    <a:prstGeom prst="rect">
                      <a:avLst/>
                    </a:prstGeom>
                  </pic:spPr>
                </pic:pic>
              </a:graphicData>
            </a:graphic>
          </wp:inline>
        </w:drawing>
      </w:r>
    </w:p>
    <w:p w14:paraId="66DE47D8" w14:textId="2B76BCDA" w:rsidR="001E74C8" w:rsidRDefault="001E74C8" w:rsidP="001E74C8">
      <w:pPr>
        <w:rPr>
          <w:sz w:val="22"/>
        </w:rPr>
      </w:pPr>
      <w:r>
        <w:rPr>
          <w:sz w:val="22"/>
        </w:rPr>
        <w:t xml:space="preserve">                 </w:t>
      </w:r>
      <w:r w:rsidRPr="007F64E1">
        <w:rPr>
          <w:sz w:val="22"/>
        </w:rPr>
        <w:t xml:space="preserve">Figure </w:t>
      </w:r>
      <w:r>
        <w:rPr>
          <w:sz w:val="22"/>
        </w:rPr>
        <w:t xml:space="preserve">5.1.4. Before click button                                          </w:t>
      </w:r>
      <w:r w:rsidRPr="007F64E1">
        <w:rPr>
          <w:sz w:val="22"/>
        </w:rPr>
        <w:t xml:space="preserve">Figure </w:t>
      </w:r>
      <w:r>
        <w:rPr>
          <w:sz w:val="22"/>
        </w:rPr>
        <w:t>5.1.</w:t>
      </w:r>
      <w:r w:rsidR="00B9540F">
        <w:rPr>
          <w:sz w:val="22"/>
        </w:rPr>
        <w:t>5</w:t>
      </w:r>
      <w:r>
        <w:rPr>
          <w:sz w:val="22"/>
        </w:rPr>
        <w:t>. After click button</w:t>
      </w:r>
    </w:p>
    <w:p w14:paraId="06F7F5C1" w14:textId="77777777" w:rsidR="00B9540F" w:rsidRDefault="00B9540F" w:rsidP="001E74C8"/>
    <w:p w14:paraId="090CA8D0" w14:textId="57729111" w:rsidR="00B8051A" w:rsidRDefault="00B9540F" w:rsidP="00B9540F">
      <w:pPr>
        <w:spacing w:line="360" w:lineRule="auto"/>
        <w:jc w:val="both"/>
      </w:pPr>
      <w:r w:rsidRPr="00B9540F">
        <w:t xml:space="preserve">When </w:t>
      </w:r>
      <w:r>
        <w:t>click on</w:t>
      </w:r>
      <w:r w:rsidRPr="00B9540F">
        <w:t xml:space="preserve"> button, the system will update the employee's workday into the</w:t>
      </w:r>
      <w:r>
        <w:t xml:space="preserve"> </w:t>
      </w:r>
      <w:r w:rsidRPr="00B9540F">
        <w:t>attendance record. Update 1 working day for employees whose shift is 1, 2</w:t>
      </w:r>
      <w:r>
        <w:t xml:space="preserve">, 3, 4 and 0 working day </w:t>
      </w:r>
      <w:r w:rsidRPr="00B9540F">
        <w:t>for employees whose shift is</w:t>
      </w:r>
      <w:r>
        <w:t xml:space="preserve"> off </w:t>
      </w:r>
      <w:r w:rsidRPr="00B9540F">
        <w:t>. For the remaining cases, it will be counted as 0.5 working days and the valid reason column will also be updated</w:t>
      </w:r>
      <w:r>
        <w:t>.</w:t>
      </w:r>
    </w:p>
    <w:p w14:paraId="49BC8909" w14:textId="59F5ED2E" w:rsidR="00B8051A" w:rsidRDefault="005A7B6F" w:rsidP="00F519F2">
      <w:pPr>
        <w:spacing w:line="360" w:lineRule="auto"/>
        <w:jc w:val="both"/>
      </w:pPr>
      <w:r w:rsidRPr="005A7B6F">
        <w:rPr>
          <w:b/>
          <w:bCs/>
          <w:u w:val="single"/>
        </w:rPr>
        <w:t>Valid reason:</w:t>
      </w:r>
      <w:r w:rsidR="00F519F2" w:rsidRPr="00F519F2">
        <w:t xml:space="preserve"> the basis for deduction of wages if the employee does not comply with the hours when going to work</w:t>
      </w:r>
      <w:r w:rsidR="00A11179">
        <w:t>.</w:t>
      </w:r>
    </w:p>
    <w:p w14:paraId="4A98D813" w14:textId="631DB33B" w:rsidR="00A11179" w:rsidRDefault="00A11179" w:rsidP="005416C3">
      <w:pPr>
        <w:pStyle w:val="ListParagraph"/>
        <w:numPr>
          <w:ilvl w:val="0"/>
          <w:numId w:val="22"/>
        </w:numPr>
        <w:spacing w:line="360" w:lineRule="auto"/>
        <w:jc w:val="both"/>
      </w:pPr>
      <w:r>
        <w:t xml:space="preserve">Accept work reason: </w:t>
      </w:r>
      <w:r w:rsidRPr="00A11179">
        <w:t xml:space="preserve"> not counted as being late</w:t>
      </w:r>
      <w:r>
        <w:t>.</w:t>
      </w:r>
    </w:p>
    <w:p w14:paraId="0571CA1C" w14:textId="0F9869A0" w:rsidR="00A11179" w:rsidRDefault="00A11179" w:rsidP="005416C3">
      <w:pPr>
        <w:pStyle w:val="ListParagraph"/>
        <w:numPr>
          <w:ilvl w:val="0"/>
          <w:numId w:val="22"/>
        </w:numPr>
        <w:spacing w:line="360" w:lineRule="auto"/>
        <w:jc w:val="both"/>
      </w:pPr>
      <w:r>
        <w:t xml:space="preserve">Accept personal reason: </w:t>
      </w:r>
    </w:p>
    <w:p w14:paraId="04EF0813" w14:textId="0F693B8D" w:rsidR="004D382F" w:rsidRDefault="004D382F" w:rsidP="005416C3">
      <w:pPr>
        <w:pStyle w:val="ListParagraph"/>
        <w:numPr>
          <w:ilvl w:val="0"/>
          <w:numId w:val="24"/>
        </w:numPr>
        <w:spacing w:line="360" w:lineRule="auto"/>
        <w:jc w:val="both"/>
      </w:pPr>
      <w:r w:rsidRPr="004D382F">
        <w:t>5 times or less</w:t>
      </w:r>
      <w:r>
        <w:t xml:space="preserve">: </w:t>
      </w:r>
      <w:r w:rsidRPr="00A11179">
        <w:t>not counted as being late</w:t>
      </w:r>
      <w:r>
        <w:t>.</w:t>
      </w:r>
    </w:p>
    <w:p w14:paraId="531E4B31" w14:textId="161847C8" w:rsidR="004D382F" w:rsidRDefault="004D382F" w:rsidP="005416C3">
      <w:pPr>
        <w:pStyle w:val="ListParagraph"/>
        <w:numPr>
          <w:ilvl w:val="0"/>
          <w:numId w:val="24"/>
        </w:numPr>
        <w:spacing w:line="360" w:lineRule="auto"/>
        <w:jc w:val="both"/>
      </w:pPr>
      <w:r w:rsidRPr="004D382F">
        <w:t>more than 5 times but less than 10 times</w:t>
      </w:r>
      <w:r>
        <w:t xml:space="preserve">: </w:t>
      </w:r>
      <w:r w:rsidRPr="004D382F">
        <w:t>deducted 200</w:t>
      </w:r>
      <w:r>
        <w:t>.000VND</w:t>
      </w:r>
      <w:r w:rsidRPr="004D382F">
        <w:t xml:space="preserve"> from </w:t>
      </w:r>
      <w:r>
        <w:t xml:space="preserve">net </w:t>
      </w:r>
      <w:r w:rsidRPr="004D382F">
        <w:t>salary</w:t>
      </w:r>
      <w:r>
        <w:t>.</w:t>
      </w:r>
    </w:p>
    <w:p w14:paraId="3C869361" w14:textId="7AB4DD01" w:rsidR="004D382F" w:rsidRDefault="004D382F" w:rsidP="005416C3">
      <w:pPr>
        <w:pStyle w:val="ListParagraph"/>
        <w:numPr>
          <w:ilvl w:val="0"/>
          <w:numId w:val="24"/>
        </w:numPr>
        <w:spacing w:line="360" w:lineRule="auto"/>
        <w:jc w:val="both"/>
      </w:pPr>
      <w:r w:rsidRPr="004D382F">
        <w:t xml:space="preserve">more than </w:t>
      </w:r>
      <w:r>
        <w:t>10</w:t>
      </w:r>
      <w:r w:rsidRPr="004D382F">
        <w:t xml:space="preserve"> times</w:t>
      </w:r>
      <w:r>
        <w:t xml:space="preserve">: </w:t>
      </w:r>
      <w:r w:rsidRPr="004D382F">
        <w:t xml:space="preserve">deducted </w:t>
      </w:r>
      <w:r>
        <w:t>5</w:t>
      </w:r>
      <w:r w:rsidRPr="004D382F">
        <w:t>00</w:t>
      </w:r>
      <w:r>
        <w:t>.000VND</w:t>
      </w:r>
      <w:r w:rsidRPr="004D382F">
        <w:t xml:space="preserve"> from </w:t>
      </w:r>
      <w:r>
        <w:t xml:space="preserve">net </w:t>
      </w:r>
      <w:r w:rsidRPr="004D382F">
        <w:t>salary</w:t>
      </w:r>
      <w:r>
        <w:t>.</w:t>
      </w:r>
    </w:p>
    <w:p w14:paraId="1F71CBC3" w14:textId="2D42F7F3" w:rsidR="0007555D" w:rsidRDefault="004D382F" w:rsidP="007A79E0">
      <w:pPr>
        <w:pStyle w:val="ListParagraph"/>
        <w:numPr>
          <w:ilvl w:val="0"/>
          <w:numId w:val="23"/>
        </w:numPr>
        <w:spacing w:line="360" w:lineRule="auto"/>
        <w:jc w:val="both"/>
      </w:pPr>
      <w:r>
        <w:t xml:space="preserve">Do not accept personal reason: </w:t>
      </w:r>
      <w:r w:rsidRPr="004D382F">
        <w:t xml:space="preserve">deducted </w:t>
      </w:r>
      <w:r>
        <w:t>5</w:t>
      </w:r>
      <w:r w:rsidRPr="004D382F">
        <w:t>00</w:t>
      </w:r>
      <w:r>
        <w:t>.000VND</w:t>
      </w:r>
      <w:r w:rsidRPr="004D382F">
        <w:t xml:space="preserve"> from </w:t>
      </w:r>
      <w:r>
        <w:t xml:space="preserve">net </w:t>
      </w:r>
      <w:r w:rsidRPr="004D382F">
        <w:t>salary</w:t>
      </w:r>
      <w:r>
        <w:t>/1 times.</w:t>
      </w:r>
    </w:p>
    <w:p w14:paraId="7D2EFFA3" w14:textId="52595A3C" w:rsidR="008037EB" w:rsidRDefault="008037EB" w:rsidP="008037EB">
      <w:pPr>
        <w:spacing w:line="360" w:lineRule="auto"/>
        <w:jc w:val="both"/>
      </w:pPr>
    </w:p>
    <w:p w14:paraId="48E78F08" w14:textId="2909D276" w:rsidR="008037EB" w:rsidRDefault="008037EB" w:rsidP="008037EB">
      <w:pPr>
        <w:spacing w:line="360" w:lineRule="auto"/>
        <w:jc w:val="both"/>
      </w:pPr>
    </w:p>
    <w:p w14:paraId="78DBB435" w14:textId="77777777" w:rsidR="008037EB" w:rsidRDefault="008037EB" w:rsidP="008037EB">
      <w:pPr>
        <w:spacing w:line="360" w:lineRule="auto"/>
        <w:jc w:val="both"/>
      </w:pPr>
    </w:p>
    <w:p w14:paraId="2F58DCBD" w14:textId="6FAEF14F" w:rsidR="00170229" w:rsidRDefault="007A79E0" w:rsidP="00170229">
      <w:pPr>
        <w:pStyle w:val="Heading2"/>
        <w:framePr w:hSpace="0" w:wrap="auto" w:vAnchor="margin" w:hAnchor="text" w:yAlign="inline"/>
        <w:spacing w:line="360" w:lineRule="auto"/>
      </w:pPr>
      <w:bookmarkStart w:id="135" w:name="_Toc84412628"/>
      <w:bookmarkStart w:id="136" w:name="_Toc84515354"/>
      <w:r>
        <w:lastRenderedPageBreak/>
        <w:t>5</w:t>
      </w:r>
      <w:r w:rsidR="00170229">
        <w:t>. ARRANGE SHIFT</w:t>
      </w:r>
      <w:bookmarkEnd w:id="135"/>
      <w:bookmarkEnd w:id="136"/>
    </w:p>
    <w:p w14:paraId="48F2A4FE" w14:textId="6FDC3E6A" w:rsidR="00170229" w:rsidRDefault="007A79E0" w:rsidP="00170229">
      <w:pPr>
        <w:pStyle w:val="Heading3"/>
        <w:spacing w:line="360" w:lineRule="auto"/>
      </w:pPr>
      <w:bookmarkStart w:id="137" w:name="_Toc84412629"/>
      <w:bookmarkStart w:id="138" w:name="_Toc84515355"/>
      <w:r>
        <w:t>5</w:t>
      </w:r>
      <w:r w:rsidR="00170229">
        <w:t xml:space="preserve">.1. </w:t>
      </w:r>
      <w:r w:rsidR="00170229" w:rsidRPr="00D07F6C">
        <w:t>Description</w:t>
      </w:r>
      <w:bookmarkEnd w:id="137"/>
      <w:bookmarkEnd w:id="138"/>
    </w:p>
    <w:p w14:paraId="2C2B7918" w14:textId="0DE105AD" w:rsidR="005B60F6" w:rsidRDefault="00D011A4" w:rsidP="005B60F6">
      <w:pPr>
        <w:spacing w:line="360" w:lineRule="auto"/>
        <w:jc w:val="both"/>
      </w:pPr>
      <w:r>
        <w:t>A</w:t>
      </w:r>
      <w:r w:rsidRPr="00D011A4">
        <w:t>dmin will divide all employees of operation department into 5 groups and randomly arrange shifts for employees in each group.</w:t>
      </w:r>
      <w:r>
        <w:t xml:space="preserve"> </w:t>
      </w:r>
      <w:r w:rsidR="005B60F6" w:rsidRPr="005B60F6">
        <w:t>Following month's shift will be arranged at least 1 week in advance and in this 1 week will not allow arranging shift again, but allow for arranging shift for one month later.</w:t>
      </w:r>
    </w:p>
    <w:p w14:paraId="3C9AF9F8" w14:textId="699D142A" w:rsidR="00170229" w:rsidRDefault="007A79E0" w:rsidP="005B60F6">
      <w:pPr>
        <w:pStyle w:val="Heading3"/>
      </w:pPr>
      <w:bookmarkStart w:id="139" w:name="_Toc84412630"/>
      <w:bookmarkStart w:id="140" w:name="_Toc84515356"/>
      <w:r>
        <w:t>5</w:t>
      </w:r>
      <w:r w:rsidR="00170229">
        <w:t>.2. Design and operation</w:t>
      </w:r>
      <w:bookmarkEnd w:id="139"/>
      <w:bookmarkEnd w:id="140"/>
    </w:p>
    <w:p w14:paraId="7F515431" w14:textId="7C8C5B1C" w:rsidR="00CC2EFE" w:rsidRDefault="00F75FDD" w:rsidP="00CC2EFE">
      <w:r>
        <w:rPr>
          <w:noProof/>
        </w:rPr>
        <mc:AlternateContent>
          <mc:Choice Requires="wps">
            <w:drawing>
              <wp:anchor distT="0" distB="0" distL="114300" distR="114300" simplePos="0" relativeHeight="251836416" behindDoc="0" locked="0" layoutInCell="1" allowOverlap="1" wp14:anchorId="72ACDE96" wp14:editId="17D23C11">
                <wp:simplePos x="0" y="0"/>
                <wp:positionH relativeFrom="column">
                  <wp:posOffset>451485</wp:posOffset>
                </wp:positionH>
                <wp:positionV relativeFrom="paragraph">
                  <wp:posOffset>858520</wp:posOffset>
                </wp:positionV>
                <wp:extent cx="724619" cy="301924"/>
                <wp:effectExtent l="0" t="0" r="0" b="3175"/>
                <wp:wrapNone/>
                <wp:docPr id="585" name="Text Box 585"/>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504CA9CC" w14:textId="77777777" w:rsidR="00CC2EFE" w:rsidRPr="007F64E1" w:rsidRDefault="00CC2EFE" w:rsidP="00CC2EFE">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CDE96" id="Text Box 585" o:spid="_x0000_s1098" type="#_x0000_t202" style="position:absolute;margin-left:35.55pt;margin-top:67.6pt;width:57.05pt;height:23.7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" filled="f" stroked="f" strokeweight=".5pt">
                <v:textbox>
                  <w:txbxContent>
                    <w:p w14:paraId="504CA9CC" w14:textId="77777777" w:rsidR="00CC2EFE" w:rsidRPr="007F64E1" w:rsidRDefault="00CC2EFE" w:rsidP="00CC2EFE">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3F997E25" wp14:editId="041F21C0">
                <wp:simplePos x="0" y="0"/>
                <wp:positionH relativeFrom="column">
                  <wp:posOffset>346710</wp:posOffset>
                </wp:positionH>
                <wp:positionV relativeFrom="paragraph">
                  <wp:posOffset>1064894</wp:posOffset>
                </wp:positionV>
                <wp:extent cx="323850" cy="161925"/>
                <wp:effectExtent l="38100" t="0" r="19050" b="47625"/>
                <wp:wrapNone/>
                <wp:docPr id="584" name="Straight Arrow Connector 584"/>
                <wp:cNvGraphicFramePr/>
                <a:graphic xmlns:a="http://schemas.openxmlformats.org/drawingml/2006/main">
                  <a:graphicData uri="http://schemas.microsoft.com/office/word/2010/wordprocessingShape">
                    <wps:wsp>
                      <wps:cNvCnPr/>
                      <wps:spPr>
                        <a:xfrm flipH="1">
                          <a:off x="0" y="0"/>
                          <a:ext cx="32385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B972C" id="Straight Arrow Connector 584" o:spid="_x0000_s1026" type="#_x0000_t32" style="position:absolute;margin-left:27.3pt;margin-top:83.85pt;width:25.5pt;height:12.7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" strokecolor="red">
                <v:stroke endarrow="block"/>
              </v:shape>
            </w:pict>
          </mc:Fallback>
        </mc:AlternateContent>
      </w:r>
      <w:r w:rsidR="00CC2EFE">
        <w:rPr>
          <w:noProof/>
        </w:rPr>
        <mc:AlternateContent>
          <mc:Choice Requires="wps">
            <w:drawing>
              <wp:anchor distT="0" distB="0" distL="114300" distR="114300" simplePos="0" relativeHeight="251844608" behindDoc="0" locked="0" layoutInCell="1" allowOverlap="1" wp14:anchorId="51C364FF" wp14:editId="714B6986">
                <wp:simplePos x="0" y="0"/>
                <wp:positionH relativeFrom="page">
                  <wp:posOffset>1194435</wp:posOffset>
                </wp:positionH>
                <wp:positionV relativeFrom="paragraph">
                  <wp:posOffset>4112895</wp:posOffset>
                </wp:positionV>
                <wp:extent cx="310515" cy="265430"/>
                <wp:effectExtent l="0" t="0" r="0" b="1270"/>
                <wp:wrapNone/>
                <wp:docPr id="589" name="Text Box 589"/>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6A3C3304" w14:textId="6B35C558" w:rsidR="00CC2EFE" w:rsidRPr="00F5628F" w:rsidRDefault="00CC2EFE" w:rsidP="00CC2EFE">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64FF" id="Text Box 589" o:spid="_x0000_s1099" type="#_x0000_t202" style="position:absolute;margin-left:94.05pt;margin-top:323.85pt;width:24.45pt;height:20.9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" filled="f" stroked="f" strokeweight=".5pt">
                <v:textbox>
                  <w:txbxContent>
                    <w:p w14:paraId="6A3C3304" w14:textId="6B35C558" w:rsidR="00CC2EFE" w:rsidRPr="00F5628F" w:rsidRDefault="00CC2EFE" w:rsidP="00CC2EFE">
                      <w:pPr>
                        <w:rPr>
                          <w:b/>
                          <w:bCs/>
                          <w:color w:val="FF0000"/>
                        </w:rPr>
                      </w:pPr>
                      <w:r>
                        <w:rPr>
                          <w:b/>
                          <w:bCs/>
                          <w:color w:val="FF0000"/>
                        </w:rPr>
                        <w:t>4</w:t>
                      </w:r>
                    </w:p>
                  </w:txbxContent>
                </v:textbox>
                <w10:wrap anchorx="page"/>
              </v:shape>
            </w:pict>
          </mc:Fallback>
        </mc:AlternateContent>
      </w:r>
      <w:r w:rsidR="00CC2EFE">
        <w:rPr>
          <w:noProof/>
        </w:rPr>
        <mc:AlternateContent>
          <mc:Choice Requires="wps">
            <w:drawing>
              <wp:anchor distT="0" distB="0" distL="114300" distR="114300" simplePos="0" relativeHeight="251842560" behindDoc="0" locked="0" layoutInCell="1" allowOverlap="1" wp14:anchorId="67BD326D" wp14:editId="1F360CEE">
                <wp:simplePos x="0" y="0"/>
                <wp:positionH relativeFrom="page">
                  <wp:posOffset>4295775</wp:posOffset>
                </wp:positionH>
                <wp:positionV relativeFrom="paragraph">
                  <wp:posOffset>1445895</wp:posOffset>
                </wp:positionV>
                <wp:extent cx="310515" cy="265430"/>
                <wp:effectExtent l="0" t="0" r="0" b="1270"/>
                <wp:wrapNone/>
                <wp:docPr id="588" name="Text Box 588"/>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44230A80" w14:textId="072F2E9A" w:rsidR="00CC2EFE" w:rsidRPr="00F5628F" w:rsidRDefault="00CC2EFE" w:rsidP="00CC2EFE">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D326D" id="Text Box 588" o:spid="_x0000_s1100" type="#_x0000_t202" style="position:absolute;margin-left:338.25pt;margin-top:113.85pt;width:24.45pt;height:20.9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" filled="f" stroked="f" strokeweight=".5pt">
                <v:textbox>
                  <w:txbxContent>
                    <w:p w14:paraId="44230A80" w14:textId="072F2E9A" w:rsidR="00CC2EFE" w:rsidRPr="00F5628F" w:rsidRDefault="00CC2EFE" w:rsidP="00CC2EFE">
                      <w:pPr>
                        <w:rPr>
                          <w:b/>
                          <w:bCs/>
                          <w:color w:val="FF0000"/>
                        </w:rPr>
                      </w:pPr>
                      <w:r>
                        <w:rPr>
                          <w:b/>
                          <w:bCs/>
                          <w:color w:val="FF0000"/>
                        </w:rPr>
                        <w:t>3</w:t>
                      </w:r>
                    </w:p>
                  </w:txbxContent>
                </v:textbox>
                <w10:wrap anchorx="page"/>
              </v:shape>
            </w:pict>
          </mc:Fallback>
        </mc:AlternateContent>
      </w:r>
      <w:r w:rsidR="00CC2EFE">
        <w:rPr>
          <w:noProof/>
        </w:rPr>
        <mc:AlternateContent>
          <mc:Choice Requires="wps">
            <w:drawing>
              <wp:anchor distT="0" distB="0" distL="114300" distR="114300" simplePos="0" relativeHeight="251840512" behindDoc="0" locked="0" layoutInCell="1" allowOverlap="1" wp14:anchorId="7860A84E" wp14:editId="1C927E6A">
                <wp:simplePos x="0" y="0"/>
                <wp:positionH relativeFrom="page">
                  <wp:posOffset>1352550</wp:posOffset>
                </wp:positionH>
                <wp:positionV relativeFrom="paragraph">
                  <wp:posOffset>2245995</wp:posOffset>
                </wp:positionV>
                <wp:extent cx="310515" cy="265430"/>
                <wp:effectExtent l="0" t="0" r="0" b="1270"/>
                <wp:wrapNone/>
                <wp:docPr id="587" name="Text Box 58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6B1D726C" w14:textId="77777777" w:rsidR="00CC2EFE" w:rsidRPr="00F5628F" w:rsidRDefault="00CC2EFE" w:rsidP="00CC2EFE">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A84E" id="Text Box 587" o:spid="_x0000_s1101" type="#_x0000_t202" style="position:absolute;margin-left:106.5pt;margin-top:176.85pt;width:24.45pt;height:20.9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" filled="f" stroked="f" strokeweight=".5pt">
                <v:textbox>
                  <w:txbxContent>
                    <w:p w14:paraId="6B1D726C" w14:textId="77777777" w:rsidR="00CC2EFE" w:rsidRPr="00F5628F" w:rsidRDefault="00CC2EFE" w:rsidP="00CC2EFE">
                      <w:pPr>
                        <w:rPr>
                          <w:b/>
                          <w:bCs/>
                          <w:color w:val="FF0000"/>
                        </w:rPr>
                      </w:pPr>
                      <w:r>
                        <w:rPr>
                          <w:b/>
                          <w:bCs/>
                          <w:color w:val="FF0000"/>
                        </w:rPr>
                        <w:t>2</w:t>
                      </w:r>
                    </w:p>
                  </w:txbxContent>
                </v:textbox>
                <w10:wrap anchorx="page"/>
              </v:shape>
            </w:pict>
          </mc:Fallback>
        </mc:AlternateContent>
      </w:r>
      <w:r w:rsidR="00CC2EFE">
        <w:rPr>
          <w:noProof/>
        </w:rPr>
        <mc:AlternateContent>
          <mc:Choice Requires="wps">
            <w:drawing>
              <wp:anchor distT="0" distB="0" distL="114300" distR="114300" simplePos="0" relativeHeight="251838464" behindDoc="0" locked="0" layoutInCell="1" allowOverlap="1" wp14:anchorId="63A7EAD0" wp14:editId="2586E683">
                <wp:simplePos x="0" y="0"/>
                <wp:positionH relativeFrom="page">
                  <wp:posOffset>1362075</wp:posOffset>
                </wp:positionH>
                <wp:positionV relativeFrom="paragraph">
                  <wp:posOffset>1407795</wp:posOffset>
                </wp:positionV>
                <wp:extent cx="310515" cy="265430"/>
                <wp:effectExtent l="0" t="0" r="0" b="1270"/>
                <wp:wrapNone/>
                <wp:docPr id="586" name="Text Box 586"/>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C8F2081" w14:textId="2BF5E43C" w:rsidR="00CC2EFE" w:rsidRPr="00F5628F" w:rsidRDefault="00CC2EFE" w:rsidP="00CC2EFE">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7EAD0" id="Text Box 586" o:spid="_x0000_s1102" type="#_x0000_t202" style="position:absolute;margin-left:107.25pt;margin-top:110.85pt;width:24.45pt;height:20.9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" filled="f" stroked="f" strokeweight=".5pt">
                <v:textbox>
                  <w:txbxContent>
                    <w:p w14:paraId="1C8F2081" w14:textId="2BF5E43C" w:rsidR="00CC2EFE" w:rsidRPr="00F5628F" w:rsidRDefault="00CC2EFE" w:rsidP="00CC2EFE">
                      <w:pPr>
                        <w:rPr>
                          <w:b/>
                          <w:bCs/>
                          <w:color w:val="FF0000"/>
                        </w:rPr>
                      </w:pPr>
                      <w:r>
                        <w:rPr>
                          <w:b/>
                          <w:bCs/>
                          <w:color w:val="FF0000"/>
                        </w:rPr>
                        <w:t>1</w:t>
                      </w:r>
                    </w:p>
                  </w:txbxContent>
                </v:textbox>
                <w10:wrap anchorx="page"/>
              </v:shape>
            </w:pict>
          </mc:Fallback>
        </mc:AlternateContent>
      </w:r>
      <w:r w:rsidR="00CC2EFE" w:rsidRPr="00CC2EFE">
        <w:rPr>
          <w:noProof/>
        </w:rPr>
        <w:drawing>
          <wp:inline distT="0" distB="0" distL="0" distR="0" wp14:anchorId="7EBCB133" wp14:editId="09A39697">
            <wp:extent cx="6210935" cy="4434840"/>
            <wp:effectExtent l="0" t="0" r="0" b="381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10935" cy="4434840"/>
                    </a:xfrm>
                    <a:prstGeom prst="rect">
                      <a:avLst/>
                    </a:prstGeom>
                  </pic:spPr>
                </pic:pic>
              </a:graphicData>
            </a:graphic>
          </wp:inline>
        </w:drawing>
      </w:r>
    </w:p>
    <w:p w14:paraId="54AF2A8C" w14:textId="3AE6B1CA" w:rsidR="00800570" w:rsidRDefault="00800570" w:rsidP="00800570">
      <w:pPr>
        <w:jc w:val="center"/>
        <w:rPr>
          <w:sz w:val="22"/>
        </w:rPr>
      </w:pPr>
      <w:r w:rsidRPr="007F64E1">
        <w:rPr>
          <w:sz w:val="22"/>
        </w:rPr>
        <w:t xml:space="preserve">Figure </w:t>
      </w:r>
      <w:r>
        <w:rPr>
          <w:sz w:val="22"/>
        </w:rPr>
        <w:t>5.2. Arrange shift</w:t>
      </w:r>
    </w:p>
    <w:p w14:paraId="577578E1" w14:textId="77777777" w:rsidR="00800570" w:rsidRPr="00CC2EFE" w:rsidRDefault="00800570" w:rsidP="00CC2EFE"/>
    <w:p w14:paraId="696A7525" w14:textId="20746707" w:rsidR="00170229" w:rsidRPr="00170229" w:rsidRDefault="00170229" w:rsidP="00170229"/>
    <w:tbl>
      <w:tblPr>
        <w:tblStyle w:val="TableGridLight"/>
        <w:tblW w:w="0" w:type="auto"/>
        <w:tblLook w:val="04A0" w:firstRow="1" w:lastRow="0" w:firstColumn="1" w:lastColumn="0" w:noHBand="0" w:noVBand="1"/>
      </w:tblPr>
      <w:tblGrid>
        <w:gridCol w:w="2968"/>
        <w:gridCol w:w="6661"/>
      </w:tblGrid>
      <w:tr w:rsidR="007A6925" w14:paraId="694AF28B" w14:textId="77777777" w:rsidTr="005A18C7">
        <w:trPr>
          <w:trHeight w:val="450"/>
        </w:trPr>
        <w:tc>
          <w:tcPr>
            <w:tcW w:w="2972" w:type="dxa"/>
            <w:shd w:val="clear" w:color="auto" w:fill="60C5E8" w:themeFill="accent5"/>
            <w:vAlign w:val="center"/>
          </w:tcPr>
          <w:p w14:paraId="591AC169" w14:textId="77777777" w:rsidR="007A6925" w:rsidRPr="00F5628F" w:rsidRDefault="007A6925"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727ABA53" w14:textId="77777777" w:rsidR="007A6925" w:rsidRPr="00F5628F" w:rsidRDefault="007A6925" w:rsidP="005A18C7">
            <w:pPr>
              <w:tabs>
                <w:tab w:val="left" w:pos="8069"/>
              </w:tabs>
              <w:jc w:val="center"/>
              <w:rPr>
                <w:b/>
                <w:bCs/>
              </w:rPr>
            </w:pPr>
            <w:r w:rsidRPr="00F5628F">
              <w:rPr>
                <w:b/>
                <w:bCs/>
              </w:rPr>
              <w:t>Description</w:t>
            </w:r>
          </w:p>
        </w:tc>
      </w:tr>
      <w:tr w:rsidR="007A6925" w14:paraId="7B9644BE" w14:textId="77777777" w:rsidTr="005A18C7">
        <w:trPr>
          <w:trHeight w:val="419"/>
        </w:trPr>
        <w:tc>
          <w:tcPr>
            <w:tcW w:w="2972" w:type="dxa"/>
            <w:vAlign w:val="center"/>
          </w:tcPr>
          <w:p w14:paraId="7B47AA04" w14:textId="77777777" w:rsidR="007A6925" w:rsidRDefault="007A6925" w:rsidP="005A18C7">
            <w:pPr>
              <w:tabs>
                <w:tab w:val="left" w:pos="8069"/>
              </w:tabs>
              <w:jc w:val="center"/>
            </w:pPr>
            <w:r>
              <w:t>1</w:t>
            </w:r>
          </w:p>
        </w:tc>
        <w:tc>
          <w:tcPr>
            <w:tcW w:w="6662" w:type="dxa"/>
            <w:vAlign w:val="center"/>
          </w:tcPr>
          <w:p w14:paraId="07524E66" w14:textId="5EE0763D" w:rsidR="007A6925" w:rsidRPr="002B54ED" w:rsidRDefault="007A6925" w:rsidP="005A18C7">
            <w:pPr>
              <w:tabs>
                <w:tab w:val="left" w:pos="8069"/>
              </w:tabs>
              <w:spacing w:line="360" w:lineRule="auto"/>
              <w:rPr>
                <w:szCs w:val="26"/>
              </w:rPr>
            </w:pPr>
            <w:r>
              <w:rPr>
                <w:szCs w:val="26"/>
              </w:rPr>
              <w:t>Click choose radio holiday if month has holiday</w:t>
            </w:r>
            <w:r w:rsidR="00B023E3">
              <w:rPr>
                <w:szCs w:val="26"/>
              </w:rPr>
              <w:t xml:space="preserve"> and select hol</w:t>
            </w:r>
            <w:r w:rsidR="000326A8">
              <w:rPr>
                <w:szCs w:val="26"/>
              </w:rPr>
              <w:t>i</w:t>
            </w:r>
            <w:r w:rsidR="00B023E3">
              <w:rPr>
                <w:szCs w:val="26"/>
              </w:rPr>
              <w:t>day on calendar.</w:t>
            </w:r>
          </w:p>
        </w:tc>
      </w:tr>
      <w:tr w:rsidR="007A6925" w14:paraId="37DB32B1" w14:textId="77777777" w:rsidTr="005A18C7">
        <w:trPr>
          <w:trHeight w:val="353"/>
        </w:trPr>
        <w:tc>
          <w:tcPr>
            <w:tcW w:w="2972" w:type="dxa"/>
            <w:vAlign w:val="center"/>
          </w:tcPr>
          <w:p w14:paraId="4ED814E0" w14:textId="77777777" w:rsidR="007A6925" w:rsidRDefault="007A6925" w:rsidP="005A18C7">
            <w:pPr>
              <w:tabs>
                <w:tab w:val="left" w:pos="8069"/>
              </w:tabs>
              <w:jc w:val="center"/>
            </w:pPr>
            <w:r>
              <w:t>2</w:t>
            </w:r>
          </w:p>
        </w:tc>
        <w:tc>
          <w:tcPr>
            <w:tcW w:w="6662" w:type="dxa"/>
            <w:vAlign w:val="center"/>
          </w:tcPr>
          <w:p w14:paraId="52A5A5EC" w14:textId="14DDD786" w:rsidR="007A6925" w:rsidRPr="00B2302F" w:rsidRDefault="000326A8" w:rsidP="005A18C7">
            <w:pPr>
              <w:spacing w:after="160" w:line="360" w:lineRule="auto"/>
              <w:rPr>
                <w:szCs w:val="26"/>
              </w:rPr>
            </w:pPr>
            <w:r>
              <w:rPr>
                <w:szCs w:val="26"/>
              </w:rPr>
              <w:t xml:space="preserve">Click choose radio </w:t>
            </w:r>
            <w:r w:rsidRPr="000326A8">
              <w:rPr>
                <w:szCs w:val="26"/>
              </w:rPr>
              <w:t>compensatory day</w:t>
            </w:r>
            <w:r>
              <w:rPr>
                <w:szCs w:val="26"/>
              </w:rPr>
              <w:t xml:space="preserve"> if month has </w:t>
            </w:r>
            <w:r w:rsidRPr="000326A8">
              <w:rPr>
                <w:szCs w:val="26"/>
              </w:rPr>
              <w:t>compensatory day</w:t>
            </w:r>
            <w:r>
              <w:rPr>
                <w:szCs w:val="26"/>
              </w:rPr>
              <w:t xml:space="preserve"> and select </w:t>
            </w:r>
            <w:r w:rsidRPr="000326A8">
              <w:rPr>
                <w:szCs w:val="26"/>
              </w:rPr>
              <w:t>compensatory day</w:t>
            </w:r>
            <w:r>
              <w:rPr>
                <w:szCs w:val="26"/>
              </w:rPr>
              <w:t xml:space="preserve"> on calendar.</w:t>
            </w:r>
          </w:p>
        </w:tc>
      </w:tr>
      <w:tr w:rsidR="007A6925" w14:paraId="378F29D8" w14:textId="77777777" w:rsidTr="005A18C7">
        <w:trPr>
          <w:trHeight w:val="353"/>
        </w:trPr>
        <w:tc>
          <w:tcPr>
            <w:tcW w:w="2972" w:type="dxa"/>
            <w:vAlign w:val="center"/>
          </w:tcPr>
          <w:p w14:paraId="6F346F9D" w14:textId="77777777" w:rsidR="007A6925" w:rsidRDefault="007A6925" w:rsidP="005A18C7">
            <w:pPr>
              <w:tabs>
                <w:tab w:val="left" w:pos="8069"/>
              </w:tabs>
              <w:jc w:val="center"/>
            </w:pPr>
            <w:r>
              <w:lastRenderedPageBreak/>
              <w:t>3</w:t>
            </w:r>
          </w:p>
        </w:tc>
        <w:tc>
          <w:tcPr>
            <w:tcW w:w="6662" w:type="dxa"/>
            <w:vAlign w:val="center"/>
          </w:tcPr>
          <w:p w14:paraId="49AAC688" w14:textId="713F277F" w:rsidR="007A6925" w:rsidRDefault="000326A8" w:rsidP="005A18C7">
            <w:pPr>
              <w:spacing w:after="160" w:line="360" w:lineRule="auto"/>
              <w:rPr>
                <w:szCs w:val="26"/>
              </w:rPr>
            </w:pPr>
            <w:r w:rsidRPr="000326A8">
              <w:rPr>
                <w:szCs w:val="26"/>
              </w:rPr>
              <w:t>Input number employee in each team</w:t>
            </w:r>
            <w:r>
              <w:rPr>
                <w:szCs w:val="26"/>
              </w:rPr>
              <w:t xml:space="preserve">, </w:t>
            </w:r>
            <w:r w:rsidRPr="000326A8">
              <w:rPr>
                <w:szCs w:val="26"/>
              </w:rPr>
              <w:t xml:space="preserve">the total number of employees must be equal to the number of employees in the operation </w:t>
            </w:r>
            <w:r>
              <w:rPr>
                <w:szCs w:val="26"/>
              </w:rPr>
              <w:t>department.</w:t>
            </w:r>
          </w:p>
        </w:tc>
      </w:tr>
      <w:tr w:rsidR="000326A8" w14:paraId="0B76C700" w14:textId="77777777" w:rsidTr="005A18C7">
        <w:trPr>
          <w:trHeight w:val="353"/>
        </w:trPr>
        <w:tc>
          <w:tcPr>
            <w:tcW w:w="2972" w:type="dxa"/>
            <w:vAlign w:val="center"/>
          </w:tcPr>
          <w:p w14:paraId="52035FC6" w14:textId="66BD0F1C" w:rsidR="000326A8" w:rsidRDefault="000326A8" w:rsidP="005A18C7">
            <w:pPr>
              <w:tabs>
                <w:tab w:val="left" w:pos="8069"/>
              </w:tabs>
              <w:jc w:val="center"/>
            </w:pPr>
            <w:r>
              <w:t>4</w:t>
            </w:r>
          </w:p>
        </w:tc>
        <w:tc>
          <w:tcPr>
            <w:tcW w:w="6662" w:type="dxa"/>
            <w:vAlign w:val="center"/>
          </w:tcPr>
          <w:p w14:paraId="062DC9C7" w14:textId="4157F3A1" w:rsidR="000326A8" w:rsidRDefault="000326A8" w:rsidP="005A18C7">
            <w:pPr>
              <w:spacing w:after="160" w:line="360" w:lineRule="auto"/>
              <w:rPr>
                <w:szCs w:val="26"/>
              </w:rPr>
            </w:pPr>
            <w:r>
              <w:rPr>
                <w:szCs w:val="26"/>
              </w:rPr>
              <w:t>Click on button No.4 to arrange randomly shift for each team.</w:t>
            </w:r>
            <w:r w:rsidR="00800570">
              <w:rPr>
                <w:szCs w:val="26"/>
              </w:rPr>
              <w:t xml:space="preserve"> If click on button again, </w:t>
            </w:r>
            <w:r w:rsidR="00800570" w:rsidRPr="00800570">
              <w:rPr>
                <w:szCs w:val="26"/>
              </w:rPr>
              <w:t xml:space="preserve">a box alert will show up to let you know if you want to </w:t>
            </w:r>
            <w:r w:rsidR="00800570">
              <w:rPr>
                <w:szCs w:val="26"/>
              </w:rPr>
              <w:t>arrange shift again or not</w:t>
            </w:r>
            <w:r w:rsidR="004D5E66">
              <w:rPr>
                <w:szCs w:val="26"/>
              </w:rPr>
              <w:t xml:space="preserve">. </w:t>
            </w:r>
          </w:p>
          <w:p w14:paraId="662A4C7D" w14:textId="35B23D5D" w:rsidR="004D5E66" w:rsidRDefault="004D5E66" w:rsidP="005A18C7">
            <w:pPr>
              <w:spacing w:after="160" w:line="360" w:lineRule="auto"/>
              <w:rPr>
                <w:szCs w:val="26"/>
              </w:rPr>
            </w:pPr>
            <w:r>
              <w:rPr>
                <w:szCs w:val="26"/>
              </w:rPr>
              <w:t xml:space="preserve">Random shift: </w:t>
            </w:r>
            <w:r w:rsidRPr="004D5E66">
              <w:rPr>
                <w:szCs w:val="26"/>
              </w:rPr>
              <w:t xml:space="preserve">Each group will have a fixed work schedule for each month with random shifts. For example, if an employee works 1st shift today, </w:t>
            </w:r>
            <w:r>
              <w:rPr>
                <w:szCs w:val="26"/>
              </w:rPr>
              <w:t>they</w:t>
            </w:r>
            <w:r w:rsidRPr="004D5E66">
              <w:rPr>
                <w:szCs w:val="26"/>
              </w:rPr>
              <w:t xml:space="preserve"> may work 2nd shift tomorrow</w:t>
            </w:r>
            <w:r>
              <w:rPr>
                <w:szCs w:val="26"/>
              </w:rPr>
              <w:t>.</w:t>
            </w:r>
          </w:p>
          <w:p w14:paraId="667E0445" w14:textId="794D7BA4" w:rsidR="00800570" w:rsidRPr="000326A8" w:rsidRDefault="004D5E66" w:rsidP="004D5E66">
            <w:pPr>
              <w:spacing w:after="160" w:line="360" w:lineRule="auto"/>
              <w:jc w:val="center"/>
              <w:rPr>
                <w:szCs w:val="26"/>
              </w:rPr>
            </w:pPr>
            <w:r w:rsidRPr="004D5E66">
              <w:rPr>
                <w:noProof/>
                <w:szCs w:val="26"/>
              </w:rPr>
              <w:drawing>
                <wp:inline distT="0" distB="0" distL="0" distR="0" wp14:anchorId="2C8D4DCC" wp14:editId="0A5B03A5">
                  <wp:extent cx="3820115" cy="93345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2628" cy="936508"/>
                          </a:xfrm>
                          <a:prstGeom prst="rect">
                            <a:avLst/>
                          </a:prstGeom>
                        </pic:spPr>
                      </pic:pic>
                    </a:graphicData>
                  </a:graphic>
                </wp:inline>
              </w:drawing>
            </w:r>
          </w:p>
        </w:tc>
      </w:tr>
    </w:tbl>
    <w:p w14:paraId="459990E8" w14:textId="2EA832CF" w:rsidR="00170229" w:rsidRDefault="00170229" w:rsidP="00170229">
      <w:pPr>
        <w:spacing w:line="360" w:lineRule="auto"/>
        <w:jc w:val="both"/>
      </w:pPr>
    </w:p>
    <w:p w14:paraId="05B20944" w14:textId="642045D6" w:rsidR="00800570" w:rsidRDefault="00800570" w:rsidP="00170229">
      <w:pPr>
        <w:spacing w:line="360" w:lineRule="auto"/>
        <w:jc w:val="both"/>
      </w:pPr>
      <w:r w:rsidRPr="001B6D2E">
        <w:rPr>
          <w:rFonts w:cs="Times New Roman"/>
          <w:noProof/>
          <w:szCs w:val="26"/>
        </w:rPr>
        <w:drawing>
          <wp:inline distT="0" distB="0" distL="0" distR="0" wp14:anchorId="7A934565" wp14:editId="619AD154">
            <wp:extent cx="6237737" cy="117157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55107" cy="1174838"/>
                    </a:xfrm>
                    <a:prstGeom prst="rect">
                      <a:avLst/>
                    </a:prstGeom>
                  </pic:spPr>
                </pic:pic>
              </a:graphicData>
            </a:graphic>
          </wp:inline>
        </w:drawing>
      </w:r>
    </w:p>
    <w:p w14:paraId="33665E4A" w14:textId="518F0678" w:rsidR="00800570" w:rsidRDefault="00800570" w:rsidP="00800570">
      <w:pPr>
        <w:jc w:val="center"/>
        <w:rPr>
          <w:sz w:val="22"/>
        </w:rPr>
      </w:pPr>
      <w:r w:rsidRPr="007F64E1">
        <w:rPr>
          <w:sz w:val="22"/>
        </w:rPr>
        <w:t xml:space="preserve">Figure </w:t>
      </w:r>
      <w:r>
        <w:rPr>
          <w:sz w:val="22"/>
        </w:rPr>
        <w:t>5.3. Random shift</w:t>
      </w:r>
    </w:p>
    <w:p w14:paraId="76F81C02" w14:textId="77777777" w:rsidR="00F75FDD" w:rsidRDefault="00F75FDD" w:rsidP="00800570">
      <w:pPr>
        <w:jc w:val="center"/>
        <w:rPr>
          <w:sz w:val="22"/>
        </w:rPr>
      </w:pPr>
    </w:p>
    <w:p w14:paraId="5872DC31" w14:textId="77777777" w:rsidR="00EC32B2" w:rsidRDefault="00EC32B2" w:rsidP="00EC32B2">
      <w:pPr>
        <w:spacing w:line="360" w:lineRule="auto"/>
        <w:jc w:val="both"/>
      </w:pPr>
      <w:r w:rsidRPr="004D2271">
        <w:t>Employees will be randomly assigned to a team as long as the total number of people on a team is the number entered. Shifts are arranged by the team. Different teams have different work schedules. The shifts of each team change from day to day.</w:t>
      </w:r>
    </w:p>
    <w:p w14:paraId="2429527D" w14:textId="77777777" w:rsidR="004D5E66" w:rsidRDefault="004D5E66" w:rsidP="008979EB">
      <w:pPr>
        <w:rPr>
          <w:sz w:val="22"/>
        </w:rPr>
      </w:pPr>
    </w:p>
    <w:p w14:paraId="56352B30" w14:textId="6E375838" w:rsidR="004D5E66" w:rsidRDefault="007A79E0">
      <w:pPr>
        <w:pStyle w:val="Heading2"/>
        <w:framePr w:hSpace="0" w:wrap="auto" w:vAnchor="margin" w:hAnchor="text" w:yAlign="inline"/>
      </w:pPr>
      <w:bookmarkStart w:id="141" w:name="_Toc84412631"/>
      <w:bookmarkStart w:id="142" w:name="_Toc84515357"/>
      <w:r>
        <w:t>6</w:t>
      </w:r>
      <w:r w:rsidR="004D5E66">
        <w:t>. REQUEST</w:t>
      </w:r>
      <w:bookmarkEnd w:id="141"/>
      <w:bookmarkEnd w:id="142"/>
    </w:p>
    <w:p w14:paraId="50C633C1" w14:textId="64BD2846" w:rsidR="004D5E66" w:rsidRDefault="007A79E0" w:rsidP="0065635D">
      <w:pPr>
        <w:pStyle w:val="Heading3"/>
        <w:spacing w:line="360" w:lineRule="auto"/>
      </w:pPr>
      <w:bookmarkStart w:id="143" w:name="_Toc84412632"/>
      <w:bookmarkStart w:id="144" w:name="_Toc84515358"/>
      <w:r>
        <w:t>6</w:t>
      </w:r>
      <w:r w:rsidR="004D5E66">
        <w:t xml:space="preserve">.1. </w:t>
      </w:r>
      <w:r w:rsidR="004D5E66" w:rsidRPr="00D07F6C">
        <w:t>Description</w:t>
      </w:r>
      <w:bookmarkEnd w:id="143"/>
      <w:bookmarkEnd w:id="144"/>
    </w:p>
    <w:p w14:paraId="6B3C2474" w14:textId="6E3AE63F" w:rsidR="0007555D" w:rsidRDefault="0065635D" w:rsidP="0065635D">
      <w:pPr>
        <w:spacing w:line="360" w:lineRule="auto"/>
        <w:jc w:val="both"/>
      </w:pPr>
      <w:r>
        <w:t>A</w:t>
      </w:r>
      <w:r w:rsidRPr="0065635D">
        <w:t>dmin will receive all notices regarding shift change or layoff at this page. The application will help admins manage employees' working time more effectively, minimizing lack of labour force.</w:t>
      </w:r>
    </w:p>
    <w:p w14:paraId="08F87596" w14:textId="58DD093F" w:rsidR="004D5E66" w:rsidRDefault="007A79E0" w:rsidP="003C0D9A">
      <w:pPr>
        <w:pStyle w:val="Heading3"/>
        <w:spacing w:line="360" w:lineRule="auto"/>
      </w:pPr>
      <w:bookmarkStart w:id="145" w:name="_Toc84412633"/>
      <w:bookmarkStart w:id="146" w:name="_Toc84515359"/>
      <w:r>
        <w:lastRenderedPageBreak/>
        <w:t>6</w:t>
      </w:r>
      <w:r w:rsidR="0065635D">
        <w:t>.2. Design and operation</w:t>
      </w:r>
      <w:bookmarkEnd w:id="145"/>
      <w:bookmarkEnd w:id="146"/>
    </w:p>
    <w:p w14:paraId="124B83DD" w14:textId="2263E425" w:rsidR="0065635D" w:rsidRDefault="007A79E0" w:rsidP="003C0D9A">
      <w:pPr>
        <w:pStyle w:val="Heading4"/>
        <w:spacing w:line="360" w:lineRule="auto"/>
      </w:pPr>
      <w:bookmarkStart w:id="147" w:name="_Toc84412634"/>
      <w:bookmarkStart w:id="148" w:name="_Toc84515360"/>
      <w:r>
        <w:t>6</w:t>
      </w:r>
      <w:r w:rsidR="003C0D9A">
        <w:t>.2.1. Request change shift</w:t>
      </w:r>
      <w:bookmarkEnd w:id="147"/>
      <w:bookmarkEnd w:id="148"/>
    </w:p>
    <w:p w14:paraId="575C539D" w14:textId="4EBD8FE8" w:rsidR="00FE0FFC" w:rsidRDefault="003C0D9A" w:rsidP="003C0D9A">
      <w:r>
        <w:t xml:space="preserve">This </w:t>
      </w:r>
      <w:r w:rsidR="00260A14">
        <w:t>tab</w:t>
      </w:r>
      <w:r>
        <w:t xml:space="preserve"> will show all list of request change shift send from employee.</w:t>
      </w:r>
    </w:p>
    <w:p w14:paraId="5946A533" w14:textId="77777777" w:rsidR="00B01737" w:rsidRDefault="00B01737" w:rsidP="003C0D9A"/>
    <w:p w14:paraId="30729685" w14:textId="232BAAA7" w:rsidR="00B01737" w:rsidRDefault="00B01737" w:rsidP="00513F5A">
      <w:pPr>
        <w:spacing w:line="360" w:lineRule="auto"/>
        <w:jc w:val="both"/>
      </w:pPr>
      <w:r w:rsidRPr="00B01737">
        <w:t xml:space="preserve">When a request to change shifts is created and accepted by two employees changing shifts, the request will be sent to the admin with the status </w:t>
      </w:r>
      <w:r>
        <w:t xml:space="preserve">is “New request”. </w:t>
      </w:r>
    </w:p>
    <w:p w14:paraId="5A383BE9" w14:textId="77777777" w:rsidR="00B01737" w:rsidRDefault="00B01737" w:rsidP="003C0D9A"/>
    <w:p w14:paraId="5EB6A45F" w14:textId="1A668790" w:rsidR="003C0D9A" w:rsidRDefault="00F75FDD" w:rsidP="00FE0FFC">
      <w:pPr>
        <w:jc w:val="center"/>
      </w:pPr>
      <w:r>
        <w:rPr>
          <w:noProof/>
        </w:rPr>
        <mc:AlternateContent>
          <mc:Choice Requires="wps">
            <w:drawing>
              <wp:anchor distT="0" distB="0" distL="114300" distR="114300" simplePos="0" relativeHeight="251850752" behindDoc="0" locked="0" layoutInCell="1" allowOverlap="1" wp14:anchorId="4305C2F6" wp14:editId="32619CB6">
                <wp:simplePos x="0" y="0"/>
                <wp:positionH relativeFrom="column">
                  <wp:posOffset>461645</wp:posOffset>
                </wp:positionH>
                <wp:positionV relativeFrom="paragraph">
                  <wp:posOffset>1761490</wp:posOffset>
                </wp:positionV>
                <wp:extent cx="724619" cy="301924"/>
                <wp:effectExtent l="0" t="0" r="0" b="3175"/>
                <wp:wrapNone/>
                <wp:docPr id="600" name="Text Box 600"/>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27D455B8" w14:textId="77777777" w:rsidR="00FE0FFC" w:rsidRPr="007F64E1" w:rsidRDefault="00FE0FFC" w:rsidP="00FE0FFC">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05C2F6" id="Text Box 600" o:spid="_x0000_s1103" type="#_x0000_t202" style="position:absolute;left:0;text-align:left;margin-left:36.35pt;margin-top:138.7pt;width:57.05pt;height:23.7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" filled="f" stroked="f" strokeweight=".5pt">
                <v:textbox>
                  <w:txbxContent>
                    <w:p w14:paraId="27D455B8" w14:textId="77777777" w:rsidR="00FE0FFC" w:rsidRPr="007F64E1" w:rsidRDefault="00FE0FFC" w:rsidP="00FE0FFC">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2693F7DB" wp14:editId="74CB402F">
                <wp:simplePos x="0" y="0"/>
                <wp:positionH relativeFrom="column">
                  <wp:posOffset>432434</wp:posOffset>
                </wp:positionH>
                <wp:positionV relativeFrom="paragraph">
                  <wp:posOffset>1642745</wp:posOffset>
                </wp:positionV>
                <wp:extent cx="276225" cy="152400"/>
                <wp:effectExtent l="38100" t="38100" r="28575" b="19050"/>
                <wp:wrapNone/>
                <wp:docPr id="599" name="Straight Arrow Connector 599"/>
                <wp:cNvGraphicFramePr/>
                <a:graphic xmlns:a="http://schemas.openxmlformats.org/drawingml/2006/main">
                  <a:graphicData uri="http://schemas.microsoft.com/office/word/2010/wordprocessingShape">
                    <wps:wsp>
                      <wps:cNvCnPr/>
                      <wps:spPr>
                        <a:xfrm flipH="1" flipV="1">
                          <a:off x="0" y="0"/>
                          <a:ext cx="276225"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98997" id="Straight Arrow Connector 599" o:spid="_x0000_s1026" type="#_x0000_t32" style="position:absolute;margin-left:34.05pt;margin-top:129.35pt;width:21.75pt;height:12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" strokecolor="red">
                <v:stroke endarrow="block"/>
              </v:shape>
            </w:pict>
          </mc:Fallback>
        </mc:AlternateContent>
      </w:r>
      <w:r w:rsidR="00557C1D">
        <w:rPr>
          <w:noProof/>
        </w:rPr>
        <mc:AlternateContent>
          <mc:Choice Requires="wps">
            <w:drawing>
              <wp:anchor distT="0" distB="0" distL="114300" distR="114300" simplePos="0" relativeHeight="251863040" behindDoc="0" locked="0" layoutInCell="1" allowOverlap="1" wp14:anchorId="1DFF0B5E" wp14:editId="4C78318A">
                <wp:simplePos x="0" y="0"/>
                <wp:positionH relativeFrom="margin">
                  <wp:posOffset>1497186</wp:posOffset>
                </wp:positionH>
                <wp:positionV relativeFrom="paragraph">
                  <wp:posOffset>324629</wp:posOffset>
                </wp:positionV>
                <wp:extent cx="336431" cy="301924"/>
                <wp:effectExtent l="0" t="0" r="0" b="3175"/>
                <wp:wrapNone/>
                <wp:docPr id="548" name="Text Box 548"/>
                <wp:cNvGraphicFramePr/>
                <a:graphic xmlns:a="http://schemas.openxmlformats.org/drawingml/2006/main">
                  <a:graphicData uri="http://schemas.microsoft.com/office/word/2010/wordprocessingShape">
                    <wps:wsp>
                      <wps:cNvSpPr txBox="1"/>
                      <wps:spPr>
                        <a:xfrm>
                          <a:off x="0" y="0"/>
                          <a:ext cx="336431" cy="301924"/>
                        </a:xfrm>
                        <a:prstGeom prst="rect">
                          <a:avLst/>
                        </a:prstGeom>
                        <a:noFill/>
                        <a:ln w="6350">
                          <a:noFill/>
                        </a:ln>
                      </wps:spPr>
                      <wps:txbx>
                        <w:txbxContent>
                          <w:p w14:paraId="0B94555A" w14:textId="4842EB9E" w:rsidR="00557C1D" w:rsidRPr="00F5628F" w:rsidRDefault="00557C1D" w:rsidP="00557C1D">
                            <w:pP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0B5E" id="Text Box 548" o:spid="_x0000_s1104" type="#_x0000_t202" style="position:absolute;left:0;text-align:left;margin-left:117.9pt;margin-top:25.55pt;width:26.5pt;height:23.7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" filled="f" stroked="f" strokeweight=".5pt">
                <v:textbox>
                  <w:txbxContent>
                    <w:p w14:paraId="0B94555A" w14:textId="4842EB9E" w:rsidR="00557C1D" w:rsidRPr="00F5628F" w:rsidRDefault="00557C1D" w:rsidP="00557C1D">
                      <w:pPr>
                        <w:rPr>
                          <w:b/>
                          <w:bCs/>
                          <w:color w:val="FF0000"/>
                        </w:rPr>
                      </w:pPr>
                      <w:r>
                        <w:rPr>
                          <w:b/>
                          <w:bCs/>
                          <w:color w:val="FF0000"/>
                        </w:rPr>
                        <w:t>6</w:t>
                      </w:r>
                    </w:p>
                  </w:txbxContent>
                </v:textbox>
                <w10:wrap anchorx="margin"/>
              </v:shape>
            </w:pict>
          </mc:Fallback>
        </mc:AlternateContent>
      </w:r>
      <w:r w:rsidR="00594CE2">
        <w:rPr>
          <w:noProof/>
        </w:rPr>
        <mc:AlternateContent>
          <mc:Choice Requires="wps">
            <w:drawing>
              <wp:anchor distT="0" distB="0" distL="114300" distR="114300" simplePos="0" relativeHeight="251860992" behindDoc="0" locked="0" layoutInCell="1" allowOverlap="1" wp14:anchorId="4A569E39" wp14:editId="2370EC52">
                <wp:simplePos x="0" y="0"/>
                <wp:positionH relativeFrom="margin">
                  <wp:posOffset>5305246</wp:posOffset>
                </wp:positionH>
                <wp:positionV relativeFrom="paragraph">
                  <wp:posOffset>2392057</wp:posOffset>
                </wp:positionV>
                <wp:extent cx="336431" cy="301924"/>
                <wp:effectExtent l="0" t="0" r="0" b="3175"/>
                <wp:wrapNone/>
                <wp:docPr id="610" name="Text Box 610"/>
                <wp:cNvGraphicFramePr/>
                <a:graphic xmlns:a="http://schemas.openxmlformats.org/drawingml/2006/main">
                  <a:graphicData uri="http://schemas.microsoft.com/office/word/2010/wordprocessingShape">
                    <wps:wsp>
                      <wps:cNvSpPr txBox="1"/>
                      <wps:spPr>
                        <a:xfrm>
                          <a:off x="0" y="0"/>
                          <a:ext cx="336431" cy="301924"/>
                        </a:xfrm>
                        <a:prstGeom prst="rect">
                          <a:avLst/>
                        </a:prstGeom>
                        <a:noFill/>
                        <a:ln w="6350">
                          <a:noFill/>
                        </a:ln>
                      </wps:spPr>
                      <wps:txbx>
                        <w:txbxContent>
                          <w:p w14:paraId="0FAD1084" w14:textId="36FA908A" w:rsidR="00594CE2" w:rsidRPr="00F5628F" w:rsidRDefault="00594CE2" w:rsidP="00594CE2">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69E39" id="Text Box 610" o:spid="_x0000_s1105" type="#_x0000_t202" style="position:absolute;left:0;text-align:left;margin-left:417.75pt;margin-top:188.35pt;width:26.5pt;height:23.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" filled="f" stroked="f" strokeweight=".5pt">
                <v:textbox>
                  <w:txbxContent>
                    <w:p w14:paraId="0FAD1084" w14:textId="36FA908A" w:rsidR="00594CE2" w:rsidRPr="00F5628F" w:rsidRDefault="00594CE2" w:rsidP="00594CE2">
                      <w:pPr>
                        <w:rPr>
                          <w:b/>
                          <w:bCs/>
                          <w:color w:val="FF0000"/>
                        </w:rPr>
                      </w:pPr>
                      <w:r>
                        <w:rPr>
                          <w:b/>
                          <w:bCs/>
                          <w:color w:val="FF0000"/>
                        </w:rPr>
                        <w:t>5</w:t>
                      </w:r>
                    </w:p>
                  </w:txbxContent>
                </v:textbox>
                <w10:wrap anchorx="margin"/>
              </v:shape>
            </w:pict>
          </mc:Fallback>
        </mc:AlternateContent>
      </w:r>
      <w:r w:rsidR="00FE0FFC">
        <w:rPr>
          <w:noProof/>
        </w:rPr>
        <mc:AlternateContent>
          <mc:Choice Requires="wps">
            <w:drawing>
              <wp:anchor distT="0" distB="0" distL="114300" distR="114300" simplePos="0" relativeHeight="251858944" behindDoc="0" locked="0" layoutInCell="1" allowOverlap="1" wp14:anchorId="18D192A7" wp14:editId="3831545C">
                <wp:simplePos x="0" y="0"/>
                <wp:positionH relativeFrom="page">
                  <wp:posOffset>5071984</wp:posOffset>
                </wp:positionH>
                <wp:positionV relativeFrom="paragraph">
                  <wp:posOffset>1891725</wp:posOffset>
                </wp:positionV>
                <wp:extent cx="310515" cy="265430"/>
                <wp:effectExtent l="0" t="0" r="0" b="1270"/>
                <wp:wrapNone/>
                <wp:docPr id="604" name="Text Box 604"/>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5A5E9D89" w14:textId="1DB7E6E3" w:rsidR="00FE0FFC" w:rsidRPr="00F5628F" w:rsidRDefault="00FE0FFC" w:rsidP="00FE0FFC">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192A7" id="Text Box 604" o:spid="_x0000_s1106" type="#_x0000_t202" style="position:absolute;left:0;text-align:left;margin-left:399.35pt;margin-top:148.95pt;width:24.45pt;height:20.9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" filled="f" stroked="f" strokeweight=".5pt">
                <v:textbox>
                  <w:txbxContent>
                    <w:p w14:paraId="5A5E9D89" w14:textId="1DB7E6E3" w:rsidR="00FE0FFC" w:rsidRPr="00F5628F" w:rsidRDefault="00FE0FFC" w:rsidP="00FE0FFC">
                      <w:pPr>
                        <w:rPr>
                          <w:b/>
                          <w:bCs/>
                          <w:color w:val="FF0000"/>
                        </w:rPr>
                      </w:pPr>
                      <w:r>
                        <w:rPr>
                          <w:b/>
                          <w:bCs/>
                          <w:color w:val="FF0000"/>
                        </w:rPr>
                        <w:t>4</w:t>
                      </w:r>
                    </w:p>
                  </w:txbxContent>
                </v:textbox>
                <w10:wrap anchorx="page"/>
              </v:shape>
            </w:pict>
          </mc:Fallback>
        </mc:AlternateContent>
      </w:r>
      <w:r w:rsidR="00FE0FFC">
        <w:rPr>
          <w:noProof/>
        </w:rPr>
        <mc:AlternateContent>
          <mc:Choice Requires="wps">
            <w:drawing>
              <wp:anchor distT="0" distB="0" distL="114300" distR="114300" simplePos="0" relativeHeight="251856896" behindDoc="0" locked="0" layoutInCell="1" allowOverlap="1" wp14:anchorId="73F90663" wp14:editId="3544D11C">
                <wp:simplePos x="0" y="0"/>
                <wp:positionH relativeFrom="page">
                  <wp:posOffset>3769396</wp:posOffset>
                </wp:positionH>
                <wp:positionV relativeFrom="paragraph">
                  <wp:posOffset>733796</wp:posOffset>
                </wp:positionV>
                <wp:extent cx="310515" cy="265430"/>
                <wp:effectExtent l="0" t="0" r="0" b="1270"/>
                <wp:wrapNone/>
                <wp:docPr id="603" name="Text Box 603"/>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2A16ED5D" w14:textId="048A65BD" w:rsidR="00FE0FFC" w:rsidRPr="00F5628F" w:rsidRDefault="00FE0FFC" w:rsidP="00FE0FFC">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0663" id="Text Box 603" o:spid="_x0000_s1107" type="#_x0000_t202" style="position:absolute;left:0;text-align:left;margin-left:296.8pt;margin-top:57.8pt;width:24.45pt;height:20.9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" filled="f" stroked="f" strokeweight=".5pt">
                <v:textbox>
                  <w:txbxContent>
                    <w:p w14:paraId="2A16ED5D" w14:textId="048A65BD" w:rsidR="00FE0FFC" w:rsidRPr="00F5628F" w:rsidRDefault="00FE0FFC" w:rsidP="00FE0FFC">
                      <w:pPr>
                        <w:rPr>
                          <w:b/>
                          <w:bCs/>
                          <w:color w:val="FF0000"/>
                        </w:rPr>
                      </w:pPr>
                      <w:r>
                        <w:rPr>
                          <w:b/>
                          <w:bCs/>
                          <w:color w:val="FF0000"/>
                        </w:rPr>
                        <w:t>3</w:t>
                      </w:r>
                    </w:p>
                  </w:txbxContent>
                </v:textbox>
                <w10:wrap anchorx="page"/>
              </v:shape>
            </w:pict>
          </mc:Fallback>
        </mc:AlternateContent>
      </w:r>
      <w:r w:rsidR="00FE0FFC">
        <w:rPr>
          <w:noProof/>
        </w:rPr>
        <mc:AlternateContent>
          <mc:Choice Requires="wps">
            <w:drawing>
              <wp:anchor distT="0" distB="0" distL="114300" distR="114300" simplePos="0" relativeHeight="251854848" behindDoc="0" locked="0" layoutInCell="1" allowOverlap="1" wp14:anchorId="3EE5BE3B" wp14:editId="713CC956">
                <wp:simplePos x="0" y="0"/>
                <wp:positionH relativeFrom="page">
                  <wp:posOffset>1699057</wp:posOffset>
                </wp:positionH>
                <wp:positionV relativeFrom="paragraph">
                  <wp:posOffset>735785</wp:posOffset>
                </wp:positionV>
                <wp:extent cx="310515" cy="265430"/>
                <wp:effectExtent l="0" t="0" r="0" b="1270"/>
                <wp:wrapNone/>
                <wp:docPr id="602" name="Text Box 602"/>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087E9C0C" w14:textId="074E3D85" w:rsidR="00FE0FFC" w:rsidRPr="00F5628F" w:rsidRDefault="00FE0FFC" w:rsidP="00FE0FFC">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BE3B" id="Text Box 602" o:spid="_x0000_s1108" type="#_x0000_t202" style="position:absolute;left:0;text-align:left;margin-left:133.8pt;margin-top:57.95pt;width:24.45pt;height:20.9pt;z-index:2518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" filled="f" stroked="f" strokeweight=".5pt">
                <v:textbox>
                  <w:txbxContent>
                    <w:p w14:paraId="087E9C0C" w14:textId="074E3D85" w:rsidR="00FE0FFC" w:rsidRPr="00F5628F" w:rsidRDefault="00FE0FFC" w:rsidP="00FE0FFC">
                      <w:pPr>
                        <w:rPr>
                          <w:b/>
                          <w:bCs/>
                          <w:color w:val="FF0000"/>
                        </w:rPr>
                      </w:pPr>
                      <w:r>
                        <w:rPr>
                          <w:b/>
                          <w:bCs/>
                          <w:color w:val="FF0000"/>
                        </w:rPr>
                        <w:t>2</w:t>
                      </w:r>
                    </w:p>
                  </w:txbxContent>
                </v:textbox>
                <w10:wrap anchorx="page"/>
              </v:shape>
            </w:pict>
          </mc:Fallback>
        </mc:AlternateContent>
      </w:r>
      <w:r w:rsidR="00FE0FFC">
        <w:rPr>
          <w:noProof/>
        </w:rPr>
        <mc:AlternateContent>
          <mc:Choice Requires="wps">
            <w:drawing>
              <wp:anchor distT="0" distB="0" distL="114300" distR="114300" simplePos="0" relativeHeight="251852800" behindDoc="0" locked="0" layoutInCell="1" allowOverlap="1" wp14:anchorId="6D7B7EA3" wp14:editId="630B2FFF">
                <wp:simplePos x="0" y="0"/>
                <wp:positionH relativeFrom="page">
                  <wp:posOffset>2949887</wp:posOffset>
                </wp:positionH>
                <wp:positionV relativeFrom="paragraph">
                  <wp:posOffset>554630</wp:posOffset>
                </wp:positionV>
                <wp:extent cx="310515" cy="265430"/>
                <wp:effectExtent l="0" t="0" r="0" b="1270"/>
                <wp:wrapNone/>
                <wp:docPr id="601" name="Text Box 601"/>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4699327B" w14:textId="77777777" w:rsidR="00FE0FFC" w:rsidRPr="00F5628F" w:rsidRDefault="00FE0FFC" w:rsidP="00FE0FFC">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B7EA3" id="Text Box 601" o:spid="_x0000_s1109" type="#_x0000_t202" style="position:absolute;left:0;text-align:left;margin-left:232.25pt;margin-top:43.65pt;width:24.45pt;height:20.9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" filled="f" stroked="f" strokeweight=".5pt">
                <v:textbox>
                  <w:txbxContent>
                    <w:p w14:paraId="4699327B" w14:textId="77777777" w:rsidR="00FE0FFC" w:rsidRPr="00F5628F" w:rsidRDefault="00FE0FFC" w:rsidP="00FE0FFC">
                      <w:pPr>
                        <w:rPr>
                          <w:b/>
                          <w:bCs/>
                          <w:color w:val="FF0000"/>
                        </w:rPr>
                      </w:pPr>
                      <w:r>
                        <w:rPr>
                          <w:b/>
                          <w:bCs/>
                          <w:color w:val="FF0000"/>
                        </w:rPr>
                        <w:t>1</w:t>
                      </w:r>
                    </w:p>
                  </w:txbxContent>
                </v:textbox>
                <w10:wrap anchorx="page"/>
              </v:shape>
            </w:pict>
          </mc:Fallback>
        </mc:AlternateContent>
      </w:r>
      <w:r w:rsidR="00FE0FFC" w:rsidRPr="00FE0FFC">
        <w:rPr>
          <w:noProof/>
        </w:rPr>
        <w:drawing>
          <wp:inline distT="0" distB="0" distL="0" distR="0" wp14:anchorId="136C3246" wp14:editId="1B9CE69D">
            <wp:extent cx="6210935" cy="4456430"/>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10935" cy="4456430"/>
                    </a:xfrm>
                    <a:prstGeom prst="rect">
                      <a:avLst/>
                    </a:prstGeom>
                  </pic:spPr>
                </pic:pic>
              </a:graphicData>
            </a:graphic>
          </wp:inline>
        </w:drawing>
      </w:r>
    </w:p>
    <w:p w14:paraId="25017B14" w14:textId="332CDD93" w:rsidR="00FE0FFC" w:rsidRDefault="00FE0FFC" w:rsidP="00FE0FFC">
      <w:pPr>
        <w:jc w:val="center"/>
        <w:rPr>
          <w:sz w:val="22"/>
        </w:rPr>
      </w:pPr>
      <w:r w:rsidRPr="007F64E1">
        <w:rPr>
          <w:sz w:val="22"/>
        </w:rPr>
        <w:t xml:space="preserve">Figure </w:t>
      </w:r>
      <w:r>
        <w:rPr>
          <w:sz w:val="22"/>
        </w:rPr>
        <w:t>5.</w:t>
      </w:r>
      <w:r w:rsidR="0024285C">
        <w:rPr>
          <w:sz w:val="22"/>
        </w:rPr>
        <w:t>4</w:t>
      </w:r>
      <w:r>
        <w:rPr>
          <w:sz w:val="22"/>
        </w:rPr>
        <w:t>. Request change shift</w:t>
      </w:r>
    </w:p>
    <w:p w14:paraId="44693FDE" w14:textId="14C3FD4B" w:rsidR="00976614" w:rsidRDefault="00976614" w:rsidP="00FE0FFC">
      <w:pPr>
        <w:jc w:val="center"/>
        <w:rPr>
          <w:sz w:val="22"/>
        </w:rPr>
      </w:pPr>
    </w:p>
    <w:p w14:paraId="3DD8F153" w14:textId="77777777" w:rsidR="00976614" w:rsidRDefault="00976614" w:rsidP="00FE0FFC">
      <w:pPr>
        <w:jc w:val="center"/>
        <w:rPr>
          <w:sz w:val="22"/>
        </w:rPr>
      </w:pPr>
    </w:p>
    <w:tbl>
      <w:tblPr>
        <w:tblStyle w:val="TableGridLight"/>
        <w:tblW w:w="0" w:type="auto"/>
        <w:tblLook w:val="04A0" w:firstRow="1" w:lastRow="0" w:firstColumn="1" w:lastColumn="0" w:noHBand="0" w:noVBand="1"/>
      </w:tblPr>
      <w:tblGrid>
        <w:gridCol w:w="2970"/>
        <w:gridCol w:w="6659"/>
      </w:tblGrid>
      <w:tr w:rsidR="00FE0FFC" w14:paraId="632A8A36" w14:textId="77777777" w:rsidTr="005A18C7">
        <w:trPr>
          <w:trHeight w:val="450"/>
        </w:trPr>
        <w:tc>
          <w:tcPr>
            <w:tcW w:w="2972" w:type="dxa"/>
            <w:shd w:val="clear" w:color="auto" w:fill="60C5E8" w:themeFill="accent5"/>
            <w:vAlign w:val="center"/>
          </w:tcPr>
          <w:p w14:paraId="06C014CA" w14:textId="77777777" w:rsidR="00FE0FFC" w:rsidRPr="00F5628F" w:rsidRDefault="00FE0FFC" w:rsidP="005A18C7">
            <w:pPr>
              <w:tabs>
                <w:tab w:val="left" w:pos="8069"/>
              </w:tabs>
              <w:jc w:val="center"/>
              <w:rPr>
                <w:b/>
                <w:bCs/>
              </w:rPr>
            </w:pPr>
            <w:r w:rsidRPr="00F5628F">
              <w:rPr>
                <w:b/>
                <w:bCs/>
              </w:rPr>
              <w:t>Operation No.</w:t>
            </w:r>
          </w:p>
        </w:tc>
        <w:tc>
          <w:tcPr>
            <w:tcW w:w="6662" w:type="dxa"/>
            <w:shd w:val="clear" w:color="auto" w:fill="60C5E8" w:themeFill="accent5"/>
            <w:vAlign w:val="center"/>
          </w:tcPr>
          <w:p w14:paraId="11EA4375" w14:textId="77777777" w:rsidR="00FE0FFC" w:rsidRPr="00F5628F" w:rsidRDefault="00FE0FFC" w:rsidP="005A18C7">
            <w:pPr>
              <w:tabs>
                <w:tab w:val="left" w:pos="8069"/>
              </w:tabs>
              <w:jc w:val="center"/>
              <w:rPr>
                <w:b/>
                <w:bCs/>
              </w:rPr>
            </w:pPr>
            <w:r w:rsidRPr="00F5628F">
              <w:rPr>
                <w:b/>
                <w:bCs/>
              </w:rPr>
              <w:t>Description</w:t>
            </w:r>
          </w:p>
        </w:tc>
      </w:tr>
      <w:tr w:rsidR="00FE0FFC" w14:paraId="6FD68AC7" w14:textId="77777777" w:rsidTr="005A18C7">
        <w:trPr>
          <w:trHeight w:val="419"/>
        </w:trPr>
        <w:tc>
          <w:tcPr>
            <w:tcW w:w="2972" w:type="dxa"/>
            <w:vAlign w:val="center"/>
          </w:tcPr>
          <w:p w14:paraId="720527FC" w14:textId="77777777" w:rsidR="00FE0FFC" w:rsidRDefault="00FE0FFC" w:rsidP="005A18C7">
            <w:pPr>
              <w:tabs>
                <w:tab w:val="left" w:pos="8069"/>
              </w:tabs>
              <w:jc w:val="center"/>
            </w:pPr>
            <w:r>
              <w:t>1</w:t>
            </w:r>
          </w:p>
        </w:tc>
        <w:tc>
          <w:tcPr>
            <w:tcW w:w="6662" w:type="dxa"/>
            <w:vAlign w:val="center"/>
          </w:tcPr>
          <w:p w14:paraId="4ADBDDBD" w14:textId="6FE94469" w:rsidR="00FE0FFC" w:rsidRPr="002B54ED" w:rsidRDefault="00FE0FFC" w:rsidP="005A18C7">
            <w:pPr>
              <w:tabs>
                <w:tab w:val="left" w:pos="8069"/>
              </w:tabs>
              <w:spacing w:line="360" w:lineRule="auto"/>
              <w:rPr>
                <w:szCs w:val="26"/>
              </w:rPr>
            </w:pPr>
            <w:r>
              <w:rPr>
                <w:szCs w:val="26"/>
              </w:rPr>
              <w:t xml:space="preserve">Search </w:t>
            </w:r>
            <w:r w:rsidR="00AC48FE">
              <w:rPr>
                <w:szCs w:val="26"/>
              </w:rPr>
              <w:t>request by employee’s name.</w:t>
            </w:r>
          </w:p>
        </w:tc>
      </w:tr>
      <w:tr w:rsidR="00FE0FFC" w14:paraId="1258406E" w14:textId="77777777" w:rsidTr="005A18C7">
        <w:trPr>
          <w:trHeight w:val="353"/>
        </w:trPr>
        <w:tc>
          <w:tcPr>
            <w:tcW w:w="2972" w:type="dxa"/>
            <w:vAlign w:val="center"/>
          </w:tcPr>
          <w:p w14:paraId="1496DC72" w14:textId="77777777" w:rsidR="00FE0FFC" w:rsidRDefault="00FE0FFC" w:rsidP="005A18C7">
            <w:pPr>
              <w:tabs>
                <w:tab w:val="left" w:pos="8069"/>
              </w:tabs>
              <w:jc w:val="center"/>
            </w:pPr>
            <w:r>
              <w:t>2</w:t>
            </w:r>
          </w:p>
        </w:tc>
        <w:tc>
          <w:tcPr>
            <w:tcW w:w="6662" w:type="dxa"/>
            <w:vAlign w:val="center"/>
          </w:tcPr>
          <w:p w14:paraId="608B9B28" w14:textId="77777777" w:rsidR="00BA0621" w:rsidRDefault="00AC48FE" w:rsidP="00BA0621">
            <w:pPr>
              <w:spacing w:after="160" w:line="360" w:lineRule="auto"/>
              <w:rPr>
                <w:szCs w:val="26"/>
              </w:rPr>
            </w:pPr>
            <w:r>
              <w:rPr>
                <w:szCs w:val="26"/>
              </w:rPr>
              <w:t>Sort request by status</w:t>
            </w:r>
            <w:r w:rsidR="00BA0621">
              <w:rPr>
                <w:szCs w:val="26"/>
              </w:rPr>
              <w:t>:</w:t>
            </w:r>
          </w:p>
          <w:p w14:paraId="5EBA5FAC" w14:textId="33AAEC4B" w:rsidR="00BA0621" w:rsidRPr="00BA0621" w:rsidRDefault="00BA0621" w:rsidP="005416C3">
            <w:pPr>
              <w:pStyle w:val="ListParagraph"/>
              <w:numPr>
                <w:ilvl w:val="0"/>
                <w:numId w:val="25"/>
              </w:numPr>
              <w:spacing w:after="160" w:line="360" w:lineRule="auto"/>
              <w:rPr>
                <w:szCs w:val="26"/>
              </w:rPr>
            </w:pPr>
            <w:r w:rsidRPr="00BA0621">
              <w:rPr>
                <w:szCs w:val="26"/>
              </w:rPr>
              <w:t>Waiting admin confirm: new request</w:t>
            </w:r>
          </w:p>
          <w:p w14:paraId="3F37C2FA" w14:textId="657E112F" w:rsidR="00BA0621" w:rsidRPr="00BA0621" w:rsidRDefault="00BA0621" w:rsidP="005416C3">
            <w:pPr>
              <w:pStyle w:val="ListParagraph"/>
              <w:numPr>
                <w:ilvl w:val="0"/>
                <w:numId w:val="25"/>
              </w:numPr>
              <w:spacing w:after="160" w:line="360" w:lineRule="auto"/>
              <w:rPr>
                <w:szCs w:val="26"/>
              </w:rPr>
            </w:pPr>
            <w:r w:rsidRPr="00BA0621">
              <w:rPr>
                <w:szCs w:val="26"/>
              </w:rPr>
              <w:t>Confirm: completed shift change</w:t>
            </w:r>
          </w:p>
          <w:p w14:paraId="3F2DE516" w14:textId="596BCD3C" w:rsidR="00BA0621" w:rsidRPr="00C40415" w:rsidRDefault="00BA0621" w:rsidP="005A18C7">
            <w:pPr>
              <w:pStyle w:val="ListParagraph"/>
              <w:numPr>
                <w:ilvl w:val="0"/>
                <w:numId w:val="25"/>
              </w:numPr>
              <w:spacing w:after="160" w:line="360" w:lineRule="auto"/>
              <w:rPr>
                <w:szCs w:val="26"/>
              </w:rPr>
            </w:pPr>
            <w:r w:rsidRPr="00BA0621">
              <w:rPr>
                <w:szCs w:val="26"/>
              </w:rPr>
              <w:t>Refuse: admin refused</w:t>
            </w:r>
          </w:p>
          <w:p w14:paraId="7A93C778" w14:textId="12580335" w:rsidR="0083181A" w:rsidRPr="00B2302F" w:rsidRDefault="0083181A" w:rsidP="0083181A">
            <w:pPr>
              <w:spacing w:after="160" w:line="360" w:lineRule="auto"/>
              <w:jc w:val="center"/>
              <w:rPr>
                <w:szCs w:val="26"/>
              </w:rPr>
            </w:pPr>
            <w:r>
              <w:rPr>
                <w:noProof/>
              </w:rPr>
              <w:lastRenderedPageBreak/>
              <w:drawing>
                <wp:inline distT="0" distB="0" distL="0" distR="0" wp14:anchorId="557FBA15" wp14:editId="2012A075">
                  <wp:extent cx="1492370" cy="1193896"/>
                  <wp:effectExtent l="0" t="0" r="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8611" t="18024" r="60277" b="66173"/>
                          <a:stretch/>
                        </pic:blipFill>
                        <pic:spPr bwMode="auto">
                          <a:xfrm>
                            <a:off x="0" y="0"/>
                            <a:ext cx="1502573" cy="1202058"/>
                          </a:xfrm>
                          <a:prstGeom prst="rect">
                            <a:avLst/>
                          </a:prstGeom>
                          <a:ln>
                            <a:noFill/>
                          </a:ln>
                          <a:extLst>
                            <a:ext uri="{53640926-AAD7-44D8-BBD7-CCE9431645EC}">
                              <a14:shadowObscured xmlns:a14="http://schemas.microsoft.com/office/drawing/2010/main"/>
                            </a:ext>
                          </a:extLst>
                        </pic:spPr>
                      </pic:pic>
                    </a:graphicData>
                  </a:graphic>
                </wp:inline>
              </w:drawing>
            </w:r>
          </w:p>
        </w:tc>
      </w:tr>
      <w:tr w:rsidR="00FE0FFC" w14:paraId="57903021" w14:textId="77777777" w:rsidTr="005A18C7">
        <w:trPr>
          <w:trHeight w:val="353"/>
        </w:trPr>
        <w:tc>
          <w:tcPr>
            <w:tcW w:w="2972" w:type="dxa"/>
            <w:vAlign w:val="center"/>
          </w:tcPr>
          <w:p w14:paraId="5EAC7CEC" w14:textId="77777777" w:rsidR="00FE0FFC" w:rsidRDefault="00FE0FFC" w:rsidP="005A18C7">
            <w:pPr>
              <w:tabs>
                <w:tab w:val="left" w:pos="8069"/>
              </w:tabs>
              <w:jc w:val="center"/>
            </w:pPr>
            <w:r>
              <w:lastRenderedPageBreak/>
              <w:t>3</w:t>
            </w:r>
          </w:p>
        </w:tc>
        <w:tc>
          <w:tcPr>
            <w:tcW w:w="6662" w:type="dxa"/>
            <w:vAlign w:val="center"/>
          </w:tcPr>
          <w:p w14:paraId="3A912F30" w14:textId="77777777" w:rsidR="00FE0FFC" w:rsidRDefault="001554F4" w:rsidP="005A18C7">
            <w:pPr>
              <w:spacing w:after="160" w:line="360" w:lineRule="auto"/>
              <w:rPr>
                <w:szCs w:val="26"/>
              </w:rPr>
            </w:pPr>
            <w:r>
              <w:rPr>
                <w:szCs w:val="26"/>
              </w:rPr>
              <w:t xml:space="preserve">Sort </w:t>
            </w:r>
            <w:r w:rsidRPr="001554F4">
              <w:rPr>
                <w:szCs w:val="26"/>
              </w:rPr>
              <w:t>by request send to admin</w:t>
            </w:r>
            <w:r>
              <w:rPr>
                <w:szCs w:val="26"/>
              </w:rPr>
              <w:t>.</w:t>
            </w:r>
          </w:p>
          <w:p w14:paraId="1A415615" w14:textId="33931A30" w:rsidR="00976614" w:rsidRDefault="00976614" w:rsidP="00976614">
            <w:pPr>
              <w:spacing w:after="160" w:line="360" w:lineRule="auto"/>
              <w:jc w:val="center"/>
              <w:rPr>
                <w:szCs w:val="26"/>
              </w:rPr>
            </w:pPr>
            <w:r>
              <w:rPr>
                <w:noProof/>
              </w:rPr>
              <w:drawing>
                <wp:inline distT="0" distB="0" distL="0" distR="0" wp14:anchorId="2D606F31" wp14:editId="679676C7">
                  <wp:extent cx="1509623" cy="1075348"/>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4028" t="18765" r="45832" b="68394"/>
                          <a:stretch/>
                        </pic:blipFill>
                        <pic:spPr bwMode="auto">
                          <a:xfrm>
                            <a:off x="0" y="0"/>
                            <a:ext cx="1522591" cy="1084586"/>
                          </a:xfrm>
                          <a:prstGeom prst="rect">
                            <a:avLst/>
                          </a:prstGeom>
                          <a:ln>
                            <a:noFill/>
                          </a:ln>
                          <a:extLst>
                            <a:ext uri="{53640926-AAD7-44D8-BBD7-CCE9431645EC}">
                              <a14:shadowObscured xmlns:a14="http://schemas.microsoft.com/office/drawing/2010/main"/>
                            </a:ext>
                          </a:extLst>
                        </pic:spPr>
                      </pic:pic>
                    </a:graphicData>
                  </a:graphic>
                </wp:inline>
              </w:drawing>
            </w:r>
          </w:p>
        </w:tc>
      </w:tr>
      <w:tr w:rsidR="00FE0FFC" w14:paraId="437E77C1" w14:textId="77777777" w:rsidTr="005A18C7">
        <w:trPr>
          <w:trHeight w:val="353"/>
        </w:trPr>
        <w:tc>
          <w:tcPr>
            <w:tcW w:w="2972" w:type="dxa"/>
            <w:vAlign w:val="center"/>
          </w:tcPr>
          <w:p w14:paraId="51934D49" w14:textId="77777777" w:rsidR="00FE0FFC" w:rsidRDefault="00FE0FFC" w:rsidP="005A18C7">
            <w:pPr>
              <w:tabs>
                <w:tab w:val="left" w:pos="8069"/>
              </w:tabs>
              <w:jc w:val="center"/>
            </w:pPr>
            <w:r>
              <w:t>4</w:t>
            </w:r>
          </w:p>
        </w:tc>
        <w:tc>
          <w:tcPr>
            <w:tcW w:w="6662" w:type="dxa"/>
            <w:vAlign w:val="center"/>
          </w:tcPr>
          <w:p w14:paraId="60015C03" w14:textId="52455F78" w:rsidR="00594CE2" w:rsidRDefault="00976614" w:rsidP="00FE0FFC">
            <w:pPr>
              <w:spacing w:after="160" w:line="360" w:lineRule="auto"/>
              <w:rPr>
                <w:szCs w:val="26"/>
              </w:rPr>
            </w:pPr>
            <w:r>
              <w:rPr>
                <w:szCs w:val="26"/>
              </w:rPr>
              <w:t>Show status of request, admin will select status</w:t>
            </w:r>
            <w:r w:rsidR="00BA0621">
              <w:rPr>
                <w:szCs w:val="26"/>
              </w:rPr>
              <w:t>:</w:t>
            </w:r>
          </w:p>
          <w:p w14:paraId="34FC05FD" w14:textId="4A6C62B3" w:rsidR="00FE0FFC" w:rsidRPr="000326A8" w:rsidRDefault="00976614" w:rsidP="00594CE2">
            <w:pPr>
              <w:spacing w:after="160" w:line="360" w:lineRule="auto"/>
              <w:jc w:val="center"/>
              <w:rPr>
                <w:szCs w:val="26"/>
              </w:rPr>
            </w:pPr>
            <w:r>
              <w:rPr>
                <w:noProof/>
              </w:rPr>
              <w:drawing>
                <wp:inline distT="0" distB="0" distL="0" distR="0" wp14:anchorId="4D66186E" wp14:editId="60C40601">
                  <wp:extent cx="2469393" cy="1017917"/>
                  <wp:effectExtent l="0" t="0" r="762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8890" t="41974" r="12910" b="44689"/>
                          <a:stretch/>
                        </pic:blipFill>
                        <pic:spPr bwMode="auto">
                          <a:xfrm>
                            <a:off x="0" y="0"/>
                            <a:ext cx="2495454" cy="1028660"/>
                          </a:xfrm>
                          <a:prstGeom prst="rect">
                            <a:avLst/>
                          </a:prstGeom>
                          <a:ln>
                            <a:noFill/>
                          </a:ln>
                          <a:extLst>
                            <a:ext uri="{53640926-AAD7-44D8-BBD7-CCE9431645EC}">
                              <a14:shadowObscured xmlns:a14="http://schemas.microsoft.com/office/drawing/2010/main"/>
                            </a:ext>
                          </a:extLst>
                        </pic:spPr>
                      </pic:pic>
                    </a:graphicData>
                  </a:graphic>
                </wp:inline>
              </w:drawing>
            </w:r>
          </w:p>
        </w:tc>
      </w:tr>
      <w:tr w:rsidR="00594CE2" w14:paraId="68B84CCC" w14:textId="77777777" w:rsidTr="005A18C7">
        <w:trPr>
          <w:trHeight w:val="353"/>
        </w:trPr>
        <w:tc>
          <w:tcPr>
            <w:tcW w:w="2972" w:type="dxa"/>
            <w:vAlign w:val="center"/>
          </w:tcPr>
          <w:p w14:paraId="5E42CE9D" w14:textId="01671E95" w:rsidR="00594CE2" w:rsidRDefault="00594CE2" w:rsidP="005A18C7">
            <w:pPr>
              <w:tabs>
                <w:tab w:val="left" w:pos="8069"/>
              </w:tabs>
              <w:jc w:val="center"/>
            </w:pPr>
            <w:r>
              <w:t>5</w:t>
            </w:r>
          </w:p>
        </w:tc>
        <w:tc>
          <w:tcPr>
            <w:tcW w:w="6662" w:type="dxa"/>
            <w:vAlign w:val="center"/>
          </w:tcPr>
          <w:p w14:paraId="31B7700C" w14:textId="65524184" w:rsidR="00594CE2" w:rsidRDefault="00594CE2" w:rsidP="00FE0FFC">
            <w:pPr>
              <w:spacing w:after="160" w:line="360" w:lineRule="auto"/>
              <w:rPr>
                <w:szCs w:val="26"/>
              </w:rPr>
            </w:pPr>
            <w:r w:rsidRPr="00594CE2">
              <w:rPr>
                <w:szCs w:val="26"/>
              </w:rPr>
              <w:t>This table will show information about two employee’s shift request to change shift</w:t>
            </w:r>
            <w:r>
              <w:rPr>
                <w:szCs w:val="26"/>
              </w:rPr>
              <w:t>.</w:t>
            </w:r>
          </w:p>
          <w:p w14:paraId="43C2FC6B" w14:textId="77777777" w:rsidR="00705CF2" w:rsidRDefault="00705CF2" w:rsidP="00705CF2">
            <w:pPr>
              <w:spacing w:after="160" w:line="360" w:lineRule="auto"/>
              <w:rPr>
                <w:szCs w:val="26"/>
              </w:rPr>
            </w:pPr>
            <w:r w:rsidRPr="00705CF2">
              <w:rPr>
                <w:szCs w:val="26"/>
              </w:rPr>
              <w:t>Right-click to go to the homepage to update the new shift if the admin accepts the request.</w:t>
            </w:r>
          </w:p>
          <w:p w14:paraId="43FD5525" w14:textId="6BFF7F49" w:rsidR="00594CE2" w:rsidRDefault="00594CE2" w:rsidP="00594CE2">
            <w:pPr>
              <w:spacing w:after="160" w:line="360" w:lineRule="auto"/>
              <w:jc w:val="center"/>
              <w:rPr>
                <w:szCs w:val="26"/>
              </w:rPr>
            </w:pPr>
            <w:r>
              <w:rPr>
                <w:noProof/>
              </w:rPr>
              <w:drawing>
                <wp:inline distT="0" distB="0" distL="0" distR="0" wp14:anchorId="255A5F09" wp14:editId="129B94BB">
                  <wp:extent cx="3062377" cy="929935"/>
                  <wp:effectExtent l="0" t="0" r="508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1806" t="48888" r="11661" b="36789"/>
                          <a:stretch/>
                        </pic:blipFill>
                        <pic:spPr bwMode="auto">
                          <a:xfrm>
                            <a:off x="0" y="0"/>
                            <a:ext cx="3100629" cy="941551"/>
                          </a:xfrm>
                          <a:prstGeom prst="rect">
                            <a:avLst/>
                          </a:prstGeom>
                          <a:ln>
                            <a:noFill/>
                          </a:ln>
                          <a:extLst>
                            <a:ext uri="{53640926-AAD7-44D8-BBD7-CCE9431645EC}">
                              <a14:shadowObscured xmlns:a14="http://schemas.microsoft.com/office/drawing/2010/main"/>
                            </a:ext>
                          </a:extLst>
                        </pic:spPr>
                      </pic:pic>
                    </a:graphicData>
                  </a:graphic>
                </wp:inline>
              </w:drawing>
            </w:r>
          </w:p>
        </w:tc>
      </w:tr>
      <w:tr w:rsidR="00557C1D" w14:paraId="0D89843B" w14:textId="77777777" w:rsidTr="00557C1D">
        <w:trPr>
          <w:trHeight w:val="353"/>
        </w:trPr>
        <w:tc>
          <w:tcPr>
            <w:tcW w:w="2972" w:type="dxa"/>
            <w:vAlign w:val="center"/>
          </w:tcPr>
          <w:p w14:paraId="441753A1" w14:textId="6FA27611" w:rsidR="00557C1D" w:rsidRDefault="00557C1D" w:rsidP="005A18C7">
            <w:pPr>
              <w:tabs>
                <w:tab w:val="left" w:pos="8069"/>
              </w:tabs>
              <w:jc w:val="center"/>
            </w:pPr>
            <w:r>
              <w:t>6</w:t>
            </w:r>
          </w:p>
        </w:tc>
        <w:tc>
          <w:tcPr>
            <w:tcW w:w="6662" w:type="dxa"/>
            <w:vAlign w:val="center"/>
          </w:tcPr>
          <w:p w14:paraId="4DF00F58" w14:textId="25A8DD39" w:rsidR="00557C1D" w:rsidRPr="00594CE2" w:rsidRDefault="00557C1D" w:rsidP="00557C1D">
            <w:pPr>
              <w:spacing w:after="160" w:line="276" w:lineRule="auto"/>
              <w:rPr>
                <w:szCs w:val="26"/>
              </w:rPr>
            </w:pPr>
            <w:r>
              <w:rPr>
                <w:szCs w:val="26"/>
              </w:rPr>
              <w:t xml:space="preserve">Show </w:t>
            </w:r>
            <w:r w:rsidRPr="00260A14">
              <w:t xml:space="preserve">lists of </w:t>
            </w:r>
            <w:r w:rsidR="00EC4228">
              <w:t xml:space="preserve">leave </w:t>
            </w:r>
            <w:r w:rsidRPr="00260A14">
              <w:t>request</w:t>
            </w:r>
            <w:r>
              <w:t>.</w:t>
            </w:r>
          </w:p>
        </w:tc>
      </w:tr>
    </w:tbl>
    <w:p w14:paraId="0F96BDF1" w14:textId="6BA4B6A3" w:rsidR="00FE0FFC" w:rsidRDefault="00FE0FFC" w:rsidP="003C0D9A"/>
    <w:p w14:paraId="56EF0085" w14:textId="0B786FD8" w:rsidR="001A6197" w:rsidRDefault="007A79E0" w:rsidP="001A6197">
      <w:pPr>
        <w:pStyle w:val="Heading4"/>
        <w:spacing w:line="360" w:lineRule="auto"/>
      </w:pPr>
      <w:bookmarkStart w:id="149" w:name="_Toc84412635"/>
      <w:bookmarkStart w:id="150" w:name="_Toc84515361"/>
      <w:r>
        <w:t>6</w:t>
      </w:r>
      <w:r w:rsidR="001A6197">
        <w:t>.2.2</w:t>
      </w:r>
      <w:r w:rsidR="004527D6">
        <w:t>.</w:t>
      </w:r>
      <w:r w:rsidR="001A6197">
        <w:t xml:space="preserve"> Request leave</w:t>
      </w:r>
      <w:bookmarkEnd w:id="149"/>
      <w:bookmarkEnd w:id="150"/>
    </w:p>
    <w:p w14:paraId="2C3963B5" w14:textId="61CBA2EE" w:rsidR="00260A14" w:rsidRDefault="00260A14" w:rsidP="00513F5A">
      <w:pPr>
        <w:spacing w:line="360" w:lineRule="auto"/>
      </w:pPr>
      <w:r w:rsidRPr="00260A14">
        <w:t>This tab will show all lists of request leave and status of the request</w:t>
      </w:r>
      <w:r>
        <w:t>.</w:t>
      </w:r>
    </w:p>
    <w:p w14:paraId="5C3668CA" w14:textId="46B23493" w:rsidR="001B6821" w:rsidRPr="001B6821" w:rsidRDefault="001B6821" w:rsidP="00513F5A">
      <w:pPr>
        <w:spacing w:line="360" w:lineRule="auto"/>
        <w:rPr>
          <w:b/>
          <w:bCs/>
          <w:u w:val="single"/>
        </w:rPr>
      </w:pPr>
      <w:r w:rsidRPr="001B6821">
        <w:rPr>
          <w:b/>
          <w:bCs/>
          <w:u w:val="single"/>
        </w:rPr>
        <w:t>Leave application process:</w:t>
      </w:r>
    </w:p>
    <w:p w14:paraId="3F5469CA" w14:textId="77777777" w:rsidR="001B6821" w:rsidRDefault="00513F5A" w:rsidP="001B6821">
      <w:pPr>
        <w:pStyle w:val="ListParagraph"/>
        <w:numPr>
          <w:ilvl w:val="0"/>
          <w:numId w:val="30"/>
        </w:numPr>
        <w:spacing w:line="360" w:lineRule="auto"/>
        <w:jc w:val="both"/>
      </w:pPr>
      <w:r w:rsidRPr="00B01737">
        <w:lastRenderedPageBreak/>
        <w:t xml:space="preserve">When a request </w:t>
      </w:r>
      <w:r>
        <w:t xml:space="preserve">leave </w:t>
      </w:r>
      <w:r w:rsidRPr="00B01737">
        <w:t xml:space="preserve">is created, the request will be sent to the admin with the status </w:t>
      </w:r>
      <w:r>
        <w:t xml:space="preserve">is “New request”. </w:t>
      </w:r>
    </w:p>
    <w:p w14:paraId="3DDB00F9" w14:textId="7DD82F5D" w:rsidR="00557C1D" w:rsidRDefault="00F03787" w:rsidP="001B6821">
      <w:pPr>
        <w:pStyle w:val="ListParagraph"/>
        <w:numPr>
          <w:ilvl w:val="0"/>
          <w:numId w:val="30"/>
        </w:numPr>
        <w:spacing w:line="360" w:lineRule="auto"/>
        <w:jc w:val="both"/>
      </w:pPr>
      <w:r w:rsidRPr="00F03787">
        <w:t>If the admin accepts the leave request, the admin will select an employee from the HR department to send leave information to update the employee's</w:t>
      </w:r>
      <w:r>
        <w:t xml:space="preserve"> leave</w:t>
      </w:r>
      <w:r w:rsidRPr="00F03787">
        <w:t>.</w:t>
      </w:r>
    </w:p>
    <w:p w14:paraId="53553F55" w14:textId="49FE0484" w:rsidR="00557C1D" w:rsidRDefault="001B6821" w:rsidP="00260A14">
      <w:pPr>
        <w:pStyle w:val="ListParagraph"/>
        <w:numPr>
          <w:ilvl w:val="0"/>
          <w:numId w:val="30"/>
        </w:numPr>
        <w:spacing w:line="360" w:lineRule="auto"/>
        <w:jc w:val="both"/>
      </w:pPr>
      <w:r w:rsidRPr="001B6821">
        <w:t>After the HR update is complete, the information will be sent back to the admin to update on the employee's work schedule</w:t>
      </w:r>
      <w:r>
        <w:t xml:space="preserve"> (status: “Waiting update calendar”).</w:t>
      </w:r>
    </w:p>
    <w:p w14:paraId="6569E435" w14:textId="0C81746A" w:rsidR="001B6821" w:rsidRDefault="001B6821" w:rsidP="001B6821">
      <w:pPr>
        <w:pStyle w:val="ListParagraph"/>
        <w:numPr>
          <w:ilvl w:val="0"/>
          <w:numId w:val="30"/>
        </w:numPr>
        <w:spacing w:line="360" w:lineRule="auto"/>
        <w:jc w:val="both"/>
      </w:pPr>
      <w:r w:rsidRPr="001B6821">
        <w:t>After admin finishes updating the work schedule, the request status</w:t>
      </w:r>
      <w:r>
        <w:t xml:space="preserve"> is </w:t>
      </w:r>
      <w:r w:rsidRPr="001B6821">
        <w:t>completed</w:t>
      </w:r>
      <w:r>
        <w:t>.</w:t>
      </w:r>
    </w:p>
    <w:p w14:paraId="66681F85" w14:textId="4E7895BF" w:rsidR="001A6197" w:rsidRPr="001A6197" w:rsidRDefault="00F75FDD" w:rsidP="001A6197">
      <w:r>
        <w:rPr>
          <w:noProof/>
        </w:rPr>
        <mc:AlternateContent>
          <mc:Choice Requires="wps">
            <w:drawing>
              <wp:anchor distT="0" distB="0" distL="114300" distR="114300" simplePos="0" relativeHeight="251865088" behindDoc="0" locked="0" layoutInCell="1" allowOverlap="1" wp14:anchorId="2A038E30" wp14:editId="39FB7AF5">
                <wp:simplePos x="0" y="0"/>
                <wp:positionH relativeFrom="column">
                  <wp:posOffset>1633855</wp:posOffset>
                </wp:positionH>
                <wp:positionV relativeFrom="paragraph">
                  <wp:posOffset>306705</wp:posOffset>
                </wp:positionV>
                <wp:extent cx="294005" cy="200025"/>
                <wp:effectExtent l="38100" t="0" r="29845" b="47625"/>
                <wp:wrapNone/>
                <wp:docPr id="556" name="Straight Arrow Connector 556"/>
                <wp:cNvGraphicFramePr/>
                <a:graphic xmlns:a="http://schemas.openxmlformats.org/drawingml/2006/main">
                  <a:graphicData uri="http://schemas.microsoft.com/office/word/2010/wordprocessingShape">
                    <wps:wsp>
                      <wps:cNvCnPr/>
                      <wps:spPr>
                        <a:xfrm flipH="1">
                          <a:off x="0" y="0"/>
                          <a:ext cx="294005"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47ECC" id="Straight Arrow Connector 556" o:spid="_x0000_s1026" type="#_x0000_t32" style="position:absolute;margin-left:128.65pt;margin-top:24.15pt;width:23.15pt;height:15.75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" strokecolor="red">
                <v:stroke endarrow="block"/>
              </v:shape>
            </w:pict>
          </mc:Fallback>
        </mc:AlternateContent>
      </w:r>
      <w:r>
        <w:rPr>
          <w:noProof/>
        </w:rPr>
        <mc:AlternateContent>
          <mc:Choice Requires="wps">
            <w:drawing>
              <wp:anchor distT="0" distB="0" distL="114300" distR="114300" simplePos="0" relativeHeight="251867136" behindDoc="0" locked="0" layoutInCell="1" allowOverlap="1" wp14:anchorId="4C929FB0" wp14:editId="09922322">
                <wp:simplePos x="0" y="0"/>
                <wp:positionH relativeFrom="column">
                  <wp:posOffset>1568450</wp:posOffset>
                </wp:positionH>
                <wp:positionV relativeFrom="paragraph">
                  <wp:posOffset>151765</wp:posOffset>
                </wp:positionV>
                <wp:extent cx="724619" cy="301924"/>
                <wp:effectExtent l="0" t="0" r="0" b="3175"/>
                <wp:wrapNone/>
                <wp:docPr id="562" name="Text Box 562"/>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08DD6329" w14:textId="77777777" w:rsidR="00557C1D" w:rsidRPr="007F64E1" w:rsidRDefault="00557C1D" w:rsidP="00557C1D">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929FB0" id="Text Box 562" o:spid="_x0000_s1110" type="#_x0000_t202" style="position:absolute;margin-left:123.5pt;margin-top:11.95pt;width:57.05pt;height:23.7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" filled="f" stroked="f" strokeweight=".5pt">
                <v:textbox>
                  <w:txbxContent>
                    <w:p w14:paraId="08DD6329" w14:textId="77777777" w:rsidR="00557C1D" w:rsidRPr="007F64E1" w:rsidRDefault="00557C1D" w:rsidP="00557C1D">
                      <w:pPr>
                        <w:rPr>
                          <w:color w:val="FF0000"/>
                          <w:sz w:val="20"/>
                          <w:szCs w:val="20"/>
                        </w:rPr>
                      </w:pPr>
                      <w:r w:rsidRPr="007F64E1">
                        <w:rPr>
                          <w:color w:val="FF0000"/>
                          <w:sz w:val="20"/>
                          <w:szCs w:val="20"/>
                        </w:rPr>
                        <w:t>Click here</w:t>
                      </w:r>
                    </w:p>
                  </w:txbxContent>
                </v:textbox>
              </v:shape>
            </w:pict>
          </mc:Fallback>
        </mc:AlternateContent>
      </w:r>
      <w:r w:rsidR="009C1E14">
        <w:rPr>
          <w:noProof/>
        </w:rPr>
        <mc:AlternateContent>
          <mc:Choice Requires="wps">
            <w:drawing>
              <wp:anchor distT="0" distB="0" distL="114300" distR="114300" simplePos="0" relativeHeight="251881472" behindDoc="0" locked="0" layoutInCell="1" allowOverlap="1" wp14:anchorId="325C6346" wp14:editId="177F0D8A">
                <wp:simplePos x="0" y="0"/>
                <wp:positionH relativeFrom="page">
                  <wp:posOffset>5970270</wp:posOffset>
                </wp:positionH>
                <wp:positionV relativeFrom="paragraph">
                  <wp:posOffset>2588895</wp:posOffset>
                </wp:positionV>
                <wp:extent cx="310515" cy="265430"/>
                <wp:effectExtent l="0" t="0" r="0" b="1270"/>
                <wp:wrapNone/>
                <wp:docPr id="591" name="Text Box 591"/>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48D694E7" w14:textId="6AB4902F" w:rsidR="009C1E14" w:rsidRPr="00F5628F" w:rsidRDefault="009C1E14" w:rsidP="009C1E14">
                            <w:pPr>
                              <w:rPr>
                                <w:b/>
                                <w:bCs/>
                                <w:color w:val="FF0000"/>
                              </w:rPr>
                            </w:pPr>
                            <w:r>
                              <w:rPr>
                                <w:b/>
                                <w:bCs/>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C6346" id="Text Box 591" o:spid="_x0000_s1111" type="#_x0000_t202" style="position:absolute;margin-left:470.1pt;margin-top:203.85pt;width:24.45pt;height:20.9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" filled="f" stroked="f" strokeweight=".5pt">
                <v:textbox>
                  <w:txbxContent>
                    <w:p w14:paraId="48D694E7" w14:textId="6AB4902F" w:rsidR="009C1E14" w:rsidRPr="00F5628F" w:rsidRDefault="009C1E14" w:rsidP="009C1E14">
                      <w:pPr>
                        <w:rPr>
                          <w:b/>
                          <w:bCs/>
                          <w:color w:val="FF0000"/>
                        </w:rPr>
                      </w:pPr>
                      <w:r>
                        <w:rPr>
                          <w:b/>
                          <w:bCs/>
                          <w:color w:val="FF0000"/>
                        </w:rPr>
                        <w:t>7</w:t>
                      </w:r>
                    </w:p>
                  </w:txbxContent>
                </v:textbox>
                <w10:wrap anchorx="page"/>
              </v:shape>
            </w:pict>
          </mc:Fallback>
        </mc:AlternateContent>
      </w:r>
      <w:r w:rsidR="009C1E14">
        <w:rPr>
          <w:noProof/>
        </w:rPr>
        <mc:AlternateContent>
          <mc:Choice Requires="wps">
            <w:drawing>
              <wp:anchor distT="0" distB="0" distL="114300" distR="114300" simplePos="0" relativeHeight="251879424" behindDoc="0" locked="0" layoutInCell="1" allowOverlap="1" wp14:anchorId="13E28CAF" wp14:editId="3BB7ED2B">
                <wp:simplePos x="0" y="0"/>
                <wp:positionH relativeFrom="page">
                  <wp:posOffset>6494888</wp:posOffset>
                </wp:positionH>
                <wp:positionV relativeFrom="paragraph">
                  <wp:posOffset>2254801</wp:posOffset>
                </wp:positionV>
                <wp:extent cx="310515" cy="265430"/>
                <wp:effectExtent l="0" t="0" r="0" b="1270"/>
                <wp:wrapNone/>
                <wp:docPr id="590" name="Text Box 590"/>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74FDA6E0" w14:textId="5B710642" w:rsidR="009C1E14" w:rsidRPr="00F5628F" w:rsidRDefault="009C1E14" w:rsidP="009C1E14">
                            <w:pP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28CAF" id="Text Box 590" o:spid="_x0000_s1112" type="#_x0000_t202" style="position:absolute;margin-left:511.4pt;margin-top:177.55pt;width:24.45pt;height:20.9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" filled="f" stroked="f" strokeweight=".5pt">
                <v:textbox>
                  <w:txbxContent>
                    <w:p w14:paraId="74FDA6E0" w14:textId="5B710642" w:rsidR="009C1E14" w:rsidRPr="00F5628F" w:rsidRDefault="009C1E14" w:rsidP="009C1E14">
                      <w:pPr>
                        <w:rPr>
                          <w:b/>
                          <w:bCs/>
                          <w:color w:val="FF0000"/>
                        </w:rPr>
                      </w:pPr>
                      <w:r>
                        <w:rPr>
                          <w:b/>
                          <w:bCs/>
                          <w:color w:val="FF0000"/>
                        </w:rPr>
                        <w:t>6</w:t>
                      </w:r>
                    </w:p>
                  </w:txbxContent>
                </v:textbox>
                <w10:wrap anchorx="page"/>
              </v:shape>
            </w:pict>
          </mc:Fallback>
        </mc:AlternateContent>
      </w:r>
      <w:r w:rsidR="009C1E14">
        <w:rPr>
          <w:noProof/>
        </w:rPr>
        <mc:AlternateContent>
          <mc:Choice Requires="wps">
            <w:drawing>
              <wp:anchor distT="0" distB="0" distL="114300" distR="114300" simplePos="0" relativeHeight="251877376" behindDoc="0" locked="0" layoutInCell="1" allowOverlap="1" wp14:anchorId="78786915" wp14:editId="0D4CD1F7">
                <wp:simplePos x="0" y="0"/>
                <wp:positionH relativeFrom="page">
                  <wp:posOffset>6494325</wp:posOffset>
                </wp:positionH>
                <wp:positionV relativeFrom="paragraph">
                  <wp:posOffset>2109734</wp:posOffset>
                </wp:positionV>
                <wp:extent cx="310515" cy="265430"/>
                <wp:effectExtent l="0" t="0" r="0" b="1270"/>
                <wp:wrapNone/>
                <wp:docPr id="567" name="Text Box 56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76D9A83" w14:textId="7383DB94" w:rsidR="00557C1D" w:rsidRPr="00F5628F" w:rsidRDefault="009C1E14" w:rsidP="00557C1D">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915" id="Text Box 567" o:spid="_x0000_s1113" type="#_x0000_t202" style="position:absolute;margin-left:511.35pt;margin-top:166.1pt;width:24.45pt;height:20.9pt;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" filled="f" stroked="f" strokeweight=".5pt">
                <v:textbox>
                  <w:txbxContent>
                    <w:p w14:paraId="176D9A83" w14:textId="7383DB94" w:rsidR="00557C1D" w:rsidRPr="00F5628F" w:rsidRDefault="009C1E14" w:rsidP="00557C1D">
                      <w:pPr>
                        <w:rPr>
                          <w:b/>
                          <w:bCs/>
                          <w:color w:val="FF0000"/>
                        </w:rPr>
                      </w:pPr>
                      <w:r>
                        <w:rPr>
                          <w:b/>
                          <w:bCs/>
                          <w:color w:val="FF0000"/>
                        </w:rPr>
                        <w:t>5</w:t>
                      </w:r>
                    </w:p>
                  </w:txbxContent>
                </v:textbox>
                <w10:wrap anchorx="page"/>
              </v:shape>
            </w:pict>
          </mc:Fallback>
        </mc:AlternateContent>
      </w:r>
      <w:r w:rsidR="009C1E14">
        <w:rPr>
          <w:noProof/>
        </w:rPr>
        <mc:AlternateContent>
          <mc:Choice Requires="wps">
            <w:drawing>
              <wp:anchor distT="0" distB="0" distL="114300" distR="114300" simplePos="0" relativeHeight="251875328" behindDoc="0" locked="0" layoutInCell="1" allowOverlap="1" wp14:anchorId="0F0DE36F" wp14:editId="2FF738C3">
                <wp:simplePos x="0" y="0"/>
                <wp:positionH relativeFrom="page">
                  <wp:posOffset>6486381</wp:posOffset>
                </wp:positionH>
                <wp:positionV relativeFrom="paragraph">
                  <wp:posOffset>1937277</wp:posOffset>
                </wp:positionV>
                <wp:extent cx="310515" cy="265430"/>
                <wp:effectExtent l="0" t="0" r="0" b="1270"/>
                <wp:wrapNone/>
                <wp:docPr id="566" name="Text Box 566"/>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216FD4C0" w14:textId="57BFE8F6" w:rsidR="00557C1D" w:rsidRPr="00F5628F" w:rsidRDefault="00557C1D" w:rsidP="00557C1D">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E36F" id="Text Box 566" o:spid="_x0000_s1114" type="#_x0000_t202" style="position:absolute;margin-left:510.75pt;margin-top:152.55pt;width:24.45pt;height:20.9pt;z-index:2518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" filled="f" stroked="f" strokeweight=".5pt">
                <v:textbox>
                  <w:txbxContent>
                    <w:p w14:paraId="216FD4C0" w14:textId="57BFE8F6" w:rsidR="00557C1D" w:rsidRPr="00F5628F" w:rsidRDefault="00557C1D" w:rsidP="00557C1D">
                      <w:pPr>
                        <w:rPr>
                          <w:b/>
                          <w:bCs/>
                          <w:color w:val="FF0000"/>
                        </w:rPr>
                      </w:pPr>
                      <w:r>
                        <w:rPr>
                          <w:b/>
                          <w:bCs/>
                          <w:color w:val="FF0000"/>
                        </w:rPr>
                        <w:t>4</w:t>
                      </w:r>
                    </w:p>
                  </w:txbxContent>
                </v:textbox>
                <w10:wrap anchorx="page"/>
              </v:shape>
            </w:pict>
          </mc:Fallback>
        </mc:AlternateContent>
      </w:r>
      <w:r w:rsidR="00557C1D">
        <w:rPr>
          <w:noProof/>
        </w:rPr>
        <mc:AlternateContent>
          <mc:Choice Requires="wps">
            <w:drawing>
              <wp:anchor distT="0" distB="0" distL="114300" distR="114300" simplePos="0" relativeHeight="251873280" behindDoc="0" locked="0" layoutInCell="1" allowOverlap="1" wp14:anchorId="7B71F287" wp14:editId="4BD20512">
                <wp:simplePos x="0" y="0"/>
                <wp:positionH relativeFrom="page">
                  <wp:posOffset>3924671</wp:posOffset>
                </wp:positionH>
                <wp:positionV relativeFrom="paragraph">
                  <wp:posOffset>764576</wp:posOffset>
                </wp:positionV>
                <wp:extent cx="310515" cy="265430"/>
                <wp:effectExtent l="0" t="0" r="0" b="1270"/>
                <wp:wrapNone/>
                <wp:docPr id="565" name="Text Box 565"/>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568CD865" w14:textId="0EC707EC" w:rsidR="00557C1D" w:rsidRPr="00F5628F" w:rsidRDefault="00557C1D" w:rsidP="00557C1D">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1F287" id="Text Box 565" o:spid="_x0000_s1115" type="#_x0000_t202" style="position:absolute;margin-left:309.05pt;margin-top:60.2pt;width:24.45pt;height:20.9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" filled="f" stroked="f" strokeweight=".5pt">
                <v:textbox>
                  <w:txbxContent>
                    <w:p w14:paraId="568CD865" w14:textId="0EC707EC" w:rsidR="00557C1D" w:rsidRPr="00F5628F" w:rsidRDefault="00557C1D" w:rsidP="00557C1D">
                      <w:pPr>
                        <w:rPr>
                          <w:b/>
                          <w:bCs/>
                          <w:color w:val="FF0000"/>
                        </w:rPr>
                      </w:pPr>
                      <w:r>
                        <w:rPr>
                          <w:b/>
                          <w:bCs/>
                          <w:color w:val="FF0000"/>
                        </w:rPr>
                        <w:t>3</w:t>
                      </w:r>
                    </w:p>
                  </w:txbxContent>
                </v:textbox>
                <w10:wrap anchorx="page"/>
              </v:shape>
            </w:pict>
          </mc:Fallback>
        </mc:AlternateContent>
      </w:r>
      <w:r w:rsidR="00557C1D">
        <w:rPr>
          <w:noProof/>
        </w:rPr>
        <mc:AlternateContent>
          <mc:Choice Requires="wps">
            <w:drawing>
              <wp:anchor distT="0" distB="0" distL="114300" distR="114300" simplePos="0" relativeHeight="251871232" behindDoc="0" locked="0" layoutInCell="1" allowOverlap="1" wp14:anchorId="65FF83D7" wp14:editId="2BEE0F8D">
                <wp:simplePos x="0" y="0"/>
                <wp:positionH relativeFrom="page">
                  <wp:posOffset>1811200</wp:posOffset>
                </wp:positionH>
                <wp:positionV relativeFrom="paragraph">
                  <wp:posOffset>747323</wp:posOffset>
                </wp:positionV>
                <wp:extent cx="310515" cy="265430"/>
                <wp:effectExtent l="0" t="0" r="0" b="1270"/>
                <wp:wrapNone/>
                <wp:docPr id="564" name="Text Box 564"/>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721ECA0B" w14:textId="71E56AA3" w:rsidR="00557C1D" w:rsidRPr="00F5628F" w:rsidRDefault="00557C1D" w:rsidP="00557C1D">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F83D7" id="Text Box 564" o:spid="_x0000_s1116" type="#_x0000_t202" style="position:absolute;margin-left:142.6pt;margin-top:58.85pt;width:24.45pt;height:20.9pt;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" filled="f" stroked="f" strokeweight=".5pt">
                <v:textbox>
                  <w:txbxContent>
                    <w:p w14:paraId="721ECA0B" w14:textId="71E56AA3" w:rsidR="00557C1D" w:rsidRPr="00F5628F" w:rsidRDefault="00557C1D" w:rsidP="00557C1D">
                      <w:pPr>
                        <w:rPr>
                          <w:b/>
                          <w:bCs/>
                          <w:color w:val="FF0000"/>
                        </w:rPr>
                      </w:pPr>
                      <w:r>
                        <w:rPr>
                          <w:b/>
                          <w:bCs/>
                          <w:color w:val="FF0000"/>
                        </w:rPr>
                        <w:t>2</w:t>
                      </w:r>
                    </w:p>
                  </w:txbxContent>
                </v:textbox>
                <w10:wrap anchorx="page"/>
              </v:shape>
            </w:pict>
          </mc:Fallback>
        </mc:AlternateContent>
      </w:r>
      <w:r w:rsidR="00557C1D">
        <w:rPr>
          <w:noProof/>
        </w:rPr>
        <mc:AlternateContent>
          <mc:Choice Requires="wps">
            <w:drawing>
              <wp:anchor distT="0" distB="0" distL="114300" distR="114300" simplePos="0" relativeHeight="251869184" behindDoc="0" locked="0" layoutInCell="1" allowOverlap="1" wp14:anchorId="4DFC3E10" wp14:editId="54088A20">
                <wp:simplePos x="0" y="0"/>
                <wp:positionH relativeFrom="page">
                  <wp:posOffset>3251572</wp:posOffset>
                </wp:positionH>
                <wp:positionV relativeFrom="paragraph">
                  <wp:posOffset>557375</wp:posOffset>
                </wp:positionV>
                <wp:extent cx="310515" cy="265430"/>
                <wp:effectExtent l="0" t="0" r="0" b="1270"/>
                <wp:wrapNone/>
                <wp:docPr id="563" name="Text Box 563"/>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6416208D" w14:textId="77777777" w:rsidR="00557C1D" w:rsidRPr="00F5628F" w:rsidRDefault="00557C1D" w:rsidP="00557C1D">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C3E10" id="Text Box 563" o:spid="_x0000_s1117" type="#_x0000_t202" style="position:absolute;margin-left:256.05pt;margin-top:43.9pt;width:24.45pt;height:20.9pt;z-index:2518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" filled="f" stroked="f" strokeweight=".5pt">
                <v:textbox>
                  <w:txbxContent>
                    <w:p w14:paraId="6416208D" w14:textId="77777777" w:rsidR="00557C1D" w:rsidRPr="00F5628F" w:rsidRDefault="00557C1D" w:rsidP="00557C1D">
                      <w:pPr>
                        <w:rPr>
                          <w:b/>
                          <w:bCs/>
                          <w:color w:val="FF0000"/>
                        </w:rPr>
                      </w:pPr>
                      <w:r>
                        <w:rPr>
                          <w:b/>
                          <w:bCs/>
                          <w:color w:val="FF0000"/>
                        </w:rPr>
                        <w:t>1</w:t>
                      </w:r>
                    </w:p>
                  </w:txbxContent>
                </v:textbox>
                <w10:wrap anchorx="page"/>
              </v:shape>
            </w:pict>
          </mc:Fallback>
        </mc:AlternateContent>
      </w:r>
      <w:r w:rsidR="009C1E14" w:rsidRPr="009C1E14">
        <w:rPr>
          <w:noProof/>
        </w:rPr>
        <w:drawing>
          <wp:inline distT="0" distB="0" distL="0" distR="0" wp14:anchorId="4BCB1C47" wp14:editId="151FCDFB">
            <wp:extent cx="6210935" cy="449707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0935" cy="4497070"/>
                    </a:xfrm>
                    <a:prstGeom prst="rect">
                      <a:avLst/>
                    </a:prstGeom>
                  </pic:spPr>
                </pic:pic>
              </a:graphicData>
            </a:graphic>
          </wp:inline>
        </w:drawing>
      </w:r>
    </w:p>
    <w:p w14:paraId="43044B5A" w14:textId="53202E7D" w:rsidR="009C1E14" w:rsidRDefault="009C1E14" w:rsidP="009C1E14">
      <w:pPr>
        <w:jc w:val="center"/>
        <w:rPr>
          <w:sz w:val="22"/>
        </w:rPr>
      </w:pPr>
      <w:r w:rsidRPr="007F64E1">
        <w:rPr>
          <w:sz w:val="22"/>
        </w:rPr>
        <w:t xml:space="preserve">Figure </w:t>
      </w:r>
      <w:r>
        <w:rPr>
          <w:sz w:val="22"/>
        </w:rPr>
        <w:t>5.</w:t>
      </w:r>
      <w:r w:rsidR="0024285C">
        <w:rPr>
          <w:sz w:val="22"/>
        </w:rPr>
        <w:t>5</w:t>
      </w:r>
      <w:r>
        <w:rPr>
          <w:sz w:val="22"/>
        </w:rPr>
        <w:t>. Request leave</w:t>
      </w:r>
    </w:p>
    <w:p w14:paraId="71660C3C" w14:textId="77777777" w:rsidR="009C1E14" w:rsidRDefault="009C1E14" w:rsidP="009C1E14">
      <w:pPr>
        <w:jc w:val="center"/>
        <w:rPr>
          <w:sz w:val="22"/>
        </w:rPr>
      </w:pPr>
    </w:p>
    <w:tbl>
      <w:tblPr>
        <w:tblStyle w:val="TableGridLight"/>
        <w:tblW w:w="0" w:type="auto"/>
        <w:tblLook w:val="04A0" w:firstRow="1" w:lastRow="0" w:firstColumn="1" w:lastColumn="0" w:noHBand="0" w:noVBand="1"/>
      </w:tblPr>
      <w:tblGrid>
        <w:gridCol w:w="2969"/>
        <w:gridCol w:w="6660"/>
      </w:tblGrid>
      <w:tr w:rsidR="009C1E14" w14:paraId="3FAAC2DA" w14:textId="77777777" w:rsidTr="008277CE">
        <w:trPr>
          <w:trHeight w:val="450"/>
        </w:trPr>
        <w:tc>
          <w:tcPr>
            <w:tcW w:w="2972" w:type="dxa"/>
            <w:shd w:val="clear" w:color="auto" w:fill="60C5E8" w:themeFill="accent5"/>
            <w:vAlign w:val="center"/>
          </w:tcPr>
          <w:p w14:paraId="7E9DE9E1" w14:textId="77777777" w:rsidR="009C1E14" w:rsidRPr="00F5628F" w:rsidRDefault="009C1E14" w:rsidP="008277CE">
            <w:pPr>
              <w:tabs>
                <w:tab w:val="left" w:pos="8069"/>
              </w:tabs>
              <w:jc w:val="center"/>
              <w:rPr>
                <w:b/>
                <w:bCs/>
              </w:rPr>
            </w:pPr>
            <w:r w:rsidRPr="00F5628F">
              <w:rPr>
                <w:b/>
                <w:bCs/>
              </w:rPr>
              <w:t>Operation No.</w:t>
            </w:r>
          </w:p>
        </w:tc>
        <w:tc>
          <w:tcPr>
            <w:tcW w:w="6662" w:type="dxa"/>
            <w:shd w:val="clear" w:color="auto" w:fill="60C5E8" w:themeFill="accent5"/>
            <w:vAlign w:val="center"/>
          </w:tcPr>
          <w:p w14:paraId="0B225886" w14:textId="77777777" w:rsidR="009C1E14" w:rsidRPr="00F5628F" w:rsidRDefault="009C1E14" w:rsidP="008277CE">
            <w:pPr>
              <w:tabs>
                <w:tab w:val="left" w:pos="8069"/>
              </w:tabs>
              <w:jc w:val="center"/>
              <w:rPr>
                <w:b/>
                <w:bCs/>
              </w:rPr>
            </w:pPr>
            <w:r w:rsidRPr="00F5628F">
              <w:rPr>
                <w:b/>
                <w:bCs/>
              </w:rPr>
              <w:t>Description</w:t>
            </w:r>
          </w:p>
        </w:tc>
      </w:tr>
      <w:tr w:rsidR="009C1E14" w14:paraId="325583AF" w14:textId="77777777" w:rsidTr="008277CE">
        <w:trPr>
          <w:trHeight w:val="419"/>
        </w:trPr>
        <w:tc>
          <w:tcPr>
            <w:tcW w:w="2972" w:type="dxa"/>
            <w:vAlign w:val="center"/>
          </w:tcPr>
          <w:p w14:paraId="15020B8D" w14:textId="77777777" w:rsidR="009C1E14" w:rsidRDefault="009C1E14" w:rsidP="008277CE">
            <w:pPr>
              <w:tabs>
                <w:tab w:val="left" w:pos="8069"/>
              </w:tabs>
              <w:jc w:val="center"/>
            </w:pPr>
            <w:r>
              <w:t>1</w:t>
            </w:r>
          </w:p>
        </w:tc>
        <w:tc>
          <w:tcPr>
            <w:tcW w:w="6662" w:type="dxa"/>
            <w:vAlign w:val="center"/>
          </w:tcPr>
          <w:p w14:paraId="0A81D859" w14:textId="77777777" w:rsidR="009C1E14" w:rsidRPr="002B54ED" w:rsidRDefault="009C1E14" w:rsidP="008277CE">
            <w:pPr>
              <w:tabs>
                <w:tab w:val="left" w:pos="8069"/>
              </w:tabs>
              <w:spacing w:line="360" w:lineRule="auto"/>
              <w:rPr>
                <w:szCs w:val="26"/>
              </w:rPr>
            </w:pPr>
            <w:r>
              <w:rPr>
                <w:szCs w:val="26"/>
              </w:rPr>
              <w:t>Search request by employee’s name.</w:t>
            </w:r>
          </w:p>
        </w:tc>
      </w:tr>
      <w:tr w:rsidR="009C1E14" w14:paraId="410A9777" w14:textId="77777777" w:rsidTr="008277CE">
        <w:trPr>
          <w:trHeight w:val="353"/>
        </w:trPr>
        <w:tc>
          <w:tcPr>
            <w:tcW w:w="2972" w:type="dxa"/>
            <w:vAlign w:val="center"/>
          </w:tcPr>
          <w:p w14:paraId="15A990A4" w14:textId="77777777" w:rsidR="009C1E14" w:rsidRDefault="009C1E14" w:rsidP="008277CE">
            <w:pPr>
              <w:tabs>
                <w:tab w:val="left" w:pos="8069"/>
              </w:tabs>
              <w:jc w:val="center"/>
            </w:pPr>
            <w:r>
              <w:t>2</w:t>
            </w:r>
          </w:p>
        </w:tc>
        <w:tc>
          <w:tcPr>
            <w:tcW w:w="6662" w:type="dxa"/>
            <w:vAlign w:val="center"/>
          </w:tcPr>
          <w:p w14:paraId="251EA2AB" w14:textId="77777777" w:rsidR="009C1E14" w:rsidRDefault="009C1E14" w:rsidP="008277CE">
            <w:pPr>
              <w:spacing w:after="160" w:line="360" w:lineRule="auto"/>
              <w:rPr>
                <w:szCs w:val="26"/>
              </w:rPr>
            </w:pPr>
            <w:r>
              <w:rPr>
                <w:szCs w:val="26"/>
              </w:rPr>
              <w:t>Sort request by status:</w:t>
            </w:r>
          </w:p>
          <w:p w14:paraId="4E7299EB" w14:textId="2804D14A" w:rsidR="009C1E14" w:rsidRPr="00BA0621" w:rsidRDefault="009C1E14" w:rsidP="009C1E14">
            <w:pPr>
              <w:pStyle w:val="ListParagraph"/>
              <w:numPr>
                <w:ilvl w:val="0"/>
                <w:numId w:val="27"/>
              </w:numPr>
              <w:spacing w:after="160" w:line="360" w:lineRule="auto"/>
              <w:rPr>
                <w:szCs w:val="26"/>
              </w:rPr>
            </w:pPr>
            <w:r w:rsidRPr="00BA0621">
              <w:rPr>
                <w:szCs w:val="26"/>
              </w:rPr>
              <w:t>C</w:t>
            </w:r>
            <w:r>
              <w:rPr>
                <w:szCs w:val="26"/>
              </w:rPr>
              <w:t>ancel:</w:t>
            </w:r>
            <w:r w:rsidR="00A117DE">
              <w:t xml:space="preserve"> </w:t>
            </w:r>
            <w:r w:rsidR="00A117DE" w:rsidRPr="00A117DE">
              <w:rPr>
                <w:szCs w:val="26"/>
              </w:rPr>
              <w:t>admin canceled the request</w:t>
            </w:r>
          </w:p>
          <w:p w14:paraId="1D87AE4E" w14:textId="5BDDCFB5" w:rsidR="009C1E14" w:rsidRDefault="009C1E14" w:rsidP="009C1E14">
            <w:pPr>
              <w:pStyle w:val="ListParagraph"/>
              <w:numPr>
                <w:ilvl w:val="0"/>
                <w:numId w:val="27"/>
              </w:numPr>
              <w:spacing w:after="160" w:line="360" w:lineRule="auto"/>
              <w:rPr>
                <w:szCs w:val="26"/>
              </w:rPr>
            </w:pPr>
            <w:r>
              <w:rPr>
                <w:szCs w:val="26"/>
              </w:rPr>
              <w:t xml:space="preserve">Complete: </w:t>
            </w:r>
            <w:r w:rsidRPr="009C1E14">
              <w:rPr>
                <w:szCs w:val="26"/>
              </w:rPr>
              <w:t>request has been accepted</w:t>
            </w:r>
            <w:r>
              <w:rPr>
                <w:szCs w:val="26"/>
              </w:rPr>
              <w:t>.</w:t>
            </w:r>
          </w:p>
          <w:p w14:paraId="050D67A2" w14:textId="77777777" w:rsidR="00066E64" w:rsidRDefault="00A117DE" w:rsidP="00066E64">
            <w:pPr>
              <w:pStyle w:val="ListParagraph"/>
              <w:numPr>
                <w:ilvl w:val="0"/>
                <w:numId w:val="27"/>
              </w:numPr>
              <w:spacing w:after="160" w:line="360" w:lineRule="auto"/>
              <w:rPr>
                <w:szCs w:val="26"/>
              </w:rPr>
            </w:pPr>
            <w:r>
              <w:rPr>
                <w:szCs w:val="26"/>
              </w:rPr>
              <w:t>New request: n</w:t>
            </w:r>
            <w:r w:rsidRPr="00A117DE">
              <w:rPr>
                <w:szCs w:val="26"/>
              </w:rPr>
              <w:t>ew request created</w:t>
            </w:r>
            <w:r>
              <w:rPr>
                <w:szCs w:val="26"/>
              </w:rPr>
              <w:t>.</w:t>
            </w:r>
          </w:p>
          <w:p w14:paraId="727FE2E5" w14:textId="77777777" w:rsidR="00066E64" w:rsidRDefault="00A117DE" w:rsidP="00066E64">
            <w:pPr>
              <w:pStyle w:val="ListParagraph"/>
              <w:numPr>
                <w:ilvl w:val="0"/>
                <w:numId w:val="27"/>
              </w:numPr>
              <w:spacing w:after="160" w:line="360" w:lineRule="auto"/>
              <w:rPr>
                <w:szCs w:val="26"/>
              </w:rPr>
            </w:pPr>
            <w:r w:rsidRPr="00066E64">
              <w:rPr>
                <w:szCs w:val="26"/>
              </w:rPr>
              <w:lastRenderedPageBreak/>
              <w:t xml:space="preserve">Waiting update calendar: </w:t>
            </w:r>
            <w:r w:rsidR="00066E64" w:rsidRPr="00066E64">
              <w:rPr>
                <w:szCs w:val="26"/>
              </w:rPr>
              <w:t xml:space="preserve">After </w:t>
            </w:r>
            <w:r w:rsidR="00066E64">
              <w:rPr>
                <w:szCs w:val="26"/>
              </w:rPr>
              <w:t>HR</w:t>
            </w:r>
            <w:r w:rsidR="00066E64" w:rsidRPr="00066E64">
              <w:rPr>
                <w:szCs w:val="26"/>
              </w:rPr>
              <w:t xml:space="preserve"> updates the employee's</w:t>
            </w:r>
            <w:r w:rsidR="00066E64">
              <w:rPr>
                <w:szCs w:val="26"/>
              </w:rPr>
              <w:t xml:space="preserve"> leave</w:t>
            </w:r>
            <w:r w:rsidR="00066E64" w:rsidRPr="00066E64">
              <w:rPr>
                <w:szCs w:val="26"/>
              </w:rPr>
              <w:t>, the information is sent back to the</w:t>
            </w:r>
            <w:r w:rsidR="00066E64">
              <w:rPr>
                <w:szCs w:val="26"/>
              </w:rPr>
              <w:t xml:space="preserve"> </w:t>
            </w:r>
            <w:r w:rsidR="00066E64" w:rsidRPr="00066E64">
              <w:rPr>
                <w:szCs w:val="26"/>
              </w:rPr>
              <w:t>admin to update on the system.</w:t>
            </w:r>
          </w:p>
          <w:p w14:paraId="7936A952" w14:textId="33FFAC40" w:rsidR="009C1E14" w:rsidRPr="00066E64" w:rsidRDefault="009C1E14" w:rsidP="00066E64">
            <w:pPr>
              <w:spacing w:after="160" w:line="360" w:lineRule="auto"/>
              <w:ind w:left="360"/>
              <w:jc w:val="center"/>
              <w:rPr>
                <w:szCs w:val="26"/>
              </w:rPr>
            </w:pPr>
            <w:r>
              <w:rPr>
                <w:noProof/>
              </w:rPr>
              <w:drawing>
                <wp:inline distT="0" distB="0" distL="0" distR="0" wp14:anchorId="33AD7F1F" wp14:editId="21F29464">
                  <wp:extent cx="1694908" cy="1337094"/>
                  <wp:effectExtent l="0" t="0" r="63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0695" t="18765" r="56803" b="63702"/>
                          <a:stretch/>
                        </pic:blipFill>
                        <pic:spPr bwMode="auto">
                          <a:xfrm>
                            <a:off x="0" y="0"/>
                            <a:ext cx="1701578" cy="1342356"/>
                          </a:xfrm>
                          <a:prstGeom prst="rect">
                            <a:avLst/>
                          </a:prstGeom>
                          <a:ln>
                            <a:noFill/>
                          </a:ln>
                          <a:extLst>
                            <a:ext uri="{53640926-AAD7-44D8-BBD7-CCE9431645EC}">
                              <a14:shadowObscured xmlns:a14="http://schemas.microsoft.com/office/drawing/2010/main"/>
                            </a:ext>
                          </a:extLst>
                        </pic:spPr>
                      </pic:pic>
                    </a:graphicData>
                  </a:graphic>
                </wp:inline>
              </w:drawing>
            </w:r>
          </w:p>
        </w:tc>
      </w:tr>
      <w:tr w:rsidR="009C1E14" w14:paraId="17398468" w14:textId="77777777" w:rsidTr="008277CE">
        <w:trPr>
          <w:trHeight w:val="353"/>
        </w:trPr>
        <w:tc>
          <w:tcPr>
            <w:tcW w:w="2972" w:type="dxa"/>
            <w:vAlign w:val="center"/>
          </w:tcPr>
          <w:p w14:paraId="4E6180A1" w14:textId="77777777" w:rsidR="009C1E14" w:rsidRDefault="009C1E14" w:rsidP="008277CE">
            <w:pPr>
              <w:tabs>
                <w:tab w:val="left" w:pos="8069"/>
              </w:tabs>
              <w:jc w:val="center"/>
            </w:pPr>
            <w:r>
              <w:lastRenderedPageBreak/>
              <w:t>3</w:t>
            </w:r>
          </w:p>
        </w:tc>
        <w:tc>
          <w:tcPr>
            <w:tcW w:w="6662" w:type="dxa"/>
            <w:vAlign w:val="center"/>
          </w:tcPr>
          <w:p w14:paraId="609D3B07" w14:textId="77777777" w:rsidR="0055449F" w:rsidRDefault="0055449F" w:rsidP="0055449F">
            <w:pPr>
              <w:spacing w:after="160" w:line="360" w:lineRule="auto"/>
              <w:rPr>
                <w:szCs w:val="26"/>
              </w:rPr>
            </w:pPr>
            <w:r w:rsidRPr="0055449F">
              <w:rPr>
                <w:szCs w:val="26"/>
              </w:rPr>
              <w:t>Sort by request sends both to admin or HR.</w:t>
            </w:r>
          </w:p>
          <w:p w14:paraId="7A1F20C8" w14:textId="0243082C" w:rsidR="009C1E14" w:rsidRDefault="00A117DE" w:rsidP="0055449F">
            <w:pPr>
              <w:spacing w:after="160" w:line="360" w:lineRule="auto"/>
              <w:jc w:val="center"/>
              <w:rPr>
                <w:szCs w:val="26"/>
              </w:rPr>
            </w:pPr>
            <w:r>
              <w:rPr>
                <w:noProof/>
              </w:rPr>
              <w:drawing>
                <wp:inline distT="0" distB="0" distL="0" distR="0" wp14:anchorId="6A5F90A0" wp14:editId="6F3C4AD9">
                  <wp:extent cx="1296318" cy="983412"/>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5973" t="18518" r="45971" b="70617"/>
                          <a:stretch/>
                        </pic:blipFill>
                        <pic:spPr bwMode="auto">
                          <a:xfrm>
                            <a:off x="0" y="0"/>
                            <a:ext cx="1306908" cy="991446"/>
                          </a:xfrm>
                          <a:prstGeom prst="rect">
                            <a:avLst/>
                          </a:prstGeom>
                          <a:ln>
                            <a:noFill/>
                          </a:ln>
                          <a:extLst>
                            <a:ext uri="{53640926-AAD7-44D8-BBD7-CCE9431645EC}">
                              <a14:shadowObscured xmlns:a14="http://schemas.microsoft.com/office/drawing/2010/main"/>
                            </a:ext>
                          </a:extLst>
                        </pic:spPr>
                      </pic:pic>
                    </a:graphicData>
                  </a:graphic>
                </wp:inline>
              </w:drawing>
            </w:r>
          </w:p>
        </w:tc>
      </w:tr>
      <w:tr w:rsidR="009C1E14" w14:paraId="616D92FA" w14:textId="77777777" w:rsidTr="008277CE">
        <w:trPr>
          <w:trHeight w:val="353"/>
        </w:trPr>
        <w:tc>
          <w:tcPr>
            <w:tcW w:w="2972" w:type="dxa"/>
            <w:vAlign w:val="center"/>
          </w:tcPr>
          <w:p w14:paraId="1499450D" w14:textId="77777777" w:rsidR="009C1E14" w:rsidRDefault="009C1E14" w:rsidP="008277CE">
            <w:pPr>
              <w:tabs>
                <w:tab w:val="left" w:pos="8069"/>
              </w:tabs>
              <w:jc w:val="center"/>
            </w:pPr>
            <w:r>
              <w:t>4</w:t>
            </w:r>
          </w:p>
        </w:tc>
        <w:tc>
          <w:tcPr>
            <w:tcW w:w="6662" w:type="dxa"/>
            <w:vAlign w:val="center"/>
          </w:tcPr>
          <w:p w14:paraId="6781E1AE" w14:textId="7D08325F" w:rsidR="00F05E74" w:rsidRDefault="00F05E74" w:rsidP="008277CE">
            <w:pPr>
              <w:spacing w:after="160" w:line="360" w:lineRule="auto"/>
              <w:rPr>
                <w:szCs w:val="26"/>
              </w:rPr>
            </w:pPr>
            <w:r>
              <w:rPr>
                <w:szCs w:val="26"/>
              </w:rPr>
              <w:t>If status of request is: New request, this action box will display with 2 options:</w:t>
            </w:r>
          </w:p>
          <w:p w14:paraId="3E815AF3" w14:textId="15983843" w:rsidR="00F05E74" w:rsidRPr="00F05E74" w:rsidRDefault="00F05E74" w:rsidP="00F05E74">
            <w:pPr>
              <w:pStyle w:val="ListParagraph"/>
              <w:numPr>
                <w:ilvl w:val="0"/>
                <w:numId w:val="28"/>
              </w:numPr>
              <w:spacing w:after="160" w:line="360" w:lineRule="auto"/>
              <w:rPr>
                <w:szCs w:val="26"/>
              </w:rPr>
            </w:pPr>
            <w:r w:rsidRPr="00F05E74">
              <w:rPr>
                <w:szCs w:val="26"/>
              </w:rPr>
              <w:t>Confirm and escalate to HR</w:t>
            </w:r>
            <w:r>
              <w:rPr>
                <w:szCs w:val="26"/>
              </w:rPr>
              <w:t xml:space="preserve">: send request’s info to HR department to update </w:t>
            </w:r>
            <w:r w:rsidR="00066E64">
              <w:rPr>
                <w:szCs w:val="26"/>
              </w:rPr>
              <w:t>employee’s leave.</w:t>
            </w:r>
          </w:p>
          <w:p w14:paraId="216B2A6F" w14:textId="1B004B77" w:rsidR="00F05E74" w:rsidRPr="00F05E74" w:rsidRDefault="00F05E74" w:rsidP="00F05E74">
            <w:pPr>
              <w:pStyle w:val="ListParagraph"/>
              <w:numPr>
                <w:ilvl w:val="0"/>
                <w:numId w:val="28"/>
              </w:numPr>
              <w:spacing w:after="160" w:line="360" w:lineRule="auto"/>
              <w:rPr>
                <w:szCs w:val="26"/>
              </w:rPr>
            </w:pPr>
            <w:r w:rsidRPr="00F05E74">
              <w:rPr>
                <w:szCs w:val="26"/>
              </w:rPr>
              <w:t>Reject this request</w:t>
            </w:r>
          </w:p>
          <w:p w14:paraId="7C2CF9E4" w14:textId="2A9357E7" w:rsidR="00A117DE" w:rsidRDefault="00A117DE" w:rsidP="008277CE">
            <w:pPr>
              <w:spacing w:after="160" w:line="360" w:lineRule="auto"/>
              <w:rPr>
                <w:szCs w:val="26"/>
              </w:rPr>
            </w:pPr>
            <w:r>
              <w:rPr>
                <w:noProof/>
              </w:rPr>
              <w:drawing>
                <wp:inline distT="0" distB="0" distL="0" distR="0" wp14:anchorId="730003FC" wp14:editId="62A5D62D">
                  <wp:extent cx="3240877" cy="854015"/>
                  <wp:effectExtent l="0" t="0" r="0" b="381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62778" t="42715" r="16660" b="47653"/>
                          <a:stretch/>
                        </pic:blipFill>
                        <pic:spPr bwMode="auto">
                          <a:xfrm>
                            <a:off x="0" y="0"/>
                            <a:ext cx="3270410" cy="861797"/>
                          </a:xfrm>
                          <a:prstGeom prst="rect">
                            <a:avLst/>
                          </a:prstGeom>
                          <a:ln>
                            <a:noFill/>
                          </a:ln>
                          <a:extLst>
                            <a:ext uri="{53640926-AAD7-44D8-BBD7-CCE9431645EC}">
                              <a14:shadowObscured xmlns:a14="http://schemas.microsoft.com/office/drawing/2010/main"/>
                            </a:ext>
                          </a:extLst>
                        </pic:spPr>
                      </pic:pic>
                    </a:graphicData>
                  </a:graphic>
                </wp:inline>
              </w:drawing>
            </w:r>
          </w:p>
          <w:p w14:paraId="76415ECE" w14:textId="755BD9C3" w:rsidR="00F05E74" w:rsidRDefault="00F05E74" w:rsidP="00F05E74">
            <w:pPr>
              <w:spacing w:after="160" w:line="360" w:lineRule="auto"/>
              <w:rPr>
                <w:szCs w:val="26"/>
              </w:rPr>
            </w:pPr>
            <w:r>
              <w:rPr>
                <w:szCs w:val="26"/>
              </w:rPr>
              <w:t>If status of request is: Waiting update calendar, this action box will display with 2 options:</w:t>
            </w:r>
          </w:p>
          <w:p w14:paraId="5FBDFD42" w14:textId="19E161BA" w:rsidR="00066E64" w:rsidRPr="00066E64" w:rsidRDefault="00066E64" w:rsidP="00066E64">
            <w:pPr>
              <w:pStyle w:val="ListParagraph"/>
              <w:numPr>
                <w:ilvl w:val="0"/>
                <w:numId w:val="29"/>
              </w:numPr>
              <w:spacing w:after="160" w:line="360" w:lineRule="auto"/>
              <w:rPr>
                <w:szCs w:val="26"/>
              </w:rPr>
            </w:pPr>
            <w:r w:rsidRPr="00066E64">
              <w:rPr>
                <w:szCs w:val="26"/>
              </w:rPr>
              <w:t>Waiting update calendar</w:t>
            </w:r>
            <w:r w:rsidR="00A51CF9">
              <w:rPr>
                <w:szCs w:val="26"/>
              </w:rPr>
              <w:t>: HR</w:t>
            </w:r>
            <w:r w:rsidR="00A51CF9" w:rsidRPr="00A51CF9">
              <w:rPr>
                <w:szCs w:val="26"/>
              </w:rPr>
              <w:t xml:space="preserve"> has updated the </w:t>
            </w:r>
            <w:r w:rsidR="00A51CF9">
              <w:rPr>
                <w:szCs w:val="26"/>
              </w:rPr>
              <w:t xml:space="preserve">employee’s leave </w:t>
            </w:r>
            <w:r w:rsidR="00A51CF9" w:rsidRPr="00A51CF9">
              <w:rPr>
                <w:szCs w:val="26"/>
              </w:rPr>
              <w:t>and wait for admin to update the work schedule</w:t>
            </w:r>
            <w:r w:rsidR="00A51CF9">
              <w:rPr>
                <w:szCs w:val="26"/>
              </w:rPr>
              <w:t>.</w:t>
            </w:r>
          </w:p>
          <w:p w14:paraId="20AC9D14" w14:textId="1124E53B" w:rsidR="00066E64" w:rsidRPr="00066E64" w:rsidRDefault="00066E64" w:rsidP="00066E64">
            <w:pPr>
              <w:pStyle w:val="ListParagraph"/>
              <w:numPr>
                <w:ilvl w:val="0"/>
                <w:numId w:val="29"/>
              </w:numPr>
              <w:spacing w:after="160" w:line="360" w:lineRule="auto"/>
              <w:rPr>
                <w:szCs w:val="26"/>
              </w:rPr>
            </w:pPr>
            <w:r w:rsidRPr="00066E64">
              <w:rPr>
                <w:szCs w:val="26"/>
              </w:rPr>
              <w:lastRenderedPageBreak/>
              <w:t>Update in calendar</w:t>
            </w:r>
            <w:r w:rsidR="00A51CF9">
              <w:rPr>
                <w:szCs w:val="26"/>
              </w:rPr>
              <w:t xml:space="preserve">: </w:t>
            </w:r>
            <w:r w:rsidR="00A51CF9" w:rsidRPr="00A51CF9">
              <w:rPr>
                <w:szCs w:val="26"/>
              </w:rPr>
              <w:t>admin updates the working schedule</w:t>
            </w:r>
            <w:r w:rsidR="00A51CF9">
              <w:rPr>
                <w:szCs w:val="26"/>
              </w:rPr>
              <w:t>.</w:t>
            </w:r>
          </w:p>
          <w:p w14:paraId="6F386452" w14:textId="547DE238" w:rsidR="009C1E14" w:rsidRPr="000326A8" w:rsidRDefault="00F05E74" w:rsidP="00705CF2">
            <w:pPr>
              <w:spacing w:after="160" w:line="360" w:lineRule="auto"/>
              <w:jc w:val="center"/>
              <w:rPr>
                <w:szCs w:val="26"/>
              </w:rPr>
            </w:pPr>
            <w:r>
              <w:rPr>
                <w:noProof/>
              </w:rPr>
              <w:drawing>
                <wp:inline distT="0" distB="0" distL="0" distR="0" wp14:anchorId="7BE03CB5" wp14:editId="6485D34E">
                  <wp:extent cx="3088257" cy="834054"/>
                  <wp:effectExtent l="0" t="0" r="0" b="444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61806" t="42715" r="19160" b="48147"/>
                          <a:stretch/>
                        </pic:blipFill>
                        <pic:spPr bwMode="auto">
                          <a:xfrm>
                            <a:off x="0" y="0"/>
                            <a:ext cx="3132154" cy="845909"/>
                          </a:xfrm>
                          <a:prstGeom prst="rect">
                            <a:avLst/>
                          </a:prstGeom>
                          <a:ln>
                            <a:noFill/>
                          </a:ln>
                          <a:extLst>
                            <a:ext uri="{53640926-AAD7-44D8-BBD7-CCE9431645EC}">
                              <a14:shadowObscured xmlns:a14="http://schemas.microsoft.com/office/drawing/2010/main"/>
                            </a:ext>
                          </a:extLst>
                        </pic:spPr>
                      </pic:pic>
                    </a:graphicData>
                  </a:graphic>
                </wp:inline>
              </w:drawing>
            </w:r>
          </w:p>
        </w:tc>
      </w:tr>
      <w:tr w:rsidR="009C1E14" w14:paraId="5DC955E8" w14:textId="77777777" w:rsidTr="008277CE">
        <w:trPr>
          <w:trHeight w:val="353"/>
        </w:trPr>
        <w:tc>
          <w:tcPr>
            <w:tcW w:w="2972" w:type="dxa"/>
            <w:vAlign w:val="center"/>
          </w:tcPr>
          <w:p w14:paraId="43AC5DF5" w14:textId="7582BB7E" w:rsidR="009C1E14" w:rsidRDefault="009C1E14" w:rsidP="008277CE">
            <w:pPr>
              <w:tabs>
                <w:tab w:val="left" w:pos="8069"/>
              </w:tabs>
              <w:jc w:val="center"/>
            </w:pPr>
            <w:r>
              <w:lastRenderedPageBreak/>
              <w:t>5</w:t>
            </w:r>
          </w:p>
        </w:tc>
        <w:tc>
          <w:tcPr>
            <w:tcW w:w="6662" w:type="dxa"/>
            <w:vAlign w:val="center"/>
          </w:tcPr>
          <w:p w14:paraId="49CAF881" w14:textId="6F70225C" w:rsidR="000B74E2" w:rsidRDefault="000B74E2" w:rsidP="008277CE">
            <w:pPr>
              <w:spacing w:after="160" w:line="360" w:lineRule="auto"/>
              <w:rPr>
                <w:szCs w:val="26"/>
              </w:rPr>
            </w:pPr>
            <w:r>
              <w:rPr>
                <w:szCs w:val="26"/>
              </w:rPr>
              <w:t>When action “</w:t>
            </w:r>
            <w:r w:rsidRPr="00F05E74">
              <w:rPr>
                <w:szCs w:val="26"/>
              </w:rPr>
              <w:t>Confirm and escalate to HR</w:t>
            </w:r>
            <w:r>
              <w:rPr>
                <w:szCs w:val="26"/>
              </w:rPr>
              <w:t>” has been selected, t</w:t>
            </w:r>
            <w:r w:rsidRPr="000B74E2">
              <w:rPr>
                <w:szCs w:val="26"/>
              </w:rPr>
              <w:t>he names of the employees of the HR department will appear for the admin to choose to send information</w:t>
            </w:r>
            <w:r>
              <w:rPr>
                <w:szCs w:val="26"/>
              </w:rPr>
              <w:t>.</w:t>
            </w:r>
          </w:p>
          <w:p w14:paraId="05C7D1D4" w14:textId="1F2BCD00" w:rsidR="009C1E14" w:rsidRDefault="000B74E2" w:rsidP="008277CE">
            <w:pPr>
              <w:spacing w:after="160" w:line="360" w:lineRule="auto"/>
              <w:jc w:val="center"/>
              <w:rPr>
                <w:szCs w:val="26"/>
              </w:rPr>
            </w:pPr>
            <w:r>
              <w:rPr>
                <w:noProof/>
              </w:rPr>
              <w:drawing>
                <wp:inline distT="0" distB="0" distL="0" distR="0" wp14:anchorId="6E642A9A" wp14:editId="13C3393A">
                  <wp:extent cx="2201199" cy="1190445"/>
                  <wp:effectExtent l="0" t="0" r="889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0001" t="41728" r="16387" b="45185"/>
                          <a:stretch/>
                        </pic:blipFill>
                        <pic:spPr bwMode="auto">
                          <a:xfrm>
                            <a:off x="0" y="0"/>
                            <a:ext cx="2220962" cy="1201133"/>
                          </a:xfrm>
                          <a:prstGeom prst="rect">
                            <a:avLst/>
                          </a:prstGeom>
                          <a:ln>
                            <a:noFill/>
                          </a:ln>
                          <a:extLst>
                            <a:ext uri="{53640926-AAD7-44D8-BBD7-CCE9431645EC}">
                              <a14:shadowObscured xmlns:a14="http://schemas.microsoft.com/office/drawing/2010/main"/>
                            </a:ext>
                          </a:extLst>
                        </pic:spPr>
                      </pic:pic>
                    </a:graphicData>
                  </a:graphic>
                </wp:inline>
              </w:drawing>
            </w:r>
          </w:p>
        </w:tc>
      </w:tr>
      <w:tr w:rsidR="009C1E14" w14:paraId="633F7CE2" w14:textId="77777777" w:rsidTr="008277CE">
        <w:trPr>
          <w:trHeight w:val="353"/>
        </w:trPr>
        <w:tc>
          <w:tcPr>
            <w:tcW w:w="2972" w:type="dxa"/>
            <w:vAlign w:val="center"/>
          </w:tcPr>
          <w:p w14:paraId="0FF17F59" w14:textId="77777777" w:rsidR="009C1E14" w:rsidRDefault="009C1E14" w:rsidP="008277CE">
            <w:pPr>
              <w:tabs>
                <w:tab w:val="left" w:pos="8069"/>
              </w:tabs>
              <w:jc w:val="center"/>
            </w:pPr>
            <w:r>
              <w:t>6</w:t>
            </w:r>
          </w:p>
        </w:tc>
        <w:tc>
          <w:tcPr>
            <w:tcW w:w="6662" w:type="dxa"/>
            <w:vAlign w:val="center"/>
          </w:tcPr>
          <w:p w14:paraId="3EAF398C" w14:textId="56EBB493" w:rsidR="009C1E14" w:rsidRPr="00594CE2" w:rsidRDefault="000B74E2" w:rsidP="008277CE">
            <w:pPr>
              <w:spacing w:after="160" w:line="276" w:lineRule="auto"/>
              <w:rPr>
                <w:szCs w:val="26"/>
              </w:rPr>
            </w:pPr>
            <w:r w:rsidRPr="000B74E2">
              <w:rPr>
                <w:szCs w:val="26"/>
              </w:rPr>
              <w:t>Click on button No.6 to accept an action for request</w:t>
            </w:r>
            <w:r>
              <w:rPr>
                <w:szCs w:val="26"/>
              </w:rPr>
              <w:t>.</w:t>
            </w:r>
          </w:p>
        </w:tc>
      </w:tr>
      <w:tr w:rsidR="000B74E2" w14:paraId="2E93887E" w14:textId="77777777" w:rsidTr="008277CE">
        <w:trPr>
          <w:trHeight w:val="353"/>
        </w:trPr>
        <w:tc>
          <w:tcPr>
            <w:tcW w:w="2972" w:type="dxa"/>
            <w:vAlign w:val="center"/>
          </w:tcPr>
          <w:p w14:paraId="4E9C6F51" w14:textId="6CE80AF5" w:rsidR="000B74E2" w:rsidRDefault="000B74E2" w:rsidP="008277CE">
            <w:pPr>
              <w:tabs>
                <w:tab w:val="left" w:pos="8069"/>
              </w:tabs>
              <w:jc w:val="center"/>
            </w:pPr>
            <w:r>
              <w:t>7</w:t>
            </w:r>
          </w:p>
        </w:tc>
        <w:tc>
          <w:tcPr>
            <w:tcW w:w="6662" w:type="dxa"/>
            <w:vAlign w:val="center"/>
          </w:tcPr>
          <w:p w14:paraId="1A608636" w14:textId="6452EFFF" w:rsidR="00705CF2" w:rsidRPr="00705CF2" w:rsidRDefault="00705CF2" w:rsidP="00705CF2">
            <w:pPr>
              <w:spacing w:after="160"/>
              <w:rPr>
                <w:szCs w:val="26"/>
              </w:rPr>
            </w:pPr>
            <w:r w:rsidRPr="00705CF2">
              <w:rPr>
                <w:szCs w:val="26"/>
              </w:rPr>
              <w:t>Right-click to go to the homepage to review the employee’s work calendar.</w:t>
            </w:r>
          </w:p>
          <w:p w14:paraId="62674373" w14:textId="3C73B706" w:rsidR="000B74E2" w:rsidRPr="000B74E2" w:rsidRDefault="000B74E2" w:rsidP="000B74E2">
            <w:pPr>
              <w:spacing w:after="160"/>
              <w:jc w:val="center"/>
              <w:rPr>
                <w:szCs w:val="26"/>
              </w:rPr>
            </w:pPr>
            <w:r>
              <w:rPr>
                <w:noProof/>
              </w:rPr>
              <w:drawing>
                <wp:inline distT="0" distB="0" distL="0" distR="0" wp14:anchorId="276D83E4" wp14:editId="2F69972C">
                  <wp:extent cx="2690146" cy="69874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63195" t="52591" r="15410" b="37530"/>
                          <a:stretch/>
                        </pic:blipFill>
                        <pic:spPr bwMode="auto">
                          <a:xfrm>
                            <a:off x="0" y="0"/>
                            <a:ext cx="2738688" cy="7113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FF7A7C" w14:textId="1CF95A42" w:rsidR="001A6197" w:rsidRDefault="001A6197" w:rsidP="003C0D9A"/>
    <w:p w14:paraId="6C50DEDD" w14:textId="564CA11A" w:rsidR="00705CF2" w:rsidRDefault="007A79E0">
      <w:pPr>
        <w:pStyle w:val="Heading2"/>
        <w:framePr w:hSpace="0" w:wrap="auto" w:vAnchor="margin" w:hAnchor="text" w:yAlign="inline"/>
      </w:pPr>
      <w:bookmarkStart w:id="151" w:name="_Toc84412636"/>
      <w:bookmarkStart w:id="152" w:name="_Toc84515362"/>
      <w:r>
        <w:t>7</w:t>
      </w:r>
      <w:r w:rsidR="00705CF2">
        <w:t>. REPORT</w:t>
      </w:r>
      <w:bookmarkEnd w:id="151"/>
      <w:bookmarkEnd w:id="152"/>
    </w:p>
    <w:p w14:paraId="681AA5BD" w14:textId="7BF97D15" w:rsidR="00705CF2" w:rsidRDefault="007A79E0" w:rsidP="008037EB">
      <w:pPr>
        <w:pStyle w:val="Heading3"/>
        <w:spacing w:line="360" w:lineRule="auto"/>
      </w:pPr>
      <w:bookmarkStart w:id="153" w:name="_Toc84412637"/>
      <w:bookmarkStart w:id="154" w:name="_Toc84515363"/>
      <w:r>
        <w:t>7</w:t>
      </w:r>
      <w:r w:rsidR="00705CF2">
        <w:t xml:space="preserve">.1. </w:t>
      </w:r>
      <w:r w:rsidR="00705CF2" w:rsidRPr="00D07F6C">
        <w:t>Description</w:t>
      </w:r>
      <w:bookmarkEnd w:id="153"/>
      <w:bookmarkEnd w:id="154"/>
    </w:p>
    <w:p w14:paraId="68962188" w14:textId="77777777" w:rsidR="00BD1BE5" w:rsidRDefault="00BD1BE5" w:rsidP="008037EB">
      <w:pPr>
        <w:spacing w:line="360" w:lineRule="auto"/>
      </w:pPr>
      <w:r>
        <w:t xml:space="preserve">The report will statistics all information related to employee timekeeping monthly. There is 3 type of reports: </w:t>
      </w:r>
    </w:p>
    <w:p w14:paraId="62915AB6" w14:textId="628A17AF" w:rsidR="00BD1BE5" w:rsidRDefault="00BD1BE5" w:rsidP="004E56BA">
      <w:pPr>
        <w:pStyle w:val="ListParagraph"/>
        <w:numPr>
          <w:ilvl w:val="0"/>
          <w:numId w:val="31"/>
        </w:numPr>
        <w:spacing w:line="360" w:lineRule="auto"/>
      </w:pPr>
      <w:r>
        <w:t>Attendance monthly report:</w:t>
      </w:r>
      <w:r w:rsidR="004E56BA">
        <w:t xml:space="preserve"> </w:t>
      </w:r>
      <w:r w:rsidR="004E56BA" w:rsidRPr="004E56BA">
        <w:t>Summarize monthly working days of employees such as total working days, total tardy days, total overtime days, etc.</w:t>
      </w:r>
    </w:p>
    <w:p w14:paraId="7D51DF11" w14:textId="337C50EE" w:rsidR="00BD1BE5" w:rsidRDefault="00BD1BE5" w:rsidP="004E56BA">
      <w:pPr>
        <w:pStyle w:val="ListParagraph"/>
        <w:numPr>
          <w:ilvl w:val="0"/>
          <w:numId w:val="31"/>
        </w:numPr>
        <w:spacing w:line="360" w:lineRule="auto"/>
      </w:pPr>
      <w:r>
        <w:t>Employee's detail report:</w:t>
      </w:r>
      <w:r w:rsidR="004E56BA">
        <w:t xml:space="preserve"> </w:t>
      </w:r>
      <w:r w:rsidR="004E56BA" w:rsidRPr="004E56BA">
        <w:t>Summarize each employee's attendance day by day such as specific time to go to work every day, reason for being late, etc.</w:t>
      </w:r>
    </w:p>
    <w:p w14:paraId="1D223C79" w14:textId="09B191E7" w:rsidR="00705CF2" w:rsidRDefault="00BD1BE5" w:rsidP="00705CF2">
      <w:pPr>
        <w:pStyle w:val="ListParagraph"/>
        <w:numPr>
          <w:ilvl w:val="0"/>
          <w:numId w:val="31"/>
        </w:numPr>
        <w:spacing w:line="360" w:lineRule="auto"/>
      </w:pPr>
      <w:r>
        <w:t>Attendance monthly detail report:</w:t>
      </w:r>
      <w:r w:rsidR="004E56BA">
        <w:t xml:space="preserve"> </w:t>
      </w:r>
      <w:r w:rsidR="004E56BA" w:rsidRPr="004E56BA">
        <w:t>Summarize details of all employees' working time in a month such as</w:t>
      </w:r>
      <w:r w:rsidR="004E56BA">
        <w:t xml:space="preserve"> check-in time</w:t>
      </w:r>
      <w:r w:rsidR="004E56BA" w:rsidRPr="004E56BA">
        <w:t xml:space="preserve">, </w:t>
      </w:r>
      <w:r w:rsidR="004E56BA">
        <w:t>check-out time</w:t>
      </w:r>
      <w:r w:rsidR="004E56BA" w:rsidRPr="004E56BA">
        <w:t>. et</w:t>
      </w:r>
      <w:r w:rsidR="004E56BA">
        <w:t>c</w:t>
      </w:r>
    </w:p>
    <w:p w14:paraId="77A25CE0" w14:textId="1391ABAE" w:rsidR="00705CF2" w:rsidRDefault="007A79E0" w:rsidP="00705CF2">
      <w:pPr>
        <w:pStyle w:val="Heading3"/>
      </w:pPr>
      <w:bookmarkStart w:id="155" w:name="_Toc84412638"/>
      <w:bookmarkStart w:id="156" w:name="_Toc84515364"/>
      <w:r>
        <w:lastRenderedPageBreak/>
        <w:t>7</w:t>
      </w:r>
      <w:r w:rsidR="00705CF2">
        <w:t>.2. Design and operation</w:t>
      </w:r>
      <w:bookmarkEnd w:id="155"/>
      <w:bookmarkEnd w:id="156"/>
    </w:p>
    <w:p w14:paraId="6420A1FE" w14:textId="354AB7A6" w:rsidR="004E56BA" w:rsidRDefault="00F75FDD" w:rsidP="004E56BA">
      <w:r>
        <w:rPr>
          <w:noProof/>
        </w:rPr>
        <mc:AlternateContent>
          <mc:Choice Requires="wps">
            <w:drawing>
              <wp:anchor distT="0" distB="0" distL="114300" distR="114300" simplePos="0" relativeHeight="251885568" behindDoc="0" locked="0" layoutInCell="1" allowOverlap="1" wp14:anchorId="33C21731" wp14:editId="7C15F4FC">
                <wp:simplePos x="0" y="0"/>
                <wp:positionH relativeFrom="column">
                  <wp:posOffset>-100966</wp:posOffset>
                </wp:positionH>
                <wp:positionV relativeFrom="paragraph">
                  <wp:posOffset>1852930</wp:posOffset>
                </wp:positionV>
                <wp:extent cx="188595" cy="176530"/>
                <wp:effectExtent l="0" t="0" r="78105" b="52070"/>
                <wp:wrapNone/>
                <wp:docPr id="621" name="Straight Arrow Connector 621"/>
                <wp:cNvGraphicFramePr/>
                <a:graphic xmlns:a="http://schemas.openxmlformats.org/drawingml/2006/main">
                  <a:graphicData uri="http://schemas.microsoft.com/office/word/2010/wordprocessingShape">
                    <wps:wsp>
                      <wps:cNvCnPr/>
                      <wps:spPr>
                        <a:xfrm>
                          <a:off x="0" y="0"/>
                          <a:ext cx="188595" cy="1765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612F3" id="Straight Arrow Connector 621" o:spid="_x0000_s1026" type="#_x0000_t32" style="position:absolute;margin-left:-7.95pt;margin-top:145.9pt;width:14.85pt;height:13.9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" strokecolor="red">
                <v:stroke endarrow="block"/>
              </v:shape>
            </w:pict>
          </mc:Fallback>
        </mc:AlternateContent>
      </w:r>
      <w:r w:rsidR="0072477C">
        <w:rPr>
          <w:noProof/>
        </w:rPr>
        <mc:AlternateContent>
          <mc:Choice Requires="wps">
            <w:drawing>
              <wp:anchor distT="0" distB="0" distL="114300" distR="114300" simplePos="0" relativeHeight="251900928" behindDoc="0" locked="0" layoutInCell="1" allowOverlap="1" wp14:anchorId="32C44826" wp14:editId="29408326">
                <wp:simplePos x="0" y="0"/>
                <wp:positionH relativeFrom="page">
                  <wp:posOffset>4571652</wp:posOffset>
                </wp:positionH>
                <wp:positionV relativeFrom="paragraph">
                  <wp:posOffset>709906</wp:posOffset>
                </wp:positionV>
                <wp:extent cx="310515" cy="265430"/>
                <wp:effectExtent l="0" t="0" r="0" b="1270"/>
                <wp:wrapNone/>
                <wp:docPr id="629" name="Text Box 629"/>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5ECEF343" w14:textId="7257EBD1" w:rsidR="0072477C" w:rsidRPr="00F5628F" w:rsidRDefault="0072477C" w:rsidP="0072477C">
                            <w:pP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44826" id="Text Box 629" o:spid="_x0000_s1118" type="#_x0000_t202" style="position:absolute;margin-left:359.95pt;margin-top:55.9pt;width:24.45pt;height:20.9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" filled="f" stroked="f" strokeweight=".5pt">
                <v:textbox>
                  <w:txbxContent>
                    <w:p w14:paraId="5ECEF343" w14:textId="7257EBD1" w:rsidR="0072477C" w:rsidRPr="00F5628F" w:rsidRDefault="0072477C" w:rsidP="0072477C">
                      <w:pPr>
                        <w:rPr>
                          <w:b/>
                          <w:bCs/>
                          <w:color w:val="FF0000"/>
                        </w:rPr>
                      </w:pPr>
                      <w:r>
                        <w:rPr>
                          <w:b/>
                          <w:bCs/>
                          <w:color w:val="FF0000"/>
                        </w:rPr>
                        <w:t>6</w:t>
                      </w:r>
                    </w:p>
                  </w:txbxContent>
                </v:textbox>
                <w10:wrap anchorx="page"/>
              </v:shape>
            </w:pict>
          </mc:Fallback>
        </mc:AlternateContent>
      </w:r>
      <w:r w:rsidR="0072477C">
        <w:rPr>
          <w:noProof/>
        </w:rPr>
        <mc:AlternateContent>
          <mc:Choice Requires="wps">
            <w:drawing>
              <wp:anchor distT="0" distB="0" distL="114300" distR="114300" simplePos="0" relativeHeight="251898880" behindDoc="0" locked="0" layoutInCell="1" allowOverlap="1" wp14:anchorId="13EC42AA" wp14:editId="7D8B1C3F">
                <wp:simplePos x="0" y="0"/>
                <wp:positionH relativeFrom="column">
                  <wp:posOffset>1358876</wp:posOffset>
                </wp:positionH>
                <wp:positionV relativeFrom="paragraph">
                  <wp:posOffset>794204</wp:posOffset>
                </wp:positionV>
                <wp:extent cx="2536166" cy="139461"/>
                <wp:effectExtent l="0" t="0" r="17145" b="13335"/>
                <wp:wrapNone/>
                <wp:docPr id="628" name="Text Box 628"/>
                <wp:cNvGraphicFramePr/>
                <a:graphic xmlns:a="http://schemas.openxmlformats.org/drawingml/2006/main">
                  <a:graphicData uri="http://schemas.microsoft.com/office/word/2010/wordprocessingShape">
                    <wps:wsp>
                      <wps:cNvSpPr txBox="1"/>
                      <wps:spPr>
                        <a:xfrm>
                          <a:off x="0" y="0"/>
                          <a:ext cx="2536166" cy="139461"/>
                        </a:xfrm>
                        <a:prstGeom prst="rect">
                          <a:avLst/>
                        </a:prstGeom>
                        <a:noFill/>
                        <a:ln w="6350">
                          <a:solidFill>
                            <a:srgbClr val="FF0000"/>
                          </a:solidFill>
                        </a:ln>
                      </wps:spPr>
                      <wps:txbx>
                        <w:txbxContent>
                          <w:p w14:paraId="5F9BA496" w14:textId="77777777" w:rsidR="0072477C" w:rsidRDefault="00724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C42AA" id="Text Box 628" o:spid="_x0000_s1119" type="#_x0000_t202" style="position:absolute;margin-left:107pt;margin-top:62.55pt;width:199.7pt;height:11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" filled="f" strokecolor="red" strokeweight=".5pt">
                <v:textbox>
                  <w:txbxContent>
                    <w:p w14:paraId="5F9BA496" w14:textId="77777777" w:rsidR="0072477C" w:rsidRDefault="0072477C"/>
                  </w:txbxContent>
                </v:textbox>
              </v:shape>
            </w:pict>
          </mc:Fallback>
        </mc:AlternateContent>
      </w:r>
      <w:r w:rsidR="0072477C">
        <w:rPr>
          <w:noProof/>
        </w:rPr>
        <mc:AlternateContent>
          <mc:Choice Requires="wps">
            <w:drawing>
              <wp:anchor distT="0" distB="0" distL="114300" distR="114300" simplePos="0" relativeHeight="251897856" behindDoc="0" locked="0" layoutInCell="1" allowOverlap="1" wp14:anchorId="10532A60" wp14:editId="377D1E45">
                <wp:simplePos x="0" y="0"/>
                <wp:positionH relativeFrom="page">
                  <wp:posOffset>6383200</wp:posOffset>
                </wp:positionH>
                <wp:positionV relativeFrom="paragraph">
                  <wp:posOffset>4186351</wp:posOffset>
                </wp:positionV>
                <wp:extent cx="310515" cy="265430"/>
                <wp:effectExtent l="0" t="0" r="0" b="1270"/>
                <wp:wrapNone/>
                <wp:docPr id="627" name="Text Box 62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2DF92CB8" w14:textId="375505FD" w:rsidR="0072477C" w:rsidRPr="00F5628F" w:rsidRDefault="0072477C" w:rsidP="0072477C">
                            <w:pPr>
                              <w:rPr>
                                <w:b/>
                                <w:bCs/>
                                <w:color w:val="FF0000"/>
                              </w:rPr>
                            </w:pPr>
                            <w:r>
                              <w:rPr>
                                <w:b/>
                                <w:bCs/>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32A60" id="Text Box 627" o:spid="_x0000_s1120" type="#_x0000_t202" style="position:absolute;margin-left:502.6pt;margin-top:329.65pt;width:24.45pt;height:20.9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" filled="f" stroked="f" strokeweight=".5pt">
                <v:textbox>
                  <w:txbxContent>
                    <w:p w14:paraId="2DF92CB8" w14:textId="375505FD" w:rsidR="0072477C" w:rsidRPr="00F5628F" w:rsidRDefault="0072477C" w:rsidP="0072477C">
                      <w:pPr>
                        <w:rPr>
                          <w:b/>
                          <w:bCs/>
                          <w:color w:val="FF0000"/>
                        </w:rPr>
                      </w:pPr>
                      <w:r>
                        <w:rPr>
                          <w:b/>
                          <w:bCs/>
                          <w:color w:val="FF0000"/>
                        </w:rPr>
                        <w:t>7</w:t>
                      </w:r>
                    </w:p>
                  </w:txbxContent>
                </v:textbox>
                <w10:wrap anchorx="page"/>
              </v:shape>
            </w:pict>
          </mc:Fallback>
        </mc:AlternateContent>
      </w:r>
      <w:r w:rsidR="0072477C">
        <w:rPr>
          <w:noProof/>
        </w:rPr>
        <mc:AlternateContent>
          <mc:Choice Requires="wps">
            <w:drawing>
              <wp:anchor distT="0" distB="0" distL="114300" distR="114300" simplePos="0" relativeHeight="251895808" behindDoc="0" locked="0" layoutInCell="1" allowOverlap="1" wp14:anchorId="443E78A6" wp14:editId="21176F21">
                <wp:simplePos x="0" y="0"/>
                <wp:positionH relativeFrom="page">
                  <wp:posOffset>1923343</wp:posOffset>
                </wp:positionH>
                <wp:positionV relativeFrom="paragraph">
                  <wp:posOffset>856555</wp:posOffset>
                </wp:positionV>
                <wp:extent cx="310515" cy="265430"/>
                <wp:effectExtent l="0" t="0" r="0" b="1270"/>
                <wp:wrapNone/>
                <wp:docPr id="626" name="Text Box 626"/>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69E8B9EA" w14:textId="294D542C" w:rsidR="0072477C" w:rsidRPr="00F5628F" w:rsidRDefault="0072477C" w:rsidP="0072477C">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E78A6" id="Text Box 626" o:spid="_x0000_s1121" type="#_x0000_t202" style="position:absolute;margin-left:151.45pt;margin-top:67.45pt;width:24.45pt;height:20.9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" filled="f" stroked="f" strokeweight=".5pt">
                <v:textbox>
                  <w:txbxContent>
                    <w:p w14:paraId="69E8B9EA" w14:textId="294D542C" w:rsidR="0072477C" w:rsidRPr="00F5628F" w:rsidRDefault="0072477C" w:rsidP="0072477C">
                      <w:pPr>
                        <w:rPr>
                          <w:b/>
                          <w:bCs/>
                          <w:color w:val="FF0000"/>
                        </w:rPr>
                      </w:pPr>
                      <w:r>
                        <w:rPr>
                          <w:b/>
                          <w:bCs/>
                          <w:color w:val="FF0000"/>
                        </w:rPr>
                        <w:t>5</w:t>
                      </w:r>
                    </w:p>
                  </w:txbxContent>
                </v:textbox>
                <w10:wrap anchorx="page"/>
              </v:shape>
            </w:pict>
          </mc:Fallback>
        </mc:AlternateContent>
      </w:r>
      <w:r w:rsidR="0072477C">
        <w:rPr>
          <w:noProof/>
        </w:rPr>
        <mc:AlternateContent>
          <mc:Choice Requires="wps">
            <w:drawing>
              <wp:anchor distT="0" distB="0" distL="114300" distR="114300" simplePos="0" relativeHeight="251893760" behindDoc="0" locked="0" layoutInCell="1" allowOverlap="1" wp14:anchorId="41CB463A" wp14:editId="30E4769D">
                <wp:simplePos x="0" y="0"/>
                <wp:positionH relativeFrom="page">
                  <wp:posOffset>3269064</wp:posOffset>
                </wp:positionH>
                <wp:positionV relativeFrom="paragraph">
                  <wp:posOffset>528751</wp:posOffset>
                </wp:positionV>
                <wp:extent cx="310515" cy="265430"/>
                <wp:effectExtent l="0" t="0" r="0" b="1270"/>
                <wp:wrapNone/>
                <wp:docPr id="625" name="Text Box 625"/>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005B5E4" w14:textId="737D8791" w:rsidR="0072477C" w:rsidRPr="00F5628F" w:rsidRDefault="0072477C" w:rsidP="0072477C">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B463A" id="Text Box 625" o:spid="_x0000_s1122" type="#_x0000_t202" style="position:absolute;margin-left:257.4pt;margin-top:41.65pt;width:24.45pt;height:20.9pt;z-index:2518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" filled="f" stroked="f" strokeweight=".5pt">
                <v:textbox>
                  <w:txbxContent>
                    <w:p w14:paraId="1005B5E4" w14:textId="737D8791" w:rsidR="0072477C" w:rsidRPr="00F5628F" w:rsidRDefault="0072477C" w:rsidP="0072477C">
                      <w:pPr>
                        <w:rPr>
                          <w:b/>
                          <w:bCs/>
                          <w:color w:val="FF0000"/>
                        </w:rPr>
                      </w:pPr>
                      <w:r>
                        <w:rPr>
                          <w:b/>
                          <w:bCs/>
                          <w:color w:val="FF0000"/>
                        </w:rPr>
                        <w:t>4</w:t>
                      </w:r>
                    </w:p>
                  </w:txbxContent>
                </v:textbox>
                <w10:wrap anchorx="page"/>
              </v:shape>
            </w:pict>
          </mc:Fallback>
        </mc:AlternateContent>
      </w:r>
      <w:r w:rsidR="0072477C">
        <w:rPr>
          <w:noProof/>
        </w:rPr>
        <mc:AlternateContent>
          <mc:Choice Requires="wps">
            <w:drawing>
              <wp:anchor distT="0" distB="0" distL="114300" distR="114300" simplePos="0" relativeHeight="251891712" behindDoc="0" locked="0" layoutInCell="1" allowOverlap="1" wp14:anchorId="5BF87FF1" wp14:editId="6DA83E90">
                <wp:simplePos x="0" y="0"/>
                <wp:positionH relativeFrom="page">
                  <wp:align>center</wp:align>
                </wp:positionH>
                <wp:positionV relativeFrom="paragraph">
                  <wp:posOffset>192321</wp:posOffset>
                </wp:positionV>
                <wp:extent cx="310515" cy="265430"/>
                <wp:effectExtent l="0" t="0" r="0" b="1270"/>
                <wp:wrapNone/>
                <wp:docPr id="624" name="Text Box 624"/>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67DBBF6E" w14:textId="25AD17FC" w:rsidR="0072477C" w:rsidRPr="00F5628F" w:rsidRDefault="0072477C" w:rsidP="0072477C">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87FF1" id="Text Box 624" o:spid="_x0000_s1123" type="#_x0000_t202" style="position:absolute;margin-left:0;margin-top:15.15pt;width:24.45pt;height:20.9pt;z-index:2518917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" filled="f" stroked="f" strokeweight=".5pt">
                <v:textbox>
                  <w:txbxContent>
                    <w:p w14:paraId="67DBBF6E" w14:textId="25AD17FC" w:rsidR="0072477C" w:rsidRPr="00F5628F" w:rsidRDefault="0072477C" w:rsidP="0072477C">
                      <w:pPr>
                        <w:rPr>
                          <w:b/>
                          <w:bCs/>
                          <w:color w:val="FF0000"/>
                        </w:rPr>
                      </w:pPr>
                      <w:r>
                        <w:rPr>
                          <w:b/>
                          <w:bCs/>
                          <w:color w:val="FF0000"/>
                        </w:rPr>
                        <w:t>3</w:t>
                      </w:r>
                    </w:p>
                  </w:txbxContent>
                </v:textbox>
                <w10:wrap anchorx="page"/>
              </v:shape>
            </w:pict>
          </mc:Fallback>
        </mc:AlternateContent>
      </w:r>
      <w:r w:rsidR="0072477C">
        <w:rPr>
          <w:noProof/>
        </w:rPr>
        <mc:AlternateContent>
          <mc:Choice Requires="wps">
            <w:drawing>
              <wp:anchor distT="0" distB="0" distL="114300" distR="114300" simplePos="0" relativeHeight="251889664" behindDoc="0" locked="0" layoutInCell="1" allowOverlap="1" wp14:anchorId="7D90F899" wp14:editId="3F156CCC">
                <wp:simplePos x="0" y="0"/>
                <wp:positionH relativeFrom="page">
                  <wp:posOffset>2682468</wp:posOffset>
                </wp:positionH>
                <wp:positionV relativeFrom="paragraph">
                  <wp:posOffset>192321</wp:posOffset>
                </wp:positionV>
                <wp:extent cx="310515" cy="265430"/>
                <wp:effectExtent l="0" t="0" r="0" b="1270"/>
                <wp:wrapNone/>
                <wp:docPr id="623" name="Text Box 623"/>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7484FFA6" w14:textId="5630A06D" w:rsidR="0072477C" w:rsidRPr="00F5628F" w:rsidRDefault="0072477C" w:rsidP="0072477C">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0F899" id="Text Box 623" o:spid="_x0000_s1124" type="#_x0000_t202" style="position:absolute;margin-left:211.2pt;margin-top:15.15pt;width:24.45pt;height:20.9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" filled="f" stroked="f" strokeweight=".5pt">
                <v:textbox>
                  <w:txbxContent>
                    <w:p w14:paraId="7484FFA6" w14:textId="5630A06D" w:rsidR="0072477C" w:rsidRPr="00F5628F" w:rsidRDefault="0072477C" w:rsidP="0072477C">
                      <w:pPr>
                        <w:rPr>
                          <w:b/>
                          <w:bCs/>
                          <w:color w:val="FF0000"/>
                        </w:rPr>
                      </w:pPr>
                      <w:r>
                        <w:rPr>
                          <w:b/>
                          <w:bCs/>
                          <w:color w:val="FF0000"/>
                        </w:rPr>
                        <w:t>2</w:t>
                      </w:r>
                    </w:p>
                  </w:txbxContent>
                </v:textbox>
                <w10:wrap anchorx="page"/>
              </v:shape>
            </w:pict>
          </mc:Fallback>
        </mc:AlternateContent>
      </w:r>
      <w:r w:rsidR="0072477C">
        <w:rPr>
          <w:noProof/>
        </w:rPr>
        <mc:AlternateContent>
          <mc:Choice Requires="wps">
            <w:drawing>
              <wp:anchor distT="0" distB="0" distL="114300" distR="114300" simplePos="0" relativeHeight="251887616" behindDoc="0" locked="0" layoutInCell="1" allowOverlap="1" wp14:anchorId="3EE40532" wp14:editId="00C63FC8">
                <wp:simplePos x="0" y="0"/>
                <wp:positionH relativeFrom="page">
                  <wp:posOffset>1811199</wp:posOffset>
                </wp:positionH>
                <wp:positionV relativeFrom="paragraph">
                  <wp:posOffset>218200</wp:posOffset>
                </wp:positionV>
                <wp:extent cx="310515" cy="265430"/>
                <wp:effectExtent l="0" t="0" r="0" b="1270"/>
                <wp:wrapNone/>
                <wp:docPr id="622" name="Text Box 622"/>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A3DEF9B" w14:textId="77777777" w:rsidR="0072477C" w:rsidRPr="00F5628F" w:rsidRDefault="0072477C" w:rsidP="0072477C">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40532" id="Text Box 622" o:spid="_x0000_s1125" type="#_x0000_t202" style="position:absolute;margin-left:142.6pt;margin-top:17.2pt;width:24.45pt;height:20.9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" filled="f" stroked="f" strokeweight=".5pt">
                <v:textbox>
                  <w:txbxContent>
                    <w:p w14:paraId="1A3DEF9B" w14:textId="77777777" w:rsidR="0072477C" w:rsidRPr="00F5628F" w:rsidRDefault="0072477C" w:rsidP="0072477C">
                      <w:pPr>
                        <w:rPr>
                          <w:b/>
                          <w:bCs/>
                          <w:color w:val="FF0000"/>
                        </w:rPr>
                      </w:pPr>
                      <w:r>
                        <w:rPr>
                          <w:b/>
                          <w:bCs/>
                          <w:color w:val="FF0000"/>
                        </w:rPr>
                        <w:t>1</w:t>
                      </w:r>
                    </w:p>
                  </w:txbxContent>
                </v:textbox>
                <w10:wrap anchorx="page"/>
              </v:shape>
            </w:pict>
          </mc:Fallback>
        </mc:AlternateContent>
      </w:r>
      <w:r w:rsidR="0072477C">
        <w:rPr>
          <w:noProof/>
        </w:rPr>
        <mc:AlternateContent>
          <mc:Choice Requires="wps">
            <w:drawing>
              <wp:anchor distT="0" distB="0" distL="114300" distR="114300" simplePos="0" relativeHeight="251883520" behindDoc="0" locked="0" layoutInCell="1" allowOverlap="1" wp14:anchorId="710FDEB5" wp14:editId="73AB1853">
                <wp:simplePos x="0" y="0"/>
                <wp:positionH relativeFrom="column">
                  <wp:posOffset>-548269</wp:posOffset>
                </wp:positionH>
                <wp:positionV relativeFrom="paragraph">
                  <wp:posOffset>1649634</wp:posOffset>
                </wp:positionV>
                <wp:extent cx="724619" cy="301924"/>
                <wp:effectExtent l="0" t="0" r="0" b="3175"/>
                <wp:wrapNone/>
                <wp:docPr id="620" name="Text Box 620"/>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32456405" w14:textId="77777777" w:rsidR="0072477C" w:rsidRPr="007F64E1" w:rsidRDefault="0072477C" w:rsidP="0072477C">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0FDEB5" id="Text Box 620" o:spid="_x0000_s1126" type="#_x0000_t202" style="position:absolute;margin-left:-43.15pt;margin-top:129.9pt;width:57.05pt;height:23.7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" filled="f" stroked="f" strokeweight=".5pt">
                <v:textbox>
                  <w:txbxContent>
                    <w:p w14:paraId="32456405" w14:textId="77777777" w:rsidR="0072477C" w:rsidRPr="007F64E1" w:rsidRDefault="0072477C" w:rsidP="0072477C">
                      <w:pPr>
                        <w:rPr>
                          <w:color w:val="FF0000"/>
                          <w:sz w:val="20"/>
                          <w:szCs w:val="20"/>
                        </w:rPr>
                      </w:pPr>
                      <w:r w:rsidRPr="007F64E1">
                        <w:rPr>
                          <w:color w:val="FF0000"/>
                          <w:sz w:val="20"/>
                          <w:szCs w:val="20"/>
                        </w:rPr>
                        <w:t>Click here</w:t>
                      </w:r>
                    </w:p>
                  </w:txbxContent>
                </v:textbox>
              </v:shape>
            </w:pict>
          </mc:Fallback>
        </mc:AlternateContent>
      </w:r>
      <w:r w:rsidR="004E56BA" w:rsidRPr="004E56BA">
        <w:rPr>
          <w:noProof/>
        </w:rPr>
        <w:drawing>
          <wp:inline distT="0" distB="0" distL="0" distR="0" wp14:anchorId="756E15B4" wp14:editId="13F55218">
            <wp:extent cx="6210935" cy="450850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10935" cy="4508500"/>
                    </a:xfrm>
                    <a:prstGeom prst="rect">
                      <a:avLst/>
                    </a:prstGeom>
                  </pic:spPr>
                </pic:pic>
              </a:graphicData>
            </a:graphic>
          </wp:inline>
        </w:drawing>
      </w:r>
    </w:p>
    <w:p w14:paraId="17577E21" w14:textId="52FFE654" w:rsidR="004E56BA" w:rsidRDefault="004E56BA" w:rsidP="004E56BA">
      <w:pPr>
        <w:jc w:val="center"/>
        <w:rPr>
          <w:sz w:val="22"/>
        </w:rPr>
      </w:pPr>
      <w:r w:rsidRPr="007F64E1">
        <w:rPr>
          <w:sz w:val="22"/>
        </w:rPr>
        <w:t xml:space="preserve">Figure </w:t>
      </w:r>
      <w:r w:rsidR="0024285C">
        <w:rPr>
          <w:sz w:val="22"/>
        </w:rPr>
        <w:t>5.6</w:t>
      </w:r>
      <w:r>
        <w:rPr>
          <w:sz w:val="22"/>
        </w:rPr>
        <w:t xml:space="preserve">. </w:t>
      </w:r>
      <w:r w:rsidRPr="004E56BA">
        <w:rPr>
          <w:sz w:val="22"/>
        </w:rPr>
        <w:t>Create attenda</w:t>
      </w:r>
      <w:r w:rsidR="005409DC">
        <w:rPr>
          <w:sz w:val="22"/>
        </w:rPr>
        <w:t>n</w:t>
      </w:r>
      <w:r w:rsidRPr="004E56BA">
        <w:rPr>
          <w:sz w:val="22"/>
        </w:rPr>
        <w:t>ce monthly report</w:t>
      </w:r>
    </w:p>
    <w:p w14:paraId="42AF305C" w14:textId="55DF0253" w:rsidR="004E56BA" w:rsidRDefault="004E56BA" w:rsidP="004E56BA">
      <w:pPr>
        <w:rPr>
          <w:sz w:val="22"/>
        </w:rPr>
      </w:pPr>
    </w:p>
    <w:p w14:paraId="6769203D" w14:textId="77777777" w:rsidR="004E56BA" w:rsidRPr="004E56BA" w:rsidRDefault="004E56BA" w:rsidP="004E56BA">
      <w:pPr>
        <w:rPr>
          <w:szCs w:val="26"/>
        </w:rPr>
      </w:pPr>
    </w:p>
    <w:tbl>
      <w:tblPr>
        <w:tblStyle w:val="TableGridLight"/>
        <w:tblW w:w="0" w:type="auto"/>
        <w:tblLook w:val="04A0" w:firstRow="1" w:lastRow="0" w:firstColumn="1" w:lastColumn="0" w:noHBand="0" w:noVBand="1"/>
      </w:tblPr>
      <w:tblGrid>
        <w:gridCol w:w="2971"/>
        <w:gridCol w:w="6658"/>
      </w:tblGrid>
      <w:tr w:rsidR="0072477C" w14:paraId="6EFF9DA7" w14:textId="77777777" w:rsidTr="008277CE">
        <w:trPr>
          <w:trHeight w:val="450"/>
        </w:trPr>
        <w:tc>
          <w:tcPr>
            <w:tcW w:w="2972" w:type="dxa"/>
            <w:shd w:val="clear" w:color="auto" w:fill="60C5E8" w:themeFill="accent5"/>
            <w:vAlign w:val="center"/>
          </w:tcPr>
          <w:p w14:paraId="7C4F1BDB" w14:textId="77777777" w:rsidR="0072477C" w:rsidRPr="00F5628F" w:rsidRDefault="0072477C" w:rsidP="008277CE">
            <w:pPr>
              <w:tabs>
                <w:tab w:val="left" w:pos="8069"/>
              </w:tabs>
              <w:jc w:val="center"/>
              <w:rPr>
                <w:b/>
                <w:bCs/>
              </w:rPr>
            </w:pPr>
            <w:r w:rsidRPr="00F5628F">
              <w:rPr>
                <w:b/>
                <w:bCs/>
              </w:rPr>
              <w:t>Operation No.</w:t>
            </w:r>
          </w:p>
        </w:tc>
        <w:tc>
          <w:tcPr>
            <w:tcW w:w="6662" w:type="dxa"/>
            <w:shd w:val="clear" w:color="auto" w:fill="60C5E8" w:themeFill="accent5"/>
            <w:vAlign w:val="center"/>
          </w:tcPr>
          <w:p w14:paraId="01ECA842" w14:textId="77777777" w:rsidR="0072477C" w:rsidRPr="00F5628F" w:rsidRDefault="0072477C" w:rsidP="008277CE">
            <w:pPr>
              <w:tabs>
                <w:tab w:val="left" w:pos="8069"/>
              </w:tabs>
              <w:jc w:val="center"/>
              <w:rPr>
                <w:b/>
                <w:bCs/>
              </w:rPr>
            </w:pPr>
            <w:r w:rsidRPr="00F5628F">
              <w:rPr>
                <w:b/>
                <w:bCs/>
              </w:rPr>
              <w:t>Description</w:t>
            </w:r>
          </w:p>
        </w:tc>
      </w:tr>
      <w:tr w:rsidR="0072477C" w14:paraId="46A7CC2B" w14:textId="77777777" w:rsidTr="008277CE">
        <w:trPr>
          <w:trHeight w:val="419"/>
        </w:trPr>
        <w:tc>
          <w:tcPr>
            <w:tcW w:w="2972" w:type="dxa"/>
            <w:vAlign w:val="center"/>
          </w:tcPr>
          <w:p w14:paraId="5F4FF9EB" w14:textId="77777777" w:rsidR="0072477C" w:rsidRDefault="0072477C" w:rsidP="008277CE">
            <w:pPr>
              <w:tabs>
                <w:tab w:val="left" w:pos="8069"/>
              </w:tabs>
              <w:jc w:val="center"/>
            </w:pPr>
            <w:r>
              <w:t>1</w:t>
            </w:r>
          </w:p>
        </w:tc>
        <w:tc>
          <w:tcPr>
            <w:tcW w:w="6662" w:type="dxa"/>
            <w:vAlign w:val="center"/>
          </w:tcPr>
          <w:p w14:paraId="1A338CA8" w14:textId="282B158C" w:rsidR="0072477C" w:rsidRPr="00697E36" w:rsidRDefault="00697E36" w:rsidP="00697E36">
            <w:pPr>
              <w:rPr>
                <w:rFonts w:cs="Times New Roman"/>
                <w:szCs w:val="26"/>
              </w:rPr>
            </w:pPr>
            <w:r>
              <w:rPr>
                <w:szCs w:val="26"/>
              </w:rPr>
              <w:t xml:space="preserve">Tab </w:t>
            </w:r>
            <w:r w:rsidRPr="001B6D2E">
              <w:rPr>
                <w:rFonts w:cs="Times New Roman"/>
                <w:szCs w:val="26"/>
              </w:rPr>
              <w:t>create attenda</w:t>
            </w:r>
            <w:r>
              <w:rPr>
                <w:rFonts w:cs="Times New Roman"/>
                <w:szCs w:val="26"/>
              </w:rPr>
              <w:t>n</w:t>
            </w:r>
            <w:r w:rsidRPr="001B6D2E">
              <w:rPr>
                <w:rFonts w:cs="Times New Roman"/>
                <w:szCs w:val="26"/>
              </w:rPr>
              <w:t>ce monthly report</w:t>
            </w:r>
            <w:r>
              <w:rPr>
                <w:rFonts w:cs="Times New Roman"/>
                <w:szCs w:val="26"/>
              </w:rPr>
              <w:t>.</w:t>
            </w:r>
          </w:p>
        </w:tc>
      </w:tr>
      <w:tr w:rsidR="0072477C" w14:paraId="0F9F9DEE" w14:textId="77777777" w:rsidTr="008277CE">
        <w:trPr>
          <w:trHeight w:val="353"/>
        </w:trPr>
        <w:tc>
          <w:tcPr>
            <w:tcW w:w="2972" w:type="dxa"/>
            <w:vAlign w:val="center"/>
          </w:tcPr>
          <w:p w14:paraId="2E505DDF" w14:textId="77777777" w:rsidR="0072477C" w:rsidRDefault="0072477C" w:rsidP="008277CE">
            <w:pPr>
              <w:tabs>
                <w:tab w:val="left" w:pos="8069"/>
              </w:tabs>
              <w:jc w:val="center"/>
            </w:pPr>
            <w:r>
              <w:t>2</w:t>
            </w:r>
          </w:p>
        </w:tc>
        <w:tc>
          <w:tcPr>
            <w:tcW w:w="6662" w:type="dxa"/>
            <w:vAlign w:val="center"/>
          </w:tcPr>
          <w:p w14:paraId="43AAEF00" w14:textId="5497BAE0" w:rsidR="0072477C" w:rsidRPr="00066E64" w:rsidRDefault="00697E36" w:rsidP="00697E36">
            <w:pPr>
              <w:rPr>
                <w:szCs w:val="26"/>
              </w:rPr>
            </w:pPr>
            <w:r>
              <w:rPr>
                <w:szCs w:val="26"/>
              </w:rPr>
              <w:t>Tab detail</w:t>
            </w:r>
            <w:r w:rsidRPr="00697E36">
              <w:rPr>
                <w:szCs w:val="26"/>
              </w:rPr>
              <w:t xml:space="preserve"> attenda</w:t>
            </w:r>
            <w:r>
              <w:rPr>
                <w:szCs w:val="26"/>
              </w:rPr>
              <w:t>n</w:t>
            </w:r>
            <w:r w:rsidRPr="00697E36">
              <w:rPr>
                <w:szCs w:val="26"/>
              </w:rPr>
              <w:t xml:space="preserve">ce </w:t>
            </w:r>
            <w:r>
              <w:rPr>
                <w:szCs w:val="26"/>
              </w:rPr>
              <w:t xml:space="preserve">employee </w:t>
            </w:r>
            <w:r w:rsidRPr="00697E36">
              <w:rPr>
                <w:szCs w:val="26"/>
              </w:rPr>
              <w:t>report</w:t>
            </w:r>
            <w:r>
              <w:rPr>
                <w:szCs w:val="26"/>
              </w:rPr>
              <w:t>.</w:t>
            </w:r>
          </w:p>
        </w:tc>
      </w:tr>
      <w:tr w:rsidR="00697E36" w14:paraId="2799409D" w14:textId="77777777" w:rsidTr="008277CE">
        <w:trPr>
          <w:trHeight w:val="353"/>
        </w:trPr>
        <w:tc>
          <w:tcPr>
            <w:tcW w:w="2972" w:type="dxa"/>
            <w:vAlign w:val="center"/>
          </w:tcPr>
          <w:p w14:paraId="797A7F83" w14:textId="77777777" w:rsidR="00697E36" w:rsidRDefault="00697E36" w:rsidP="00697E36">
            <w:pPr>
              <w:tabs>
                <w:tab w:val="left" w:pos="8069"/>
              </w:tabs>
              <w:jc w:val="center"/>
            </w:pPr>
            <w:r>
              <w:t>3</w:t>
            </w:r>
          </w:p>
        </w:tc>
        <w:tc>
          <w:tcPr>
            <w:tcW w:w="6662" w:type="dxa"/>
            <w:vAlign w:val="center"/>
          </w:tcPr>
          <w:p w14:paraId="5C363B99" w14:textId="6B64B0F9" w:rsidR="00697E36" w:rsidRDefault="00697E36" w:rsidP="00697E36">
            <w:pPr>
              <w:rPr>
                <w:szCs w:val="26"/>
              </w:rPr>
            </w:pPr>
            <w:r>
              <w:rPr>
                <w:szCs w:val="26"/>
              </w:rPr>
              <w:t>Tab show</w:t>
            </w:r>
            <w:r w:rsidRPr="00697E36">
              <w:rPr>
                <w:szCs w:val="26"/>
              </w:rPr>
              <w:t xml:space="preserve"> attenda</w:t>
            </w:r>
            <w:r>
              <w:rPr>
                <w:szCs w:val="26"/>
              </w:rPr>
              <w:t>n</w:t>
            </w:r>
            <w:r w:rsidRPr="00697E36">
              <w:rPr>
                <w:szCs w:val="26"/>
              </w:rPr>
              <w:t>ce</w:t>
            </w:r>
            <w:r>
              <w:rPr>
                <w:szCs w:val="26"/>
              </w:rPr>
              <w:t xml:space="preserve"> record.</w:t>
            </w:r>
          </w:p>
        </w:tc>
      </w:tr>
      <w:tr w:rsidR="0072477C" w14:paraId="28F0ACE0" w14:textId="77777777" w:rsidTr="008277CE">
        <w:trPr>
          <w:trHeight w:val="353"/>
        </w:trPr>
        <w:tc>
          <w:tcPr>
            <w:tcW w:w="2972" w:type="dxa"/>
            <w:vAlign w:val="center"/>
          </w:tcPr>
          <w:p w14:paraId="3D508D52" w14:textId="77777777" w:rsidR="0072477C" w:rsidRDefault="0072477C" w:rsidP="008277CE">
            <w:pPr>
              <w:tabs>
                <w:tab w:val="left" w:pos="8069"/>
              </w:tabs>
              <w:jc w:val="center"/>
            </w:pPr>
            <w:r>
              <w:t>4</w:t>
            </w:r>
          </w:p>
        </w:tc>
        <w:tc>
          <w:tcPr>
            <w:tcW w:w="6662" w:type="dxa"/>
            <w:vAlign w:val="center"/>
          </w:tcPr>
          <w:p w14:paraId="43477F6F" w14:textId="788E0CC7" w:rsidR="0072477C" w:rsidRPr="000326A8" w:rsidRDefault="00697E36" w:rsidP="00697E36">
            <w:pPr>
              <w:rPr>
                <w:szCs w:val="26"/>
              </w:rPr>
            </w:pPr>
            <w:r w:rsidRPr="00697E36">
              <w:rPr>
                <w:szCs w:val="26"/>
              </w:rPr>
              <w:t>Select month to generate attendance record</w:t>
            </w:r>
            <w:r>
              <w:rPr>
                <w:szCs w:val="26"/>
              </w:rPr>
              <w:t>.</w:t>
            </w:r>
          </w:p>
        </w:tc>
      </w:tr>
      <w:tr w:rsidR="0072477C" w14:paraId="040A1A84" w14:textId="77777777" w:rsidTr="00644147">
        <w:trPr>
          <w:trHeight w:val="486"/>
        </w:trPr>
        <w:tc>
          <w:tcPr>
            <w:tcW w:w="2972" w:type="dxa"/>
            <w:vAlign w:val="center"/>
          </w:tcPr>
          <w:p w14:paraId="3424E844" w14:textId="77777777" w:rsidR="0072477C" w:rsidRDefault="0072477C" w:rsidP="008277CE">
            <w:pPr>
              <w:tabs>
                <w:tab w:val="left" w:pos="8069"/>
              </w:tabs>
              <w:jc w:val="center"/>
            </w:pPr>
            <w:r>
              <w:t>5</w:t>
            </w:r>
          </w:p>
        </w:tc>
        <w:tc>
          <w:tcPr>
            <w:tcW w:w="6662" w:type="dxa"/>
            <w:vAlign w:val="center"/>
          </w:tcPr>
          <w:p w14:paraId="22647C87" w14:textId="2314FF9F" w:rsidR="0072477C" w:rsidRDefault="00644147" w:rsidP="00644147">
            <w:pPr>
              <w:rPr>
                <w:szCs w:val="26"/>
              </w:rPr>
            </w:pPr>
            <w:r>
              <w:rPr>
                <w:szCs w:val="26"/>
              </w:rPr>
              <w:t>G</w:t>
            </w:r>
            <w:r w:rsidRPr="00697E36">
              <w:rPr>
                <w:szCs w:val="26"/>
              </w:rPr>
              <w:t>enerate attendance record</w:t>
            </w:r>
            <w:r>
              <w:rPr>
                <w:szCs w:val="26"/>
              </w:rPr>
              <w:t>.</w:t>
            </w:r>
          </w:p>
        </w:tc>
      </w:tr>
      <w:tr w:rsidR="0072477C" w14:paraId="6DFFCEC7" w14:textId="77777777" w:rsidTr="008277CE">
        <w:trPr>
          <w:trHeight w:val="353"/>
        </w:trPr>
        <w:tc>
          <w:tcPr>
            <w:tcW w:w="2972" w:type="dxa"/>
            <w:vAlign w:val="center"/>
          </w:tcPr>
          <w:p w14:paraId="12A7FAC5" w14:textId="77777777" w:rsidR="0072477C" w:rsidRDefault="0072477C" w:rsidP="008277CE">
            <w:pPr>
              <w:tabs>
                <w:tab w:val="left" w:pos="8069"/>
              </w:tabs>
              <w:jc w:val="center"/>
            </w:pPr>
            <w:r>
              <w:t>6</w:t>
            </w:r>
          </w:p>
        </w:tc>
        <w:tc>
          <w:tcPr>
            <w:tcW w:w="6662" w:type="dxa"/>
            <w:vAlign w:val="center"/>
          </w:tcPr>
          <w:p w14:paraId="514C0F9D" w14:textId="323F6BA9" w:rsidR="0072477C" w:rsidRPr="00594CE2" w:rsidRDefault="00644147" w:rsidP="00644147">
            <w:pPr>
              <w:rPr>
                <w:szCs w:val="26"/>
              </w:rPr>
            </w:pPr>
            <w:r w:rsidRPr="00644147">
              <w:rPr>
                <w:szCs w:val="26"/>
              </w:rPr>
              <w:t>Show information about holiday or compensator in month</w:t>
            </w:r>
            <w:r>
              <w:rPr>
                <w:szCs w:val="26"/>
              </w:rPr>
              <w:t>.</w:t>
            </w:r>
          </w:p>
        </w:tc>
      </w:tr>
      <w:tr w:rsidR="0072477C" w14:paraId="62430743" w14:textId="77777777" w:rsidTr="008277CE">
        <w:trPr>
          <w:trHeight w:val="353"/>
        </w:trPr>
        <w:tc>
          <w:tcPr>
            <w:tcW w:w="2972" w:type="dxa"/>
            <w:vAlign w:val="center"/>
          </w:tcPr>
          <w:p w14:paraId="09AC92D8" w14:textId="77777777" w:rsidR="0072477C" w:rsidRDefault="0072477C" w:rsidP="008277CE">
            <w:pPr>
              <w:tabs>
                <w:tab w:val="left" w:pos="8069"/>
              </w:tabs>
              <w:jc w:val="center"/>
            </w:pPr>
            <w:r>
              <w:t>7</w:t>
            </w:r>
          </w:p>
        </w:tc>
        <w:tc>
          <w:tcPr>
            <w:tcW w:w="6662" w:type="dxa"/>
            <w:vAlign w:val="center"/>
          </w:tcPr>
          <w:p w14:paraId="1B13D0EE" w14:textId="723BC57D" w:rsidR="0072477C" w:rsidRPr="000B74E2" w:rsidRDefault="00644147" w:rsidP="00644147">
            <w:pPr>
              <w:rPr>
                <w:szCs w:val="26"/>
              </w:rPr>
            </w:pPr>
            <w:r>
              <w:rPr>
                <w:szCs w:val="26"/>
              </w:rPr>
              <w:t>Export excel file of a</w:t>
            </w:r>
            <w:r w:rsidRPr="00644147">
              <w:rPr>
                <w:szCs w:val="26"/>
              </w:rPr>
              <w:t>ttendance monthly report.</w:t>
            </w:r>
          </w:p>
        </w:tc>
      </w:tr>
    </w:tbl>
    <w:p w14:paraId="0F3FBB69" w14:textId="1BD1A079" w:rsidR="004E56BA" w:rsidRDefault="004E56BA" w:rsidP="004E56BA"/>
    <w:p w14:paraId="52E79AD5" w14:textId="1AB42924" w:rsidR="005409DC" w:rsidRDefault="00404AAD" w:rsidP="004E56BA">
      <w:r w:rsidRPr="00404AAD">
        <w:rPr>
          <w:noProof/>
        </w:rPr>
        <w:lastRenderedPageBreak/>
        <w:drawing>
          <wp:inline distT="0" distB="0" distL="0" distR="0" wp14:anchorId="4CC1DA7B" wp14:editId="15A50CFF">
            <wp:extent cx="6210935" cy="1809115"/>
            <wp:effectExtent l="0" t="0" r="0"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10935" cy="1809115"/>
                    </a:xfrm>
                    <a:prstGeom prst="rect">
                      <a:avLst/>
                    </a:prstGeom>
                  </pic:spPr>
                </pic:pic>
              </a:graphicData>
            </a:graphic>
          </wp:inline>
        </w:drawing>
      </w:r>
    </w:p>
    <w:p w14:paraId="1BE3E01D" w14:textId="260F79C6" w:rsidR="005409DC" w:rsidRDefault="005409DC" w:rsidP="005409DC">
      <w:pPr>
        <w:jc w:val="center"/>
        <w:rPr>
          <w:sz w:val="22"/>
        </w:rPr>
      </w:pPr>
      <w:r w:rsidRPr="007F64E1">
        <w:rPr>
          <w:sz w:val="22"/>
        </w:rPr>
        <w:t xml:space="preserve">Figure </w:t>
      </w:r>
      <w:r w:rsidR="0024285C">
        <w:rPr>
          <w:sz w:val="22"/>
        </w:rPr>
        <w:t>5.7</w:t>
      </w:r>
      <w:r>
        <w:rPr>
          <w:sz w:val="22"/>
        </w:rPr>
        <w:t xml:space="preserve">. File excel </w:t>
      </w:r>
      <w:r w:rsidRPr="005409DC">
        <w:rPr>
          <w:sz w:val="22"/>
        </w:rPr>
        <w:t>of attendance monthly report</w:t>
      </w:r>
    </w:p>
    <w:p w14:paraId="27157730" w14:textId="2F496D1A" w:rsidR="005409DC" w:rsidRDefault="005409DC" w:rsidP="005409DC">
      <w:pPr>
        <w:jc w:val="center"/>
        <w:rPr>
          <w:sz w:val="22"/>
        </w:rPr>
      </w:pPr>
    </w:p>
    <w:p w14:paraId="10D44756" w14:textId="62FE7C7D" w:rsidR="005409DC" w:rsidRDefault="00F75FDD" w:rsidP="004E56BA">
      <w:r>
        <w:rPr>
          <w:noProof/>
        </w:rPr>
        <mc:AlternateContent>
          <mc:Choice Requires="wps">
            <w:drawing>
              <wp:anchor distT="0" distB="0" distL="114300" distR="114300" simplePos="0" relativeHeight="251902976" behindDoc="0" locked="0" layoutInCell="1" allowOverlap="1" wp14:anchorId="3258EF54" wp14:editId="614F994E">
                <wp:simplePos x="0" y="0"/>
                <wp:positionH relativeFrom="column">
                  <wp:posOffset>1981835</wp:posOffset>
                </wp:positionH>
                <wp:positionV relativeFrom="paragraph">
                  <wp:posOffset>248285</wp:posOffset>
                </wp:positionV>
                <wp:extent cx="298450" cy="167005"/>
                <wp:effectExtent l="0" t="0" r="82550" b="61595"/>
                <wp:wrapNone/>
                <wp:docPr id="638" name="Straight Arrow Connector 638"/>
                <wp:cNvGraphicFramePr/>
                <a:graphic xmlns:a="http://schemas.openxmlformats.org/drawingml/2006/main">
                  <a:graphicData uri="http://schemas.microsoft.com/office/word/2010/wordprocessingShape">
                    <wps:wsp>
                      <wps:cNvCnPr/>
                      <wps:spPr>
                        <a:xfrm>
                          <a:off x="0" y="0"/>
                          <a:ext cx="298450" cy="1670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2EC23" id="Straight Arrow Connector 638" o:spid="_x0000_s1026" type="#_x0000_t32" style="position:absolute;margin-left:156.05pt;margin-top:19.55pt;width:23.5pt;height:13.1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" strokecolor="red">
                <v:stroke endarrow="block"/>
              </v:shape>
            </w:pict>
          </mc:Fallback>
        </mc:AlternateContent>
      </w:r>
      <w:r w:rsidR="00016933">
        <w:rPr>
          <w:noProof/>
        </w:rPr>
        <mc:AlternateContent>
          <mc:Choice Requires="wps">
            <w:drawing>
              <wp:anchor distT="0" distB="0" distL="114300" distR="114300" simplePos="0" relativeHeight="251911168" behindDoc="0" locked="0" layoutInCell="1" allowOverlap="1" wp14:anchorId="399595A7" wp14:editId="0F25F1AD">
                <wp:simplePos x="0" y="0"/>
                <wp:positionH relativeFrom="page">
                  <wp:posOffset>6328934</wp:posOffset>
                </wp:positionH>
                <wp:positionV relativeFrom="paragraph">
                  <wp:posOffset>4143900</wp:posOffset>
                </wp:positionV>
                <wp:extent cx="310515" cy="265430"/>
                <wp:effectExtent l="0" t="0" r="0" b="1270"/>
                <wp:wrapNone/>
                <wp:docPr id="642" name="Text Box 642"/>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07842264" w14:textId="6B846738" w:rsidR="00016933" w:rsidRPr="00F5628F" w:rsidRDefault="00016933" w:rsidP="00016933">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595A7" id="Text Box 642" o:spid="_x0000_s1127" type="#_x0000_t202" style="position:absolute;margin-left:498.35pt;margin-top:326.3pt;width:24.45pt;height:20.9pt;z-index:25191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" filled="f" stroked="f" strokeweight=".5pt">
                <v:textbox>
                  <w:txbxContent>
                    <w:p w14:paraId="07842264" w14:textId="6B846738" w:rsidR="00016933" w:rsidRPr="00F5628F" w:rsidRDefault="00016933" w:rsidP="00016933">
                      <w:pPr>
                        <w:rPr>
                          <w:b/>
                          <w:bCs/>
                          <w:color w:val="FF0000"/>
                        </w:rPr>
                      </w:pPr>
                      <w:r>
                        <w:rPr>
                          <w:b/>
                          <w:bCs/>
                          <w:color w:val="FF0000"/>
                        </w:rPr>
                        <w:t>3</w:t>
                      </w:r>
                    </w:p>
                  </w:txbxContent>
                </v:textbox>
                <w10:wrap anchorx="page"/>
              </v:shape>
            </w:pict>
          </mc:Fallback>
        </mc:AlternateContent>
      </w:r>
      <w:r w:rsidR="00016933">
        <w:rPr>
          <w:noProof/>
        </w:rPr>
        <mc:AlternateContent>
          <mc:Choice Requires="wps">
            <w:drawing>
              <wp:anchor distT="0" distB="0" distL="114300" distR="114300" simplePos="0" relativeHeight="251909120" behindDoc="0" locked="0" layoutInCell="1" allowOverlap="1" wp14:anchorId="1E8B29CB" wp14:editId="55E0978F">
                <wp:simplePos x="0" y="0"/>
                <wp:positionH relativeFrom="page">
                  <wp:posOffset>4547842</wp:posOffset>
                </wp:positionH>
                <wp:positionV relativeFrom="paragraph">
                  <wp:posOffset>557861</wp:posOffset>
                </wp:positionV>
                <wp:extent cx="310515" cy="265430"/>
                <wp:effectExtent l="0" t="0" r="0" b="1270"/>
                <wp:wrapNone/>
                <wp:docPr id="641" name="Text Box 641"/>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7D019019" w14:textId="24B1385F" w:rsidR="00016933" w:rsidRPr="00F5628F" w:rsidRDefault="00016933" w:rsidP="00016933">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B29CB" id="Text Box 641" o:spid="_x0000_s1128" type="#_x0000_t202" style="position:absolute;margin-left:358.1pt;margin-top:43.95pt;width:24.45pt;height:20.9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" filled="f" stroked="f" strokeweight=".5pt">
                <v:textbox>
                  <w:txbxContent>
                    <w:p w14:paraId="7D019019" w14:textId="24B1385F" w:rsidR="00016933" w:rsidRPr="00F5628F" w:rsidRDefault="00016933" w:rsidP="00016933">
                      <w:pPr>
                        <w:rPr>
                          <w:b/>
                          <w:bCs/>
                          <w:color w:val="FF0000"/>
                        </w:rPr>
                      </w:pPr>
                      <w:r>
                        <w:rPr>
                          <w:b/>
                          <w:bCs/>
                          <w:color w:val="FF0000"/>
                        </w:rPr>
                        <w:t>2</w:t>
                      </w:r>
                    </w:p>
                  </w:txbxContent>
                </v:textbox>
                <w10:wrap anchorx="page"/>
              </v:shape>
            </w:pict>
          </mc:Fallback>
        </mc:AlternateContent>
      </w:r>
      <w:r w:rsidR="00016933">
        <w:rPr>
          <w:noProof/>
        </w:rPr>
        <mc:AlternateContent>
          <mc:Choice Requires="wps">
            <w:drawing>
              <wp:anchor distT="0" distB="0" distL="114300" distR="114300" simplePos="0" relativeHeight="251905024" behindDoc="0" locked="0" layoutInCell="1" allowOverlap="1" wp14:anchorId="4D254E54" wp14:editId="7FE458F4">
                <wp:simplePos x="0" y="0"/>
                <wp:positionH relativeFrom="column">
                  <wp:posOffset>1378751</wp:posOffset>
                </wp:positionH>
                <wp:positionV relativeFrom="paragraph">
                  <wp:posOffset>88734</wp:posOffset>
                </wp:positionV>
                <wp:extent cx="724619" cy="301924"/>
                <wp:effectExtent l="0" t="0" r="0" b="3175"/>
                <wp:wrapNone/>
                <wp:docPr id="639" name="Text Box 639"/>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06ED88A0" w14:textId="77777777" w:rsidR="005409DC" w:rsidRPr="007F64E1" w:rsidRDefault="005409DC" w:rsidP="005409DC">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254E54" id="Text Box 639" o:spid="_x0000_s1129" type="#_x0000_t202" style="position:absolute;margin-left:108.55pt;margin-top:7pt;width:57.05pt;height:23.7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" filled="f" stroked="f" strokeweight=".5pt">
                <v:textbox>
                  <w:txbxContent>
                    <w:p w14:paraId="06ED88A0" w14:textId="77777777" w:rsidR="005409DC" w:rsidRPr="007F64E1" w:rsidRDefault="005409DC" w:rsidP="005409DC">
                      <w:pPr>
                        <w:rPr>
                          <w:color w:val="FF0000"/>
                          <w:sz w:val="20"/>
                          <w:szCs w:val="20"/>
                        </w:rPr>
                      </w:pPr>
                      <w:r w:rsidRPr="007F64E1">
                        <w:rPr>
                          <w:color w:val="FF0000"/>
                          <w:sz w:val="20"/>
                          <w:szCs w:val="20"/>
                        </w:rPr>
                        <w:t>Click here</w:t>
                      </w:r>
                    </w:p>
                  </w:txbxContent>
                </v:textbox>
              </v:shape>
            </w:pict>
          </mc:Fallback>
        </mc:AlternateContent>
      </w:r>
      <w:r w:rsidR="005409DC">
        <w:rPr>
          <w:noProof/>
        </w:rPr>
        <mc:AlternateContent>
          <mc:Choice Requires="wps">
            <w:drawing>
              <wp:anchor distT="0" distB="0" distL="114300" distR="114300" simplePos="0" relativeHeight="251907072" behindDoc="0" locked="0" layoutInCell="1" allowOverlap="1" wp14:anchorId="6FC42D39" wp14:editId="33FF5D50">
                <wp:simplePos x="0" y="0"/>
                <wp:positionH relativeFrom="page">
                  <wp:posOffset>3156337</wp:posOffset>
                </wp:positionH>
                <wp:positionV relativeFrom="paragraph">
                  <wp:posOffset>708660</wp:posOffset>
                </wp:positionV>
                <wp:extent cx="310515" cy="265430"/>
                <wp:effectExtent l="0" t="0" r="0" b="1270"/>
                <wp:wrapNone/>
                <wp:docPr id="640" name="Text Box 640"/>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6F8114F9" w14:textId="77777777" w:rsidR="005409DC" w:rsidRPr="00F5628F" w:rsidRDefault="005409DC" w:rsidP="005409DC">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42D39" id="Text Box 640" o:spid="_x0000_s1130" type="#_x0000_t202" style="position:absolute;margin-left:248.55pt;margin-top:55.8pt;width:24.45pt;height:20.9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" filled="f" stroked="f" strokeweight=".5pt">
                <v:textbox>
                  <w:txbxContent>
                    <w:p w14:paraId="6F8114F9" w14:textId="77777777" w:rsidR="005409DC" w:rsidRPr="00F5628F" w:rsidRDefault="005409DC" w:rsidP="005409DC">
                      <w:pPr>
                        <w:rPr>
                          <w:b/>
                          <w:bCs/>
                          <w:color w:val="FF0000"/>
                        </w:rPr>
                      </w:pPr>
                      <w:r>
                        <w:rPr>
                          <w:b/>
                          <w:bCs/>
                          <w:color w:val="FF0000"/>
                        </w:rPr>
                        <w:t>1</w:t>
                      </w:r>
                    </w:p>
                  </w:txbxContent>
                </v:textbox>
                <w10:wrap anchorx="page"/>
              </v:shape>
            </w:pict>
          </mc:Fallback>
        </mc:AlternateContent>
      </w:r>
      <w:r w:rsidR="005409DC" w:rsidRPr="005409DC">
        <w:rPr>
          <w:noProof/>
        </w:rPr>
        <w:drawing>
          <wp:inline distT="0" distB="0" distL="0" distR="0" wp14:anchorId="3FB98DD3" wp14:editId="72A717BE">
            <wp:extent cx="6210935" cy="4486910"/>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10935" cy="4486910"/>
                    </a:xfrm>
                    <a:prstGeom prst="rect">
                      <a:avLst/>
                    </a:prstGeom>
                  </pic:spPr>
                </pic:pic>
              </a:graphicData>
            </a:graphic>
          </wp:inline>
        </w:drawing>
      </w:r>
    </w:p>
    <w:p w14:paraId="379E69DA" w14:textId="7B78DBC0" w:rsidR="005409DC" w:rsidRPr="00404AAD" w:rsidRDefault="005409DC" w:rsidP="00404AAD">
      <w:pPr>
        <w:jc w:val="center"/>
        <w:rPr>
          <w:sz w:val="22"/>
        </w:rPr>
      </w:pPr>
      <w:r w:rsidRPr="007F64E1">
        <w:rPr>
          <w:sz w:val="22"/>
        </w:rPr>
        <w:t xml:space="preserve">Figure </w:t>
      </w:r>
      <w:r w:rsidR="0024285C">
        <w:rPr>
          <w:sz w:val="22"/>
        </w:rPr>
        <w:t>5.8</w:t>
      </w:r>
      <w:r>
        <w:rPr>
          <w:sz w:val="22"/>
        </w:rPr>
        <w:t>. Detail</w:t>
      </w:r>
      <w:r w:rsidRPr="004E56BA">
        <w:rPr>
          <w:sz w:val="22"/>
        </w:rPr>
        <w:t xml:space="preserve"> attenda</w:t>
      </w:r>
      <w:r>
        <w:rPr>
          <w:sz w:val="22"/>
        </w:rPr>
        <w:t>n</w:t>
      </w:r>
      <w:r w:rsidRPr="004E56BA">
        <w:rPr>
          <w:sz w:val="22"/>
        </w:rPr>
        <w:t xml:space="preserve">ce </w:t>
      </w:r>
      <w:r>
        <w:rPr>
          <w:sz w:val="22"/>
        </w:rPr>
        <w:t>employee</w:t>
      </w:r>
    </w:p>
    <w:p w14:paraId="2E751865" w14:textId="77777777" w:rsidR="005409DC" w:rsidRDefault="005409DC" w:rsidP="004E56BA"/>
    <w:tbl>
      <w:tblPr>
        <w:tblStyle w:val="TableGridLight"/>
        <w:tblW w:w="0" w:type="auto"/>
        <w:tblLook w:val="04A0" w:firstRow="1" w:lastRow="0" w:firstColumn="1" w:lastColumn="0" w:noHBand="0" w:noVBand="1"/>
      </w:tblPr>
      <w:tblGrid>
        <w:gridCol w:w="2971"/>
        <w:gridCol w:w="6658"/>
      </w:tblGrid>
      <w:tr w:rsidR="005409DC" w14:paraId="5BAF0AE2" w14:textId="77777777" w:rsidTr="008277CE">
        <w:trPr>
          <w:trHeight w:val="450"/>
        </w:trPr>
        <w:tc>
          <w:tcPr>
            <w:tcW w:w="2972" w:type="dxa"/>
            <w:shd w:val="clear" w:color="auto" w:fill="60C5E8" w:themeFill="accent5"/>
            <w:vAlign w:val="center"/>
          </w:tcPr>
          <w:p w14:paraId="7006C32F" w14:textId="77777777" w:rsidR="005409DC" w:rsidRPr="00F5628F" w:rsidRDefault="005409DC" w:rsidP="008277CE">
            <w:pPr>
              <w:tabs>
                <w:tab w:val="left" w:pos="8069"/>
              </w:tabs>
              <w:jc w:val="center"/>
              <w:rPr>
                <w:b/>
                <w:bCs/>
              </w:rPr>
            </w:pPr>
            <w:r w:rsidRPr="00F5628F">
              <w:rPr>
                <w:b/>
                <w:bCs/>
              </w:rPr>
              <w:t>Operation No.</w:t>
            </w:r>
          </w:p>
        </w:tc>
        <w:tc>
          <w:tcPr>
            <w:tcW w:w="6662" w:type="dxa"/>
            <w:shd w:val="clear" w:color="auto" w:fill="60C5E8" w:themeFill="accent5"/>
            <w:vAlign w:val="center"/>
          </w:tcPr>
          <w:p w14:paraId="4E7AE4F9" w14:textId="77777777" w:rsidR="005409DC" w:rsidRPr="00F5628F" w:rsidRDefault="005409DC" w:rsidP="008277CE">
            <w:pPr>
              <w:tabs>
                <w:tab w:val="left" w:pos="8069"/>
              </w:tabs>
              <w:jc w:val="center"/>
              <w:rPr>
                <w:b/>
                <w:bCs/>
              </w:rPr>
            </w:pPr>
            <w:r w:rsidRPr="00F5628F">
              <w:rPr>
                <w:b/>
                <w:bCs/>
              </w:rPr>
              <w:t>Description</w:t>
            </w:r>
          </w:p>
        </w:tc>
      </w:tr>
      <w:tr w:rsidR="005409DC" w14:paraId="29FC3527" w14:textId="77777777" w:rsidTr="008277CE">
        <w:trPr>
          <w:trHeight w:val="419"/>
        </w:trPr>
        <w:tc>
          <w:tcPr>
            <w:tcW w:w="2972" w:type="dxa"/>
            <w:vAlign w:val="center"/>
          </w:tcPr>
          <w:p w14:paraId="6541658D" w14:textId="77777777" w:rsidR="005409DC" w:rsidRDefault="005409DC" w:rsidP="008277CE">
            <w:pPr>
              <w:tabs>
                <w:tab w:val="left" w:pos="8069"/>
              </w:tabs>
              <w:jc w:val="center"/>
            </w:pPr>
            <w:r>
              <w:t>1</w:t>
            </w:r>
          </w:p>
        </w:tc>
        <w:tc>
          <w:tcPr>
            <w:tcW w:w="6662" w:type="dxa"/>
            <w:vAlign w:val="center"/>
          </w:tcPr>
          <w:p w14:paraId="18E1D02E" w14:textId="155CC854" w:rsidR="005409DC" w:rsidRPr="00697E36" w:rsidRDefault="00016933" w:rsidP="008277CE">
            <w:pPr>
              <w:rPr>
                <w:rFonts w:cs="Times New Roman"/>
                <w:szCs w:val="26"/>
              </w:rPr>
            </w:pPr>
            <w:r w:rsidRPr="00016933">
              <w:rPr>
                <w:szCs w:val="26"/>
              </w:rPr>
              <w:t>Search employee’s attendance record by name</w:t>
            </w:r>
            <w:r>
              <w:rPr>
                <w:szCs w:val="26"/>
              </w:rPr>
              <w:t>.</w:t>
            </w:r>
          </w:p>
        </w:tc>
      </w:tr>
      <w:tr w:rsidR="005409DC" w14:paraId="41A1B79E" w14:textId="77777777" w:rsidTr="008277CE">
        <w:trPr>
          <w:trHeight w:val="353"/>
        </w:trPr>
        <w:tc>
          <w:tcPr>
            <w:tcW w:w="2972" w:type="dxa"/>
            <w:vAlign w:val="center"/>
          </w:tcPr>
          <w:p w14:paraId="4B8FD4BC" w14:textId="77777777" w:rsidR="005409DC" w:rsidRDefault="005409DC" w:rsidP="008277CE">
            <w:pPr>
              <w:tabs>
                <w:tab w:val="left" w:pos="8069"/>
              </w:tabs>
              <w:jc w:val="center"/>
            </w:pPr>
            <w:r>
              <w:t>2</w:t>
            </w:r>
          </w:p>
        </w:tc>
        <w:tc>
          <w:tcPr>
            <w:tcW w:w="6662" w:type="dxa"/>
            <w:vAlign w:val="center"/>
          </w:tcPr>
          <w:p w14:paraId="67E119A5" w14:textId="6D8BA279" w:rsidR="005409DC" w:rsidRPr="00066E64" w:rsidRDefault="00016933" w:rsidP="008277CE">
            <w:pPr>
              <w:rPr>
                <w:szCs w:val="26"/>
              </w:rPr>
            </w:pPr>
            <w:r>
              <w:rPr>
                <w:szCs w:val="26"/>
              </w:rPr>
              <w:t xml:space="preserve">Select month to show </w:t>
            </w:r>
            <w:r w:rsidRPr="00016933">
              <w:rPr>
                <w:szCs w:val="26"/>
              </w:rPr>
              <w:t>employee’s attendance record</w:t>
            </w:r>
            <w:r>
              <w:rPr>
                <w:szCs w:val="26"/>
              </w:rPr>
              <w:t>.</w:t>
            </w:r>
          </w:p>
        </w:tc>
      </w:tr>
      <w:tr w:rsidR="005409DC" w14:paraId="4EF26A28" w14:textId="77777777" w:rsidTr="008277CE">
        <w:trPr>
          <w:trHeight w:val="353"/>
        </w:trPr>
        <w:tc>
          <w:tcPr>
            <w:tcW w:w="2972" w:type="dxa"/>
            <w:vAlign w:val="center"/>
          </w:tcPr>
          <w:p w14:paraId="08CF1701" w14:textId="5184E366" w:rsidR="005409DC" w:rsidRDefault="00016933" w:rsidP="008277CE">
            <w:pPr>
              <w:tabs>
                <w:tab w:val="left" w:pos="8069"/>
              </w:tabs>
              <w:jc w:val="center"/>
            </w:pPr>
            <w:r>
              <w:t>3</w:t>
            </w:r>
          </w:p>
        </w:tc>
        <w:tc>
          <w:tcPr>
            <w:tcW w:w="6662" w:type="dxa"/>
            <w:vAlign w:val="center"/>
          </w:tcPr>
          <w:p w14:paraId="0BB236F1" w14:textId="3C9C69E5" w:rsidR="005409DC" w:rsidRPr="000B74E2" w:rsidRDefault="005409DC" w:rsidP="008277CE">
            <w:pPr>
              <w:rPr>
                <w:szCs w:val="26"/>
              </w:rPr>
            </w:pPr>
            <w:r>
              <w:rPr>
                <w:szCs w:val="26"/>
              </w:rPr>
              <w:t xml:space="preserve">Export excel file of </w:t>
            </w:r>
            <w:r w:rsidR="00016933">
              <w:rPr>
                <w:szCs w:val="26"/>
              </w:rPr>
              <w:t xml:space="preserve">detail </w:t>
            </w:r>
            <w:r w:rsidR="00016933" w:rsidRPr="00016933">
              <w:rPr>
                <w:szCs w:val="26"/>
              </w:rPr>
              <w:t xml:space="preserve">employee’s attendance </w:t>
            </w:r>
            <w:r w:rsidRPr="00644147">
              <w:rPr>
                <w:szCs w:val="26"/>
              </w:rPr>
              <w:t>monthly report.</w:t>
            </w:r>
          </w:p>
        </w:tc>
      </w:tr>
    </w:tbl>
    <w:p w14:paraId="3D6AC779" w14:textId="5797556D" w:rsidR="005409DC" w:rsidRDefault="005409DC" w:rsidP="004E56BA"/>
    <w:p w14:paraId="63B50B44" w14:textId="08C69CEF" w:rsidR="00016933" w:rsidRDefault="00016933" w:rsidP="004E56BA">
      <w:r w:rsidRPr="00016933">
        <w:rPr>
          <w:noProof/>
        </w:rPr>
        <w:lastRenderedPageBreak/>
        <w:drawing>
          <wp:inline distT="0" distB="0" distL="0" distR="0" wp14:anchorId="2DDBBE90" wp14:editId="3839453F">
            <wp:extent cx="6210935" cy="2783205"/>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10935" cy="2783205"/>
                    </a:xfrm>
                    <a:prstGeom prst="rect">
                      <a:avLst/>
                    </a:prstGeom>
                  </pic:spPr>
                </pic:pic>
              </a:graphicData>
            </a:graphic>
          </wp:inline>
        </w:drawing>
      </w:r>
    </w:p>
    <w:p w14:paraId="467F280F" w14:textId="19BC506C" w:rsidR="00016933" w:rsidRDefault="00016933" w:rsidP="00016933">
      <w:pPr>
        <w:jc w:val="center"/>
        <w:rPr>
          <w:sz w:val="22"/>
        </w:rPr>
      </w:pPr>
      <w:r w:rsidRPr="007F64E1">
        <w:rPr>
          <w:sz w:val="22"/>
        </w:rPr>
        <w:t xml:space="preserve">Figure </w:t>
      </w:r>
      <w:r w:rsidR="0024285C">
        <w:rPr>
          <w:sz w:val="22"/>
        </w:rPr>
        <w:t>5.9</w:t>
      </w:r>
      <w:r>
        <w:rPr>
          <w:sz w:val="22"/>
        </w:rPr>
        <w:t xml:space="preserve">. File excel </w:t>
      </w:r>
      <w:r w:rsidRPr="005409DC">
        <w:rPr>
          <w:sz w:val="22"/>
        </w:rPr>
        <w:t xml:space="preserve">of </w:t>
      </w:r>
      <w:r w:rsidRPr="00016933">
        <w:rPr>
          <w:sz w:val="22"/>
        </w:rPr>
        <w:t>detail employee’s attendance monthly report</w:t>
      </w:r>
    </w:p>
    <w:p w14:paraId="0FB73660" w14:textId="02ADABE3" w:rsidR="00016933" w:rsidRDefault="00016933" w:rsidP="00016933">
      <w:pPr>
        <w:jc w:val="center"/>
        <w:rPr>
          <w:sz w:val="22"/>
        </w:rPr>
      </w:pPr>
    </w:p>
    <w:p w14:paraId="5BA7E0FB" w14:textId="37D768B3" w:rsidR="00016933" w:rsidRDefault="00F75FDD" w:rsidP="00016933">
      <w:pPr>
        <w:jc w:val="center"/>
      </w:pPr>
      <w:r>
        <w:rPr>
          <w:noProof/>
        </w:rPr>
        <mc:AlternateContent>
          <mc:Choice Requires="wps">
            <w:drawing>
              <wp:anchor distT="0" distB="0" distL="114300" distR="114300" simplePos="0" relativeHeight="251913216" behindDoc="0" locked="0" layoutInCell="1" allowOverlap="1" wp14:anchorId="4291876F" wp14:editId="703D696B">
                <wp:simplePos x="0" y="0"/>
                <wp:positionH relativeFrom="column">
                  <wp:posOffset>3537584</wp:posOffset>
                </wp:positionH>
                <wp:positionV relativeFrom="paragraph">
                  <wp:posOffset>423545</wp:posOffset>
                </wp:positionV>
                <wp:extent cx="428625" cy="133350"/>
                <wp:effectExtent l="38100" t="0" r="28575" b="76200"/>
                <wp:wrapNone/>
                <wp:docPr id="645" name="Straight Arrow Connector 645"/>
                <wp:cNvGraphicFramePr/>
                <a:graphic xmlns:a="http://schemas.openxmlformats.org/drawingml/2006/main">
                  <a:graphicData uri="http://schemas.microsoft.com/office/word/2010/wordprocessingShape">
                    <wps:wsp>
                      <wps:cNvCnPr/>
                      <wps:spPr>
                        <a:xfrm flipH="1">
                          <a:off x="0" y="0"/>
                          <a:ext cx="428625"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16698" id="Straight Arrow Connector 645" o:spid="_x0000_s1026" type="#_x0000_t32" style="position:absolute;margin-left:278.55pt;margin-top:33.35pt;width:33.75pt;height:10.5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" strokecolor="red">
                <v:stroke endarrow="block"/>
              </v:shape>
            </w:pict>
          </mc:Fallback>
        </mc:AlternateContent>
      </w:r>
      <w:r>
        <w:rPr>
          <w:noProof/>
        </w:rPr>
        <mc:AlternateContent>
          <mc:Choice Requires="wps">
            <w:drawing>
              <wp:anchor distT="0" distB="0" distL="114300" distR="114300" simplePos="0" relativeHeight="251915264" behindDoc="0" locked="0" layoutInCell="1" allowOverlap="1" wp14:anchorId="00CA0585" wp14:editId="5F1EF119">
                <wp:simplePos x="0" y="0"/>
                <wp:positionH relativeFrom="column">
                  <wp:posOffset>3760470</wp:posOffset>
                </wp:positionH>
                <wp:positionV relativeFrom="paragraph">
                  <wp:posOffset>225425</wp:posOffset>
                </wp:positionV>
                <wp:extent cx="724619" cy="301924"/>
                <wp:effectExtent l="0" t="0" r="0" b="3175"/>
                <wp:wrapNone/>
                <wp:docPr id="646" name="Text Box 646"/>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6A025609" w14:textId="77777777" w:rsidR="00724619" w:rsidRPr="007F64E1" w:rsidRDefault="00724619" w:rsidP="00724619">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CA0585" id="Text Box 646" o:spid="_x0000_s1131" type="#_x0000_t202" style="position:absolute;left:0;text-align:left;margin-left:296.1pt;margin-top:17.75pt;width:57.05pt;height:23.7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" filled="f" stroked="f" strokeweight=".5pt">
                <v:textbox>
                  <w:txbxContent>
                    <w:p w14:paraId="6A025609" w14:textId="77777777" w:rsidR="00724619" w:rsidRPr="007F64E1" w:rsidRDefault="00724619" w:rsidP="00724619">
                      <w:pPr>
                        <w:rPr>
                          <w:color w:val="FF0000"/>
                          <w:sz w:val="20"/>
                          <w:szCs w:val="20"/>
                        </w:rPr>
                      </w:pPr>
                      <w:r w:rsidRPr="007F64E1">
                        <w:rPr>
                          <w:color w:val="FF0000"/>
                          <w:sz w:val="20"/>
                          <w:szCs w:val="20"/>
                        </w:rPr>
                        <w:t>Click here</w:t>
                      </w:r>
                    </w:p>
                  </w:txbxContent>
                </v:textbox>
              </v:shape>
            </w:pict>
          </mc:Fallback>
        </mc:AlternateContent>
      </w:r>
      <w:r w:rsidR="00724619">
        <w:rPr>
          <w:noProof/>
        </w:rPr>
        <mc:AlternateContent>
          <mc:Choice Requires="wps">
            <w:drawing>
              <wp:anchor distT="0" distB="0" distL="114300" distR="114300" simplePos="0" relativeHeight="251919360" behindDoc="0" locked="0" layoutInCell="1" allowOverlap="1" wp14:anchorId="052F0AAE" wp14:editId="193E10E7">
                <wp:simplePos x="0" y="0"/>
                <wp:positionH relativeFrom="page">
                  <wp:posOffset>6336886</wp:posOffset>
                </wp:positionH>
                <wp:positionV relativeFrom="paragraph">
                  <wp:posOffset>4156627</wp:posOffset>
                </wp:positionV>
                <wp:extent cx="310515" cy="265430"/>
                <wp:effectExtent l="0" t="0" r="0" b="1270"/>
                <wp:wrapNone/>
                <wp:docPr id="648" name="Text Box 648"/>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4DB26C5D" w14:textId="162A625D" w:rsidR="00724619" w:rsidRPr="00F5628F" w:rsidRDefault="00724619" w:rsidP="00724619">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F0AAE" id="Text Box 648" o:spid="_x0000_s1132" type="#_x0000_t202" style="position:absolute;left:0;text-align:left;margin-left:498.95pt;margin-top:327.3pt;width:24.45pt;height:20.9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" filled="f" stroked="f" strokeweight=".5pt">
                <v:textbox>
                  <w:txbxContent>
                    <w:p w14:paraId="4DB26C5D" w14:textId="162A625D" w:rsidR="00724619" w:rsidRPr="00F5628F" w:rsidRDefault="00724619" w:rsidP="00724619">
                      <w:pPr>
                        <w:rPr>
                          <w:b/>
                          <w:bCs/>
                          <w:color w:val="FF0000"/>
                        </w:rPr>
                      </w:pPr>
                      <w:r>
                        <w:rPr>
                          <w:b/>
                          <w:bCs/>
                          <w:color w:val="FF0000"/>
                        </w:rPr>
                        <w:t>2</w:t>
                      </w:r>
                    </w:p>
                  </w:txbxContent>
                </v:textbox>
                <w10:wrap anchorx="page"/>
              </v:shape>
            </w:pict>
          </mc:Fallback>
        </mc:AlternateContent>
      </w:r>
      <w:r w:rsidR="00724619">
        <w:rPr>
          <w:noProof/>
        </w:rPr>
        <mc:AlternateContent>
          <mc:Choice Requires="wps">
            <w:drawing>
              <wp:anchor distT="0" distB="0" distL="114300" distR="114300" simplePos="0" relativeHeight="251917312" behindDoc="0" locked="0" layoutInCell="1" allowOverlap="1" wp14:anchorId="2BBAC256" wp14:editId="4BF70A6B">
                <wp:simplePos x="0" y="0"/>
                <wp:positionH relativeFrom="page">
                  <wp:posOffset>2925776</wp:posOffset>
                </wp:positionH>
                <wp:positionV relativeFrom="paragraph">
                  <wp:posOffset>562638</wp:posOffset>
                </wp:positionV>
                <wp:extent cx="310515" cy="265430"/>
                <wp:effectExtent l="0" t="0" r="0" b="1270"/>
                <wp:wrapNone/>
                <wp:docPr id="647" name="Text Box 64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3BF9F3C" w14:textId="77777777" w:rsidR="00724619" w:rsidRPr="00F5628F" w:rsidRDefault="00724619" w:rsidP="00724619">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AC256" id="Text Box 647" o:spid="_x0000_s1133" type="#_x0000_t202" style="position:absolute;left:0;text-align:left;margin-left:230.4pt;margin-top:44.3pt;width:24.45pt;height:20.9pt;z-index:25191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" filled="f" stroked="f" strokeweight=".5pt">
                <v:textbox>
                  <w:txbxContent>
                    <w:p w14:paraId="13BF9F3C" w14:textId="77777777" w:rsidR="00724619" w:rsidRPr="00F5628F" w:rsidRDefault="00724619" w:rsidP="00724619">
                      <w:pPr>
                        <w:rPr>
                          <w:b/>
                          <w:bCs/>
                          <w:color w:val="FF0000"/>
                        </w:rPr>
                      </w:pPr>
                      <w:r>
                        <w:rPr>
                          <w:b/>
                          <w:bCs/>
                          <w:color w:val="FF0000"/>
                        </w:rPr>
                        <w:t>1</w:t>
                      </w:r>
                    </w:p>
                  </w:txbxContent>
                </v:textbox>
                <w10:wrap anchorx="page"/>
              </v:shape>
            </w:pict>
          </mc:Fallback>
        </mc:AlternateContent>
      </w:r>
      <w:r w:rsidR="00724619" w:rsidRPr="00724619">
        <w:rPr>
          <w:noProof/>
        </w:rPr>
        <w:drawing>
          <wp:inline distT="0" distB="0" distL="0" distR="0" wp14:anchorId="14F853A6" wp14:editId="32478797">
            <wp:extent cx="6210935" cy="4508500"/>
            <wp:effectExtent l="0" t="0" r="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10935" cy="4508500"/>
                    </a:xfrm>
                    <a:prstGeom prst="rect">
                      <a:avLst/>
                    </a:prstGeom>
                  </pic:spPr>
                </pic:pic>
              </a:graphicData>
            </a:graphic>
          </wp:inline>
        </w:drawing>
      </w:r>
    </w:p>
    <w:p w14:paraId="2850EA24" w14:textId="0E599249" w:rsidR="00724619" w:rsidRDefault="00724619" w:rsidP="00724619">
      <w:pPr>
        <w:jc w:val="center"/>
        <w:rPr>
          <w:sz w:val="22"/>
        </w:rPr>
      </w:pPr>
      <w:r w:rsidRPr="007F64E1">
        <w:rPr>
          <w:sz w:val="22"/>
        </w:rPr>
        <w:t xml:space="preserve">Figure </w:t>
      </w:r>
      <w:r w:rsidR="0024285C">
        <w:rPr>
          <w:sz w:val="22"/>
        </w:rPr>
        <w:t>5.10</w:t>
      </w:r>
      <w:r>
        <w:rPr>
          <w:sz w:val="22"/>
        </w:rPr>
        <w:t xml:space="preserve">. </w:t>
      </w:r>
      <w:r w:rsidRPr="00724619">
        <w:rPr>
          <w:sz w:val="22"/>
        </w:rPr>
        <w:t>Attendance monthly detail report</w:t>
      </w:r>
    </w:p>
    <w:p w14:paraId="06351FB8" w14:textId="0016CE21" w:rsidR="00724619" w:rsidRDefault="00724619" w:rsidP="00724619">
      <w:pPr>
        <w:jc w:val="center"/>
        <w:rPr>
          <w:sz w:val="22"/>
        </w:rPr>
      </w:pPr>
    </w:p>
    <w:p w14:paraId="05EE79E5" w14:textId="28C6F89F" w:rsidR="00724619" w:rsidRDefault="00724619" w:rsidP="00724619">
      <w:pPr>
        <w:jc w:val="center"/>
        <w:rPr>
          <w:sz w:val="22"/>
        </w:rPr>
      </w:pPr>
    </w:p>
    <w:p w14:paraId="743CB642" w14:textId="5828E914" w:rsidR="00724619" w:rsidRDefault="00724619" w:rsidP="00724619">
      <w:pPr>
        <w:jc w:val="center"/>
        <w:rPr>
          <w:sz w:val="22"/>
        </w:rPr>
      </w:pPr>
    </w:p>
    <w:p w14:paraId="34827BB5" w14:textId="77777777" w:rsidR="00724619" w:rsidRDefault="00724619" w:rsidP="00724619">
      <w:pPr>
        <w:jc w:val="center"/>
        <w:rPr>
          <w:sz w:val="22"/>
        </w:rPr>
      </w:pPr>
    </w:p>
    <w:tbl>
      <w:tblPr>
        <w:tblStyle w:val="TableGridLight"/>
        <w:tblW w:w="0" w:type="auto"/>
        <w:tblLook w:val="04A0" w:firstRow="1" w:lastRow="0" w:firstColumn="1" w:lastColumn="0" w:noHBand="0" w:noVBand="1"/>
      </w:tblPr>
      <w:tblGrid>
        <w:gridCol w:w="2971"/>
        <w:gridCol w:w="6658"/>
      </w:tblGrid>
      <w:tr w:rsidR="00724619" w14:paraId="01D059B0" w14:textId="77777777" w:rsidTr="008277CE">
        <w:trPr>
          <w:trHeight w:val="450"/>
        </w:trPr>
        <w:tc>
          <w:tcPr>
            <w:tcW w:w="2972" w:type="dxa"/>
            <w:shd w:val="clear" w:color="auto" w:fill="60C5E8" w:themeFill="accent5"/>
            <w:vAlign w:val="center"/>
          </w:tcPr>
          <w:p w14:paraId="212DD73D" w14:textId="77777777" w:rsidR="00724619" w:rsidRPr="00F5628F" w:rsidRDefault="00724619" w:rsidP="008277CE">
            <w:pPr>
              <w:tabs>
                <w:tab w:val="left" w:pos="8069"/>
              </w:tabs>
              <w:jc w:val="center"/>
              <w:rPr>
                <w:b/>
                <w:bCs/>
              </w:rPr>
            </w:pPr>
            <w:r w:rsidRPr="00F5628F">
              <w:rPr>
                <w:b/>
                <w:bCs/>
              </w:rPr>
              <w:lastRenderedPageBreak/>
              <w:t>Operation No.</w:t>
            </w:r>
          </w:p>
        </w:tc>
        <w:tc>
          <w:tcPr>
            <w:tcW w:w="6662" w:type="dxa"/>
            <w:shd w:val="clear" w:color="auto" w:fill="60C5E8" w:themeFill="accent5"/>
            <w:vAlign w:val="center"/>
          </w:tcPr>
          <w:p w14:paraId="76A70DFB" w14:textId="77777777" w:rsidR="00724619" w:rsidRPr="00F5628F" w:rsidRDefault="00724619" w:rsidP="008277CE">
            <w:pPr>
              <w:tabs>
                <w:tab w:val="left" w:pos="8069"/>
              </w:tabs>
              <w:jc w:val="center"/>
              <w:rPr>
                <w:b/>
                <w:bCs/>
              </w:rPr>
            </w:pPr>
            <w:r w:rsidRPr="00F5628F">
              <w:rPr>
                <w:b/>
                <w:bCs/>
              </w:rPr>
              <w:t>Description</w:t>
            </w:r>
          </w:p>
        </w:tc>
      </w:tr>
      <w:tr w:rsidR="00724619" w14:paraId="49493FBC" w14:textId="77777777" w:rsidTr="00724619">
        <w:trPr>
          <w:trHeight w:val="440"/>
        </w:trPr>
        <w:tc>
          <w:tcPr>
            <w:tcW w:w="2972" w:type="dxa"/>
            <w:vAlign w:val="center"/>
          </w:tcPr>
          <w:p w14:paraId="5E707742" w14:textId="125F95C5" w:rsidR="00724619" w:rsidRDefault="00724619" w:rsidP="008277CE">
            <w:pPr>
              <w:tabs>
                <w:tab w:val="left" w:pos="8069"/>
              </w:tabs>
              <w:jc w:val="center"/>
            </w:pPr>
            <w:r>
              <w:t>1</w:t>
            </w:r>
          </w:p>
        </w:tc>
        <w:tc>
          <w:tcPr>
            <w:tcW w:w="6662" w:type="dxa"/>
            <w:vAlign w:val="center"/>
          </w:tcPr>
          <w:p w14:paraId="1B9BF66C" w14:textId="2C81B993" w:rsidR="00724619" w:rsidRPr="00066E64" w:rsidRDefault="00724619" w:rsidP="00724619">
            <w:pPr>
              <w:rPr>
                <w:szCs w:val="26"/>
              </w:rPr>
            </w:pPr>
            <w:r>
              <w:rPr>
                <w:szCs w:val="26"/>
              </w:rPr>
              <w:t xml:space="preserve">Select month to show </w:t>
            </w:r>
            <w:r w:rsidRPr="00724619">
              <w:rPr>
                <w:szCs w:val="26"/>
              </w:rPr>
              <w:t>Attendance monthly detail report</w:t>
            </w:r>
            <w:r>
              <w:rPr>
                <w:szCs w:val="26"/>
              </w:rPr>
              <w:t>.</w:t>
            </w:r>
          </w:p>
        </w:tc>
      </w:tr>
      <w:tr w:rsidR="00724619" w14:paraId="324B9C85" w14:textId="77777777" w:rsidTr="00724619">
        <w:trPr>
          <w:trHeight w:val="418"/>
        </w:trPr>
        <w:tc>
          <w:tcPr>
            <w:tcW w:w="2972" w:type="dxa"/>
            <w:vAlign w:val="center"/>
          </w:tcPr>
          <w:p w14:paraId="1A1EF979" w14:textId="67BCE019" w:rsidR="00724619" w:rsidRDefault="00724619" w:rsidP="008277CE">
            <w:pPr>
              <w:tabs>
                <w:tab w:val="left" w:pos="8069"/>
              </w:tabs>
              <w:jc w:val="center"/>
            </w:pPr>
            <w:r>
              <w:t>2</w:t>
            </w:r>
          </w:p>
        </w:tc>
        <w:tc>
          <w:tcPr>
            <w:tcW w:w="6662" w:type="dxa"/>
            <w:vAlign w:val="center"/>
          </w:tcPr>
          <w:p w14:paraId="31555932" w14:textId="1BE1C67D" w:rsidR="00724619" w:rsidRPr="000B74E2" w:rsidRDefault="00724619" w:rsidP="008277CE">
            <w:pPr>
              <w:rPr>
                <w:szCs w:val="26"/>
              </w:rPr>
            </w:pPr>
            <w:r>
              <w:rPr>
                <w:szCs w:val="26"/>
              </w:rPr>
              <w:t xml:space="preserve">Export excel file of </w:t>
            </w:r>
            <w:r w:rsidRPr="00724619">
              <w:rPr>
                <w:szCs w:val="26"/>
              </w:rPr>
              <w:t>Attendance monthly detail report</w:t>
            </w:r>
            <w:r>
              <w:rPr>
                <w:szCs w:val="26"/>
              </w:rPr>
              <w:t>.</w:t>
            </w:r>
          </w:p>
        </w:tc>
      </w:tr>
    </w:tbl>
    <w:p w14:paraId="75AA7B81" w14:textId="3AA86BE4" w:rsidR="00724619" w:rsidRDefault="00724619" w:rsidP="00016933">
      <w:pPr>
        <w:jc w:val="center"/>
      </w:pPr>
    </w:p>
    <w:p w14:paraId="662E5DCE" w14:textId="77777777" w:rsidR="00404AAD" w:rsidRDefault="00404AAD" w:rsidP="00016933">
      <w:pPr>
        <w:jc w:val="center"/>
      </w:pPr>
    </w:p>
    <w:p w14:paraId="6A3FCD69" w14:textId="5447EBD0" w:rsidR="00724619" w:rsidRDefault="00724619" w:rsidP="00016933">
      <w:pPr>
        <w:jc w:val="center"/>
      </w:pPr>
      <w:r w:rsidRPr="005409DC">
        <w:rPr>
          <w:noProof/>
        </w:rPr>
        <w:drawing>
          <wp:inline distT="0" distB="0" distL="0" distR="0" wp14:anchorId="355D1DB6" wp14:editId="3FFDA103">
            <wp:extent cx="6210935" cy="3199130"/>
            <wp:effectExtent l="0" t="0" r="0" b="127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10935" cy="3199130"/>
                    </a:xfrm>
                    <a:prstGeom prst="rect">
                      <a:avLst/>
                    </a:prstGeom>
                  </pic:spPr>
                </pic:pic>
              </a:graphicData>
            </a:graphic>
          </wp:inline>
        </w:drawing>
      </w:r>
    </w:p>
    <w:p w14:paraId="603F0355" w14:textId="2EDEE598" w:rsidR="001F4BD2" w:rsidRDefault="00724619" w:rsidP="001F4BD2">
      <w:pPr>
        <w:jc w:val="center"/>
        <w:rPr>
          <w:sz w:val="22"/>
        </w:rPr>
      </w:pPr>
      <w:r w:rsidRPr="007F64E1">
        <w:rPr>
          <w:sz w:val="22"/>
        </w:rPr>
        <w:t xml:space="preserve">Figure </w:t>
      </w:r>
      <w:r w:rsidR="0024285C">
        <w:rPr>
          <w:sz w:val="22"/>
        </w:rPr>
        <w:t>5.11.</w:t>
      </w:r>
      <w:r>
        <w:rPr>
          <w:sz w:val="22"/>
        </w:rPr>
        <w:t xml:space="preserve"> File excel </w:t>
      </w:r>
      <w:r w:rsidR="00404AAD" w:rsidRPr="00404AAD">
        <w:rPr>
          <w:sz w:val="22"/>
        </w:rPr>
        <w:t>of Attendance monthly detail report</w:t>
      </w:r>
    </w:p>
    <w:p w14:paraId="1556A746" w14:textId="385BEFB0" w:rsidR="001F4BD2" w:rsidRDefault="001F4BD2" w:rsidP="001F4BD2">
      <w:pPr>
        <w:rPr>
          <w:sz w:val="22"/>
        </w:rPr>
      </w:pPr>
    </w:p>
    <w:p w14:paraId="00649B38" w14:textId="395925FF" w:rsidR="001F4BD2" w:rsidRDefault="007A79E0" w:rsidP="001F4BD2">
      <w:pPr>
        <w:pStyle w:val="Heading2"/>
        <w:framePr w:hSpace="0" w:wrap="auto" w:vAnchor="margin" w:hAnchor="text" w:yAlign="inline"/>
      </w:pPr>
      <w:bookmarkStart w:id="157" w:name="_Toc84412639"/>
      <w:bookmarkStart w:id="158" w:name="_Toc84515365"/>
      <w:r>
        <w:t>8.</w:t>
      </w:r>
      <w:r w:rsidR="001F4BD2">
        <w:t xml:space="preserve"> LOG OUT AND BACK</w:t>
      </w:r>
      <w:bookmarkEnd w:id="157"/>
      <w:bookmarkEnd w:id="158"/>
    </w:p>
    <w:p w14:paraId="3A03B12A" w14:textId="42B831F9" w:rsidR="001F4BD2" w:rsidRDefault="007A79E0" w:rsidP="001C0ADB">
      <w:pPr>
        <w:pStyle w:val="Heading3"/>
        <w:spacing w:line="360" w:lineRule="auto"/>
      </w:pPr>
      <w:bookmarkStart w:id="159" w:name="_Toc84412640"/>
      <w:bookmarkStart w:id="160" w:name="_Toc84515366"/>
      <w:r>
        <w:t>8</w:t>
      </w:r>
      <w:r w:rsidR="001F4BD2">
        <w:t xml:space="preserve">.1. </w:t>
      </w:r>
      <w:r w:rsidR="001F4BD2" w:rsidRPr="00D07F6C">
        <w:t>Description</w:t>
      </w:r>
      <w:bookmarkEnd w:id="159"/>
      <w:bookmarkEnd w:id="160"/>
    </w:p>
    <w:p w14:paraId="356B2C81" w14:textId="77777777" w:rsidR="001C0ADB" w:rsidRDefault="001C0ADB" w:rsidP="001C0ADB">
      <w:pPr>
        <w:spacing w:line="360" w:lineRule="auto"/>
      </w:pPr>
      <w:r>
        <w:t>Admin can log out and back to the main page after using.</w:t>
      </w:r>
    </w:p>
    <w:p w14:paraId="2DB8DBA6" w14:textId="3E574286" w:rsidR="001C0ADB" w:rsidRPr="001C0ADB" w:rsidRDefault="001C0ADB" w:rsidP="001C0ADB">
      <w:pPr>
        <w:spacing w:line="360" w:lineRule="auto"/>
      </w:pPr>
      <w:r>
        <w:t>Admin also can back to choose user type page to go to a personal page.</w:t>
      </w:r>
    </w:p>
    <w:p w14:paraId="078781A5" w14:textId="1FA7E4E7" w:rsidR="001F4BD2" w:rsidRDefault="007A79E0" w:rsidP="001C0ADB">
      <w:pPr>
        <w:pStyle w:val="Heading3"/>
      </w:pPr>
      <w:bookmarkStart w:id="161" w:name="_Toc84412641"/>
      <w:bookmarkStart w:id="162" w:name="_Toc84515367"/>
      <w:r>
        <w:t>8</w:t>
      </w:r>
      <w:r w:rsidR="001F4BD2">
        <w:t>.2. Design and operation</w:t>
      </w:r>
      <w:bookmarkEnd w:id="161"/>
      <w:bookmarkEnd w:id="162"/>
    </w:p>
    <w:p w14:paraId="632B5A37" w14:textId="2D6A7977" w:rsidR="001F4BD2" w:rsidRDefault="001C0ADB" w:rsidP="001C0ADB">
      <w:pPr>
        <w:jc w:val="center"/>
      </w:pPr>
      <w:r>
        <w:rPr>
          <w:noProof/>
        </w:rPr>
        <w:lastRenderedPageBreak/>
        <mc:AlternateContent>
          <mc:Choice Requires="wps">
            <w:drawing>
              <wp:anchor distT="0" distB="0" distL="114300" distR="114300" simplePos="0" relativeHeight="251925504" behindDoc="0" locked="0" layoutInCell="1" allowOverlap="1" wp14:anchorId="68C29C93" wp14:editId="033AC118">
                <wp:simplePos x="0" y="0"/>
                <wp:positionH relativeFrom="page">
                  <wp:posOffset>2257425</wp:posOffset>
                </wp:positionH>
                <wp:positionV relativeFrom="paragraph">
                  <wp:posOffset>3281045</wp:posOffset>
                </wp:positionV>
                <wp:extent cx="310515" cy="265430"/>
                <wp:effectExtent l="0" t="0" r="0" b="1270"/>
                <wp:wrapNone/>
                <wp:docPr id="672" name="Text Box 672"/>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024EC6FC" w14:textId="028243DB" w:rsidR="001C0ADB" w:rsidRPr="00F5628F" w:rsidRDefault="00287A2E" w:rsidP="001C0ADB">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9C93" id="Text Box 672" o:spid="_x0000_s1134" type="#_x0000_t202" style="position:absolute;left:0;text-align:left;margin-left:177.75pt;margin-top:258.35pt;width:24.45pt;height:20.9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" filled="f" stroked="f" strokeweight=".5pt">
                <v:textbox>
                  <w:txbxContent>
                    <w:p w14:paraId="024EC6FC" w14:textId="028243DB" w:rsidR="001C0ADB" w:rsidRPr="00F5628F" w:rsidRDefault="00287A2E" w:rsidP="001C0ADB">
                      <w:pPr>
                        <w:rPr>
                          <w:b/>
                          <w:bCs/>
                          <w:color w:val="FF0000"/>
                        </w:rPr>
                      </w:pPr>
                      <w:r>
                        <w:rPr>
                          <w:b/>
                          <w:bCs/>
                          <w:color w:val="FF0000"/>
                        </w:rPr>
                        <w:t>2</w:t>
                      </w:r>
                    </w:p>
                  </w:txbxContent>
                </v:textbox>
                <w10:wrap anchorx="page"/>
              </v:shape>
            </w:pict>
          </mc:Fallback>
        </mc:AlternateContent>
      </w:r>
      <w:r>
        <w:rPr>
          <w:noProof/>
        </w:rPr>
        <mc:AlternateContent>
          <mc:Choice Requires="wps">
            <w:drawing>
              <wp:anchor distT="0" distB="0" distL="114300" distR="114300" simplePos="0" relativeHeight="251923456" behindDoc="0" locked="0" layoutInCell="1" allowOverlap="1" wp14:anchorId="0844CF17" wp14:editId="784CBB2F">
                <wp:simplePos x="0" y="0"/>
                <wp:positionH relativeFrom="page">
                  <wp:posOffset>2266950</wp:posOffset>
                </wp:positionH>
                <wp:positionV relativeFrom="paragraph">
                  <wp:posOffset>2671445</wp:posOffset>
                </wp:positionV>
                <wp:extent cx="310515" cy="265430"/>
                <wp:effectExtent l="0" t="0" r="0" b="1270"/>
                <wp:wrapNone/>
                <wp:docPr id="671" name="Text Box 671"/>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265C1313" w14:textId="77777777" w:rsidR="001C0ADB" w:rsidRPr="00F5628F" w:rsidRDefault="001C0ADB" w:rsidP="001C0ADB">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4CF17" id="Text Box 671" o:spid="_x0000_s1135" type="#_x0000_t202" style="position:absolute;left:0;text-align:left;margin-left:178.5pt;margin-top:210.35pt;width:24.45pt;height:20.9pt;z-index:25192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" filled="f" stroked="f" strokeweight=".5pt">
                <v:textbox>
                  <w:txbxContent>
                    <w:p w14:paraId="265C1313" w14:textId="77777777" w:rsidR="001C0ADB" w:rsidRPr="00F5628F" w:rsidRDefault="001C0ADB" w:rsidP="001C0ADB">
                      <w:pPr>
                        <w:rPr>
                          <w:b/>
                          <w:bCs/>
                          <w:color w:val="FF0000"/>
                        </w:rPr>
                      </w:pPr>
                      <w:r>
                        <w:rPr>
                          <w:b/>
                          <w:bCs/>
                          <w:color w:val="FF0000"/>
                        </w:rPr>
                        <w:t>1</w:t>
                      </w:r>
                    </w:p>
                  </w:txbxContent>
                </v:textbox>
                <w10:wrap anchorx="page"/>
              </v:shape>
            </w:pict>
          </mc:Fallback>
        </mc:AlternateContent>
      </w:r>
      <w:r w:rsidRPr="001C0ADB">
        <w:rPr>
          <w:noProof/>
        </w:rPr>
        <w:drawing>
          <wp:inline distT="0" distB="0" distL="0" distR="0" wp14:anchorId="62AC3BAB" wp14:editId="5B651F59">
            <wp:extent cx="4114800" cy="4058427"/>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18968" cy="4062538"/>
                    </a:xfrm>
                    <a:prstGeom prst="rect">
                      <a:avLst/>
                    </a:prstGeom>
                  </pic:spPr>
                </pic:pic>
              </a:graphicData>
            </a:graphic>
          </wp:inline>
        </w:drawing>
      </w:r>
    </w:p>
    <w:p w14:paraId="62D10737" w14:textId="77777777" w:rsidR="001C0ADB" w:rsidRDefault="001C0ADB" w:rsidP="001C0ADB">
      <w:pPr>
        <w:jc w:val="center"/>
      </w:pPr>
    </w:p>
    <w:p w14:paraId="5AD6738E" w14:textId="5095F561" w:rsidR="001C0ADB" w:rsidRDefault="001C0ADB" w:rsidP="001C0ADB">
      <w:pPr>
        <w:jc w:val="center"/>
        <w:rPr>
          <w:sz w:val="22"/>
        </w:rPr>
      </w:pPr>
      <w:r w:rsidRPr="007F64E1">
        <w:rPr>
          <w:sz w:val="22"/>
        </w:rPr>
        <w:t xml:space="preserve">Figure </w:t>
      </w:r>
      <w:r w:rsidR="0024285C">
        <w:rPr>
          <w:sz w:val="22"/>
        </w:rPr>
        <w:t>5.12</w:t>
      </w:r>
      <w:r>
        <w:rPr>
          <w:sz w:val="22"/>
        </w:rPr>
        <w:t>. Button side</w:t>
      </w:r>
    </w:p>
    <w:p w14:paraId="5F719991" w14:textId="241D46E4" w:rsidR="00287A2E" w:rsidRDefault="00287A2E" w:rsidP="001C0ADB">
      <w:pPr>
        <w:jc w:val="center"/>
        <w:rPr>
          <w:sz w:val="22"/>
        </w:rPr>
      </w:pPr>
    </w:p>
    <w:p w14:paraId="12354BEF" w14:textId="08A2D9C2" w:rsidR="00287A2E" w:rsidRDefault="00287A2E" w:rsidP="001C0ADB">
      <w:pPr>
        <w:jc w:val="center"/>
        <w:rPr>
          <w:sz w:val="22"/>
        </w:rPr>
      </w:pPr>
      <w:r>
        <w:rPr>
          <w:noProof/>
        </w:rPr>
        <mc:AlternateContent>
          <mc:Choice Requires="wps">
            <w:drawing>
              <wp:anchor distT="0" distB="0" distL="114300" distR="114300" simplePos="0" relativeHeight="251927552" behindDoc="0" locked="0" layoutInCell="1" allowOverlap="1" wp14:anchorId="1310A766" wp14:editId="6A888D2A">
                <wp:simplePos x="0" y="0"/>
                <wp:positionH relativeFrom="page">
                  <wp:posOffset>2981325</wp:posOffset>
                </wp:positionH>
                <wp:positionV relativeFrom="paragraph">
                  <wp:posOffset>682625</wp:posOffset>
                </wp:positionV>
                <wp:extent cx="310515" cy="265430"/>
                <wp:effectExtent l="0" t="0" r="0" b="1270"/>
                <wp:wrapNone/>
                <wp:docPr id="674" name="Text Box 674"/>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07D2183D" w14:textId="3C40D0E4" w:rsidR="00287A2E" w:rsidRPr="00F5628F" w:rsidRDefault="00287A2E" w:rsidP="00287A2E">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0A766" id="Text Box 674" o:spid="_x0000_s1136" type="#_x0000_t202" style="position:absolute;left:0;text-align:left;margin-left:234.75pt;margin-top:53.75pt;width:24.45pt;height:20.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" filled="f" stroked="f" strokeweight=".5pt">
                <v:textbox>
                  <w:txbxContent>
                    <w:p w14:paraId="07D2183D" w14:textId="3C40D0E4" w:rsidR="00287A2E" w:rsidRPr="00F5628F" w:rsidRDefault="00287A2E" w:rsidP="00287A2E">
                      <w:pPr>
                        <w:rPr>
                          <w:b/>
                          <w:bCs/>
                          <w:color w:val="FF0000"/>
                        </w:rPr>
                      </w:pPr>
                      <w:r>
                        <w:rPr>
                          <w:b/>
                          <w:bCs/>
                          <w:color w:val="FF0000"/>
                        </w:rPr>
                        <w:t>3</w:t>
                      </w:r>
                    </w:p>
                  </w:txbxContent>
                </v:textbox>
                <w10:wrap anchorx="page"/>
              </v:shape>
            </w:pict>
          </mc:Fallback>
        </mc:AlternateContent>
      </w:r>
      <w:r w:rsidRPr="00287A2E">
        <w:rPr>
          <w:noProof/>
          <w:sz w:val="22"/>
        </w:rPr>
        <w:drawing>
          <wp:inline distT="0" distB="0" distL="0" distR="0" wp14:anchorId="3842A38A" wp14:editId="61C75B99">
            <wp:extent cx="4133850" cy="2633052"/>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3686" cy="2639317"/>
                    </a:xfrm>
                    <a:prstGeom prst="rect">
                      <a:avLst/>
                    </a:prstGeom>
                  </pic:spPr>
                </pic:pic>
              </a:graphicData>
            </a:graphic>
          </wp:inline>
        </w:drawing>
      </w:r>
    </w:p>
    <w:p w14:paraId="0F637F23" w14:textId="0503D4BE" w:rsidR="00287A2E" w:rsidRDefault="00287A2E" w:rsidP="00287A2E">
      <w:pPr>
        <w:jc w:val="center"/>
        <w:rPr>
          <w:sz w:val="22"/>
        </w:rPr>
      </w:pPr>
      <w:r w:rsidRPr="007F64E1">
        <w:rPr>
          <w:sz w:val="22"/>
        </w:rPr>
        <w:t xml:space="preserve">Figure </w:t>
      </w:r>
      <w:r w:rsidR="0024285C">
        <w:rPr>
          <w:sz w:val="22"/>
        </w:rPr>
        <w:t>5.13</w:t>
      </w:r>
      <w:r>
        <w:rPr>
          <w:sz w:val="22"/>
        </w:rPr>
        <w:t>. Select user type</w:t>
      </w:r>
    </w:p>
    <w:p w14:paraId="71E7FFF7" w14:textId="77777777" w:rsidR="00287A2E" w:rsidRDefault="00287A2E" w:rsidP="00287A2E">
      <w:pPr>
        <w:rPr>
          <w:sz w:val="22"/>
        </w:rPr>
      </w:pPr>
    </w:p>
    <w:tbl>
      <w:tblPr>
        <w:tblStyle w:val="TableGridLight"/>
        <w:tblW w:w="0" w:type="auto"/>
        <w:tblLook w:val="04A0" w:firstRow="1" w:lastRow="0" w:firstColumn="1" w:lastColumn="0" w:noHBand="0" w:noVBand="1"/>
      </w:tblPr>
      <w:tblGrid>
        <w:gridCol w:w="2971"/>
        <w:gridCol w:w="6658"/>
      </w:tblGrid>
      <w:tr w:rsidR="00287A2E" w14:paraId="16BF9406" w14:textId="77777777" w:rsidTr="008277CE">
        <w:trPr>
          <w:trHeight w:val="450"/>
        </w:trPr>
        <w:tc>
          <w:tcPr>
            <w:tcW w:w="2972" w:type="dxa"/>
            <w:shd w:val="clear" w:color="auto" w:fill="60C5E8" w:themeFill="accent5"/>
            <w:vAlign w:val="center"/>
          </w:tcPr>
          <w:p w14:paraId="4C7BDE32" w14:textId="77777777" w:rsidR="00287A2E" w:rsidRPr="00F5628F" w:rsidRDefault="00287A2E" w:rsidP="008277CE">
            <w:pPr>
              <w:tabs>
                <w:tab w:val="left" w:pos="8069"/>
              </w:tabs>
              <w:jc w:val="center"/>
              <w:rPr>
                <w:b/>
                <w:bCs/>
              </w:rPr>
            </w:pPr>
            <w:r w:rsidRPr="00F5628F">
              <w:rPr>
                <w:b/>
                <w:bCs/>
              </w:rPr>
              <w:t>Operation No.</w:t>
            </w:r>
          </w:p>
        </w:tc>
        <w:tc>
          <w:tcPr>
            <w:tcW w:w="6662" w:type="dxa"/>
            <w:shd w:val="clear" w:color="auto" w:fill="60C5E8" w:themeFill="accent5"/>
            <w:vAlign w:val="center"/>
          </w:tcPr>
          <w:p w14:paraId="4707F144" w14:textId="77777777" w:rsidR="00287A2E" w:rsidRPr="00F5628F" w:rsidRDefault="00287A2E" w:rsidP="008277CE">
            <w:pPr>
              <w:tabs>
                <w:tab w:val="left" w:pos="8069"/>
              </w:tabs>
              <w:jc w:val="center"/>
              <w:rPr>
                <w:b/>
                <w:bCs/>
              </w:rPr>
            </w:pPr>
            <w:r w:rsidRPr="00F5628F">
              <w:rPr>
                <w:b/>
                <w:bCs/>
              </w:rPr>
              <w:t>Description</w:t>
            </w:r>
          </w:p>
        </w:tc>
      </w:tr>
      <w:tr w:rsidR="00287A2E" w14:paraId="46DE0FC9" w14:textId="77777777" w:rsidTr="008277CE">
        <w:trPr>
          <w:trHeight w:val="440"/>
        </w:trPr>
        <w:tc>
          <w:tcPr>
            <w:tcW w:w="2972" w:type="dxa"/>
            <w:vAlign w:val="center"/>
          </w:tcPr>
          <w:p w14:paraId="4E9E673F" w14:textId="77777777" w:rsidR="00287A2E" w:rsidRDefault="00287A2E" w:rsidP="008277CE">
            <w:pPr>
              <w:tabs>
                <w:tab w:val="left" w:pos="8069"/>
              </w:tabs>
              <w:jc w:val="center"/>
            </w:pPr>
            <w:r>
              <w:t>1</w:t>
            </w:r>
          </w:p>
        </w:tc>
        <w:tc>
          <w:tcPr>
            <w:tcW w:w="6662" w:type="dxa"/>
            <w:vAlign w:val="center"/>
          </w:tcPr>
          <w:p w14:paraId="2DEBB727" w14:textId="2B1B4876" w:rsidR="00287A2E" w:rsidRPr="00066E64" w:rsidRDefault="00287A2E" w:rsidP="008277CE">
            <w:pPr>
              <w:rPr>
                <w:szCs w:val="26"/>
              </w:rPr>
            </w:pPr>
            <w:r>
              <w:rPr>
                <w:szCs w:val="26"/>
              </w:rPr>
              <w:t>Back to select user type page.</w:t>
            </w:r>
          </w:p>
        </w:tc>
      </w:tr>
      <w:tr w:rsidR="00287A2E" w14:paraId="76117D8F" w14:textId="77777777" w:rsidTr="008277CE">
        <w:trPr>
          <w:trHeight w:val="418"/>
        </w:trPr>
        <w:tc>
          <w:tcPr>
            <w:tcW w:w="2972" w:type="dxa"/>
            <w:vAlign w:val="center"/>
          </w:tcPr>
          <w:p w14:paraId="501069D6" w14:textId="77777777" w:rsidR="00287A2E" w:rsidRDefault="00287A2E" w:rsidP="008277CE">
            <w:pPr>
              <w:tabs>
                <w:tab w:val="left" w:pos="8069"/>
              </w:tabs>
              <w:jc w:val="center"/>
            </w:pPr>
            <w:r>
              <w:t>2</w:t>
            </w:r>
          </w:p>
        </w:tc>
        <w:tc>
          <w:tcPr>
            <w:tcW w:w="6662" w:type="dxa"/>
            <w:vAlign w:val="center"/>
          </w:tcPr>
          <w:p w14:paraId="20B90C16" w14:textId="76D92A31" w:rsidR="00287A2E" w:rsidRPr="000B74E2" w:rsidRDefault="00287A2E" w:rsidP="008277CE">
            <w:pPr>
              <w:rPr>
                <w:szCs w:val="26"/>
              </w:rPr>
            </w:pPr>
            <w:r w:rsidRPr="00287A2E">
              <w:rPr>
                <w:szCs w:val="26"/>
              </w:rPr>
              <w:t>Logout back to the main page</w:t>
            </w:r>
            <w:r>
              <w:rPr>
                <w:szCs w:val="26"/>
              </w:rPr>
              <w:t>.</w:t>
            </w:r>
          </w:p>
        </w:tc>
      </w:tr>
      <w:tr w:rsidR="00287A2E" w14:paraId="1C665596" w14:textId="77777777" w:rsidTr="008277CE">
        <w:trPr>
          <w:trHeight w:val="418"/>
        </w:trPr>
        <w:tc>
          <w:tcPr>
            <w:tcW w:w="2972" w:type="dxa"/>
            <w:vAlign w:val="center"/>
          </w:tcPr>
          <w:p w14:paraId="27B319E9" w14:textId="2780CE65" w:rsidR="00287A2E" w:rsidRDefault="00287A2E" w:rsidP="008277CE">
            <w:pPr>
              <w:tabs>
                <w:tab w:val="left" w:pos="8069"/>
              </w:tabs>
              <w:jc w:val="center"/>
            </w:pPr>
            <w:r>
              <w:t>3</w:t>
            </w:r>
          </w:p>
        </w:tc>
        <w:tc>
          <w:tcPr>
            <w:tcW w:w="6662" w:type="dxa"/>
            <w:vAlign w:val="center"/>
          </w:tcPr>
          <w:p w14:paraId="1CF5CA80" w14:textId="75BB13D5" w:rsidR="00287A2E" w:rsidRPr="00287A2E" w:rsidRDefault="00287A2E" w:rsidP="008277CE">
            <w:pPr>
              <w:rPr>
                <w:szCs w:val="26"/>
              </w:rPr>
            </w:pPr>
            <w:r>
              <w:rPr>
                <w:szCs w:val="26"/>
              </w:rPr>
              <w:t>Go to personal page.</w:t>
            </w:r>
          </w:p>
        </w:tc>
      </w:tr>
    </w:tbl>
    <w:p w14:paraId="7EE09A98" w14:textId="6CA9ABC1" w:rsidR="008A4B11" w:rsidRDefault="008A4B11" w:rsidP="008A4B11">
      <w:r w:rsidRPr="008A4B11">
        <w:rPr>
          <w:noProof/>
        </w:rPr>
        <w:lastRenderedPageBreak/>
        <w:drawing>
          <wp:anchor distT="0" distB="0" distL="114300" distR="114300" simplePos="0" relativeHeight="251940864" behindDoc="1" locked="0" layoutInCell="1" allowOverlap="1" wp14:anchorId="5B880B13" wp14:editId="4A53EAB8">
            <wp:simplePos x="0" y="0"/>
            <wp:positionH relativeFrom="page">
              <wp:posOffset>4522470</wp:posOffset>
            </wp:positionH>
            <wp:positionV relativeFrom="paragraph">
              <wp:posOffset>-147955</wp:posOffset>
            </wp:positionV>
            <wp:extent cx="3483610" cy="775970"/>
            <wp:effectExtent l="0" t="0" r="2540" b="5080"/>
            <wp:wrapNone/>
            <wp:docPr id="686" name="Graphic 686"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rot="10800000">
                      <a:off x="0" y="0"/>
                      <a:ext cx="3483610" cy="775970"/>
                    </a:xfrm>
                    <a:prstGeom prst="rect">
                      <a:avLst/>
                    </a:prstGeom>
                  </pic:spPr>
                </pic:pic>
              </a:graphicData>
            </a:graphic>
            <wp14:sizeRelH relativeFrom="margin">
              <wp14:pctWidth>0</wp14:pctWidth>
            </wp14:sizeRelH>
            <wp14:sizeRelV relativeFrom="margin">
              <wp14:pctHeight>0</wp14:pctHeight>
            </wp14:sizeRelV>
          </wp:anchor>
        </w:drawing>
      </w:r>
      <w:r w:rsidRPr="008A4B11">
        <w:rPr>
          <w:noProof/>
        </w:rPr>
        <w:drawing>
          <wp:anchor distT="0" distB="0" distL="114300" distR="114300" simplePos="0" relativeHeight="251939840" behindDoc="1" locked="0" layoutInCell="1" allowOverlap="1" wp14:anchorId="47DA9188" wp14:editId="039DA804">
            <wp:simplePos x="0" y="0"/>
            <wp:positionH relativeFrom="page">
              <wp:posOffset>-499110</wp:posOffset>
            </wp:positionH>
            <wp:positionV relativeFrom="paragraph">
              <wp:posOffset>-109855</wp:posOffset>
            </wp:positionV>
            <wp:extent cx="3838575" cy="733425"/>
            <wp:effectExtent l="0" t="0" r="9525" b="0"/>
            <wp:wrapNone/>
            <wp:docPr id="685" name="Graphic 685"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838575" cy="733425"/>
                    </a:xfrm>
                    <a:prstGeom prst="rect">
                      <a:avLst/>
                    </a:prstGeom>
                  </pic:spPr>
                </pic:pic>
              </a:graphicData>
            </a:graphic>
            <wp14:sizeRelH relativeFrom="margin">
              <wp14:pctWidth>0</wp14:pctWidth>
            </wp14:sizeRelH>
            <wp14:sizeRelV relativeFrom="margin">
              <wp14:pctHeight>0</wp14:pctHeight>
            </wp14:sizeRelV>
          </wp:anchor>
        </w:drawing>
      </w:r>
    </w:p>
    <w:p w14:paraId="35AF1D37" w14:textId="7F56530C" w:rsidR="008A4B11" w:rsidRPr="001F4BD2" w:rsidRDefault="008A4B11" w:rsidP="008A4B11">
      <w:pPr>
        <w:pStyle w:val="Heading2"/>
        <w:framePr w:hSpace="0" w:wrap="auto" w:vAnchor="margin" w:hAnchor="text" w:yAlign="inline"/>
        <w:jc w:val="center"/>
      </w:pPr>
      <w:bookmarkStart w:id="163" w:name="_Toc84412642"/>
      <w:bookmarkStart w:id="164" w:name="_Toc84515368"/>
      <w:r>
        <w:t>CHAPTER 6: HR GUIDE</w:t>
      </w:r>
      <w:bookmarkEnd w:id="163"/>
      <w:bookmarkEnd w:id="164"/>
    </w:p>
    <w:p w14:paraId="1E40C415" w14:textId="442EFBBB" w:rsidR="008A4B11" w:rsidRDefault="008A4B11" w:rsidP="008A4B11">
      <w:pPr>
        <w:tabs>
          <w:tab w:val="left" w:pos="2580"/>
        </w:tabs>
      </w:pPr>
    </w:p>
    <w:p w14:paraId="3D2D19AC" w14:textId="3B5332DE" w:rsidR="008A4B11" w:rsidRDefault="008A4B11" w:rsidP="008A4B11">
      <w:pPr>
        <w:pStyle w:val="Heading2"/>
        <w:framePr w:hSpace="0" w:wrap="auto" w:vAnchor="margin" w:hAnchor="text" w:yAlign="inline"/>
      </w:pPr>
      <w:bookmarkStart w:id="165" w:name="_Toc84412643"/>
      <w:bookmarkStart w:id="166" w:name="_Toc84515369"/>
      <w:r>
        <w:t>1. MAIN</w:t>
      </w:r>
      <w:bookmarkEnd w:id="165"/>
      <w:bookmarkEnd w:id="166"/>
      <w:r>
        <w:t xml:space="preserve"> </w:t>
      </w:r>
    </w:p>
    <w:p w14:paraId="063EC344" w14:textId="77777777" w:rsidR="008A4B11" w:rsidRDefault="008A4B11" w:rsidP="008037EB">
      <w:pPr>
        <w:jc w:val="both"/>
      </w:pPr>
      <w:r>
        <w:t xml:space="preserve">Same features as employee account - </w:t>
      </w:r>
      <w:hyperlink w:anchor="_1._MAIN" w:history="1">
        <w:r w:rsidRPr="000644AC">
          <w:rPr>
            <w:rStyle w:val="Hyperlink"/>
            <w:color w:val="146F8F" w:themeColor="accent5" w:themeShade="80"/>
          </w:rPr>
          <w:t>See instruction</w:t>
        </w:r>
      </w:hyperlink>
      <w:r w:rsidRPr="000644AC">
        <w:t xml:space="preserve"> </w:t>
      </w:r>
      <w:r>
        <w:t>in section 1-Chapter 4: Employee guide</w:t>
      </w:r>
    </w:p>
    <w:p w14:paraId="30D5AAC5" w14:textId="77777777" w:rsidR="008A4B11" w:rsidRPr="00875DD1" w:rsidRDefault="008A4B11" w:rsidP="008A4B11">
      <w:pPr>
        <w:jc w:val="center"/>
      </w:pPr>
    </w:p>
    <w:p w14:paraId="100521B5" w14:textId="22CA73A9" w:rsidR="008A4B11" w:rsidRDefault="008A4B11" w:rsidP="008A4B11">
      <w:pPr>
        <w:pStyle w:val="Heading2"/>
        <w:framePr w:hSpace="0" w:wrap="auto" w:vAnchor="margin" w:hAnchor="text" w:yAlign="inline"/>
      </w:pPr>
      <w:bookmarkStart w:id="167" w:name="_Toc84412644"/>
      <w:bookmarkStart w:id="168" w:name="_Toc84515370"/>
      <w:r>
        <w:t>2. ATTENDANCE RECORD</w:t>
      </w:r>
      <w:bookmarkEnd w:id="167"/>
      <w:bookmarkEnd w:id="168"/>
    </w:p>
    <w:p w14:paraId="2FEAE3F0" w14:textId="77777777" w:rsidR="008A4B11" w:rsidRDefault="008A4B11" w:rsidP="008037EB">
      <w:pPr>
        <w:jc w:val="both"/>
      </w:pPr>
      <w:r>
        <w:t xml:space="preserve">Same features as employee account - </w:t>
      </w:r>
      <w:hyperlink w:anchor="_2._ATTENDANCE_RECORD" w:history="1">
        <w:r w:rsidRPr="007A79E0">
          <w:rPr>
            <w:rStyle w:val="Hyperlink"/>
            <w:color w:val="146F8F" w:themeColor="accent5" w:themeShade="80"/>
          </w:rPr>
          <w:t>See instruction</w:t>
        </w:r>
      </w:hyperlink>
      <w:r w:rsidRPr="000644AC">
        <w:t xml:space="preserve"> </w:t>
      </w:r>
      <w:r>
        <w:t>in section 2-Chapter 4: Employee guide</w:t>
      </w:r>
    </w:p>
    <w:p w14:paraId="61373717" w14:textId="77777777" w:rsidR="008A4B11" w:rsidRDefault="008A4B11" w:rsidP="008A4B11">
      <w:pPr>
        <w:jc w:val="center"/>
      </w:pPr>
    </w:p>
    <w:p w14:paraId="1E496372" w14:textId="032AC5C2" w:rsidR="008A4B11" w:rsidRDefault="008A4B11" w:rsidP="008A4B11">
      <w:pPr>
        <w:pStyle w:val="Heading2"/>
        <w:framePr w:hSpace="0" w:wrap="auto" w:vAnchor="margin" w:hAnchor="text" w:yAlign="inline"/>
      </w:pPr>
      <w:bookmarkStart w:id="169" w:name="_Toc84412645"/>
      <w:bookmarkStart w:id="170" w:name="_Toc84515371"/>
      <w:r>
        <w:t>3. LOGIN</w:t>
      </w:r>
      <w:bookmarkEnd w:id="169"/>
      <w:bookmarkEnd w:id="170"/>
    </w:p>
    <w:p w14:paraId="0078CA16" w14:textId="6DBEFE6F" w:rsidR="008A4B11" w:rsidRDefault="008A4B11" w:rsidP="008037EB">
      <w:pPr>
        <w:jc w:val="both"/>
      </w:pPr>
      <w:r>
        <w:t xml:space="preserve">Same features as employee account - </w:t>
      </w:r>
      <w:hyperlink w:anchor="_3._LOGIN" w:history="1">
        <w:r w:rsidRPr="001E5895">
          <w:rPr>
            <w:rStyle w:val="Hyperlink"/>
            <w:color w:val="146F8F" w:themeColor="accent5" w:themeShade="80"/>
          </w:rPr>
          <w:t>See instruction</w:t>
        </w:r>
      </w:hyperlink>
      <w:r w:rsidRPr="000644AC">
        <w:t xml:space="preserve"> </w:t>
      </w:r>
      <w:r>
        <w:t>in section 3-Chapter 4: Employee guide</w:t>
      </w:r>
    </w:p>
    <w:p w14:paraId="5333DC9D" w14:textId="77777777" w:rsidR="008A4B11" w:rsidRDefault="008A4B11" w:rsidP="008A4B11">
      <w:pPr>
        <w:jc w:val="center"/>
      </w:pPr>
    </w:p>
    <w:p w14:paraId="6AFB5A2E" w14:textId="118C8FE2" w:rsidR="008A4B11" w:rsidRDefault="008A4B11">
      <w:pPr>
        <w:pStyle w:val="Heading2"/>
        <w:framePr w:hSpace="0" w:wrap="auto" w:vAnchor="margin" w:hAnchor="text" w:yAlign="inline"/>
      </w:pPr>
      <w:bookmarkStart w:id="171" w:name="_Toc84412646"/>
      <w:bookmarkStart w:id="172" w:name="_Toc84515372"/>
      <w:r>
        <w:t>4. EMPLOYEE</w:t>
      </w:r>
      <w:bookmarkEnd w:id="171"/>
      <w:bookmarkEnd w:id="172"/>
    </w:p>
    <w:p w14:paraId="5E6BCFDC" w14:textId="4786CE7D" w:rsidR="008A4B11" w:rsidRDefault="008A4B11" w:rsidP="0024285C">
      <w:pPr>
        <w:pStyle w:val="Heading3"/>
        <w:spacing w:line="360" w:lineRule="auto"/>
      </w:pPr>
      <w:bookmarkStart w:id="173" w:name="_Toc84412647"/>
      <w:bookmarkStart w:id="174" w:name="_Toc84515373"/>
      <w:r>
        <w:t xml:space="preserve">4.1. </w:t>
      </w:r>
      <w:r w:rsidRPr="00D07F6C">
        <w:t>Description</w:t>
      </w:r>
      <w:bookmarkEnd w:id="173"/>
      <w:bookmarkEnd w:id="174"/>
    </w:p>
    <w:p w14:paraId="6F8AE432" w14:textId="6C1266CA" w:rsidR="008A4B11" w:rsidRDefault="00993FAC" w:rsidP="006B7AA3">
      <w:pPr>
        <w:spacing w:line="360" w:lineRule="auto"/>
        <w:jc w:val="both"/>
      </w:pPr>
      <w:r>
        <w:t>T</w:t>
      </w:r>
      <w:r w:rsidRPr="00993FAC">
        <w:t>his is the default page when accessing the HR management system. This page shows all employee's information</w:t>
      </w:r>
      <w:r w:rsidR="0024285C">
        <w:t>, s</w:t>
      </w:r>
      <w:r w:rsidR="0024285C" w:rsidRPr="0024285C">
        <w:t>upports search engines and data filtering to make finding information easier</w:t>
      </w:r>
      <w:r w:rsidR="0024285C">
        <w:t>.</w:t>
      </w:r>
    </w:p>
    <w:p w14:paraId="33D5F22C" w14:textId="4D3981C7" w:rsidR="008A4B11" w:rsidRDefault="008A4B11" w:rsidP="0024285C">
      <w:pPr>
        <w:pStyle w:val="Heading3"/>
        <w:spacing w:line="360" w:lineRule="auto"/>
      </w:pPr>
      <w:bookmarkStart w:id="175" w:name="_Toc84412648"/>
      <w:bookmarkStart w:id="176" w:name="_Toc84515374"/>
      <w:r>
        <w:t>4.2. Design and operation</w:t>
      </w:r>
      <w:bookmarkEnd w:id="175"/>
      <w:bookmarkEnd w:id="176"/>
    </w:p>
    <w:p w14:paraId="105961AA" w14:textId="37FD1116" w:rsidR="0024285C" w:rsidRDefault="0024285C" w:rsidP="0024285C">
      <w:r w:rsidRPr="001E5895">
        <w:t>After logging in, the user type selection page</w:t>
      </w:r>
      <w:r>
        <w:t xml:space="preserve"> will display.</w:t>
      </w:r>
    </w:p>
    <w:p w14:paraId="02853C0F" w14:textId="77777777" w:rsidR="0024285C" w:rsidRPr="001E5895" w:rsidRDefault="0024285C" w:rsidP="0024285C"/>
    <w:p w14:paraId="0AF5BCD1" w14:textId="0EED780F" w:rsidR="0024285C" w:rsidRDefault="00402F72" w:rsidP="0024285C">
      <w:pPr>
        <w:jc w:val="center"/>
      </w:pPr>
      <w:r>
        <w:rPr>
          <w:noProof/>
        </w:rPr>
        <mc:AlternateContent>
          <mc:Choice Requires="wps">
            <w:drawing>
              <wp:anchor distT="0" distB="0" distL="114300" distR="114300" simplePos="0" relativeHeight="251944960" behindDoc="0" locked="0" layoutInCell="1" allowOverlap="1" wp14:anchorId="785D092E" wp14:editId="321829F5">
                <wp:simplePos x="0" y="0"/>
                <wp:positionH relativeFrom="column">
                  <wp:posOffset>4175760</wp:posOffset>
                </wp:positionH>
                <wp:positionV relativeFrom="paragraph">
                  <wp:posOffset>728345</wp:posOffset>
                </wp:positionV>
                <wp:extent cx="724619" cy="301924"/>
                <wp:effectExtent l="0" t="0" r="0" b="3175"/>
                <wp:wrapNone/>
                <wp:docPr id="691" name="Text Box 691"/>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505D0E32" w14:textId="77777777" w:rsidR="0024285C" w:rsidRPr="007F64E1" w:rsidRDefault="0024285C" w:rsidP="0024285C">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5D092E" id="Text Box 691" o:spid="_x0000_s1137" type="#_x0000_t202" style="position:absolute;left:0;text-align:left;margin-left:328.8pt;margin-top:57.35pt;width:57.05pt;height:23.7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" filled="f" stroked="f" strokeweight=".5pt">
                <v:textbox>
                  <w:txbxContent>
                    <w:p w14:paraId="505D0E32" w14:textId="77777777" w:rsidR="0024285C" w:rsidRPr="007F64E1" w:rsidRDefault="0024285C" w:rsidP="0024285C">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2E5E4937" wp14:editId="181F6760">
                <wp:simplePos x="0" y="0"/>
                <wp:positionH relativeFrom="column">
                  <wp:posOffset>4242434</wp:posOffset>
                </wp:positionH>
                <wp:positionV relativeFrom="paragraph">
                  <wp:posOffset>937895</wp:posOffset>
                </wp:positionV>
                <wp:extent cx="238125" cy="209550"/>
                <wp:effectExtent l="38100" t="0" r="28575" b="57150"/>
                <wp:wrapNone/>
                <wp:docPr id="690" name="Straight Arrow Connector 690"/>
                <wp:cNvGraphicFramePr/>
                <a:graphic xmlns:a="http://schemas.openxmlformats.org/drawingml/2006/main">
                  <a:graphicData uri="http://schemas.microsoft.com/office/word/2010/wordprocessingShape">
                    <wps:wsp>
                      <wps:cNvCnPr/>
                      <wps:spPr>
                        <a:xfrm flipH="1">
                          <a:off x="0" y="0"/>
                          <a:ext cx="238125"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9600C" id="Straight Arrow Connector 690" o:spid="_x0000_s1026" type="#_x0000_t32" style="position:absolute;margin-left:334.05pt;margin-top:73.85pt;width:18.75pt;height:16.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" strokecolor="red">
                <v:stroke endarrow="block"/>
              </v:shape>
            </w:pict>
          </mc:Fallback>
        </mc:AlternateContent>
      </w:r>
      <w:r w:rsidR="0024285C" w:rsidRPr="0024285C">
        <w:rPr>
          <w:noProof/>
        </w:rPr>
        <w:drawing>
          <wp:inline distT="0" distB="0" distL="0" distR="0" wp14:anchorId="6F9A62E9" wp14:editId="7DAEDA63">
            <wp:extent cx="4990142" cy="3228975"/>
            <wp:effectExtent l="0" t="0" r="127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94975" cy="3232102"/>
                    </a:xfrm>
                    <a:prstGeom prst="rect">
                      <a:avLst/>
                    </a:prstGeom>
                  </pic:spPr>
                </pic:pic>
              </a:graphicData>
            </a:graphic>
          </wp:inline>
        </w:drawing>
      </w:r>
    </w:p>
    <w:p w14:paraId="1E3F0542" w14:textId="19D689AE" w:rsidR="008A4B11" w:rsidRDefault="0024285C" w:rsidP="006B7AA3">
      <w:pPr>
        <w:jc w:val="center"/>
        <w:rPr>
          <w:sz w:val="22"/>
        </w:rPr>
      </w:pPr>
      <w:r w:rsidRPr="007F64E1">
        <w:rPr>
          <w:sz w:val="22"/>
        </w:rPr>
        <w:t xml:space="preserve">Figure </w:t>
      </w:r>
      <w:r>
        <w:rPr>
          <w:sz w:val="22"/>
        </w:rPr>
        <w:t>6.1. Select user type</w:t>
      </w:r>
    </w:p>
    <w:p w14:paraId="566CA024" w14:textId="6073FB55" w:rsidR="006B7AA3" w:rsidRDefault="006B7AA3" w:rsidP="006B7AA3">
      <w:pPr>
        <w:jc w:val="center"/>
        <w:rPr>
          <w:sz w:val="22"/>
        </w:rPr>
      </w:pPr>
      <w:r>
        <w:rPr>
          <w:noProof/>
        </w:rPr>
        <w:lastRenderedPageBreak/>
        <mc:AlternateContent>
          <mc:Choice Requires="wps">
            <w:drawing>
              <wp:anchor distT="0" distB="0" distL="114300" distR="114300" simplePos="0" relativeHeight="251951104" behindDoc="0" locked="0" layoutInCell="1" allowOverlap="1" wp14:anchorId="1C7CADEF" wp14:editId="324B53AB">
                <wp:simplePos x="0" y="0"/>
                <wp:positionH relativeFrom="page">
                  <wp:posOffset>5457825</wp:posOffset>
                </wp:positionH>
                <wp:positionV relativeFrom="paragraph">
                  <wp:posOffset>1080770</wp:posOffset>
                </wp:positionV>
                <wp:extent cx="310515" cy="265430"/>
                <wp:effectExtent l="0" t="0" r="0" b="1270"/>
                <wp:wrapNone/>
                <wp:docPr id="695" name="Text Box 695"/>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40662252" w14:textId="77777777" w:rsidR="006B7AA3" w:rsidRPr="00F5628F" w:rsidRDefault="006B7AA3" w:rsidP="006B7AA3">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CADEF" id="Text Box 695" o:spid="_x0000_s1138" type="#_x0000_t202" style="position:absolute;left:0;text-align:left;margin-left:429.75pt;margin-top:85.1pt;width:24.45pt;height:20.9pt;z-index:25195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" filled="f" stroked="f" strokeweight=".5pt">
                <v:textbox>
                  <w:txbxContent>
                    <w:p w14:paraId="40662252" w14:textId="77777777" w:rsidR="006B7AA3" w:rsidRPr="00F5628F" w:rsidRDefault="006B7AA3" w:rsidP="006B7AA3">
                      <w:pPr>
                        <w:rPr>
                          <w:b/>
                          <w:bCs/>
                          <w:color w:val="FF0000"/>
                        </w:rPr>
                      </w:pPr>
                      <w:r>
                        <w:rPr>
                          <w:b/>
                          <w:bCs/>
                          <w:color w:val="FF0000"/>
                        </w:rPr>
                        <w:t>3</w:t>
                      </w:r>
                    </w:p>
                  </w:txbxContent>
                </v:textbox>
                <w10:wrap anchorx="page"/>
              </v:shape>
            </w:pict>
          </mc:Fallback>
        </mc:AlternateContent>
      </w:r>
      <w:r>
        <w:rPr>
          <w:noProof/>
        </w:rPr>
        <mc:AlternateContent>
          <mc:Choice Requires="wps">
            <w:drawing>
              <wp:anchor distT="0" distB="0" distL="114300" distR="114300" simplePos="0" relativeHeight="251949056" behindDoc="0" locked="0" layoutInCell="1" allowOverlap="1" wp14:anchorId="0DD90EA7" wp14:editId="6E181FE6">
                <wp:simplePos x="0" y="0"/>
                <wp:positionH relativeFrom="page">
                  <wp:posOffset>5991225</wp:posOffset>
                </wp:positionH>
                <wp:positionV relativeFrom="paragraph">
                  <wp:posOffset>871220</wp:posOffset>
                </wp:positionV>
                <wp:extent cx="310515" cy="265430"/>
                <wp:effectExtent l="0" t="0" r="0" b="1270"/>
                <wp:wrapNone/>
                <wp:docPr id="694" name="Text Box 694"/>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2FA667E9" w14:textId="630E8DE3" w:rsidR="006B7AA3" w:rsidRPr="00F5628F" w:rsidRDefault="006B7AA3" w:rsidP="006B7AA3">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0EA7" id="Text Box 694" o:spid="_x0000_s1139" type="#_x0000_t202" style="position:absolute;left:0;text-align:left;margin-left:471.75pt;margin-top:68.6pt;width:24.45pt;height:20.9pt;z-index:25194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" filled="f" stroked="f" strokeweight=".5pt">
                <v:textbox>
                  <w:txbxContent>
                    <w:p w14:paraId="2FA667E9" w14:textId="630E8DE3" w:rsidR="006B7AA3" w:rsidRPr="00F5628F" w:rsidRDefault="006B7AA3" w:rsidP="006B7AA3">
                      <w:pPr>
                        <w:rPr>
                          <w:b/>
                          <w:bCs/>
                          <w:color w:val="FF0000"/>
                        </w:rPr>
                      </w:pPr>
                      <w:r>
                        <w:rPr>
                          <w:b/>
                          <w:bCs/>
                          <w:color w:val="FF0000"/>
                        </w:rPr>
                        <w:t>2</w:t>
                      </w:r>
                    </w:p>
                  </w:txbxContent>
                </v:textbox>
                <w10:wrap anchorx="page"/>
              </v:shape>
            </w:pict>
          </mc:Fallback>
        </mc:AlternateContent>
      </w:r>
      <w:r>
        <w:rPr>
          <w:noProof/>
        </w:rPr>
        <mc:AlternateContent>
          <mc:Choice Requires="wps">
            <w:drawing>
              <wp:anchor distT="0" distB="0" distL="114300" distR="114300" simplePos="0" relativeHeight="251947008" behindDoc="0" locked="0" layoutInCell="1" allowOverlap="1" wp14:anchorId="45681340" wp14:editId="585C2D75">
                <wp:simplePos x="0" y="0"/>
                <wp:positionH relativeFrom="page">
                  <wp:posOffset>3876675</wp:posOffset>
                </wp:positionH>
                <wp:positionV relativeFrom="paragraph">
                  <wp:posOffset>880745</wp:posOffset>
                </wp:positionV>
                <wp:extent cx="310515" cy="265430"/>
                <wp:effectExtent l="0" t="0" r="0" b="1270"/>
                <wp:wrapNone/>
                <wp:docPr id="693" name="Text Box 693"/>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7474AB3E" w14:textId="7BB4A931" w:rsidR="006B7AA3" w:rsidRPr="00F5628F" w:rsidRDefault="006B7AA3" w:rsidP="006B7AA3">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81340" id="Text Box 693" o:spid="_x0000_s1140" type="#_x0000_t202" style="position:absolute;left:0;text-align:left;margin-left:305.25pt;margin-top:69.35pt;width:24.45pt;height:20.9pt;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" filled="f" stroked="f" strokeweight=".5pt">
                <v:textbox>
                  <w:txbxContent>
                    <w:p w14:paraId="7474AB3E" w14:textId="7BB4A931" w:rsidR="006B7AA3" w:rsidRPr="00F5628F" w:rsidRDefault="006B7AA3" w:rsidP="006B7AA3">
                      <w:pPr>
                        <w:rPr>
                          <w:b/>
                          <w:bCs/>
                          <w:color w:val="FF0000"/>
                        </w:rPr>
                      </w:pPr>
                      <w:r>
                        <w:rPr>
                          <w:b/>
                          <w:bCs/>
                          <w:color w:val="FF0000"/>
                        </w:rPr>
                        <w:t>1</w:t>
                      </w:r>
                    </w:p>
                  </w:txbxContent>
                </v:textbox>
                <w10:wrap anchorx="page"/>
              </v:shape>
            </w:pict>
          </mc:Fallback>
        </mc:AlternateContent>
      </w:r>
      <w:r w:rsidRPr="006B7AA3">
        <w:rPr>
          <w:noProof/>
          <w:sz w:val="22"/>
        </w:rPr>
        <w:drawing>
          <wp:inline distT="0" distB="0" distL="0" distR="0" wp14:anchorId="6C9B311B" wp14:editId="1E4269CC">
            <wp:extent cx="6280377" cy="3905250"/>
            <wp:effectExtent l="0" t="0" r="635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84790" cy="3907994"/>
                    </a:xfrm>
                    <a:prstGeom prst="rect">
                      <a:avLst/>
                    </a:prstGeom>
                  </pic:spPr>
                </pic:pic>
              </a:graphicData>
            </a:graphic>
          </wp:inline>
        </w:drawing>
      </w:r>
    </w:p>
    <w:p w14:paraId="5C7DE689" w14:textId="30AAAAF5" w:rsidR="006B7AA3" w:rsidRDefault="006B7AA3" w:rsidP="006B7AA3">
      <w:pPr>
        <w:jc w:val="center"/>
        <w:rPr>
          <w:sz w:val="22"/>
        </w:rPr>
      </w:pPr>
      <w:r w:rsidRPr="007F64E1">
        <w:rPr>
          <w:sz w:val="22"/>
        </w:rPr>
        <w:t xml:space="preserve">Figure </w:t>
      </w:r>
      <w:r>
        <w:rPr>
          <w:sz w:val="22"/>
        </w:rPr>
        <w:t>6.2. Employee</w:t>
      </w:r>
    </w:p>
    <w:p w14:paraId="52D99ADE" w14:textId="77777777" w:rsidR="006B7AA3" w:rsidRDefault="006B7AA3" w:rsidP="006B7AA3">
      <w:pPr>
        <w:jc w:val="center"/>
        <w:rPr>
          <w:sz w:val="22"/>
        </w:rPr>
      </w:pPr>
    </w:p>
    <w:p w14:paraId="3CD3953F" w14:textId="70155375" w:rsidR="006B7AA3" w:rsidRDefault="006B7AA3" w:rsidP="006B7AA3">
      <w:pPr>
        <w:jc w:val="center"/>
        <w:rPr>
          <w:sz w:val="22"/>
        </w:rPr>
      </w:pPr>
    </w:p>
    <w:tbl>
      <w:tblPr>
        <w:tblStyle w:val="TableGridLight"/>
        <w:tblW w:w="0" w:type="auto"/>
        <w:tblLook w:val="04A0" w:firstRow="1" w:lastRow="0" w:firstColumn="1" w:lastColumn="0" w:noHBand="0" w:noVBand="1"/>
      </w:tblPr>
      <w:tblGrid>
        <w:gridCol w:w="2545"/>
        <w:gridCol w:w="7084"/>
      </w:tblGrid>
      <w:tr w:rsidR="006B7AA3" w14:paraId="05532B0B" w14:textId="77777777" w:rsidTr="009A27FE">
        <w:trPr>
          <w:trHeight w:val="450"/>
        </w:trPr>
        <w:tc>
          <w:tcPr>
            <w:tcW w:w="2547" w:type="dxa"/>
            <w:shd w:val="clear" w:color="auto" w:fill="60C5E8" w:themeFill="accent5"/>
            <w:vAlign w:val="center"/>
          </w:tcPr>
          <w:p w14:paraId="28DC2B6E" w14:textId="77777777" w:rsidR="006B7AA3" w:rsidRPr="00F5628F" w:rsidRDefault="006B7AA3" w:rsidP="008277CE">
            <w:pPr>
              <w:tabs>
                <w:tab w:val="left" w:pos="8069"/>
              </w:tabs>
              <w:jc w:val="center"/>
              <w:rPr>
                <w:b/>
                <w:bCs/>
              </w:rPr>
            </w:pPr>
            <w:r w:rsidRPr="00F5628F">
              <w:rPr>
                <w:b/>
                <w:bCs/>
              </w:rPr>
              <w:t>Operation No.</w:t>
            </w:r>
          </w:p>
        </w:tc>
        <w:tc>
          <w:tcPr>
            <w:tcW w:w="7087" w:type="dxa"/>
            <w:shd w:val="clear" w:color="auto" w:fill="60C5E8" w:themeFill="accent5"/>
            <w:vAlign w:val="center"/>
          </w:tcPr>
          <w:p w14:paraId="217AF69A" w14:textId="77777777" w:rsidR="006B7AA3" w:rsidRPr="00F5628F" w:rsidRDefault="006B7AA3" w:rsidP="008277CE">
            <w:pPr>
              <w:tabs>
                <w:tab w:val="left" w:pos="8069"/>
              </w:tabs>
              <w:jc w:val="center"/>
              <w:rPr>
                <w:b/>
                <w:bCs/>
              </w:rPr>
            </w:pPr>
            <w:r w:rsidRPr="00F5628F">
              <w:rPr>
                <w:b/>
                <w:bCs/>
              </w:rPr>
              <w:t>Description</w:t>
            </w:r>
          </w:p>
        </w:tc>
      </w:tr>
      <w:tr w:rsidR="006B7AA3" w14:paraId="4568D5EB" w14:textId="77777777" w:rsidTr="009A27FE">
        <w:trPr>
          <w:trHeight w:val="440"/>
        </w:trPr>
        <w:tc>
          <w:tcPr>
            <w:tcW w:w="2547" w:type="dxa"/>
            <w:vAlign w:val="center"/>
          </w:tcPr>
          <w:p w14:paraId="62A70834" w14:textId="77777777" w:rsidR="006B7AA3" w:rsidRDefault="006B7AA3" w:rsidP="008277CE">
            <w:pPr>
              <w:tabs>
                <w:tab w:val="left" w:pos="8069"/>
              </w:tabs>
              <w:jc w:val="center"/>
            </w:pPr>
            <w:r>
              <w:t>1</w:t>
            </w:r>
          </w:p>
        </w:tc>
        <w:tc>
          <w:tcPr>
            <w:tcW w:w="7087" w:type="dxa"/>
            <w:vAlign w:val="center"/>
          </w:tcPr>
          <w:p w14:paraId="6AA3985D" w14:textId="1FC03D95" w:rsidR="006B7AA3" w:rsidRDefault="006B7AA3" w:rsidP="009A27FE">
            <w:pPr>
              <w:spacing w:line="360" w:lineRule="auto"/>
              <w:rPr>
                <w:szCs w:val="26"/>
              </w:rPr>
            </w:pPr>
            <w:r>
              <w:rPr>
                <w:szCs w:val="26"/>
              </w:rPr>
              <w:t xml:space="preserve">Search employee with field: id, fullname, username, </w:t>
            </w:r>
            <w:r w:rsidR="009A27FE">
              <w:rPr>
                <w:szCs w:val="26"/>
              </w:rPr>
              <w:t>date of birth (month &amp; year), onboard (month &amp; year), phone, address.</w:t>
            </w:r>
          </w:p>
          <w:p w14:paraId="59D5AC79" w14:textId="7546898D" w:rsidR="006B7AA3" w:rsidRDefault="006B7AA3" w:rsidP="009A27FE">
            <w:pPr>
              <w:jc w:val="center"/>
              <w:rPr>
                <w:szCs w:val="26"/>
              </w:rPr>
            </w:pPr>
            <w:r>
              <w:rPr>
                <w:noProof/>
              </w:rPr>
              <w:drawing>
                <wp:inline distT="0" distB="0" distL="0" distR="0" wp14:anchorId="2E17E022" wp14:editId="64FE4035">
                  <wp:extent cx="3500438" cy="1666875"/>
                  <wp:effectExtent l="0" t="0" r="508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2544" t="22900" r="48471" b="52563"/>
                          <a:stretch/>
                        </pic:blipFill>
                        <pic:spPr bwMode="auto">
                          <a:xfrm>
                            <a:off x="0" y="0"/>
                            <a:ext cx="3504075" cy="1668607"/>
                          </a:xfrm>
                          <a:prstGeom prst="rect">
                            <a:avLst/>
                          </a:prstGeom>
                          <a:ln>
                            <a:noFill/>
                          </a:ln>
                          <a:extLst>
                            <a:ext uri="{53640926-AAD7-44D8-BBD7-CCE9431645EC}">
                              <a14:shadowObscured xmlns:a14="http://schemas.microsoft.com/office/drawing/2010/main"/>
                            </a:ext>
                          </a:extLst>
                        </pic:spPr>
                      </pic:pic>
                    </a:graphicData>
                  </a:graphic>
                </wp:inline>
              </w:drawing>
            </w:r>
          </w:p>
          <w:p w14:paraId="3CF2B079" w14:textId="0DF707FA" w:rsidR="006B7AA3" w:rsidRPr="00066E64" w:rsidRDefault="006B7AA3" w:rsidP="008277CE">
            <w:pPr>
              <w:rPr>
                <w:szCs w:val="26"/>
              </w:rPr>
            </w:pPr>
          </w:p>
        </w:tc>
      </w:tr>
      <w:tr w:rsidR="006B7AA3" w14:paraId="4F89BB60" w14:textId="77777777" w:rsidTr="009A27FE">
        <w:trPr>
          <w:trHeight w:val="418"/>
        </w:trPr>
        <w:tc>
          <w:tcPr>
            <w:tcW w:w="2547" w:type="dxa"/>
            <w:vAlign w:val="center"/>
          </w:tcPr>
          <w:p w14:paraId="61E3688B" w14:textId="77777777" w:rsidR="006B7AA3" w:rsidRDefault="006B7AA3" w:rsidP="008277CE">
            <w:pPr>
              <w:tabs>
                <w:tab w:val="left" w:pos="8069"/>
              </w:tabs>
              <w:jc w:val="center"/>
            </w:pPr>
            <w:r>
              <w:t>2</w:t>
            </w:r>
          </w:p>
        </w:tc>
        <w:tc>
          <w:tcPr>
            <w:tcW w:w="7087" w:type="dxa"/>
            <w:vAlign w:val="center"/>
          </w:tcPr>
          <w:p w14:paraId="57770919" w14:textId="72EDD9F2" w:rsidR="009A27FE" w:rsidRDefault="009A27FE" w:rsidP="00D224DF">
            <w:pPr>
              <w:spacing w:line="360" w:lineRule="auto"/>
              <w:rPr>
                <w:szCs w:val="26"/>
              </w:rPr>
            </w:pPr>
            <w:r>
              <w:rPr>
                <w:szCs w:val="26"/>
              </w:rPr>
              <w:t>Sort by department</w:t>
            </w:r>
            <w:r w:rsidR="00D224DF">
              <w:rPr>
                <w:szCs w:val="26"/>
              </w:rPr>
              <w:t xml:space="preserve"> and gender: (</w:t>
            </w:r>
            <w:r w:rsidR="00D224DF" w:rsidRPr="00D224DF">
              <w:rPr>
                <w:szCs w:val="26"/>
              </w:rPr>
              <w:t>can sort in combination with search engine</w:t>
            </w:r>
            <w:r w:rsidR="00D224DF">
              <w:rPr>
                <w:szCs w:val="26"/>
              </w:rPr>
              <w:t>)</w:t>
            </w:r>
          </w:p>
          <w:p w14:paraId="6C2E83F8" w14:textId="0E66F0A2" w:rsidR="009A27FE" w:rsidRPr="000B74E2" w:rsidRDefault="009A27FE" w:rsidP="00D224DF">
            <w:pPr>
              <w:rPr>
                <w:szCs w:val="26"/>
              </w:rPr>
            </w:pPr>
            <w:r>
              <w:rPr>
                <w:noProof/>
              </w:rPr>
              <w:drawing>
                <wp:inline distT="0" distB="0" distL="0" distR="0" wp14:anchorId="318BD819" wp14:editId="777AE290">
                  <wp:extent cx="2085975" cy="942054"/>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2602" t="23174" r="28381" b="61559"/>
                          <a:stretch/>
                        </pic:blipFill>
                        <pic:spPr bwMode="auto">
                          <a:xfrm>
                            <a:off x="0" y="0"/>
                            <a:ext cx="2085975" cy="94205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D224DF">
              <w:rPr>
                <w:noProof/>
              </w:rPr>
              <w:t xml:space="preserve"> </w:t>
            </w:r>
            <w:r>
              <w:rPr>
                <w:noProof/>
              </w:rPr>
              <w:t xml:space="preserve"> </w:t>
            </w:r>
            <w:r>
              <w:rPr>
                <w:noProof/>
              </w:rPr>
              <w:drawing>
                <wp:inline distT="0" distB="0" distL="0" distR="0" wp14:anchorId="4F4254E1" wp14:editId="01B4A499">
                  <wp:extent cx="2124075" cy="760472"/>
                  <wp:effectExtent l="0" t="0" r="0" b="190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52908" t="22628" r="22248" b="61559"/>
                          <a:stretch/>
                        </pic:blipFill>
                        <pic:spPr bwMode="auto">
                          <a:xfrm>
                            <a:off x="0" y="0"/>
                            <a:ext cx="2197193" cy="786650"/>
                          </a:xfrm>
                          <a:prstGeom prst="rect">
                            <a:avLst/>
                          </a:prstGeom>
                          <a:ln>
                            <a:noFill/>
                          </a:ln>
                          <a:extLst>
                            <a:ext uri="{53640926-AAD7-44D8-BBD7-CCE9431645EC}">
                              <a14:shadowObscured xmlns:a14="http://schemas.microsoft.com/office/drawing/2010/main"/>
                            </a:ext>
                          </a:extLst>
                        </pic:spPr>
                      </pic:pic>
                    </a:graphicData>
                  </a:graphic>
                </wp:inline>
              </w:drawing>
            </w:r>
          </w:p>
        </w:tc>
      </w:tr>
      <w:tr w:rsidR="006B7AA3" w14:paraId="5FF8A237" w14:textId="77777777" w:rsidTr="009A27FE">
        <w:trPr>
          <w:trHeight w:val="418"/>
        </w:trPr>
        <w:tc>
          <w:tcPr>
            <w:tcW w:w="2547" w:type="dxa"/>
            <w:vAlign w:val="center"/>
          </w:tcPr>
          <w:p w14:paraId="71E63C7F" w14:textId="77777777" w:rsidR="006B7AA3" w:rsidRDefault="006B7AA3" w:rsidP="008277CE">
            <w:pPr>
              <w:tabs>
                <w:tab w:val="left" w:pos="8069"/>
              </w:tabs>
              <w:jc w:val="center"/>
            </w:pPr>
            <w:r>
              <w:lastRenderedPageBreak/>
              <w:t>3</w:t>
            </w:r>
          </w:p>
        </w:tc>
        <w:tc>
          <w:tcPr>
            <w:tcW w:w="7087" w:type="dxa"/>
            <w:vAlign w:val="center"/>
          </w:tcPr>
          <w:p w14:paraId="251696CA" w14:textId="67309AFA" w:rsidR="00D224DF" w:rsidRDefault="00D224DF" w:rsidP="00D224DF">
            <w:pPr>
              <w:spacing w:line="360" w:lineRule="auto"/>
              <w:rPr>
                <w:szCs w:val="26"/>
              </w:rPr>
            </w:pPr>
            <w:r>
              <w:rPr>
                <w:szCs w:val="26"/>
              </w:rPr>
              <w:t>Sort by gender (</w:t>
            </w:r>
            <w:r w:rsidRPr="00D224DF">
              <w:rPr>
                <w:szCs w:val="26"/>
              </w:rPr>
              <w:t>can sort in combination with search engine</w:t>
            </w:r>
            <w:r>
              <w:rPr>
                <w:szCs w:val="26"/>
              </w:rPr>
              <w:t>)</w:t>
            </w:r>
          </w:p>
          <w:p w14:paraId="28ABC02F" w14:textId="4D788F19" w:rsidR="006B7AA3" w:rsidRPr="00287A2E" w:rsidRDefault="00D224DF" w:rsidP="00D224DF">
            <w:pPr>
              <w:jc w:val="center"/>
              <w:rPr>
                <w:szCs w:val="26"/>
              </w:rPr>
            </w:pPr>
            <w:r>
              <w:rPr>
                <w:noProof/>
              </w:rPr>
              <w:drawing>
                <wp:inline distT="0" distB="0" distL="0" distR="0" wp14:anchorId="7DFFCBEB" wp14:editId="593EDF32">
                  <wp:extent cx="1547611" cy="1066800"/>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2755" t="22900" r="31449" b="57743"/>
                          <a:stretch/>
                        </pic:blipFill>
                        <pic:spPr bwMode="auto">
                          <a:xfrm>
                            <a:off x="0" y="0"/>
                            <a:ext cx="1551848" cy="10697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421402" w14:textId="77777777" w:rsidR="00A06750" w:rsidRDefault="00A06750" w:rsidP="00A06750">
      <w:pPr>
        <w:rPr>
          <w:sz w:val="28"/>
          <w:szCs w:val="28"/>
        </w:rPr>
      </w:pPr>
    </w:p>
    <w:p w14:paraId="0933F0F8" w14:textId="0A8D6AAD" w:rsidR="00A06750" w:rsidRPr="00A06750" w:rsidRDefault="00A06750" w:rsidP="00A06750">
      <w:pPr>
        <w:rPr>
          <w:sz w:val="28"/>
          <w:szCs w:val="28"/>
        </w:rPr>
      </w:pPr>
      <w:r w:rsidRPr="00A06750">
        <w:rPr>
          <w:sz w:val="28"/>
          <w:szCs w:val="28"/>
        </w:rPr>
        <w:t>Right-click on selected employee to show more detail</w:t>
      </w:r>
      <w:r>
        <w:rPr>
          <w:sz w:val="28"/>
          <w:szCs w:val="28"/>
        </w:rPr>
        <w:t>.</w:t>
      </w:r>
    </w:p>
    <w:p w14:paraId="6804F7E4" w14:textId="46889393" w:rsidR="00A06750" w:rsidRDefault="00A06750" w:rsidP="00A06750">
      <w:pPr>
        <w:rPr>
          <w:sz w:val="22"/>
        </w:rPr>
      </w:pPr>
    </w:p>
    <w:p w14:paraId="535D805F" w14:textId="0092398F" w:rsidR="006B7AA3" w:rsidRDefault="00A06750" w:rsidP="006B7AA3">
      <w:pPr>
        <w:jc w:val="center"/>
        <w:rPr>
          <w:sz w:val="22"/>
        </w:rPr>
      </w:pPr>
      <w:r>
        <w:rPr>
          <w:noProof/>
        </w:rPr>
        <mc:AlternateContent>
          <mc:Choice Requires="wps">
            <w:drawing>
              <wp:anchor distT="0" distB="0" distL="114300" distR="114300" simplePos="0" relativeHeight="251957248" behindDoc="0" locked="0" layoutInCell="1" allowOverlap="1" wp14:anchorId="7F12B93E" wp14:editId="5BA5D3FF">
                <wp:simplePos x="0" y="0"/>
                <wp:positionH relativeFrom="page">
                  <wp:posOffset>5159050</wp:posOffset>
                </wp:positionH>
                <wp:positionV relativeFrom="paragraph">
                  <wp:posOffset>919805</wp:posOffset>
                </wp:positionV>
                <wp:extent cx="310515" cy="265430"/>
                <wp:effectExtent l="0" t="0" r="0" b="1270"/>
                <wp:wrapNone/>
                <wp:docPr id="704" name="Text Box 704"/>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297EB3F" w14:textId="5337F1CF" w:rsidR="00A06750" w:rsidRPr="00F5628F" w:rsidRDefault="00A06750" w:rsidP="00A06750">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2B93E" id="Text Box 704" o:spid="_x0000_s1141" type="#_x0000_t202" style="position:absolute;left:0;text-align:left;margin-left:406.2pt;margin-top:72.45pt;width:24.45pt;height:20.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" filled="f" stroked="f" strokeweight=".5pt">
                <v:textbox>
                  <w:txbxContent>
                    <w:p w14:paraId="1297EB3F" w14:textId="5337F1CF" w:rsidR="00A06750" w:rsidRPr="00F5628F" w:rsidRDefault="00A06750" w:rsidP="00A06750">
                      <w:pPr>
                        <w:rPr>
                          <w:b/>
                          <w:bCs/>
                          <w:color w:val="FF0000"/>
                        </w:rPr>
                      </w:pPr>
                      <w:r>
                        <w:rPr>
                          <w:b/>
                          <w:bCs/>
                          <w:color w:val="FF0000"/>
                        </w:rPr>
                        <w:t>3</w:t>
                      </w:r>
                    </w:p>
                  </w:txbxContent>
                </v:textbox>
                <w10:wrap anchorx="page"/>
              </v:shape>
            </w:pict>
          </mc:Fallback>
        </mc:AlternateContent>
      </w:r>
      <w:r>
        <w:rPr>
          <w:noProof/>
        </w:rPr>
        <mc:AlternateContent>
          <mc:Choice Requires="wps">
            <w:drawing>
              <wp:anchor distT="0" distB="0" distL="114300" distR="114300" simplePos="0" relativeHeight="251955200" behindDoc="0" locked="0" layoutInCell="1" allowOverlap="1" wp14:anchorId="3685F2CA" wp14:editId="5C41B051">
                <wp:simplePos x="0" y="0"/>
                <wp:positionH relativeFrom="page">
                  <wp:posOffset>5019675</wp:posOffset>
                </wp:positionH>
                <wp:positionV relativeFrom="paragraph">
                  <wp:posOffset>623570</wp:posOffset>
                </wp:positionV>
                <wp:extent cx="310515" cy="265430"/>
                <wp:effectExtent l="0" t="0" r="0" b="1270"/>
                <wp:wrapNone/>
                <wp:docPr id="703" name="Text Box 703"/>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3C54D760" w14:textId="66F43E9B" w:rsidR="00A06750" w:rsidRPr="00F5628F" w:rsidRDefault="00A06750" w:rsidP="00A06750">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F2CA" id="Text Box 703" o:spid="_x0000_s1142" type="#_x0000_t202" style="position:absolute;left:0;text-align:left;margin-left:395.25pt;margin-top:49.1pt;width:24.45pt;height:20.9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" filled="f" stroked="f" strokeweight=".5pt">
                <v:textbox>
                  <w:txbxContent>
                    <w:p w14:paraId="3C54D760" w14:textId="66F43E9B" w:rsidR="00A06750" w:rsidRPr="00F5628F" w:rsidRDefault="00A06750" w:rsidP="00A06750">
                      <w:pPr>
                        <w:rPr>
                          <w:b/>
                          <w:bCs/>
                          <w:color w:val="FF0000"/>
                        </w:rPr>
                      </w:pPr>
                      <w:r>
                        <w:rPr>
                          <w:b/>
                          <w:bCs/>
                          <w:color w:val="FF0000"/>
                        </w:rPr>
                        <w:t>2</w:t>
                      </w:r>
                    </w:p>
                  </w:txbxContent>
                </v:textbox>
                <w10:wrap anchorx="page"/>
              </v:shape>
            </w:pict>
          </mc:Fallback>
        </mc:AlternateContent>
      </w:r>
      <w:r>
        <w:rPr>
          <w:noProof/>
        </w:rPr>
        <mc:AlternateContent>
          <mc:Choice Requires="wps">
            <w:drawing>
              <wp:anchor distT="0" distB="0" distL="114300" distR="114300" simplePos="0" relativeHeight="251953152" behindDoc="0" locked="0" layoutInCell="1" allowOverlap="1" wp14:anchorId="4E15CAF9" wp14:editId="387F245C">
                <wp:simplePos x="0" y="0"/>
                <wp:positionH relativeFrom="page">
                  <wp:posOffset>4724400</wp:posOffset>
                </wp:positionH>
                <wp:positionV relativeFrom="paragraph">
                  <wp:posOffset>337820</wp:posOffset>
                </wp:positionV>
                <wp:extent cx="310515" cy="265430"/>
                <wp:effectExtent l="0" t="0" r="0" b="1270"/>
                <wp:wrapNone/>
                <wp:docPr id="702" name="Text Box 702"/>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5572A8F6" w14:textId="77777777" w:rsidR="00A06750" w:rsidRPr="00F5628F" w:rsidRDefault="00A06750" w:rsidP="00A06750">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5CAF9" id="Text Box 702" o:spid="_x0000_s1143" type="#_x0000_t202" style="position:absolute;left:0;text-align:left;margin-left:372pt;margin-top:26.6pt;width:24.45pt;height:20.9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" filled="f" stroked="f" strokeweight=".5pt">
                <v:textbox>
                  <w:txbxContent>
                    <w:p w14:paraId="5572A8F6" w14:textId="77777777" w:rsidR="00A06750" w:rsidRPr="00F5628F" w:rsidRDefault="00A06750" w:rsidP="00A06750">
                      <w:pPr>
                        <w:rPr>
                          <w:b/>
                          <w:bCs/>
                          <w:color w:val="FF0000"/>
                        </w:rPr>
                      </w:pPr>
                      <w:r>
                        <w:rPr>
                          <w:b/>
                          <w:bCs/>
                          <w:color w:val="FF0000"/>
                        </w:rPr>
                        <w:t>1</w:t>
                      </w:r>
                    </w:p>
                  </w:txbxContent>
                </v:textbox>
                <w10:wrap anchorx="page"/>
              </v:shape>
            </w:pict>
          </mc:Fallback>
        </mc:AlternateContent>
      </w:r>
      <w:r>
        <w:rPr>
          <w:noProof/>
        </w:rPr>
        <w:drawing>
          <wp:inline distT="0" distB="0" distL="0" distR="0" wp14:anchorId="6BF18423" wp14:editId="3E65950F">
            <wp:extent cx="4955428" cy="160972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3432" t="39804" r="42491" b="46292"/>
                    <a:stretch/>
                  </pic:blipFill>
                  <pic:spPr bwMode="auto">
                    <a:xfrm>
                      <a:off x="0" y="0"/>
                      <a:ext cx="4966835" cy="1613431"/>
                    </a:xfrm>
                    <a:prstGeom prst="rect">
                      <a:avLst/>
                    </a:prstGeom>
                    <a:ln>
                      <a:noFill/>
                    </a:ln>
                    <a:extLst>
                      <a:ext uri="{53640926-AAD7-44D8-BBD7-CCE9431645EC}">
                        <a14:shadowObscured xmlns:a14="http://schemas.microsoft.com/office/drawing/2010/main"/>
                      </a:ext>
                    </a:extLst>
                  </pic:spPr>
                </pic:pic>
              </a:graphicData>
            </a:graphic>
          </wp:inline>
        </w:drawing>
      </w:r>
    </w:p>
    <w:p w14:paraId="4D65E47B" w14:textId="7B8D0B54" w:rsidR="00A06750" w:rsidRDefault="00A06750" w:rsidP="00A06750">
      <w:pPr>
        <w:jc w:val="center"/>
        <w:rPr>
          <w:sz w:val="22"/>
        </w:rPr>
      </w:pPr>
      <w:r w:rsidRPr="007F64E1">
        <w:rPr>
          <w:sz w:val="22"/>
        </w:rPr>
        <w:t xml:space="preserve">Figure </w:t>
      </w:r>
      <w:r>
        <w:rPr>
          <w:sz w:val="22"/>
        </w:rPr>
        <w:t>6.3. Right click on row</w:t>
      </w:r>
    </w:p>
    <w:p w14:paraId="1925777E" w14:textId="77777777" w:rsidR="00A06750" w:rsidRDefault="00A06750" w:rsidP="006B7AA3">
      <w:pPr>
        <w:jc w:val="center"/>
        <w:rPr>
          <w:sz w:val="22"/>
        </w:rPr>
      </w:pPr>
    </w:p>
    <w:tbl>
      <w:tblPr>
        <w:tblStyle w:val="TableGridLight"/>
        <w:tblW w:w="0" w:type="auto"/>
        <w:tblLook w:val="04A0" w:firstRow="1" w:lastRow="0" w:firstColumn="1" w:lastColumn="0" w:noHBand="0" w:noVBand="1"/>
      </w:tblPr>
      <w:tblGrid>
        <w:gridCol w:w="2971"/>
        <w:gridCol w:w="6658"/>
      </w:tblGrid>
      <w:tr w:rsidR="00A06750" w14:paraId="53BDD73D" w14:textId="77777777" w:rsidTr="008277CE">
        <w:trPr>
          <w:trHeight w:val="450"/>
        </w:trPr>
        <w:tc>
          <w:tcPr>
            <w:tcW w:w="2972" w:type="dxa"/>
            <w:shd w:val="clear" w:color="auto" w:fill="60C5E8" w:themeFill="accent5"/>
            <w:vAlign w:val="center"/>
          </w:tcPr>
          <w:p w14:paraId="670AAAC2" w14:textId="77777777" w:rsidR="00A06750" w:rsidRPr="00F5628F" w:rsidRDefault="00A06750" w:rsidP="008277CE">
            <w:pPr>
              <w:tabs>
                <w:tab w:val="left" w:pos="8069"/>
              </w:tabs>
              <w:jc w:val="center"/>
              <w:rPr>
                <w:b/>
                <w:bCs/>
              </w:rPr>
            </w:pPr>
            <w:r w:rsidRPr="00F5628F">
              <w:rPr>
                <w:b/>
                <w:bCs/>
              </w:rPr>
              <w:t>Operation No.</w:t>
            </w:r>
          </w:p>
        </w:tc>
        <w:tc>
          <w:tcPr>
            <w:tcW w:w="6662" w:type="dxa"/>
            <w:shd w:val="clear" w:color="auto" w:fill="60C5E8" w:themeFill="accent5"/>
            <w:vAlign w:val="center"/>
          </w:tcPr>
          <w:p w14:paraId="1F45CC5D" w14:textId="77777777" w:rsidR="00A06750" w:rsidRPr="00F5628F" w:rsidRDefault="00A06750" w:rsidP="008277CE">
            <w:pPr>
              <w:tabs>
                <w:tab w:val="left" w:pos="8069"/>
              </w:tabs>
              <w:jc w:val="center"/>
              <w:rPr>
                <w:b/>
                <w:bCs/>
              </w:rPr>
            </w:pPr>
            <w:r w:rsidRPr="00F5628F">
              <w:rPr>
                <w:b/>
                <w:bCs/>
              </w:rPr>
              <w:t>Description</w:t>
            </w:r>
          </w:p>
        </w:tc>
      </w:tr>
      <w:tr w:rsidR="00A06750" w14:paraId="1DEB90CC" w14:textId="77777777" w:rsidTr="008277CE">
        <w:trPr>
          <w:trHeight w:val="440"/>
        </w:trPr>
        <w:tc>
          <w:tcPr>
            <w:tcW w:w="2972" w:type="dxa"/>
            <w:vAlign w:val="center"/>
          </w:tcPr>
          <w:p w14:paraId="34F715A1" w14:textId="77777777" w:rsidR="00A06750" w:rsidRDefault="00A06750" w:rsidP="008277CE">
            <w:pPr>
              <w:tabs>
                <w:tab w:val="left" w:pos="8069"/>
              </w:tabs>
              <w:jc w:val="center"/>
            </w:pPr>
            <w:r>
              <w:t>1</w:t>
            </w:r>
          </w:p>
        </w:tc>
        <w:tc>
          <w:tcPr>
            <w:tcW w:w="6662" w:type="dxa"/>
            <w:vAlign w:val="center"/>
          </w:tcPr>
          <w:p w14:paraId="06058C7F" w14:textId="64735CA6" w:rsidR="00A06750" w:rsidRPr="00066E64" w:rsidRDefault="0077323D" w:rsidP="0077323D">
            <w:pPr>
              <w:spacing w:line="360" w:lineRule="auto"/>
              <w:rPr>
                <w:szCs w:val="26"/>
              </w:rPr>
            </w:pPr>
            <w:r>
              <w:rPr>
                <w:szCs w:val="26"/>
              </w:rPr>
              <w:t>Delete: change</w:t>
            </w:r>
            <w:r w:rsidR="00A06750">
              <w:rPr>
                <w:szCs w:val="26"/>
              </w:rPr>
              <w:t xml:space="preserve"> </w:t>
            </w:r>
            <w:r w:rsidRPr="0077323D">
              <w:rPr>
                <w:szCs w:val="26"/>
              </w:rPr>
              <w:t>employee</w:t>
            </w:r>
            <w:r>
              <w:rPr>
                <w:szCs w:val="26"/>
              </w:rPr>
              <w:t xml:space="preserve"> status to “non-active” and </w:t>
            </w:r>
            <w:r w:rsidRPr="0077323D">
              <w:rPr>
                <w:szCs w:val="26"/>
              </w:rPr>
              <w:t>delete login information</w:t>
            </w:r>
            <w:r>
              <w:rPr>
                <w:szCs w:val="26"/>
              </w:rPr>
              <w:t xml:space="preserve"> (username and password).</w:t>
            </w:r>
          </w:p>
        </w:tc>
      </w:tr>
      <w:tr w:rsidR="00A06750" w14:paraId="2080575E" w14:textId="77777777" w:rsidTr="008277CE">
        <w:trPr>
          <w:trHeight w:val="418"/>
        </w:trPr>
        <w:tc>
          <w:tcPr>
            <w:tcW w:w="2972" w:type="dxa"/>
            <w:vAlign w:val="center"/>
          </w:tcPr>
          <w:p w14:paraId="711E9F79" w14:textId="77777777" w:rsidR="00A06750" w:rsidRDefault="00A06750" w:rsidP="008277CE">
            <w:pPr>
              <w:tabs>
                <w:tab w:val="left" w:pos="8069"/>
              </w:tabs>
              <w:jc w:val="center"/>
            </w:pPr>
            <w:r>
              <w:t>2</w:t>
            </w:r>
          </w:p>
        </w:tc>
        <w:tc>
          <w:tcPr>
            <w:tcW w:w="6662" w:type="dxa"/>
            <w:vAlign w:val="center"/>
          </w:tcPr>
          <w:p w14:paraId="3ED8DC18" w14:textId="50B38F91" w:rsidR="00A06750" w:rsidRPr="000B74E2" w:rsidRDefault="0077323D" w:rsidP="008277CE">
            <w:pPr>
              <w:rPr>
                <w:szCs w:val="26"/>
              </w:rPr>
            </w:pPr>
            <w:r>
              <w:rPr>
                <w:szCs w:val="26"/>
              </w:rPr>
              <w:t>Show employee’s information detail.</w:t>
            </w:r>
          </w:p>
        </w:tc>
      </w:tr>
      <w:tr w:rsidR="00A06750" w14:paraId="29CDB901" w14:textId="77777777" w:rsidTr="008277CE">
        <w:trPr>
          <w:trHeight w:val="418"/>
        </w:trPr>
        <w:tc>
          <w:tcPr>
            <w:tcW w:w="2972" w:type="dxa"/>
            <w:vAlign w:val="center"/>
          </w:tcPr>
          <w:p w14:paraId="76A47209" w14:textId="77777777" w:rsidR="00A06750" w:rsidRDefault="00A06750" w:rsidP="008277CE">
            <w:pPr>
              <w:tabs>
                <w:tab w:val="left" w:pos="8069"/>
              </w:tabs>
              <w:jc w:val="center"/>
            </w:pPr>
            <w:r>
              <w:t>3</w:t>
            </w:r>
          </w:p>
        </w:tc>
        <w:tc>
          <w:tcPr>
            <w:tcW w:w="6662" w:type="dxa"/>
            <w:vAlign w:val="center"/>
          </w:tcPr>
          <w:p w14:paraId="1DB7A8A6" w14:textId="7172A2E8" w:rsidR="00A06750" w:rsidRPr="00287A2E" w:rsidRDefault="0077323D" w:rsidP="008277CE">
            <w:pPr>
              <w:rPr>
                <w:szCs w:val="26"/>
              </w:rPr>
            </w:pPr>
            <w:r>
              <w:rPr>
                <w:szCs w:val="26"/>
              </w:rPr>
              <w:t xml:space="preserve">Change </w:t>
            </w:r>
            <w:r w:rsidRPr="0077323D">
              <w:rPr>
                <w:szCs w:val="26"/>
              </w:rPr>
              <w:t>employee</w:t>
            </w:r>
            <w:r>
              <w:rPr>
                <w:szCs w:val="26"/>
              </w:rPr>
              <w:t xml:space="preserve"> status (“active” or “non-active”)</w:t>
            </w:r>
          </w:p>
        </w:tc>
      </w:tr>
    </w:tbl>
    <w:p w14:paraId="14C5E597" w14:textId="77777777" w:rsidR="00122E72" w:rsidRDefault="00122E72" w:rsidP="00A06750">
      <w:pPr>
        <w:rPr>
          <w:sz w:val="22"/>
        </w:rPr>
      </w:pPr>
    </w:p>
    <w:p w14:paraId="527EED4B" w14:textId="30D69C35" w:rsidR="00122E72" w:rsidRDefault="00122E72">
      <w:pPr>
        <w:pStyle w:val="Heading2"/>
        <w:framePr w:hSpace="0" w:wrap="auto" w:vAnchor="margin" w:hAnchor="text" w:yAlign="inline"/>
      </w:pPr>
      <w:bookmarkStart w:id="177" w:name="_Toc84412649"/>
      <w:bookmarkStart w:id="178" w:name="_Toc84515375"/>
      <w:r>
        <w:t xml:space="preserve">5. </w:t>
      </w:r>
      <w:r w:rsidRPr="00122E72">
        <w:t>EMPLOYEE DETAIL INFORMATION</w:t>
      </w:r>
      <w:bookmarkEnd w:id="177"/>
      <w:bookmarkEnd w:id="178"/>
    </w:p>
    <w:p w14:paraId="1E4E1CB4" w14:textId="242F4043" w:rsidR="001E36A4" w:rsidRDefault="001E36A4" w:rsidP="00A9489F">
      <w:pPr>
        <w:pStyle w:val="Heading3"/>
        <w:spacing w:line="360" w:lineRule="auto"/>
      </w:pPr>
      <w:bookmarkStart w:id="179" w:name="_Toc84412650"/>
      <w:bookmarkStart w:id="180" w:name="_Toc84515376"/>
      <w:r>
        <w:t xml:space="preserve">5.1. </w:t>
      </w:r>
      <w:r w:rsidRPr="00D07F6C">
        <w:t>Description</w:t>
      </w:r>
      <w:bookmarkEnd w:id="179"/>
      <w:bookmarkEnd w:id="180"/>
    </w:p>
    <w:p w14:paraId="1B356112" w14:textId="67FB11FF" w:rsidR="001E36A4" w:rsidRDefault="00A9489F" w:rsidP="00A9489F">
      <w:pPr>
        <w:spacing w:line="360" w:lineRule="auto"/>
      </w:pPr>
      <w:r w:rsidRPr="00A9489F">
        <w:t>This page will display details of employee information and allows to edit information except username and employee id</w:t>
      </w:r>
      <w:r>
        <w:t>.</w:t>
      </w:r>
    </w:p>
    <w:p w14:paraId="533A044B" w14:textId="105FBF77" w:rsidR="001E36A4" w:rsidRDefault="001E36A4" w:rsidP="001E36A4">
      <w:pPr>
        <w:pStyle w:val="Heading3"/>
        <w:spacing w:line="360" w:lineRule="auto"/>
      </w:pPr>
      <w:bookmarkStart w:id="181" w:name="_Toc84412651"/>
      <w:bookmarkStart w:id="182" w:name="_Toc84515377"/>
      <w:r>
        <w:t>5.2. Design and operation</w:t>
      </w:r>
      <w:bookmarkEnd w:id="181"/>
      <w:bookmarkEnd w:id="182"/>
    </w:p>
    <w:p w14:paraId="36E72D93" w14:textId="77777777" w:rsidR="001E36A4" w:rsidRPr="001E36A4" w:rsidRDefault="001E36A4" w:rsidP="001E36A4"/>
    <w:p w14:paraId="2F273BE1" w14:textId="63FDC436" w:rsidR="00122E72" w:rsidRDefault="00082DB0" w:rsidP="00122E72">
      <w:r>
        <w:rPr>
          <w:noProof/>
        </w:rPr>
        <w:lastRenderedPageBreak/>
        <mc:AlternateContent>
          <mc:Choice Requires="wps">
            <w:drawing>
              <wp:anchor distT="0" distB="0" distL="114300" distR="114300" simplePos="0" relativeHeight="251965440" behindDoc="0" locked="0" layoutInCell="1" allowOverlap="1" wp14:anchorId="195D3B57" wp14:editId="2B4FFF4C">
                <wp:simplePos x="0" y="0"/>
                <wp:positionH relativeFrom="page">
                  <wp:posOffset>3905250</wp:posOffset>
                </wp:positionH>
                <wp:positionV relativeFrom="paragraph">
                  <wp:posOffset>614045</wp:posOffset>
                </wp:positionV>
                <wp:extent cx="310515" cy="265430"/>
                <wp:effectExtent l="0" t="0" r="0" b="1270"/>
                <wp:wrapNone/>
                <wp:docPr id="710" name="Text Box 710"/>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3F0E711A" w14:textId="5AA294C3" w:rsidR="00082DB0" w:rsidRPr="00F5628F" w:rsidRDefault="00082DB0" w:rsidP="00082DB0">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D3B57" id="Text Box 710" o:spid="_x0000_s1144" type="#_x0000_t202" style="position:absolute;margin-left:307.5pt;margin-top:48.35pt;width:24.45pt;height:20.9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" filled="f" stroked="f" strokeweight=".5pt">
                <v:textbox>
                  <w:txbxContent>
                    <w:p w14:paraId="3F0E711A" w14:textId="5AA294C3" w:rsidR="00082DB0" w:rsidRPr="00F5628F" w:rsidRDefault="00082DB0" w:rsidP="00082DB0">
                      <w:pPr>
                        <w:rPr>
                          <w:b/>
                          <w:bCs/>
                          <w:color w:val="FF0000"/>
                        </w:rPr>
                      </w:pPr>
                      <w:r>
                        <w:rPr>
                          <w:b/>
                          <w:bCs/>
                          <w:color w:val="FF0000"/>
                        </w:rPr>
                        <w:t>4</w:t>
                      </w:r>
                    </w:p>
                  </w:txbxContent>
                </v:textbox>
                <w10:wrap anchorx="page"/>
              </v:shape>
            </w:pict>
          </mc:Fallback>
        </mc:AlternateContent>
      </w:r>
      <w:r>
        <w:rPr>
          <w:noProof/>
        </w:rPr>
        <mc:AlternateContent>
          <mc:Choice Requires="wps">
            <w:drawing>
              <wp:anchor distT="0" distB="0" distL="114300" distR="114300" simplePos="0" relativeHeight="251963392" behindDoc="0" locked="0" layoutInCell="1" allowOverlap="1" wp14:anchorId="4C31F87B" wp14:editId="265DD5EC">
                <wp:simplePos x="0" y="0"/>
                <wp:positionH relativeFrom="page">
                  <wp:posOffset>3867150</wp:posOffset>
                </wp:positionH>
                <wp:positionV relativeFrom="paragraph">
                  <wp:posOffset>3433445</wp:posOffset>
                </wp:positionV>
                <wp:extent cx="310515" cy="265430"/>
                <wp:effectExtent l="0" t="0" r="0" b="1270"/>
                <wp:wrapNone/>
                <wp:docPr id="709" name="Text Box 709"/>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40C5D5CA" w14:textId="1AAB91C2" w:rsidR="00082DB0" w:rsidRPr="00F5628F" w:rsidRDefault="00082DB0" w:rsidP="00082DB0">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1F87B" id="Text Box 709" o:spid="_x0000_s1145" type="#_x0000_t202" style="position:absolute;margin-left:304.5pt;margin-top:270.35pt;width:24.45pt;height:20.9pt;z-index:25196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" filled="f" stroked="f" strokeweight=".5pt">
                <v:textbox>
                  <w:txbxContent>
                    <w:p w14:paraId="40C5D5CA" w14:textId="1AAB91C2" w:rsidR="00082DB0" w:rsidRPr="00F5628F" w:rsidRDefault="00082DB0" w:rsidP="00082DB0">
                      <w:pPr>
                        <w:rPr>
                          <w:b/>
                          <w:bCs/>
                          <w:color w:val="FF0000"/>
                        </w:rPr>
                      </w:pPr>
                      <w:r>
                        <w:rPr>
                          <w:b/>
                          <w:bCs/>
                          <w:color w:val="FF0000"/>
                        </w:rPr>
                        <w:t>3</w:t>
                      </w:r>
                    </w:p>
                  </w:txbxContent>
                </v:textbox>
                <w10:wrap anchorx="page"/>
              </v:shape>
            </w:pict>
          </mc:Fallback>
        </mc:AlternateContent>
      </w:r>
      <w:r>
        <w:rPr>
          <w:noProof/>
        </w:rPr>
        <mc:AlternateContent>
          <mc:Choice Requires="wps">
            <w:drawing>
              <wp:anchor distT="0" distB="0" distL="114300" distR="114300" simplePos="0" relativeHeight="251961344" behindDoc="0" locked="0" layoutInCell="1" allowOverlap="1" wp14:anchorId="5194511D" wp14:editId="1D7EFA24">
                <wp:simplePos x="0" y="0"/>
                <wp:positionH relativeFrom="page">
                  <wp:posOffset>3486150</wp:posOffset>
                </wp:positionH>
                <wp:positionV relativeFrom="paragraph">
                  <wp:posOffset>3433445</wp:posOffset>
                </wp:positionV>
                <wp:extent cx="310515" cy="265430"/>
                <wp:effectExtent l="0" t="0" r="0" b="1270"/>
                <wp:wrapNone/>
                <wp:docPr id="708" name="Text Box 708"/>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2F8AB89E" w14:textId="7325E370" w:rsidR="00082DB0" w:rsidRPr="00F5628F" w:rsidRDefault="00082DB0" w:rsidP="00082DB0">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4511D" id="Text Box 708" o:spid="_x0000_s1146" type="#_x0000_t202" style="position:absolute;margin-left:274.5pt;margin-top:270.35pt;width:24.45pt;height:20.9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" filled="f" stroked="f" strokeweight=".5pt">
                <v:textbox>
                  <w:txbxContent>
                    <w:p w14:paraId="2F8AB89E" w14:textId="7325E370" w:rsidR="00082DB0" w:rsidRPr="00F5628F" w:rsidRDefault="00082DB0" w:rsidP="00082DB0">
                      <w:pPr>
                        <w:rPr>
                          <w:b/>
                          <w:bCs/>
                          <w:color w:val="FF0000"/>
                        </w:rPr>
                      </w:pPr>
                      <w:r>
                        <w:rPr>
                          <w:b/>
                          <w:bCs/>
                          <w:color w:val="FF0000"/>
                        </w:rPr>
                        <w:t>2</w:t>
                      </w:r>
                    </w:p>
                  </w:txbxContent>
                </v:textbox>
                <w10:wrap anchorx="page"/>
              </v:shape>
            </w:pict>
          </mc:Fallback>
        </mc:AlternateContent>
      </w:r>
      <w:r>
        <w:rPr>
          <w:noProof/>
        </w:rPr>
        <mc:AlternateContent>
          <mc:Choice Requires="wps">
            <w:drawing>
              <wp:anchor distT="0" distB="0" distL="114300" distR="114300" simplePos="0" relativeHeight="251959296" behindDoc="0" locked="0" layoutInCell="1" allowOverlap="1" wp14:anchorId="61050D71" wp14:editId="3AFF607F">
                <wp:simplePos x="0" y="0"/>
                <wp:positionH relativeFrom="page">
                  <wp:posOffset>3114675</wp:posOffset>
                </wp:positionH>
                <wp:positionV relativeFrom="paragraph">
                  <wp:posOffset>3433445</wp:posOffset>
                </wp:positionV>
                <wp:extent cx="310515" cy="265430"/>
                <wp:effectExtent l="0" t="0" r="0" b="1270"/>
                <wp:wrapNone/>
                <wp:docPr id="707" name="Text Box 70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35987BE9" w14:textId="77777777" w:rsidR="00082DB0" w:rsidRPr="00F5628F" w:rsidRDefault="00082DB0" w:rsidP="00082DB0">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50D71" id="Text Box 707" o:spid="_x0000_s1147" type="#_x0000_t202" style="position:absolute;margin-left:245.25pt;margin-top:270.35pt;width:24.45pt;height:20.9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" filled="f" stroked="f" strokeweight=".5pt">
                <v:textbox>
                  <w:txbxContent>
                    <w:p w14:paraId="35987BE9" w14:textId="77777777" w:rsidR="00082DB0" w:rsidRPr="00F5628F" w:rsidRDefault="00082DB0" w:rsidP="00082DB0">
                      <w:pPr>
                        <w:rPr>
                          <w:b/>
                          <w:bCs/>
                          <w:color w:val="FF0000"/>
                        </w:rPr>
                      </w:pPr>
                      <w:r>
                        <w:rPr>
                          <w:b/>
                          <w:bCs/>
                          <w:color w:val="FF0000"/>
                        </w:rPr>
                        <w:t>1</w:t>
                      </w:r>
                    </w:p>
                  </w:txbxContent>
                </v:textbox>
                <w10:wrap anchorx="page"/>
              </v:shape>
            </w:pict>
          </mc:Fallback>
        </mc:AlternateContent>
      </w:r>
      <w:r w:rsidR="00122E72" w:rsidRPr="00122E72">
        <w:rPr>
          <w:noProof/>
        </w:rPr>
        <w:drawing>
          <wp:inline distT="0" distB="0" distL="0" distR="0" wp14:anchorId="1161B67A" wp14:editId="22DEBD17">
            <wp:extent cx="6438128" cy="3994786"/>
            <wp:effectExtent l="0" t="0" r="1270" b="571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39355" cy="3995547"/>
                    </a:xfrm>
                    <a:prstGeom prst="rect">
                      <a:avLst/>
                    </a:prstGeom>
                  </pic:spPr>
                </pic:pic>
              </a:graphicData>
            </a:graphic>
          </wp:inline>
        </w:drawing>
      </w:r>
    </w:p>
    <w:p w14:paraId="772A23A0" w14:textId="614FD382" w:rsidR="00082DB0" w:rsidRDefault="00082DB0" w:rsidP="00082DB0">
      <w:pPr>
        <w:jc w:val="center"/>
        <w:rPr>
          <w:sz w:val="22"/>
        </w:rPr>
      </w:pPr>
      <w:r w:rsidRPr="007F64E1">
        <w:rPr>
          <w:sz w:val="22"/>
        </w:rPr>
        <w:t xml:space="preserve">Figure </w:t>
      </w:r>
      <w:r>
        <w:rPr>
          <w:sz w:val="22"/>
        </w:rPr>
        <w:t>6.4. Employee detail info</w:t>
      </w:r>
    </w:p>
    <w:p w14:paraId="6E466C88" w14:textId="4E7210E5" w:rsidR="00122E72" w:rsidRDefault="00122E72" w:rsidP="00122E72"/>
    <w:tbl>
      <w:tblPr>
        <w:tblStyle w:val="TableGridLight"/>
        <w:tblW w:w="0" w:type="auto"/>
        <w:tblLook w:val="04A0" w:firstRow="1" w:lastRow="0" w:firstColumn="1" w:lastColumn="0" w:noHBand="0" w:noVBand="1"/>
      </w:tblPr>
      <w:tblGrid>
        <w:gridCol w:w="2970"/>
        <w:gridCol w:w="6659"/>
      </w:tblGrid>
      <w:tr w:rsidR="00082DB0" w14:paraId="1F21B5A4" w14:textId="77777777" w:rsidTr="008277CE">
        <w:trPr>
          <w:trHeight w:val="450"/>
        </w:trPr>
        <w:tc>
          <w:tcPr>
            <w:tcW w:w="2972" w:type="dxa"/>
            <w:shd w:val="clear" w:color="auto" w:fill="60C5E8" w:themeFill="accent5"/>
            <w:vAlign w:val="center"/>
          </w:tcPr>
          <w:p w14:paraId="629278E8" w14:textId="77777777" w:rsidR="00082DB0" w:rsidRPr="00F5628F" w:rsidRDefault="00082DB0" w:rsidP="008277CE">
            <w:pPr>
              <w:tabs>
                <w:tab w:val="left" w:pos="8069"/>
              </w:tabs>
              <w:jc w:val="center"/>
              <w:rPr>
                <w:b/>
                <w:bCs/>
              </w:rPr>
            </w:pPr>
            <w:r w:rsidRPr="00F5628F">
              <w:rPr>
                <w:b/>
                <w:bCs/>
              </w:rPr>
              <w:t>Operation No.</w:t>
            </w:r>
          </w:p>
        </w:tc>
        <w:tc>
          <w:tcPr>
            <w:tcW w:w="6662" w:type="dxa"/>
            <w:shd w:val="clear" w:color="auto" w:fill="60C5E8" w:themeFill="accent5"/>
            <w:vAlign w:val="center"/>
          </w:tcPr>
          <w:p w14:paraId="28354841" w14:textId="77777777" w:rsidR="00082DB0" w:rsidRPr="00F5628F" w:rsidRDefault="00082DB0" w:rsidP="008277CE">
            <w:pPr>
              <w:tabs>
                <w:tab w:val="left" w:pos="8069"/>
              </w:tabs>
              <w:jc w:val="center"/>
              <w:rPr>
                <w:b/>
                <w:bCs/>
              </w:rPr>
            </w:pPr>
            <w:r w:rsidRPr="00F5628F">
              <w:rPr>
                <w:b/>
                <w:bCs/>
              </w:rPr>
              <w:t>Description</w:t>
            </w:r>
          </w:p>
        </w:tc>
      </w:tr>
      <w:tr w:rsidR="00082DB0" w14:paraId="5BF78E74" w14:textId="77777777" w:rsidTr="008277CE">
        <w:trPr>
          <w:trHeight w:val="440"/>
        </w:trPr>
        <w:tc>
          <w:tcPr>
            <w:tcW w:w="2972" w:type="dxa"/>
            <w:vAlign w:val="center"/>
          </w:tcPr>
          <w:p w14:paraId="6B4207C0" w14:textId="77777777" w:rsidR="00082DB0" w:rsidRDefault="00082DB0" w:rsidP="008277CE">
            <w:pPr>
              <w:tabs>
                <w:tab w:val="left" w:pos="8069"/>
              </w:tabs>
              <w:jc w:val="center"/>
            </w:pPr>
            <w:r>
              <w:t>1</w:t>
            </w:r>
          </w:p>
        </w:tc>
        <w:tc>
          <w:tcPr>
            <w:tcW w:w="6662" w:type="dxa"/>
            <w:vAlign w:val="center"/>
          </w:tcPr>
          <w:p w14:paraId="431AF601" w14:textId="14FA6E4C" w:rsidR="00082DB0" w:rsidRPr="00082DB0" w:rsidRDefault="00082DB0" w:rsidP="00082DB0">
            <w:pPr>
              <w:spacing w:line="360" w:lineRule="auto"/>
              <w:rPr>
                <w:szCs w:val="26"/>
              </w:rPr>
            </w:pPr>
            <w:r w:rsidRPr="00082DB0">
              <w:rPr>
                <w:szCs w:val="26"/>
              </w:rPr>
              <w:t xml:space="preserve">Click on button No.1 </w:t>
            </w:r>
            <w:r>
              <w:rPr>
                <w:szCs w:val="26"/>
              </w:rPr>
              <w:t>to</w:t>
            </w:r>
            <w:r w:rsidRPr="00082DB0">
              <w:rPr>
                <w:szCs w:val="26"/>
              </w:rPr>
              <w:t xml:space="preserve"> edit info.</w:t>
            </w:r>
          </w:p>
          <w:p w14:paraId="53A5F7D0" w14:textId="77777777" w:rsidR="00082DB0" w:rsidRDefault="00082DB0" w:rsidP="00082DB0">
            <w:pPr>
              <w:spacing w:line="360" w:lineRule="auto"/>
              <w:rPr>
                <w:szCs w:val="26"/>
              </w:rPr>
            </w:pPr>
            <w:r w:rsidRPr="00082DB0">
              <w:rPr>
                <w:szCs w:val="26"/>
              </w:rPr>
              <w:t>After the click, “Reset” and “Save” button will enable</w:t>
            </w:r>
            <w:r>
              <w:rPr>
                <w:szCs w:val="26"/>
              </w:rPr>
              <w:t>.</w:t>
            </w:r>
          </w:p>
          <w:p w14:paraId="5F305346" w14:textId="4870A953" w:rsidR="00082DB0" w:rsidRPr="00066E64" w:rsidRDefault="00082DB0" w:rsidP="00082DB0">
            <w:pPr>
              <w:spacing w:line="360" w:lineRule="auto"/>
              <w:jc w:val="center"/>
              <w:rPr>
                <w:szCs w:val="26"/>
              </w:rPr>
            </w:pPr>
            <w:r w:rsidRPr="00082DB0">
              <w:rPr>
                <w:noProof/>
                <w:szCs w:val="26"/>
              </w:rPr>
              <w:drawing>
                <wp:inline distT="0" distB="0" distL="0" distR="0" wp14:anchorId="251CB00B" wp14:editId="589A5622">
                  <wp:extent cx="2686425" cy="543001"/>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86425" cy="543001"/>
                          </a:xfrm>
                          <a:prstGeom prst="rect">
                            <a:avLst/>
                          </a:prstGeom>
                        </pic:spPr>
                      </pic:pic>
                    </a:graphicData>
                  </a:graphic>
                </wp:inline>
              </w:drawing>
            </w:r>
          </w:p>
        </w:tc>
      </w:tr>
      <w:tr w:rsidR="00082DB0" w14:paraId="13EB46C0" w14:textId="77777777" w:rsidTr="008277CE">
        <w:trPr>
          <w:trHeight w:val="418"/>
        </w:trPr>
        <w:tc>
          <w:tcPr>
            <w:tcW w:w="2972" w:type="dxa"/>
            <w:vAlign w:val="center"/>
          </w:tcPr>
          <w:p w14:paraId="4320D2CE" w14:textId="77777777" w:rsidR="00082DB0" w:rsidRDefault="00082DB0" w:rsidP="008277CE">
            <w:pPr>
              <w:tabs>
                <w:tab w:val="left" w:pos="8069"/>
              </w:tabs>
              <w:jc w:val="center"/>
            </w:pPr>
            <w:r>
              <w:t>2</w:t>
            </w:r>
          </w:p>
        </w:tc>
        <w:tc>
          <w:tcPr>
            <w:tcW w:w="6662" w:type="dxa"/>
            <w:vAlign w:val="center"/>
          </w:tcPr>
          <w:p w14:paraId="5D43FA6E" w14:textId="3CA7E9B5" w:rsidR="00082DB0" w:rsidRPr="000B74E2" w:rsidRDefault="00082DB0" w:rsidP="00082DB0">
            <w:pPr>
              <w:spacing w:line="360" w:lineRule="auto"/>
              <w:rPr>
                <w:szCs w:val="26"/>
              </w:rPr>
            </w:pPr>
            <w:r w:rsidRPr="00082DB0">
              <w:rPr>
                <w:szCs w:val="26"/>
              </w:rPr>
              <w:t>Click on button No.</w:t>
            </w:r>
            <w:r>
              <w:rPr>
                <w:szCs w:val="26"/>
              </w:rPr>
              <w:t>2</w:t>
            </w:r>
            <w:r w:rsidRPr="00082DB0">
              <w:rPr>
                <w:szCs w:val="26"/>
              </w:rPr>
              <w:t xml:space="preserve"> </w:t>
            </w:r>
            <w:r>
              <w:rPr>
                <w:szCs w:val="26"/>
              </w:rPr>
              <w:t>to</w:t>
            </w:r>
            <w:r w:rsidRPr="00082DB0">
              <w:rPr>
                <w:szCs w:val="26"/>
              </w:rPr>
              <w:t xml:space="preserve"> </w:t>
            </w:r>
            <w:r>
              <w:rPr>
                <w:szCs w:val="26"/>
              </w:rPr>
              <w:t>reset</w:t>
            </w:r>
            <w:r w:rsidRPr="00082DB0">
              <w:rPr>
                <w:szCs w:val="26"/>
              </w:rPr>
              <w:t xml:space="preserve"> info.</w:t>
            </w:r>
          </w:p>
        </w:tc>
      </w:tr>
      <w:tr w:rsidR="00B9198C" w14:paraId="70D6182A" w14:textId="77777777" w:rsidTr="008277CE">
        <w:trPr>
          <w:trHeight w:val="418"/>
        </w:trPr>
        <w:tc>
          <w:tcPr>
            <w:tcW w:w="2972" w:type="dxa"/>
            <w:vAlign w:val="center"/>
          </w:tcPr>
          <w:p w14:paraId="184F8C0F" w14:textId="606A0854" w:rsidR="00B9198C" w:rsidRDefault="00B9198C" w:rsidP="008277CE">
            <w:pPr>
              <w:tabs>
                <w:tab w:val="left" w:pos="8069"/>
              </w:tabs>
              <w:jc w:val="center"/>
            </w:pPr>
            <w:r>
              <w:t>3</w:t>
            </w:r>
          </w:p>
        </w:tc>
        <w:tc>
          <w:tcPr>
            <w:tcW w:w="6662" w:type="dxa"/>
            <w:vAlign w:val="center"/>
          </w:tcPr>
          <w:p w14:paraId="3EBCECD2" w14:textId="16B939F5" w:rsidR="00B9198C" w:rsidRPr="00082DB0" w:rsidRDefault="00B9198C" w:rsidP="00082DB0">
            <w:pPr>
              <w:spacing w:line="360" w:lineRule="auto"/>
              <w:rPr>
                <w:szCs w:val="26"/>
              </w:rPr>
            </w:pPr>
            <w:r w:rsidRPr="00082DB0">
              <w:rPr>
                <w:szCs w:val="26"/>
              </w:rPr>
              <w:t>Click on button No.</w:t>
            </w:r>
            <w:r>
              <w:rPr>
                <w:szCs w:val="26"/>
              </w:rPr>
              <w:t>3</w:t>
            </w:r>
            <w:r w:rsidRPr="00082DB0">
              <w:rPr>
                <w:szCs w:val="26"/>
              </w:rPr>
              <w:t xml:space="preserve"> </w:t>
            </w:r>
            <w:r>
              <w:rPr>
                <w:szCs w:val="26"/>
              </w:rPr>
              <w:t>to</w:t>
            </w:r>
            <w:r w:rsidRPr="00082DB0">
              <w:rPr>
                <w:szCs w:val="26"/>
              </w:rPr>
              <w:t xml:space="preserve"> </w:t>
            </w:r>
            <w:r>
              <w:rPr>
                <w:szCs w:val="26"/>
              </w:rPr>
              <w:t>update</w:t>
            </w:r>
            <w:r w:rsidRPr="00082DB0">
              <w:rPr>
                <w:szCs w:val="26"/>
              </w:rPr>
              <w:t xml:space="preserve"> info.</w:t>
            </w:r>
          </w:p>
        </w:tc>
      </w:tr>
      <w:tr w:rsidR="00082DB0" w14:paraId="2CF18E59" w14:textId="77777777" w:rsidTr="008277CE">
        <w:trPr>
          <w:trHeight w:val="418"/>
        </w:trPr>
        <w:tc>
          <w:tcPr>
            <w:tcW w:w="2972" w:type="dxa"/>
            <w:vAlign w:val="center"/>
          </w:tcPr>
          <w:p w14:paraId="4405DFBC" w14:textId="77777777" w:rsidR="00082DB0" w:rsidRDefault="00082DB0" w:rsidP="008277CE">
            <w:pPr>
              <w:tabs>
                <w:tab w:val="left" w:pos="8069"/>
              </w:tabs>
              <w:jc w:val="center"/>
            </w:pPr>
            <w:r>
              <w:t>3</w:t>
            </w:r>
          </w:p>
        </w:tc>
        <w:tc>
          <w:tcPr>
            <w:tcW w:w="6662" w:type="dxa"/>
            <w:vAlign w:val="center"/>
          </w:tcPr>
          <w:p w14:paraId="4054559A" w14:textId="5BFDAEF2" w:rsidR="00082DB0" w:rsidRDefault="001E36A4" w:rsidP="001E36A4">
            <w:pPr>
              <w:spacing w:line="360" w:lineRule="auto"/>
              <w:rPr>
                <w:szCs w:val="26"/>
              </w:rPr>
            </w:pPr>
            <w:r>
              <w:rPr>
                <w:szCs w:val="26"/>
              </w:rPr>
              <w:t>Click on button No.4  and the same button in other field to edit info.</w:t>
            </w:r>
          </w:p>
          <w:p w14:paraId="3064FAAD" w14:textId="21B0ADD7" w:rsidR="001E36A4" w:rsidRPr="00287A2E" w:rsidRDefault="001E36A4" w:rsidP="001E36A4">
            <w:pPr>
              <w:spacing w:line="360" w:lineRule="auto"/>
              <w:rPr>
                <w:szCs w:val="26"/>
              </w:rPr>
            </w:pPr>
            <w:r>
              <w:rPr>
                <w:noProof/>
              </w:rPr>
              <w:t xml:space="preserve">      </w:t>
            </w:r>
            <w:r>
              <w:rPr>
                <w:noProof/>
              </w:rPr>
              <w:drawing>
                <wp:inline distT="0" distB="0" distL="0" distR="0" wp14:anchorId="708C0339" wp14:editId="46648B22">
                  <wp:extent cx="1603375" cy="1000125"/>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9720" t="18539" r="44791" b="64285"/>
                          <a:stretch/>
                        </pic:blipFill>
                        <pic:spPr bwMode="auto">
                          <a:xfrm>
                            <a:off x="0" y="0"/>
                            <a:ext cx="1611332" cy="100508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F0B7C98" wp14:editId="75D18E9B">
                  <wp:extent cx="1603648" cy="88582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9106" t="71156" r="44791" b="13032"/>
                          <a:stretch/>
                        </pic:blipFill>
                        <pic:spPr bwMode="auto">
                          <a:xfrm>
                            <a:off x="0" y="0"/>
                            <a:ext cx="1610057" cy="8893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FF05E6" w14:textId="2243D45F" w:rsidR="00082DB0" w:rsidRDefault="00082DB0" w:rsidP="00122E72"/>
    <w:p w14:paraId="1F371422" w14:textId="447A991B" w:rsidR="003C39AF" w:rsidRDefault="003C39AF" w:rsidP="00122E72"/>
    <w:p w14:paraId="35CD1B8B" w14:textId="18A67A31" w:rsidR="003C39AF" w:rsidRDefault="003C39AF" w:rsidP="00122E72"/>
    <w:p w14:paraId="34B213FE" w14:textId="77777777" w:rsidR="003C39AF" w:rsidRDefault="003C39AF" w:rsidP="003C39AF">
      <w:pPr>
        <w:spacing w:line="360" w:lineRule="auto"/>
      </w:pPr>
      <w:r w:rsidRPr="00A9489F">
        <w:lastRenderedPageBreak/>
        <w:t>For changing password information, an email will automatically send a new password notification to employee e-mail</w:t>
      </w:r>
      <w:r>
        <w:t>.</w:t>
      </w:r>
    </w:p>
    <w:p w14:paraId="45AA6358" w14:textId="77777777" w:rsidR="003C39AF" w:rsidRDefault="003C39AF" w:rsidP="00122E72"/>
    <w:p w14:paraId="30DE5A9D" w14:textId="0C0AE66A" w:rsidR="003C39AF" w:rsidRDefault="003C39AF" w:rsidP="003C39AF">
      <w:pPr>
        <w:jc w:val="center"/>
      </w:pPr>
      <w:r w:rsidRPr="003C39AF">
        <w:rPr>
          <w:noProof/>
        </w:rPr>
        <w:drawing>
          <wp:inline distT="0" distB="0" distL="0" distR="0" wp14:anchorId="79C48D2A" wp14:editId="3BC5F0D0">
            <wp:extent cx="4045199" cy="359092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49380" cy="3594637"/>
                    </a:xfrm>
                    <a:prstGeom prst="rect">
                      <a:avLst/>
                    </a:prstGeom>
                  </pic:spPr>
                </pic:pic>
              </a:graphicData>
            </a:graphic>
          </wp:inline>
        </w:drawing>
      </w:r>
    </w:p>
    <w:p w14:paraId="38F70BB4" w14:textId="0A728829" w:rsidR="003C39AF" w:rsidRDefault="003C39AF" w:rsidP="003C39AF">
      <w:pPr>
        <w:jc w:val="center"/>
        <w:rPr>
          <w:sz w:val="22"/>
        </w:rPr>
      </w:pPr>
      <w:r w:rsidRPr="007F64E1">
        <w:rPr>
          <w:sz w:val="22"/>
        </w:rPr>
        <w:t xml:space="preserve">Figure </w:t>
      </w:r>
      <w:r>
        <w:rPr>
          <w:sz w:val="22"/>
        </w:rPr>
        <w:t xml:space="preserve">6.5. </w:t>
      </w:r>
      <w:r w:rsidRPr="003C39AF">
        <w:rPr>
          <w:sz w:val="22"/>
        </w:rPr>
        <w:t>Email notify password change</w:t>
      </w:r>
    </w:p>
    <w:p w14:paraId="58453B94" w14:textId="77777777" w:rsidR="00440F2D" w:rsidRDefault="00440F2D" w:rsidP="003C39AF">
      <w:pPr>
        <w:jc w:val="center"/>
        <w:rPr>
          <w:sz w:val="22"/>
        </w:rPr>
      </w:pPr>
    </w:p>
    <w:p w14:paraId="51E8DD55" w14:textId="4919D506" w:rsidR="00440F2D" w:rsidRDefault="00440F2D">
      <w:pPr>
        <w:pStyle w:val="Heading2"/>
        <w:framePr w:hSpace="0" w:wrap="auto" w:vAnchor="margin" w:hAnchor="text" w:yAlign="inline"/>
      </w:pPr>
      <w:bookmarkStart w:id="183" w:name="_Toc84412652"/>
      <w:bookmarkStart w:id="184" w:name="_Toc84515378"/>
      <w:r>
        <w:t>6. ADD NEW EMPLOYEE</w:t>
      </w:r>
      <w:bookmarkEnd w:id="183"/>
      <w:bookmarkEnd w:id="184"/>
    </w:p>
    <w:p w14:paraId="45B09EC4" w14:textId="04DFB3DF" w:rsidR="00440F2D" w:rsidRDefault="00440F2D" w:rsidP="00FB2722">
      <w:pPr>
        <w:pStyle w:val="Heading3"/>
        <w:spacing w:line="360" w:lineRule="auto"/>
      </w:pPr>
      <w:bookmarkStart w:id="185" w:name="_Toc84412653"/>
      <w:bookmarkStart w:id="186" w:name="_Toc84515379"/>
      <w:r>
        <w:t xml:space="preserve">6.1. </w:t>
      </w:r>
      <w:r w:rsidRPr="00D07F6C">
        <w:t>Description</w:t>
      </w:r>
      <w:bookmarkEnd w:id="185"/>
      <w:bookmarkEnd w:id="186"/>
    </w:p>
    <w:p w14:paraId="49D126F2" w14:textId="1AB76036" w:rsidR="00FB2722" w:rsidRDefault="005506CB" w:rsidP="00FB2722">
      <w:pPr>
        <w:spacing w:line="360" w:lineRule="auto"/>
      </w:pPr>
      <w:r w:rsidRPr="005506CB">
        <w:t>This page allows to enter new employee's information into the system</w:t>
      </w:r>
      <w:r>
        <w:t>.</w:t>
      </w:r>
    </w:p>
    <w:p w14:paraId="07F2B7C2" w14:textId="77777777" w:rsidR="00FB2722" w:rsidRDefault="00FB2722" w:rsidP="00FB2722">
      <w:pPr>
        <w:spacing w:line="360" w:lineRule="auto"/>
      </w:pPr>
    </w:p>
    <w:p w14:paraId="473B8ADE" w14:textId="3C62CBCD" w:rsidR="00440F2D" w:rsidRDefault="00440F2D" w:rsidP="00FB2722">
      <w:pPr>
        <w:pStyle w:val="Heading3"/>
        <w:spacing w:line="360" w:lineRule="auto"/>
      </w:pPr>
      <w:bookmarkStart w:id="187" w:name="_Toc84412654"/>
      <w:bookmarkStart w:id="188" w:name="_Toc84515380"/>
      <w:r>
        <w:t>6.2. Design and operation</w:t>
      </w:r>
      <w:bookmarkEnd w:id="187"/>
      <w:bookmarkEnd w:id="188"/>
    </w:p>
    <w:p w14:paraId="12AA5E7B" w14:textId="28E2B2F4" w:rsidR="005506CB" w:rsidRDefault="00BF16E3" w:rsidP="005506CB">
      <w:r>
        <w:rPr>
          <w:noProof/>
        </w:rPr>
        <w:lastRenderedPageBreak/>
        <mc:AlternateContent>
          <mc:Choice Requires="wps">
            <w:drawing>
              <wp:anchor distT="0" distB="0" distL="114300" distR="114300" simplePos="0" relativeHeight="251967488" behindDoc="0" locked="0" layoutInCell="1" allowOverlap="1" wp14:anchorId="485CC457" wp14:editId="16888C6F">
                <wp:simplePos x="0" y="0"/>
                <wp:positionH relativeFrom="column">
                  <wp:posOffset>487608</wp:posOffset>
                </wp:positionH>
                <wp:positionV relativeFrom="paragraph">
                  <wp:posOffset>787855</wp:posOffset>
                </wp:positionV>
                <wp:extent cx="284672" cy="200445"/>
                <wp:effectExtent l="38100" t="0" r="20320" b="47625"/>
                <wp:wrapNone/>
                <wp:docPr id="719" name="Straight Arrow Connector 719"/>
                <wp:cNvGraphicFramePr/>
                <a:graphic xmlns:a="http://schemas.openxmlformats.org/drawingml/2006/main">
                  <a:graphicData uri="http://schemas.microsoft.com/office/word/2010/wordprocessingShape">
                    <wps:wsp>
                      <wps:cNvCnPr/>
                      <wps:spPr>
                        <a:xfrm flipH="1">
                          <a:off x="0" y="0"/>
                          <a:ext cx="284672" cy="2004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425B29" id="_x0000_t32" coordsize="21600,21600" o:spt="32" o:oned="t" path="m,l21600,21600e" filled="f">
                <v:path arrowok="t" fillok="f" o:connecttype="none"/>
                <o:lock v:ext="edit" shapetype="t"/>
              </v:shapetype>
              <v:shape id="Straight Arrow Connector 719" o:spid="_x0000_s1026" type="#_x0000_t32" style="position:absolute;margin-left:38.4pt;margin-top:62.05pt;width:22.4pt;height:15.8pt;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" strokecolor="red">
                <v:stroke endarrow="block"/>
              </v:shape>
            </w:pict>
          </mc:Fallback>
        </mc:AlternateContent>
      </w:r>
      <w:r w:rsidR="00ED5E6C">
        <w:rPr>
          <w:noProof/>
        </w:rPr>
        <mc:AlternateContent>
          <mc:Choice Requires="wps">
            <w:drawing>
              <wp:anchor distT="0" distB="0" distL="114300" distR="114300" simplePos="0" relativeHeight="251974656" behindDoc="0" locked="0" layoutInCell="1" allowOverlap="1" wp14:anchorId="1D642B4B" wp14:editId="008D16F8">
                <wp:simplePos x="0" y="0"/>
                <wp:positionH relativeFrom="column">
                  <wp:posOffset>3537585</wp:posOffset>
                </wp:positionH>
                <wp:positionV relativeFrom="paragraph">
                  <wp:posOffset>2900045</wp:posOffset>
                </wp:positionV>
                <wp:extent cx="724619" cy="657225"/>
                <wp:effectExtent l="0" t="0" r="0" b="0"/>
                <wp:wrapNone/>
                <wp:docPr id="727" name="Text Box 727"/>
                <wp:cNvGraphicFramePr/>
                <a:graphic xmlns:a="http://schemas.openxmlformats.org/drawingml/2006/main">
                  <a:graphicData uri="http://schemas.microsoft.com/office/word/2010/wordprocessingShape">
                    <wps:wsp>
                      <wps:cNvSpPr txBox="1"/>
                      <wps:spPr>
                        <a:xfrm>
                          <a:off x="0" y="0"/>
                          <a:ext cx="724619" cy="657225"/>
                        </a:xfrm>
                        <a:prstGeom prst="rect">
                          <a:avLst/>
                        </a:prstGeom>
                        <a:noFill/>
                        <a:ln w="6350">
                          <a:noFill/>
                        </a:ln>
                      </wps:spPr>
                      <wps:txbx>
                        <w:txbxContent>
                          <w:p w14:paraId="64D82468" w14:textId="408E83BF" w:rsidR="00ED5E6C" w:rsidRPr="007F64E1" w:rsidRDefault="00ED5E6C" w:rsidP="00ED5E6C">
                            <w:pPr>
                              <w:rPr>
                                <w:color w:val="FF0000"/>
                                <w:sz w:val="20"/>
                                <w:szCs w:val="20"/>
                              </w:rPr>
                            </w:pPr>
                            <w:r w:rsidRPr="007F64E1">
                              <w:rPr>
                                <w:color w:val="FF0000"/>
                                <w:sz w:val="20"/>
                                <w:szCs w:val="20"/>
                              </w:rPr>
                              <w:t>Click here</w:t>
                            </w:r>
                            <w:r>
                              <w:rPr>
                                <w:color w:val="FF0000"/>
                                <w:sz w:val="20"/>
                                <w:szCs w:val="20"/>
                              </w:rPr>
                              <w:t xml:space="preserve"> for next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42B4B" id="Text Box 727" o:spid="_x0000_s1148" type="#_x0000_t202" style="position:absolute;margin-left:278.55pt;margin-top:228.35pt;width:57.05pt;height:51.7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" filled="f" stroked="f" strokeweight=".5pt">
                <v:textbox>
                  <w:txbxContent>
                    <w:p w14:paraId="64D82468" w14:textId="408E83BF" w:rsidR="00ED5E6C" w:rsidRPr="007F64E1" w:rsidRDefault="00ED5E6C" w:rsidP="00ED5E6C">
                      <w:pPr>
                        <w:rPr>
                          <w:color w:val="FF0000"/>
                          <w:sz w:val="20"/>
                          <w:szCs w:val="20"/>
                        </w:rPr>
                      </w:pPr>
                      <w:r w:rsidRPr="007F64E1">
                        <w:rPr>
                          <w:color w:val="FF0000"/>
                          <w:sz w:val="20"/>
                          <w:szCs w:val="20"/>
                        </w:rPr>
                        <w:t>Click here</w:t>
                      </w:r>
                      <w:r>
                        <w:rPr>
                          <w:color w:val="FF0000"/>
                          <w:sz w:val="20"/>
                          <w:szCs w:val="20"/>
                        </w:rPr>
                        <w:t xml:space="preserve"> for next step</w:t>
                      </w:r>
                    </w:p>
                  </w:txbxContent>
                </v:textbox>
              </v:shape>
            </w:pict>
          </mc:Fallback>
        </mc:AlternateContent>
      </w:r>
      <w:r w:rsidR="00ED5E6C">
        <w:rPr>
          <w:noProof/>
        </w:rPr>
        <mc:AlternateContent>
          <mc:Choice Requires="wps">
            <w:drawing>
              <wp:anchor distT="0" distB="0" distL="114300" distR="114300" simplePos="0" relativeHeight="251972608" behindDoc="0" locked="0" layoutInCell="1" allowOverlap="1" wp14:anchorId="18DB7283" wp14:editId="4E1FBE5B">
                <wp:simplePos x="0" y="0"/>
                <wp:positionH relativeFrom="column">
                  <wp:posOffset>4117975</wp:posOffset>
                </wp:positionH>
                <wp:positionV relativeFrom="paragraph">
                  <wp:posOffset>3147060</wp:posOffset>
                </wp:positionV>
                <wp:extent cx="247650" cy="171450"/>
                <wp:effectExtent l="38100" t="38100" r="19050" b="19050"/>
                <wp:wrapNone/>
                <wp:docPr id="726" name="Straight Arrow Connector 726"/>
                <wp:cNvGraphicFramePr/>
                <a:graphic xmlns:a="http://schemas.openxmlformats.org/drawingml/2006/main">
                  <a:graphicData uri="http://schemas.microsoft.com/office/word/2010/wordprocessingShape">
                    <wps:wsp>
                      <wps:cNvCnPr/>
                      <wps:spPr>
                        <a:xfrm flipH="1" flipV="1">
                          <a:off x="0" y="0"/>
                          <a:ext cx="24765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473A6" id="Straight Arrow Connector 726" o:spid="_x0000_s1026" type="#_x0000_t32" style="position:absolute;margin-left:324.25pt;margin-top:247.8pt;width:19.5pt;height:13.5pt;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" strokecolor="red">
                <v:stroke endarrow="block"/>
              </v:shape>
            </w:pict>
          </mc:Fallback>
        </mc:AlternateContent>
      </w:r>
      <w:r w:rsidR="00ED5E6C">
        <w:rPr>
          <w:noProof/>
        </w:rPr>
        <mc:AlternateContent>
          <mc:Choice Requires="wps">
            <w:drawing>
              <wp:anchor distT="0" distB="0" distL="114300" distR="114300" simplePos="0" relativeHeight="251970560" behindDoc="0" locked="0" layoutInCell="1" allowOverlap="1" wp14:anchorId="7E9234C8" wp14:editId="38551996">
                <wp:simplePos x="0" y="0"/>
                <wp:positionH relativeFrom="column">
                  <wp:posOffset>4423410</wp:posOffset>
                </wp:positionH>
                <wp:positionV relativeFrom="paragraph">
                  <wp:posOffset>3119120</wp:posOffset>
                </wp:positionV>
                <wp:extent cx="866775" cy="504825"/>
                <wp:effectExtent l="0" t="0" r="28575" b="28575"/>
                <wp:wrapNone/>
                <wp:docPr id="725" name="Oval 725"/>
                <wp:cNvGraphicFramePr/>
                <a:graphic xmlns:a="http://schemas.openxmlformats.org/drawingml/2006/main">
                  <a:graphicData uri="http://schemas.microsoft.com/office/word/2010/wordprocessingShape">
                    <wps:wsp>
                      <wps:cNvSpPr/>
                      <wps:spPr>
                        <a:xfrm>
                          <a:off x="0" y="0"/>
                          <a:ext cx="866775" cy="5048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9EEF8" id="Oval 725" o:spid="_x0000_s1026" style="position:absolute;margin-left:348.3pt;margin-top:245.6pt;width:68.25pt;height:39.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" filled="f" strokecolor="red" strokeweight="1pt"/>
            </w:pict>
          </mc:Fallback>
        </mc:AlternateContent>
      </w:r>
      <w:r w:rsidR="005506CB">
        <w:rPr>
          <w:noProof/>
        </w:rPr>
        <mc:AlternateContent>
          <mc:Choice Requires="wps">
            <w:drawing>
              <wp:anchor distT="0" distB="0" distL="114300" distR="114300" simplePos="0" relativeHeight="251969536" behindDoc="0" locked="0" layoutInCell="1" allowOverlap="1" wp14:anchorId="339DDDBA" wp14:editId="3830A35E">
                <wp:simplePos x="0" y="0"/>
                <wp:positionH relativeFrom="column">
                  <wp:posOffset>480060</wp:posOffset>
                </wp:positionH>
                <wp:positionV relativeFrom="paragraph">
                  <wp:posOffset>566420</wp:posOffset>
                </wp:positionV>
                <wp:extent cx="724619" cy="301924"/>
                <wp:effectExtent l="0" t="0" r="0" b="3175"/>
                <wp:wrapNone/>
                <wp:docPr id="720" name="Text Box 720"/>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40A40C7A" w14:textId="77777777" w:rsidR="005506CB" w:rsidRPr="007F64E1" w:rsidRDefault="005506CB" w:rsidP="005506CB">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9DDDBA" id="Text Box 720" o:spid="_x0000_s1149" type="#_x0000_t202" style="position:absolute;margin-left:37.8pt;margin-top:44.6pt;width:57.05pt;height:23.7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" filled="f" stroked="f" strokeweight=".5pt">
                <v:textbox>
                  <w:txbxContent>
                    <w:p w14:paraId="40A40C7A" w14:textId="77777777" w:rsidR="005506CB" w:rsidRPr="007F64E1" w:rsidRDefault="005506CB" w:rsidP="005506CB">
                      <w:pPr>
                        <w:rPr>
                          <w:color w:val="FF0000"/>
                          <w:sz w:val="20"/>
                          <w:szCs w:val="20"/>
                        </w:rPr>
                      </w:pPr>
                      <w:r w:rsidRPr="007F64E1">
                        <w:rPr>
                          <w:color w:val="FF0000"/>
                          <w:sz w:val="20"/>
                          <w:szCs w:val="20"/>
                        </w:rPr>
                        <w:t>Click here</w:t>
                      </w:r>
                    </w:p>
                  </w:txbxContent>
                </v:textbox>
              </v:shape>
            </w:pict>
          </mc:Fallback>
        </mc:AlternateContent>
      </w:r>
      <w:r w:rsidR="005506CB" w:rsidRPr="005506CB">
        <w:rPr>
          <w:noProof/>
        </w:rPr>
        <w:drawing>
          <wp:inline distT="0" distB="0" distL="0" distR="0" wp14:anchorId="6D2E1C78" wp14:editId="5A0696E8">
            <wp:extent cx="6210935" cy="3858260"/>
            <wp:effectExtent l="0" t="0" r="0" b="889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10935" cy="3858260"/>
                    </a:xfrm>
                    <a:prstGeom prst="rect">
                      <a:avLst/>
                    </a:prstGeom>
                  </pic:spPr>
                </pic:pic>
              </a:graphicData>
            </a:graphic>
          </wp:inline>
        </w:drawing>
      </w:r>
    </w:p>
    <w:p w14:paraId="70FF6190" w14:textId="0656626C" w:rsidR="003914D7" w:rsidRDefault="003914D7" w:rsidP="0027504B">
      <w:pPr>
        <w:jc w:val="center"/>
        <w:rPr>
          <w:sz w:val="22"/>
        </w:rPr>
      </w:pPr>
      <w:r w:rsidRPr="007F64E1">
        <w:rPr>
          <w:sz w:val="22"/>
        </w:rPr>
        <w:t xml:space="preserve">Figure </w:t>
      </w:r>
      <w:r>
        <w:rPr>
          <w:sz w:val="22"/>
        </w:rPr>
        <w:t xml:space="preserve">6.6. </w:t>
      </w:r>
      <w:r w:rsidR="0027504B">
        <w:rPr>
          <w:sz w:val="22"/>
        </w:rPr>
        <w:t>Employee info</w:t>
      </w:r>
      <w:r w:rsidR="00ED5E6C">
        <w:rPr>
          <w:sz w:val="22"/>
        </w:rPr>
        <w:t>r</w:t>
      </w:r>
      <w:r w:rsidR="0027504B">
        <w:rPr>
          <w:sz w:val="22"/>
        </w:rPr>
        <w:t>mation</w:t>
      </w:r>
    </w:p>
    <w:p w14:paraId="3B0A8BEC" w14:textId="1EA6A98A" w:rsidR="00246908" w:rsidRDefault="00246908" w:rsidP="0027504B">
      <w:pPr>
        <w:jc w:val="center"/>
        <w:rPr>
          <w:sz w:val="22"/>
        </w:rPr>
      </w:pPr>
    </w:p>
    <w:p w14:paraId="7AC2CD93" w14:textId="1E557452" w:rsidR="00246908" w:rsidRDefault="00246908" w:rsidP="0027504B">
      <w:pPr>
        <w:jc w:val="center"/>
        <w:rPr>
          <w:sz w:val="22"/>
        </w:rPr>
      </w:pPr>
    </w:p>
    <w:p w14:paraId="4F5C2144" w14:textId="77777777" w:rsidR="00246908" w:rsidRPr="0027504B" w:rsidRDefault="00246908" w:rsidP="0027504B">
      <w:pPr>
        <w:jc w:val="center"/>
        <w:rPr>
          <w:sz w:val="22"/>
        </w:rPr>
      </w:pPr>
    </w:p>
    <w:p w14:paraId="3886C0C5" w14:textId="77777777" w:rsidR="003914D7" w:rsidRPr="005506CB" w:rsidRDefault="003914D7" w:rsidP="005506CB"/>
    <w:tbl>
      <w:tblPr>
        <w:tblStyle w:val="TableGridLight"/>
        <w:tblW w:w="0" w:type="auto"/>
        <w:tblLook w:val="04A0" w:firstRow="1" w:lastRow="0" w:firstColumn="1" w:lastColumn="0" w:noHBand="0" w:noVBand="1"/>
      </w:tblPr>
      <w:tblGrid>
        <w:gridCol w:w="2971"/>
        <w:gridCol w:w="6658"/>
      </w:tblGrid>
      <w:tr w:rsidR="005506CB" w14:paraId="365EED99" w14:textId="77777777" w:rsidTr="008277CE">
        <w:trPr>
          <w:trHeight w:val="450"/>
        </w:trPr>
        <w:tc>
          <w:tcPr>
            <w:tcW w:w="2972" w:type="dxa"/>
            <w:shd w:val="clear" w:color="auto" w:fill="60C5E8" w:themeFill="accent5"/>
            <w:vAlign w:val="center"/>
          </w:tcPr>
          <w:p w14:paraId="35D5CC19" w14:textId="4134E698" w:rsidR="005506CB" w:rsidRPr="00F5628F" w:rsidRDefault="005506CB" w:rsidP="008277CE">
            <w:pPr>
              <w:tabs>
                <w:tab w:val="left" w:pos="8069"/>
              </w:tabs>
              <w:jc w:val="center"/>
              <w:rPr>
                <w:b/>
                <w:bCs/>
              </w:rPr>
            </w:pPr>
            <w:r>
              <w:rPr>
                <w:b/>
                <w:bCs/>
              </w:rPr>
              <w:t>Field</w:t>
            </w:r>
          </w:p>
        </w:tc>
        <w:tc>
          <w:tcPr>
            <w:tcW w:w="6662" w:type="dxa"/>
            <w:shd w:val="clear" w:color="auto" w:fill="60C5E8" w:themeFill="accent5"/>
            <w:vAlign w:val="center"/>
          </w:tcPr>
          <w:p w14:paraId="6603AF0A" w14:textId="2268486A" w:rsidR="005506CB" w:rsidRPr="00F5628F" w:rsidRDefault="003914D7" w:rsidP="008277CE">
            <w:pPr>
              <w:tabs>
                <w:tab w:val="left" w:pos="8069"/>
              </w:tabs>
              <w:jc w:val="center"/>
              <w:rPr>
                <w:b/>
                <w:bCs/>
              </w:rPr>
            </w:pPr>
            <w:r>
              <w:rPr>
                <w:b/>
                <w:bCs/>
              </w:rPr>
              <w:t>Validation</w:t>
            </w:r>
          </w:p>
        </w:tc>
      </w:tr>
      <w:tr w:rsidR="005506CB" w14:paraId="1A21A8A0" w14:textId="77777777" w:rsidTr="00BB362B">
        <w:trPr>
          <w:trHeight w:val="440"/>
        </w:trPr>
        <w:tc>
          <w:tcPr>
            <w:tcW w:w="2972" w:type="dxa"/>
            <w:vAlign w:val="center"/>
          </w:tcPr>
          <w:p w14:paraId="72CDCDB0" w14:textId="40FCA1CC" w:rsidR="005506CB" w:rsidRPr="00246908" w:rsidRDefault="005506CB" w:rsidP="00246908">
            <w:pPr>
              <w:tabs>
                <w:tab w:val="left" w:pos="8069"/>
              </w:tabs>
              <w:rPr>
                <w:b/>
                <w:bCs/>
              </w:rPr>
            </w:pPr>
            <w:r w:rsidRPr="00246908">
              <w:rPr>
                <w:b/>
                <w:bCs/>
              </w:rPr>
              <w:t>Fullname</w:t>
            </w:r>
          </w:p>
        </w:tc>
        <w:tc>
          <w:tcPr>
            <w:tcW w:w="6662" w:type="dxa"/>
          </w:tcPr>
          <w:p w14:paraId="5600B8AC" w14:textId="77777777" w:rsidR="005506CB" w:rsidRPr="005506CB" w:rsidRDefault="005506CB" w:rsidP="005506CB">
            <w:pPr>
              <w:pStyle w:val="ListParagraph"/>
              <w:numPr>
                <w:ilvl w:val="0"/>
                <w:numId w:val="32"/>
              </w:numPr>
              <w:spacing w:after="160" w:line="276" w:lineRule="auto"/>
              <w:ind w:left="316" w:hanging="316"/>
              <w:contextualSpacing w:val="0"/>
              <w:jc w:val="both"/>
              <w:rPr>
                <w:szCs w:val="26"/>
              </w:rPr>
            </w:pPr>
            <w:r w:rsidRPr="005506CB">
              <w:rPr>
                <w:szCs w:val="26"/>
              </w:rPr>
              <w:t>This field is mandatory.</w:t>
            </w:r>
          </w:p>
          <w:p w14:paraId="3C04AB05" w14:textId="2F43ABC4" w:rsidR="005506CB" w:rsidRPr="005506CB" w:rsidRDefault="005506CB" w:rsidP="005506CB">
            <w:pPr>
              <w:pStyle w:val="ListParagraph"/>
              <w:numPr>
                <w:ilvl w:val="0"/>
                <w:numId w:val="32"/>
              </w:numPr>
              <w:spacing w:after="160" w:line="276" w:lineRule="auto"/>
              <w:ind w:left="316" w:hanging="316"/>
              <w:contextualSpacing w:val="0"/>
              <w:jc w:val="both"/>
              <w:rPr>
                <w:szCs w:val="26"/>
              </w:rPr>
            </w:pPr>
            <w:r w:rsidRPr="005506CB">
              <w:rPr>
                <w:szCs w:val="26"/>
              </w:rPr>
              <w:t xml:space="preserve">Fullname must include: </w:t>
            </w:r>
            <w:r w:rsidR="003914D7" w:rsidRPr="003914D7">
              <w:rPr>
                <w:szCs w:val="26"/>
              </w:rPr>
              <w:t>at least 5 chars - maximum 50 chars (only alphabet)</w:t>
            </w:r>
          </w:p>
        </w:tc>
      </w:tr>
      <w:tr w:rsidR="005506CB" w14:paraId="01C60B7E" w14:textId="77777777" w:rsidTr="008277CE">
        <w:trPr>
          <w:trHeight w:val="418"/>
        </w:trPr>
        <w:tc>
          <w:tcPr>
            <w:tcW w:w="2972" w:type="dxa"/>
            <w:vAlign w:val="center"/>
          </w:tcPr>
          <w:p w14:paraId="184EB262" w14:textId="618B9E61" w:rsidR="005506CB" w:rsidRPr="00246908" w:rsidRDefault="003914D7" w:rsidP="00246908">
            <w:pPr>
              <w:tabs>
                <w:tab w:val="left" w:pos="8069"/>
              </w:tabs>
              <w:rPr>
                <w:b/>
                <w:bCs/>
              </w:rPr>
            </w:pPr>
            <w:r w:rsidRPr="00246908">
              <w:rPr>
                <w:b/>
                <w:bCs/>
              </w:rPr>
              <w:t>Address</w:t>
            </w:r>
          </w:p>
        </w:tc>
        <w:tc>
          <w:tcPr>
            <w:tcW w:w="6662" w:type="dxa"/>
            <w:vAlign w:val="center"/>
          </w:tcPr>
          <w:p w14:paraId="0DFFB522" w14:textId="77777777" w:rsidR="003914D7" w:rsidRPr="005506CB" w:rsidRDefault="003914D7" w:rsidP="003914D7">
            <w:pPr>
              <w:pStyle w:val="ListParagraph"/>
              <w:numPr>
                <w:ilvl w:val="0"/>
                <w:numId w:val="32"/>
              </w:numPr>
              <w:spacing w:after="160" w:line="276" w:lineRule="auto"/>
              <w:ind w:left="316" w:hanging="316"/>
              <w:contextualSpacing w:val="0"/>
              <w:jc w:val="both"/>
              <w:rPr>
                <w:szCs w:val="26"/>
              </w:rPr>
            </w:pPr>
            <w:r w:rsidRPr="005506CB">
              <w:rPr>
                <w:szCs w:val="26"/>
              </w:rPr>
              <w:t>This field is mandatory.</w:t>
            </w:r>
          </w:p>
          <w:p w14:paraId="1E1E0C2E" w14:textId="6A4072D5" w:rsidR="005506CB" w:rsidRPr="003914D7" w:rsidRDefault="003914D7" w:rsidP="003914D7">
            <w:pPr>
              <w:pStyle w:val="ListParagraph"/>
              <w:numPr>
                <w:ilvl w:val="0"/>
                <w:numId w:val="33"/>
              </w:numPr>
              <w:spacing w:line="360" w:lineRule="auto"/>
              <w:rPr>
                <w:szCs w:val="26"/>
              </w:rPr>
            </w:pPr>
            <w:r>
              <w:rPr>
                <w:szCs w:val="26"/>
              </w:rPr>
              <w:t>Address</w:t>
            </w:r>
            <w:r w:rsidRPr="003914D7">
              <w:rPr>
                <w:szCs w:val="26"/>
              </w:rPr>
              <w:t xml:space="preserve"> must include: </w:t>
            </w:r>
            <w:r w:rsidRPr="006732EC">
              <w:rPr>
                <w:rFonts w:cs="Times New Roman"/>
                <w:sz w:val="24"/>
                <w:szCs w:val="24"/>
              </w:rPr>
              <w:t>at least 5 chars - maximum 50 chars (not include special characters)</w:t>
            </w:r>
          </w:p>
        </w:tc>
      </w:tr>
      <w:tr w:rsidR="005506CB" w14:paraId="67081616" w14:textId="77777777" w:rsidTr="008277CE">
        <w:trPr>
          <w:trHeight w:val="418"/>
        </w:trPr>
        <w:tc>
          <w:tcPr>
            <w:tcW w:w="2972" w:type="dxa"/>
            <w:vAlign w:val="center"/>
          </w:tcPr>
          <w:p w14:paraId="25B39EE4" w14:textId="21617CFD" w:rsidR="005506CB" w:rsidRPr="00246908" w:rsidRDefault="003914D7" w:rsidP="00246908">
            <w:pPr>
              <w:tabs>
                <w:tab w:val="left" w:pos="8069"/>
              </w:tabs>
              <w:rPr>
                <w:b/>
                <w:bCs/>
              </w:rPr>
            </w:pPr>
            <w:r w:rsidRPr="00246908">
              <w:rPr>
                <w:b/>
                <w:bCs/>
              </w:rPr>
              <w:t>Username</w:t>
            </w:r>
          </w:p>
        </w:tc>
        <w:tc>
          <w:tcPr>
            <w:tcW w:w="6662" w:type="dxa"/>
            <w:vAlign w:val="center"/>
          </w:tcPr>
          <w:p w14:paraId="72DD0017" w14:textId="77777777" w:rsidR="003914D7" w:rsidRPr="005506CB" w:rsidRDefault="003914D7" w:rsidP="003914D7">
            <w:pPr>
              <w:pStyle w:val="ListParagraph"/>
              <w:numPr>
                <w:ilvl w:val="0"/>
                <w:numId w:val="32"/>
              </w:numPr>
              <w:spacing w:after="160" w:line="276" w:lineRule="auto"/>
              <w:ind w:left="316" w:hanging="316"/>
              <w:contextualSpacing w:val="0"/>
              <w:jc w:val="both"/>
              <w:rPr>
                <w:szCs w:val="26"/>
              </w:rPr>
            </w:pPr>
            <w:r w:rsidRPr="005506CB">
              <w:rPr>
                <w:szCs w:val="26"/>
              </w:rPr>
              <w:t>This field is mandatory.</w:t>
            </w:r>
          </w:p>
          <w:p w14:paraId="36816F2E" w14:textId="561E14CB" w:rsidR="005506CB" w:rsidRDefault="003914D7" w:rsidP="003914D7">
            <w:pPr>
              <w:pStyle w:val="ListParagraph"/>
              <w:numPr>
                <w:ilvl w:val="0"/>
                <w:numId w:val="33"/>
              </w:numPr>
              <w:spacing w:line="360" w:lineRule="auto"/>
              <w:rPr>
                <w:szCs w:val="26"/>
              </w:rPr>
            </w:pPr>
            <w:r>
              <w:t>Username</w:t>
            </w:r>
            <w:r w:rsidRPr="003914D7">
              <w:rPr>
                <w:szCs w:val="26"/>
              </w:rPr>
              <w:t xml:space="preserve"> must include: at least 3 chars - maximum 30 chars (not include special characters and space)</w:t>
            </w:r>
            <w:r>
              <w:rPr>
                <w:szCs w:val="26"/>
              </w:rPr>
              <w:t>.</w:t>
            </w:r>
          </w:p>
          <w:p w14:paraId="5B1088AF" w14:textId="23147C76" w:rsidR="003914D7" w:rsidRDefault="003914D7" w:rsidP="003914D7">
            <w:pPr>
              <w:pStyle w:val="ListParagraph"/>
              <w:numPr>
                <w:ilvl w:val="0"/>
                <w:numId w:val="33"/>
              </w:numPr>
              <w:spacing w:line="360" w:lineRule="auto"/>
              <w:rPr>
                <w:szCs w:val="26"/>
              </w:rPr>
            </w:pPr>
            <w:r w:rsidRPr="003914D7">
              <w:rPr>
                <w:szCs w:val="26"/>
              </w:rPr>
              <w:t>This field will be used as a login credential along with the password.</w:t>
            </w:r>
          </w:p>
          <w:p w14:paraId="0B16069B" w14:textId="26BA5A11" w:rsidR="003914D7" w:rsidRPr="003914D7" w:rsidRDefault="003914D7" w:rsidP="003914D7">
            <w:pPr>
              <w:pStyle w:val="ListParagraph"/>
              <w:numPr>
                <w:ilvl w:val="0"/>
                <w:numId w:val="33"/>
              </w:numPr>
              <w:spacing w:line="360" w:lineRule="auto"/>
              <w:rPr>
                <w:szCs w:val="26"/>
              </w:rPr>
            </w:pPr>
            <w:r w:rsidRPr="003914D7">
              <w:rPr>
                <w:szCs w:val="26"/>
              </w:rPr>
              <w:t>Username must be unique in the system.</w:t>
            </w:r>
          </w:p>
        </w:tc>
      </w:tr>
      <w:tr w:rsidR="003914D7" w14:paraId="4AC8029F" w14:textId="77777777" w:rsidTr="008277CE">
        <w:trPr>
          <w:trHeight w:val="418"/>
        </w:trPr>
        <w:tc>
          <w:tcPr>
            <w:tcW w:w="2972" w:type="dxa"/>
            <w:vAlign w:val="center"/>
          </w:tcPr>
          <w:p w14:paraId="633D84FA" w14:textId="0D5CEF25" w:rsidR="003914D7" w:rsidRPr="00246908" w:rsidRDefault="003914D7" w:rsidP="00246908">
            <w:pPr>
              <w:tabs>
                <w:tab w:val="left" w:pos="8069"/>
              </w:tabs>
              <w:rPr>
                <w:b/>
                <w:bCs/>
              </w:rPr>
            </w:pPr>
            <w:r w:rsidRPr="00246908">
              <w:rPr>
                <w:b/>
                <w:bCs/>
              </w:rPr>
              <w:lastRenderedPageBreak/>
              <w:t>Password</w:t>
            </w:r>
          </w:p>
        </w:tc>
        <w:tc>
          <w:tcPr>
            <w:tcW w:w="6662" w:type="dxa"/>
            <w:vAlign w:val="center"/>
          </w:tcPr>
          <w:p w14:paraId="2D4A3037" w14:textId="77777777" w:rsidR="003914D7" w:rsidRPr="003914D7" w:rsidRDefault="003914D7" w:rsidP="003802DC">
            <w:pPr>
              <w:pStyle w:val="ListParagraph"/>
              <w:numPr>
                <w:ilvl w:val="0"/>
                <w:numId w:val="34"/>
              </w:numPr>
              <w:spacing w:after="160" w:line="360" w:lineRule="auto"/>
              <w:jc w:val="both"/>
              <w:rPr>
                <w:szCs w:val="26"/>
              </w:rPr>
            </w:pPr>
            <w:r w:rsidRPr="003914D7">
              <w:rPr>
                <w:szCs w:val="26"/>
              </w:rPr>
              <w:t>This field is mandatory.</w:t>
            </w:r>
          </w:p>
          <w:p w14:paraId="5B163334" w14:textId="77777777" w:rsidR="003802DC" w:rsidRDefault="003802DC" w:rsidP="003802DC">
            <w:pPr>
              <w:pStyle w:val="ListParagraph"/>
              <w:numPr>
                <w:ilvl w:val="0"/>
                <w:numId w:val="34"/>
              </w:numPr>
              <w:spacing w:after="160" w:line="360" w:lineRule="auto"/>
              <w:jc w:val="both"/>
              <w:rPr>
                <w:szCs w:val="26"/>
              </w:rPr>
            </w:pPr>
            <w:r w:rsidRPr="003802DC">
              <w:rPr>
                <w:szCs w:val="26"/>
              </w:rPr>
              <w:t>This field will be used as a login credential along with a username.</w:t>
            </w:r>
          </w:p>
          <w:p w14:paraId="5A874474" w14:textId="77777777" w:rsidR="003914D7" w:rsidRDefault="003914D7" w:rsidP="003802DC">
            <w:pPr>
              <w:pStyle w:val="ListParagraph"/>
              <w:numPr>
                <w:ilvl w:val="0"/>
                <w:numId w:val="34"/>
              </w:numPr>
              <w:spacing w:after="160" w:line="360" w:lineRule="auto"/>
              <w:jc w:val="both"/>
              <w:rPr>
                <w:szCs w:val="26"/>
              </w:rPr>
            </w:pPr>
            <w:r w:rsidRPr="003802DC">
              <w:rPr>
                <w:szCs w:val="26"/>
              </w:rPr>
              <w:t xml:space="preserve">Password must include: </w:t>
            </w:r>
            <w:r w:rsidR="003802DC" w:rsidRPr="003802DC">
              <w:rPr>
                <w:szCs w:val="26"/>
              </w:rPr>
              <w:t>at least 6 char, at least: one digit, one lower, one upper alpha char, one special char and does not contain space, tab</w:t>
            </w:r>
            <w:r w:rsidR="003802DC">
              <w:rPr>
                <w:szCs w:val="26"/>
              </w:rPr>
              <w:t>.</w:t>
            </w:r>
          </w:p>
          <w:p w14:paraId="4A236434" w14:textId="6FBCD486" w:rsidR="00550933" w:rsidRPr="003802DC" w:rsidRDefault="00550933" w:rsidP="003802DC">
            <w:pPr>
              <w:pStyle w:val="ListParagraph"/>
              <w:numPr>
                <w:ilvl w:val="0"/>
                <w:numId w:val="34"/>
              </w:numPr>
              <w:spacing w:after="160" w:line="360" w:lineRule="auto"/>
              <w:jc w:val="both"/>
              <w:rPr>
                <w:szCs w:val="26"/>
              </w:rPr>
            </w:pPr>
            <w:r>
              <w:rPr>
                <w:szCs w:val="26"/>
              </w:rPr>
              <w:t>Hashpass when insert in database.</w:t>
            </w:r>
          </w:p>
        </w:tc>
      </w:tr>
      <w:tr w:rsidR="003914D7" w14:paraId="404177AB" w14:textId="77777777" w:rsidTr="008277CE">
        <w:trPr>
          <w:trHeight w:val="418"/>
        </w:trPr>
        <w:tc>
          <w:tcPr>
            <w:tcW w:w="2972" w:type="dxa"/>
            <w:vAlign w:val="center"/>
          </w:tcPr>
          <w:p w14:paraId="7FE18A17" w14:textId="43814ACF" w:rsidR="003914D7" w:rsidRPr="00246908" w:rsidRDefault="003802DC" w:rsidP="00246908">
            <w:pPr>
              <w:tabs>
                <w:tab w:val="left" w:pos="8069"/>
              </w:tabs>
              <w:rPr>
                <w:b/>
                <w:bCs/>
              </w:rPr>
            </w:pPr>
            <w:r w:rsidRPr="00246908">
              <w:rPr>
                <w:b/>
                <w:bCs/>
              </w:rPr>
              <w:t>Confirm</w:t>
            </w:r>
          </w:p>
        </w:tc>
        <w:tc>
          <w:tcPr>
            <w:tcW w:w="6662" w:type="dxa"/>
            <w:vAlign w:val="center"/>
          </w:tcPr>
          <w:p w14:paraId="1475B371" w14:textId="77777777" w:rsidR="003802DC" w:rsidRPr="003802DC" w:rsidRDefault="003802DC" w:rsidP="003802DC">
            <w:pPr>
              <w:pStyle w:val="ListParagraph"/>
              <w:numPr>
                <w:ilvl w:val="0"/>
                <w:numId w:val="35"/>
              </w:numPr>
              <w:spacing w:after="160" w:line="360" w:lineRule="auto"/>
              <w:jc w:val="both"/>
              <w:rPr>
                <w:szCs w:val="26"/>
              </w:rPr>
            </w:pPr>
            <w:r w:rsidRPr="003802DC">
              <w:rPr>
                <w:szCs w:val="26"/>
              </w:rPr>
              <w:t>This field is mandatory.</w:t>
            </w:r>
          </w:p>
          <w:p w14:paraId="0A7B88F3" w14:textId="0271ACE7" w:rsidR="003914D7" w:rsidRPr="003802DC" w:rsidRDefault="003802DC" w:rsidP="003802DC">
            <w:pPr>
              <w:pStyle w:val="ListParagraph"/>
              <w:numPr>
                <w:ilvl w:val="0"/>
                <w:numId w:val="35"/>
              </w:numPr>
              <w:spacing w:after="160" w:line="360" w:lineRule="auto"/>
              <w:jc w:val="both"/>
              <w:rPr>
                <w:szCs w:val="26"/>
              </w:rPr>
            </w:pPr>
            <w:r w:rsidRPr="003802DC">
              <w:rPr>
                <w:szCs w:val="26"/>
              </w:rPr>
              <w:t>This field must be matched with the “Password” field.</w:t>
            </w:r>
          </w:p>
        </w:tc>
      </w:tr>
      <w:tr w:rsidR="003914D7" w14:paraId="37536245" w14:textId="77777777" w:rsidTr="008277CE">
        <w:trPr>
          <w:trHeight w:val="418"/>
        </w:trPr>
        <w:tc>
          <w:tcPr>
            <w:tcW w:w="2972" w:type="dxa"/>
            <w:vAlign w:val="center"/>
          </w:tcPr>
          <w:p w14:paraId="25FBBA40" w14:textId="17669F0D" w:rsidR="003914D7" w:rsidRPr="00246908" w:rsidRDefault="003802DC" w:rsidP="00246908">
            <w:pPr>
              <w:tabs>
                <w:tab w:val="left" w:pos="8069"/>
              </w:tabs>
              <w:rPr>
                <w:b/>
                <w:bCs/>
              </w:rPr>
            </w:pPr>
            <w:r w:rsidRPr="00246908">
              <w:rPr>
                <w:b/>
                <w:bCs/>
              </w:rPr>
              <w:t>E-mail</w:t>
            </w:r>
          </w:p>
        </w:tc>
        <w:tc>
          <w:tcPr>
            <w:tcW w:w="6662" w:type="dxa"/>
            <w:vAlign w:val="center"/>
          </w:tcPr>
          <w:p w14:paraId="58B8B0ED" w14:textId="1537FEF5" w:rsidR="003802DC" w:rsidRDefault="003802DC" w:rsidP="003802DC">
            <w:pPr>
              <w:pStyle w:val="ListParagraph"/>
              <w:numPr>
                <w:ilvl w:val="0"/>
                <w:numId w:val="36"/>
              </w:numPr>
              <w:spacing w:after="160" w:line="360" w:lineRule="auto"/>
              <w:jc w:val="both"/>
              <w:rPr>
                <w:szCs w:val="26"/>
              </w:rPr>
            </w:pPr>
            <w:r w:rsidRPr="003802DC">
              <w:rPr>
                <w:szCs w:val="26"/>
              </w:rPr>
              <w:t>This field is mandatory.</w:t>
            </w:r>
          </w:p>
          <w:p w14:paraId="203CAEE9" w14:textId="7DC401CB" w:rsidR="003802DC" w:rsidRDefault="003802DC" w:rsidP="003802DC">
            <w:pPr>
              <w:pStyle w:val="ListParagraph"/>
              <w:numPr>
                <w:ilvl w:val="0"/>
                <w:numId w:val="36"/>
              </w:numPr>
              <w:spacing w:after="160" w:line="360" w:lineRule="auto"/>
              <w:jc w:val="both"/>
              <w:rPr>
                <w:szCs w:val="26"/>
              </w:rPr>
            </w:pPr>
            <w:r w:rsidRPr="003802DC">
              <w:rPr>
                <w:szCs w:val="26"/>
              </w:rPr>
              <w:t xml:space="preserve">Must be </w:t>
            </w:r>
            <w:r>
              <w:rPr>
                <w:szCs w:val="26"/>
              </w:rPr>
              <w:t xml:space="preserve">an </w:t>
            </w:r>
            <w:r w:rsidRPr="003802DC">
              <w:rPr>
                <w:szCs w:val="26"/>
              </w:rPr>
              <w:t>valid e-mail</w:t>
            </w:r>
          </w:p>
          <w:p w14:paraId="4524FEE5" w14:textId="08C33636" w:rsidR="003914D7" w:rsidRPr="003802DC" w:rsidRDefault="003802DC" w:rsidP="003802DC">
            <w:pPr>
              <w:pStyle w:val="ListParagraph"/>
              <w:numPr>
                <w:ilvl w:val="0"/>
                <w:numId w:val="36"/>
              </w:numPr>
              <w:spacing w:after="160" w:line="360" w:lineRule="auto"/>
              <w:jc w:val="both"/>
              <w:rPr>
                <w:szCs w:val="26"/>
              </w:rPr>
            </w:pPr>
            <w:r>
              <w:t>E-mail</w:t>
            </w:r>
            <w:r w:rsidRPr="003914D7">
              <w:rPr>
                <w:szCs w:val="26"/>
              </w:rPr>
              <w:t xml:space="preserve"> must be unique in the system</w:t>
            </w:r>
            <w:r>
              <w:rPr>
                <w:szCs w:val="26"/>
              </w:rPr>
              <w:t>.</w:t>
            </w:r>
          </w:p>
        </w:tc>
      </w:tr>
      <w:tr w:rsidR="003914D7" w14:paraId="015C0859" w14:textId="77777777" w:rsidTr="008277CE">
        <w:trPr>
          <w:trHeight w:val="418"/>
        </w:trPr>
        <w:tc>
          <w:tcPr>
            <w:tcW w:w="2972" w:type="dxa"/>
            <w:vAlign w:val="center"/>
          </w:tcPr>
          <w:p w14:paraId="1AFAF8D0" w14:textId="1595569A" w:rsidR="003914D7" w:rsidRPr="00246908" w:rsidRDefault="003802DC" w:rsidP="00246908">
            <w:pPr>
              <w:tabs>
                <w:tab w:val="left" w:pos="8069"/>
              </w:tabs>
              <w:rPr>
                <w:b/>
                <w:bCs/>
              </w:rPr>
            </w:pPr>
            <w:r w:rsidRPr="00246908">
              <w:rPr>
                <w:b/>
                <w:bCs/>
              </w:rPr>
              <w:t>Onboard day</w:t>
            </w:r>
          </w:p>
        </w:tc>
        <w:tc>
          <w:tcPr>
            <w:tcW w:w="6662" w:type="dxa"/>
            <w:vAlign w:val="center"/>
          </w:tcPr>
          <w:p w14:paraId="2928128A" w14:textId="22794385" w:rsidR="003914D7" w:rsidRPr="003802DC" w:rsidRDefault="003802DC" w:rsidP="003802DC">
            <w:pPr>
              <w:pStyle w:val="ListParagraph"/>
              <w:numPr>
                <w:ilvl w:val="0"/>
                <w:numId w:val="37"/>
              </w:numPr>
              <w:spacing w:after="160" w:line="360" w:lineRule="auto"/>
              <w:jc w:val="both"/>
              <w:rPr>
                <w:szCs w:val="26"/>
              </w:rPr>
            </w:pPr>
            <w:r w:rsidRPr="003802DC">
              <w:rPr>
                <w:szCs w:val="26"/>
              </w:rPr>
              <w:t>This field is mandatory.</w:t>
            </w:r>
          </w:p>
        </w:tc>
      </w:tr>
      <w:tr w:rsidR="003802DC" w14:paraId="52CE6730" w14:textId="77777777" w:rsidTr="008277CE">
        <w:trPr>
          <w:trHeight w:val="418"/>
        </w:trPr>
        <w:tc>
          <w:tcPr>
            <w:tcW w:w="2972" w:type="dxa"/>
            <w:vAlign w:val="center"/>
          </w:tcPr>
          <w:p w14:paraId="20795943" w14:textId="21B8DF32" w:rsidR="003802DC" w:rsidRPr="00246908" w:rsidRDefault="003802DC" w:rsidP="00246908">
            <w:pPr>
              <w:tabs>
                <w:tab w:val="left" w:pos="8069"/>
              </w:tabs>
              <w:rPr>
                <w:b/>
                <w:bCs/>
              </w:rPr>
            </w:pPr>
            <w:r w:rsidRPr="00246908">
              <w:rPr>
                <w:b/>
                <w:bCs/>
              </w:rPr>
              <w:t>Gender</w:t>
            </w:r>
          </w:p>
        </w:tc>
        <w:tc>
          <w:tcPr>
            <w:tcW w:w="6662" w:type="dxa"/>
            <w:vAlign w:val="center"/>
          </w:tcPr>
          <w:p w14:paraId="6A622911" w14:textId="4B2ECADC" w:rsidR="003802DC" w:rsidRPr="003802DC" w:rsidRDefault="003802DC" w:rsidP="003802DC">
            <w:pPr>
              <w:pStyle w:val="ListParagraph"/>
              <w:numPr>
                <w:ilvl w:val="0"/>
                <w:numId w:val="37"/>
              </w:numPr>
              <w:spacing w:after="160" w:line="360" w:lineRule="auto"/>
              <w:jc w:val="both"/>
              <w:rPr>
                <w:szCs w:val="26"/>
              </w:rPr>
            </w:pPr>
            <w:r w:rsidRPr="003802DC">
              <w:rPr>
                <w:szCs w:val="26"/>
              </w:rPr>
              <w:t>This field is mandatory.</w:t>
            </w:r>
          </w:p>
        </w:tc>
      </w:tr>
      <w:tr w:rsidR="003802DC" w14:paraId="5C589C9A" w14:textId="77777777" w:rsidTr="008277CE">
        <w:trPr>
          <w:trHeight w:val="418"/>
        </w:trPr>
        <w:tc>
          <w:tcPr>
            <w:tcW w:w="2972" w:type="dxa"/>
            <w:vAlign w:val="center"/>
          </w:tcPr>
          <w:p w14:paraId="7B319EEA" w14:textId="5DE80C58" w:rsidR="003802DC" w:rsidRPr="00246908" w:rsidRDefault="003802DC" w:rsidP="00246908">
            <w:pPr>
              <w:tabs>
                <w:tab w:val="left" w:pos="8069"/>
              </w:tabs>
              <w:rPr>
                <w:b/>
                <w:bCs/>
              </w:rPr>
            </w:pPr>
            <w:r w:rsidRPr="00246908">
              <w:rPr>
                <w:b/>
                <w:bCs/>
              </w:rPr>
              <w:t>Date of birth</w:t>
            </w:r>
          </w:p>
        </w:tc>
        <w:tc>
          <w:tcPr>
            <w:tcW w:w="6662" w:type="dxa"/>
            <w:vAlign w:val="center"/>
          </w:tcPr>
          <w:p w14:paraId="49407E2B" w14:textId="77777777" w:rsidR="003802DC" w:rsidRDefault="003802DC" w:rsidP="003802DC">
            <w:pPr>
              <w:pStyle w:val="ListParagraph"/>
              <w:numPr>
                <w:ilvl w:val="0"/>
                <w:numId w:val="37"/>
              </w:numPr>
              <w:spacing w:after="160" w:line="360" w:lineRule="auto"/>
              <w:jc w:val="both"/>
              <w:rPr>
                <w:szCs w:val="26"/>
              </w:rPr>
            </w:pPr>
            <w:r w:rsidRPr="003802DC">
              <w:rPr>
                <w:szCs w:val="26"/>
              </w:rPr>
              <w:t>This field is mandatory.</w:t>
            </w:r>
          </w:p>
          <w:p w14:paraId="39AA7BB5" w14:textId="671A9E9C" w:rsidR="003802DC" w:rsidRPr="003802DC" w:rsidRDefault="003802DC" w:rsidP="003802DC">
            <w:pPr>
              <w:pStyle w:val="ListParagraph"/>
              <w:numPr>
                <w:ilvl w:val="0"/>
                <w:numId w:val="37"/>
              </w:numPr>
              <w:spacing w:after="160" w:line="360" w:lineRule="auto"/>
              <w:jc w:val="both"/>
              <w:rPr>
                <w:szCs w:val="26"/>
              </w:rPr>
            </w:pPr>
            <w:r w:rsidRPr="003802DC">
              <w:rPr>
                <w:szCs w:val="26"/>
              </w:rPr>
              <w:t>Minimum age is 18 years old</w:t>
            </w:r>
            <w:r>
              <w:rPr>
                <w:szCs w:val="26"/>
              </w:rPr>
              <w:t>.</w:t>
            </w:r>
          </w:p>
        </w:tc>
      </w:tr>
      <w:tr w:rsidR="003802DC" w14:paraId="66A5D8C4" w14:textId="77777777" w:rsidTr="008277CE">
        <w:trPr>
          <w:trHeight w:val="418"/>
        </w:trPr>
        <w:tc>
          <w:tcPr>
            <w:tcW w:w="2972" w:type="dxa"/>
            <w:vAlign w:val="center"/>
          </w:tcPr>
          <w:p w14:paraId="6D352620" w14:textId="036D7873" w:rsidR="003802DC" w:rsidRPr="00246908" w:rsidRDefault="0027504B" w:rsidP="00246908">
            <w:pPr>
              <w:tabs>
                <w:tab w:val="left" w:pos="8069"/>
              </w:tabs>
              <w:rPr>
                <w:b/>
                <w:bCs/>
              </w:rPr>
            </w:pPr>
            <w:r w:rsidRPr="00246908">
              <w:rPr>
                <w:b/>
                <w:bCs/>
              </w:rPr>
              <w:t>Type ID</w:t>
            </w:r>
          </w:p>
        </w:tc>
        <w:tc>
          <w:tcPr>
            <w:tcW w:w="6662" w:type="dxa"/>
            <w:vAlign w:val="center"/>
          </w:tcPr>
          <w:p w14:paraId="0E5A74B0" w14:textId="77777777" w:rsidR="0027504B" w:rsidRDefault="0027504B" w:rsidP="0027504B">
            <w:pPr>
              <w:pStyle w:val="ListParagraph"/>
              <w:numPr>
                <w:ilvl w:val="0"/>
                <w:numId w:val="37"/>
              </w:numPr>
              <w:spacing w:after="160" w:line="360" w:lineRule="auto"/>
              <w:jc w:val="both"/>
              <w:rPr>
                <w:szCs w:val="26"/>
              </w:rPr>
            </w:pPr>
            <w:r w:rsidRPr="003802DC">
              <w:rPr>
                <w:szCs w:val="26"/>
              </w:rPr>
              <w:t>This field is mandatory.</w:t>
            </w:r>
          </w:p>
          <w:p w14:paraId="505D4410" w14:textId="77777777" w:rsidR="003802DC" w:rsidRDefault="0027504B" w:rsidP="0027504B">
            <w:pPr>
              <w:pStyle w:val="ListParagraph"/>
              <w:numPr>
                <w:ilvl w:val="0"/>
                <w:numId w:val="37"/>
              </w:numPr>
              <w:spacing w:after="160" w:line="360" w:lineRule="auto"/>
              <w:jc w:val="both"/>
              <w:rPr>
                <w:szCs w:val="26"/>
              </w:rPr>
            </w:pPr>
            <w:r w:rsidRPr="0027504B">
              <w:rPr>
                <w:szCs w:val="26"/>
              </w:rPr>
              <w:t>Set user type for employee</w:t>
            </w:r>
          </w:p>
          <w:p w14:paraId="2BAC05CE" w14:textId="77777777" w:rsidR="005125AD" w:rsidRDefault="005125AD" w:rsidP="0027504B">
            <w:pPr>
              <w:pStyle w:val="ListParagraph"/>
              <w:numPr>
                <w:ilvl w:val="0"/>
                <w:numId w:val="37"/>
              </w:numPr>
              <w:spacing w:after="160" w:line="360" w:lineRule="auto"/>
              <w:jc w:val="both"/>
              <w:rPr>
                <w:szCs w:val="26"/>
              </w:rPr>
            </w:pPr>
            <w:r>
              <w:rPr>
                <w:szCs w:val="26"/>
              </w:rPr>
              <w:t xml:space="preserve">Three type of user: </w:t>
            </w:r>
          </w:p>
          <w:p w14:paraId="40C44F5F" w14:textId="77777777" w:rsidR="00ED0396" w:rsidRDefault="00ED0396" w:rsidP="00ED0396">
            <w:pPr>
              <w:pStyle w:val="ListParagraph"/>
              <w:numPr>
                <w:ilvl w:val="0"/>
                <w:numId w:val="38"/>
              </w:numPr>
              <w:spacing w:after="160" w:line="360" w:lineRule="auto"/>
              <w:jc w:val="both"/>
              <w:rPr>
                <w:rFonts w:cs="Times New Roman"/>
                <w:sz w:val="24"/>
                <w:szCs w:val="24"/>
              </w:rPr>
            </w:pPr>
            <w:r w:rsidRPr="000711F8">
              <w:rPr>
                <w:rFonts w:cs="Times New Roman"/>
                <w:sz w:val="24"/>
                <w:szCs w:val="24"/>
              </w:rPr>
              <w:t>Admin Officer</w:t>
            </w:r>
          </w:p>
          <w:p w14:paraId="3EBD80C6" w14:textId="71EF3BE5" w:rsidR="00ED0396" w:rsidRDefault="00ED0396" w:rsidP="00ED0396">
            <w:pPr>
              <w:pStyle w:val="ListParagraph"/>
              <w:numPr>
                <w:ilvl w:val="0"/>
                <w:numId w:val="38"/>
              </w:numPr>
              <w:spacing w:after="160" w:line="360" w:lineRule="auto"/>
              <w:jc w:val="both"/>
              <w:rPr>
                <w:rFonts w:cs="Times New Roman"/>
                <w:sz w:val="24"/>
                <w:szCs w:val="24"/>
              </w:rPr>
            </w:pPr>
            <w:r>
              <w:rPr>
                <w:rFonts w:cs="Times New Roman"/>
                <w:sz w:val="24"/>
                <w:szCs w:val="24"/>
              </w:rPr>
              <w:t>Employee</w:t>
            </w:r>
          </w:p>
          <w:p w14:paraId="2B047FC1" w14:textId="752F9D96" w:rsidR="005125AD" w:rsidRPr="0027504B" w:rsidRDefault="00ED0396" w:rsidP="00ED0396">
            <w:pPr>
              <w:pStyle w:val="ListParagraph"/>
              <w:numPr>
                <w:ilvl w:val="0"/>
                <w:numId w:val="38"/>
              </w:numPr>
              <w:spacing w:after="160" w:line="360" w:lineRule="auto"/>
              <w:jc w:val="both"/>
              <w:rPr>
                <w:szCs w:val="26"/>
              </w:rPr>
            </w:pPr>
            <w:r w:rsidRPr="000711F8">
              <w:rPr>
                <w:rFonts w:cs="Times New Roman"/>
                <w:sz w:val="24"/>
                <w:szCs w:val="24"/>
              </w:rPr>
              <w:t>Human Resources</w:t>
            </w:r>
          </w:p>
        </w:tc>
      </w:tr>
      <w:tr w:rsidR="003802DC" w14:paraId="6F975B1A" w14:textId="77777777" w:rsidTr="008277CE">
        <w:trPr>
          <w:trHeight w:val="418"/>
        </w:trPr>
        <w:tc>
          <w:tcPr>
            <w:tcW w:w="2972" w:type="dxa"/>
            <w:vAlign w:val="center"/>
          </w:tcPr>
          <w:p w14:paraId="1E21BC92" w14:textId="3AC14CD8" w:rsidR="003802DC" w:rsidRPr="00246908" w:rsidRDefault="0027504B" w:rsidP="00246908">
            <w:pPr>
              <w:tabs>
                <w:tab w:val="left" w:pos="8069"/>
              </w:tabs>
              <w:rPr>
                <w:b/>
                <w:bCs/>
              </w:rPr>
            </w:pPr>
            <w:r w:rsidRPr="00246908">
              <w:rPr>
                <w:b/>
                <w:bCs/>
              </w:rPr>
              <w:t>Department</w:t>
            </w:r>
          </w:p>
        </w:tc>
        <w:tc>
          <w:tcPr>
            <w:tcW w:w="6662" w:type="dxa"/>
            <w:vAlign w:val="center"/>
          </w:tcPr>
          <w:p w14:paraId="2B3A44CD" w14:textId="77777777" w:rsidR="003802DC" w:rsidRDefault="0027504B" w:rsidP="0027504B">
            <w:pPr>
              <w:pStyle w:val="ListParagraph"/>
              <w:numPr>
                <w:ilvl w:val="0"/>
                <w:numId w:val="37"/>
              </w:numPr>
              <w:spacing w:after="160" w:line="360" w:lineRule="auto"/>
              <w:jc w:val="both"/>
              <w:rPr>
                <w:szCs w:val="26"/>
              </w:rPr>
            </w:pPr>
            <w:r w:rsidRPr="003802DC">
              <w:rPr>
                <w:szCs w:val="26"/>
              </w:rPr>
              <w:t>This field is mandatory</w:t>
            </w:r>
            <w:r>
              <w:rPr>
                <w:szCs w:val="26"/>
              </w:rPr>
              <w:t>.</w:t>
            </w:r>
          </w:p>
          <w:p w14:paraId="38B59FCA" w14:textId="77777777" w:rsidR="00ED0396" w:rsidRDefault="00ED0396" w:rsidP="00ED0396">
            <w:pPr>
              <w:pStyle w:val="ListParagraph"/>
              <w:numPr>
                <w:ilvl w:val="0"/>
                <w:numId w:val="37"/>
              </w:numPr>
              <w:spacing w:after="160" w:line="360" w:lineRule="auto"/>
              <w:jc w:val="both"/>
              <w:rPr>
                <w:szCs w:val="26"/>
              </w:rPr>
            </w:pPr>
            <w:r>
              <w:rPr>
                <w:szCs w:val="26"/>
              </w:rPr>
              <w:t>Three department:</w:t>
            </w:r>
          </w:p>
          <w:p w14:paraId="74DDC0A0" w14:textId="12D9252E" w:rsidR="00ED0396" w:rsidRDefault="00ED0396" w:rsidP="00ED0396">
            <w:pPr>
              <w:pStyle w:val="ListParagraph"/>
              <w:numPr>
                <w:ilvl w:val="0"/>
                <w:numId w:val="39"/>
              </w:numPr>
              <w:spacing w:after="160" w:line="360" w:lineRule="auto"/>
              <w:jc w:val="both"/>
              <w:rPr>
                <w:rFonts w:cs="Times New Roman"/>
                <w:sz w:val="24"/>
                <w:szCs w:val="24"/>
              </w:rPr>
            </w:pPr>
            <w:r w:rsidRPr="00F30368">
              <w:rPr>
                <w:rFonts w:cs="Times New Roman"/>
                <w:sz w:val="24"/>
                <w:szCs w:val="24"/>
              </w:rPr>
              <w:t>AO</w:t>
            </w:r>
            <w:r>
              <w:rPr>
                <w:rFonts w:cs="Times New Roman"/>
                <w:sz w:val="24"/>
                <w:szCs w:val="24"/>
              </w:rPr>
              <w:t xml:space="preserve"> (</w:t>
            </w:r>
            <w:r w:rsidRPr="00F30368">
              <w:rPr>
                <w:rFonts w:cs="Times New Roman"/>
                <w:sz w:val="24"/>
                <w:szCs w:val="24"/>
              </w:rPr>
              <w:t>Admin Officer</w:t>
            </w:r>
            <w:r>
              <w:rPr>
                <w:rFonts w:cs="Times New Roman"/>
                <w:sz w:val="24"/>
                <w:szCs w:val="24"/>
              </w:rPr>
              <w:t>)</w:t>
            </w:r>
          </w:p>
          <w:p w14:paraId="292D4C21" w14:textId="23F084BC" w:rsidR="00ED0396" w:rsidRDefault="00ED0396" w:rsidP="00ED0396">
            <w:pPr>
              <w:pStyle w:val="ListParagraph"/>
              <w:numPr>
                <w:ilvl w:val="0"/>
                <w:numId w:val="39"/>
              </w:numPr>
              <w:spacing w:after="160" w:line="360" w:lineRule="auto"/>
              <w:jc w:val="both"/>
              <w:rPr>
                <w:rFonts w:cs="Times New Roman"/>
                <w:sz w:val="24"/>
                <w:szCs w:val="24"/>
              </w:rPr>
            </w:pPr>
            <w:r w:rsidRPr="00F30368">
              <w:rPr>
                <w:rFonts w:cs="Times New Roman"/>
                <w:sz w:val="24"/>
                <w:szCs w:val="24"/>
              </w:rPr>
              <w:t>HR</w:t>
            </w:r>
            <w:r>
              <w:rPr>
                <w:rFonts w:cs="Times New Roman"/>
                <w:sz w:val="24"/>
                <w:szCs w:val="24"/>
              </w:rPr>
              <w:t xml:space="preserve"> (</w:t>
            </w:r>
            <w:r w:rsidRPr="00F30368">
              <w:rPr>
                <w:rFonts w:cs="Times New Roman"/>
                <w:sz w:val="24"/>
                <w:szCs w:val="24"/>
              </w:rPr>
              <w:t>Human Resources</w:t>
            </w:r>
            <w:r>
              <w:rPr>
                <w:rFonts w:cs="Times New Roman"/>
                <w:sz w:val="24"/>
                <w:szCs w:val="24"/>
              </w:rPr>
              <w:t>)</w:t>
            </w:r>
          </w:p>
          <w:p w14:paraId="0F4BF234" w14:textId="5D20DC2A" w:rsidR="00ED0396" w:rsidRPr="00ED0396" w:rsidRDefault="00ED0396" w:rsidP="00ED0396">
            <w:pPr>
              <w:pStyle w:val="ListParagraph"/>
              <w:numPr>
                <w:ilvl w:val="0"/>
                <w:numId w:val="39"/>
              </w:numPr>
              <w:spacing w:after="160" w:line="360" w:lineRule="auto"/>
              <w:jc w:val="both"/>
              <w:rPr>
                <w:szCs w:val="26"/>
              </w:rPr>
            </w:pPr>
            <w:r w:rsidRPr="00F30368">
              <w:rPr>
                <w:rFonts w:cs="Times New Roman"/>
                <w:sz w:val="24"/>
                <w:szCs w:val="24"/>
              </w:rPr>
              <w:t>OP</w:t>
            </w:r>
            <w:r>
              <w:rPr>
                <w:rFonts w:cs="Times New Roman"/>
                <w:sz w:val="24"/>
                <w:szCs w:val="24"/>
              </w:rPr>
              <w:t xml:space="preserve"> (</w:t>
            </w:r>
            <w:r w:rsidRPr="00F30368">
              <w:rPr>
                <w:rFonts w:cs="Times New Roman"/>
                <w:sz w:val="24"/>
                <w:szCs w:val="24"/>
              </w:rPr>
              <w:t>Operations team</w:t>
            </w:r>
            <w:r>
              <w:rPr>
                <w:rFonts w:cs="Times New Roman"/>
                <w:sz w:val="24"/>
                <w:szCs w:val="24"/>
              </w:rPr>
              <w:t>)</w:t>
            </w:r>
          </w:p>
        </w:tc>
      </w:tr>
      <w:tr w:rsidR="003802DC" w14:paraId="1FA8A9DE" w14:textId="77777777" w:rsidTr="008277CE">
        <w:trPr>
          <w:trHeight w:val="418"/>
        </w:trPr>
        <w:tc>
          <w:tcPr>
            <w:tcW w:w="2972" w:type="dxa"/>
            <w:vAlign w:val="center"/>
          </w:tcPr>
          <w:p w14:paraId="7365216A" w14:textId="6E67E58A" w:rsidR="003802DC" w:rsidRPr="00246908" w:rsidRDefault="0027504B" w:rsidP="00246908">
            <w:pPr>
              <w:tabs>
                <w:tab w:val="left" w:pos="8069"/>
              </w:tabs>
              <w:rPr>
                <w:b/>
                <w:bCs/>
              </w:rPr>
            </w:pPr>
            <w:r w:rsidRPr="00246908">
              <w:rPr>
                <w:b/>
                <w:bCs/>
              </w:rPr>
              <w:t>Salary</w:t>
            </w:r>
          </w:p>
        </w:tc>
        <w:tc>
          <w:tcPr>
            <w:tcW w:w="6662" w:type="dxa"/>
            <w:vAlign w:val="center"/>
          </w:tcPr>
          <w:p w14:paraId="357A303B" w14:textId="77777777" w:rsidR="0027504B" w:rsidRDefault="0027504B" w:rsidP="0027504B">
            <w:pPr>
              <w:pStyle w:val="ListParagraph"/>
              <w:numPr>
                <w:ilvl w:val="0"/>
                <w:numId w:val="37"/>
              </w:numPr>
              <w:spacing w:after="160" w:line="360" w:lineRule="auto"/>
              <w:jc w:val="both"/>
              <w:rPr>
                <w:szCs w:val="26"/>
              </w:rPr>
            </w:pPr>
            <w:r w:rsidRPr="003802DC">
              <w:rPr>
                <w:szCs w:val="26"/>
              </w:rPr>
              <w:t>This field is mandatory.</w:t>
            </w:r>
          </w:p>
          <w:p w14:paraId="09BFD706" w14:textId="57331BE8" w:rsidR="003802DC" w:rsidRPr="003802DC" w:rsidRDefault="0027504B" w:rsidP="003802DC">
            <w:pPr>
              <w:pStyle w:val="ListParagraph"/>
              <w:numPr>
                <w:ilvl w:val="0"/>
                <w:numId w:val="37"/>
              </w:numPr>
              <w:spacing w:after="160" w:line="360" w:lineRule="auto"/>
              <w:jc w:val="both"/>
              <w:rPr>
                <w:szCs w:val="26"/>
              </w:rPr>
            </w:pPr>
            <w:r>
              <w:rPr>
                <w:rFonts w:cs="Times New Roman"/>
                <w:sz w:val="24"/>
                <w:szCs w:val="24"/>
              </w:rPr>
              <w:lastRenderedPageBreak/>
              <w:t xml:space="preserve">Only number and </w:t>
            </w:r>
            <w:r w:rsidRPr="00153587">
              <w:rPr>
                <w:rFonts w:cs="Times New Roman"/>
                <w:sz w:val="24"/>
                <w:szCs w:val="24"/>
              </w:rPr>
              <w:t>divisible by 100</w:t>
            </w:r>
            <w:r>
              <w:rPr>
                <w:rFonts w:cs="Times New Roman"/>
                <w:sz w:val="24"/>
                <w:szCs w:val="24"/>
              </w:rPr>
              <w:t>.</w:t>
            </w:r>
            <w:r w:rsidRPr="00153587">
              <w:rPr>
                <w:rFonts w:cs="Times New Roman"/>
                <w:sz w:val="24"/>
                <w:szCs w:val="24"/>
              </w:rPr>
              <w:t>000</w:t>
            </w:r>
            <w:r>
              <w:rPr>
                <w:rFonts w:cs="Times New Roman"/>
                <w:sz w:val="24"/>
                <w:szCs w:val="24"/>
              </w:rPr>
              <w:t>.</w:t>
            </w:r>
          </w:p>
        </w:tc>
      </w:tr>
      <w:tr w:rsidR="0027504B" w14:paraId="717FCF1F" w14:textId="77777777" w:rsidTr="008277CE">
        <w:trPr>
          <w:trHeight w:val="418"/>
        </w:trPr>
        <w:tc>
          <w:tcPr>
            <w:tcW w:w="2972" w:type="dxa"/>
            <w:vAlign w:val="center"/>
          </w:tcPr>
          <w:p w14:paraId="6BF8A4AD" w14:textId="28E54842" w:rsidR="0027504B" w:rsidRPr="00246908" w:rsidRDefault="0027504B" w:rsidP="00246908">
            <w:pPr>
              <w:tabs>
                <w:tab w:val="left" w:pos="8069"/>
              </w:tabs>
              <w:rPr>
                <w:b/>
                <w:bCs/>
              </w:rPr>
            </w:pPr>
            <w:r w:rsidRPr="00246908">
              <w:rPr>
                <w:b/>
                <w:bCs/>
              </w:rPr>
              <w:lastRenderedPageBreak/>
              <w:t>Phone</w:t>
            </w:r>
          </w:p>
        </w:tc>
        <w:tc>
          <w:tcPr>
            <w:tcW w:w="6662" w:type="dxa"/>
            <w:vAlign w:val="center"/>
          </w:tcPr>
          <w:p w14:paraId="0DE8F97E" w14:textId="77777777" w:rsidR="0027504B" w:rsidRDefault="0027504B" w:rsidP="0027504B">
            <w:pPr>
              <w:pStyle w:val="ListParagraph"/>
              <w:numPr>
                <w:ilvl w:val="0"/>
                <w:numId w:val="37"/>
              </w:numPr>
              <w:spacing w:after="160" w:line="360" w:lineRule="auto"/>
              <w:jc w:val="both"/>
              <w:rPr>
                <w:szCs w:val="26"/>
              </w:rPr>
            </w:pPr>
            <w:r w:rsidRPr="003802DC">
              <w:rPr>
                <w:szCs w:val="26"/>
              </w:rPr>
              <w:t>This field is mandatory.</w:t>
            </w:r>
          </w:p>
          <w:p w14:paraId="13144050" w14:textId="77777777" w:rsidR="0027504B" w:rsidRPr="0027504B" w:rsidRDefault="0027504B" w:rsidP="0027504B">
            <w:pPr>
              <w:pStyle w:val="ListParagraph"/>
              <w:numPr>
                <w:ilvl w:val="0"/>
                <w:numId w:val="37"/>
              </w:numPr>
              <w:spacing w:after="160" w:line="360" w:lineRule="auto"/>
              <w:jc w:val="both"/>
              <w:rPr>
                <w:szCs w:val="26"/>
              </w:rPr>
            </w:pPr>
            <w:r w:rsidRPr="00F30368">
              <w:rPr>
                <w:rFonts w:cs="Times New Roman"/>
                <w:sz w:val="24"/>
                <w:szCs w:val="24"/>
              </w:rPr>
              <w:t xml:space="preserve">Vietnam phone number </w:t>
            </w:r>
            <w:r w:rsidRPr="000711F8">
              <w:rPr>
                <w:rFonts w:cs="Times New Roman"/>
                <w:sz w:val="24"/>
                <w:szCs w:val="24"/>
              </w:rPr>
              <w:t>(10 number)</w:t>
            </w:r>
            <w:r>
              <w:rPr>
                <w:rFonts w:cs="Times New Roman"/>
                <w:sz w:val="24"/>
                <w:szCs w:val="24"/>
              </w:rPr>
              <w:t>.</w:t>
            </w:r>
          </w:p>
          <w:p w14:paraId="3CD2792F" w14:textId="10653992" w:rsidR="0027504B" w:rsidRPr="0027504B" w:rsidRDefault="0027504B" w:rsidP="0027504B">
            <w:pPr>
              <w:pStyle w:val="ListParagraph"/>
              <w:numPr>
                <w:ilvl w:val="0"/>
                <w:numId w:val="37"/>
              </w:numPr>
              <w:spacing w:after="160" w:line="360" w:lineRule="auto"/>
              <w:jc w:val="both"/>
              <w:rPr>
                <w:szCs w:val="26"/>
              </w:rPr>
            </w:pPr>
            <w:r>
              <w:rPr>
                <w:szCs w:val="26"/>
              </w:rPr>
              <w:t>Phone</w:t>
            </w:r>
            <w:r w:rsidRPr="003914D7">
              <w:rPr>
                <w:szCs w:val="26"/>
              </w:rPr>
              <w:t xml:space="preserve"> must be unique in the system</w:t>
            </w:r>
            <w:r>
              <w:rPr>
                <w:szCs w:val="26"/>
              </w:rPr>
              <w:t>.</w:t>
            </w:r>
          </w:p>
        </w:tc>
      </w:tr>
    </w:tbl>
    <w:p w14:paraId="649ACE6B" w14:textId="77777777" w:rsidR="00FB44EA" w:rsidRDefault="00FB44EA" w:rsidP="00440F2D"/>
    <w:p w14:paraId="5213ED72" w14:textId="4FC443E4" w:rsidR="00FB44EA" w:rsidRDefault="00FB44EA" w:rsidP="00440F2D">
      <w:r w:rsidRPr="00FB44EA">
        <w:t>After fill all employees’ information, click on next</w:t>
      </w:r>
      <w:r>
        <w:t xml:space="preserve"> button</w:t>
      </w:r>
      <w:r w:rsidRPr="00FB44EA">
        <w:t xml:space="preserve"> to add relatives information.</w:t>
      </w:r>
    </w:p>
    <w:p w14:paraId="376D65B5" w14:textId="77777777" w:rsidR="00ED0396" w:rsidRDefault="00ED0396" w:rsidP="00440F2D"/>
    <w:p w14:paraId="71AA40FE" w14:textId="7F649E25" w:rsidR="00ED5E6C" w:rsidRDefault="00ED5E6C" w:rsidP="00440F2D">
      <w:r w:rsidRPr="00ED5E6C">
        <w:rPr>
          <w:noProof/>
        </w:rPr>
        <w:drawing>
          <wp:inline distT="0" distB="0" distL="0" distR="0" wp14:anchorId="025A7D6C" wp14:editId="19A2E352">
            <wp:extent cx="6210935" cy="3860800"/>
            <wp:effectExtent l="0" t="0" r="0" b="635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10935" cy="3860800"/>
                    </a:xfrm>
                    <a:prstGeom prst="rect">
                      <a:avLst/>
                    </a:prstGeom>
                  </pic:spPr>
                </pic:pic>
              </a:graphicData>
            </a:graphic>
          </wp:inline>
        </w:drawing>
      </w:r>
    </w:p>
    <w:p w14:paraId="62FD6064" w14:textId="51C11B5C" w:rsidR="00246908" w:rsidRDefault="00ED5E6C" w:rsidP="00246908">
      <w:pPr>
        <w:jc w:val="center"/>
        <w:rPr>
          <w:sz w:val="22"/>
        </w:rPr>
      </w:pPr>
      <w:r w:rsidRPr="007F64E1">
        <w:rPr>
          <w:sz w:val="22"/>
        </w:rPr>
        <w:t xml:space="preserve">Figure </w:t>
      </w:r>
      <w:r>
        <w:rPr>
          <w:sz w:val="22"/>
        </w:rPr>
        <w:t>6.7. Relatives information</w:t>
      </w:r>
    </w:p>
    <w:p w14:paraId="7843709C" w14:textId="77777777" w:rsidR="00246908" w:rsidRDefault="00246908" w:rsidP="00246908">
      <w:pPr>
        <w:jc w:val="center"/>
        <w:rPr>
          <w:sz w:val="22"/>
        </w:rPr>
      </w:pPr>
    </w:p>
    <w:p w14:paraId="4024DB33" w14:textId="77777777" w:rsidR="00FB44EA" w:rsidRPr="0027504B" w:rsidRDefault="00FB44EA" w:rsidP="00ED5E6C">
      <w:pPr>
        <w:jc w:val="center"/>
        <w:rPr>
          <w:sz w:val="22"/>
        </w:rPr>
      </w:pPr>
    </w:p>
    <w:tbl>
      <w:tblPr>
        <w:tblStyle w:val="TableGridLight"/>
        <w:tblW w:w="0" w:type="auto"/>
        <w:tblLook w:val="04A0" w:firstRow="1" w:lastRow="0" w:firstColumn="1" w:lastColumn="0" w:noHBand="0" w:noVBand="1"/>
      </w:tblPr>
      <w:tblGrid>
        <w:gridCol w:w="2971"/>
        <w:gridCol w:w="6658"/>
      </w:tblGrid>
      <w:tr w:rsidR="00FB44EA" w14:paraId="46431316" w14:textId="77777777" w:rsidTr="008277CE">
        <w:trPr>
          <w:trHeight w:val="450"/>
        </w:trPr>
        <w:tc>
          <w:tcPr>
            <w:tcW w:w="2972" w:type="dxa"/>
            <w:shd w:val="clear" w:color="auto" w:fill="60C5E8" w:themeFill="accent5"/>
            <w:vAlign w:val="center"/>
          </w:tcPr>
          <w:p w14:paraId="1D0FC570" w14:textId="77777777" w:rsidR="00FB44EA" w:rsidRPr="00F5628F" w:rsidRDefault="00FB44EA" w:rsidP="008277CE">
            <w:pPr>
              <w:tabs>
                <w:tab w:val="left" w:pos="8069"/>
              </w:tabs>
              <w:jc w:val="center"/>
              <w:rPr>
                <w:b/>
                <w:bCs/>
              </w:rPr>
            </w:pPr>
            <w:r>
              <w:rPr>
                <w:b/>
                <w:bCs/>
              </w:rPr>
              <w:t>Field</w:t>
            </w:r>
          </w:p>
        </w:tc>
        <w:tc>
          <w:tcPr>
            <w:tcW w:w="6662" w:type="dxa"/>
            <w:shd w:val="clear" w:color="auto" w:fill="60C5E8" w:themeFill="accent5"/>
            <w:vAlign w:val="center"/>
          </w:tcPr>
          <w:p w14:paraId="01160ED1" w14:textId="77777777" w:rsidR="00FB44EA" w:rsidRPr="00F5628F" w:rsidRDefault="00FB44EA" w:rsidP="008277CE">
            <w:pPr>
              <w:tabs>
                <w:tab w:val="left" w:pos="8069"/>
              </w:tabs>
              <w:jc w:val="center"/>
              <w:rPr>
                <w:b/>
                <w:bCs/>
              </w:rPr>
            </w:pPr>
            <w:r>
              <w:rPr>
                <w:b/>
                <w:bCs/>
              </w:rPr>
              <w:t>Validation</w:t>
            </w:r>
          </w:p>
        </w:tc>
      </w:tr>
      <w:tr w:rsidR="00FB44EA" w14:paraId="4DDC061A" w14:textId="77777777" w:rsidTr="008277CE">
        <w:trPr>
          <w:trHeight w:val="440"/>
        </w:trPr>
        <w:tc>
          <w:tcPr>
            <w:tcW w:w="2972" w:type="dxa"/>
            <w:vAlign w:val="center"/>
          </w:tcPr>
          <w:p w14:paraId="163FFE73" w14:textId="77777777" w:rsidR="00FB44EA" w:rsidRPr="00CE6193" w:rsidRDefault="00FB44EA" w:rsidP="00CE6193">
            <w:pPr>
              <w:tabs>
                <w:tab w:val="left" w:pos="8069"/>
              </w:tabs>
              <w:rPr>
                <w:b/>
                <w:bCs/>
              </w:rPr>
            </w:pPr>
            <w:r w:rsidRPr="00CE6193">
              <w:rPr>
                <w:b/>
                <w:bCs/>
              </w:rPr>
              <w:t>Fullname</w:t>
            </w:r>
          </w:p>
        </w:tc>
        <w:tc>
          <w:tcPr>
            <w:tcW w:w="6662" w:type="dxa"/>
          </w:tcPr>
          <w:p w14:paraId="30113D59" w14:textId="77777777" w:rsidR="00FB44EA" w:rsidRPr="005506CB" w:rsidRDefault="00FB44EA" w:rsidP="008277CE">
            <w:pPr>
              <w:pStyle w:val="ListParagraph"/>
              <w:numPr>
                <w:ilvl w:val="0"/>
                <w:numId w:val="32"/>
              </w:numPr>
              <w:spacing w:after="160" w:line="276" w:lineRule="auto"/>
              <w:ind w:left="316" w:hanging="316"/>
              <w:contextualSpacing w:val="0"/>
              <w:jc w:val="both"/>
              <w:rPr>
                <w:szCs w:val="26"/>
              </w:rPr>
            </w:pPr>
            <w:r w:rsidRPr="005506CB">
              <w:rPr>
                <w:szCs w:val="26"/>
              </w:rPr>
              <w:t>This field is mandatory.</w:t>
            </w:r>
          </w:p>
          <w:p w14:paraId="206B4252" w14:textId="77777777" w:rsidR="00FB44EA" w:rsidRPr="005506CB" w:rsidRDefault="00FB44EA" w:rsidP="008277CE">
            <w:pPr>
              <w:pStyle w:val="ListParagraph"/>
              <w:numPr>
                <w:ilvl w:val="0"/>
                <w:numId w:val="32"/>
              </w:numPr>
              <w:spacing w:after="160" w:line="276" w:lineRule="auto"/>
              <w:ind w:left="316" w:hanging="316"/>
              <w:contextualSpacing w:val="0"/>
              <w:jc w:val="both"/>
              <w:rPr>
                <w:szCs w:val="26"/>
              </w:rPr>
            </w:pPr>
            <w:r w:rsidRPr="005506CB">
              <w:rPr>
                <w:szCs w:val="26"/>
              </w:rPr>
              <w:t xml:space="preserve">Fullname must include: </w:t>
            </w:r>
            <w:r w:rsidRPr="003914D7">
              <w:rPr>
                <w:szCs w:val="26"/>
              </w:rPr>
              <w:t>at least 5 chars - maximum 50 chars (only alphabet)</w:t>
            </w:r>
          </w:p>
        </w:tc>
      </w:tr>
      <w:tr w:rsidR="00FB44EA" w14:paraId="35507526" w14:textId="77777777" w:rsidTr="008277CE">
        <w:trPr>
          <w:trHeight w:val="418"/>
        </w:trPr>
        <w:tc>
          <w:tcPr>
            <w:tcW w:w="2972" w:type="dxa"/>
            <w:vAlign w:val="center"/>
          </w:tcPr>
          <w:p w14:paraId="4BD51112" w14:textId="77777777" w:rsidR="00FB44EA" w:rsidRPr="00CE6193" w:rsidRDefault="00FB44EA" w:rsidP="00CE6193">
            <w:pPr>
              <w:tabs>
                <w:tab w:val="left" w:pos="8069"/>
              </w:tabs>
              <w:rPr>
                <w:b/>
                <w:bCs/>
              </w:rPr>
            </w:pPr>
            <w:r w:rsidRPr="00CE6193">
              <w:rPr>
                <w:b/>
                <w:bCs/>
              </w:rPr>
              <w:t>Phone</w:t>
            </w:r>
          </w:p>
        </w:tc>
        <w:tc>
          <w:tcPr>
            <w:tcW w:w="6662" w:type="dxa"/>
            <w:vAlign w:val="center"/>
          </w:tcPr>
          <w:p w14:paraId="47FCC045" w14:textId="77777777" w:rsidR="00FB44EA" w:rsidRDefault="00FB44EA" w:rsidP="008277CE">
            <w:pPr>
              <w:pStyle w:val="ListParagraph"/>
              <w:numPr>
                <w:ilvl w:val="0"/>
                <w:numId w:val="37"/>
              </w:numPr>
              <w:spacing w:after="160" w:line="360" w:lineRule="auto"/>
              <w:jc w:val="both"/>
              <w:rPr>
                <w:szCs w:val="26"/>
              </w:rPr>
            </w:pPr>
            <w:r w:rsidRPr="003802DC">
              <w:rPr>
                <w:szCs w:val="26"/>
              </w:rPr>
              <w:t>This field is mandatory.</w:t>
            </w:r>
          </w:p>
          <w:p w14:paraId="46690403" w14:textId="77777777" w:rsidR="00FB44EA" w:rsidRPr="0027504B" w:rsidRDefault="00FB44EA" w:rsidP="008277CE">
            <w:pPr>
              <w:pStyle w:val="ListParagraph"/>
              <w:numPr>
                <w:ilvl w:val="0"/>
                <w:numId w:val="37"/>
              </w:numPr>
              <w:spacing w:after="160" w:line="360" w:lineRule="auto"/>
              <w:jc w:val="both"/>
              <w:rPr>
                <w:szCs w:val="26"/>
              </w:rPr>
            </w:pPr>
            <w:r w:rsidRPr="00F30368">
              <w:rPr>
                <w:rFonts w:cs="Times New Roman"/>
                <w:sz w:val="24"/>
                <w:szCs w:val="24"/>
              </w:rPr>
              <w:t xml:space="preserve">Vietnam phone number </w:t>
            </w:r>
            <w:r w:rsidRPr="000711F8">
              <w:rPr>
                <w:rFonts w:cs="Times New Roman"/>
                <w:sz w:val="24"/>
                <w:szCs w:val="24"/>
              </w:rPr>
              <w:t>(10 number)</w:t>
            </w:r>
            <w:r>
              <w:rPr>
                <w:rFonts w:cs="Times New Roman"/>
                <w:sz w:val="24"/>
                <w:szCs w:val="24"/>
              </w:rPr>
              <w:t>.</w:t>
            </w:r>
          </w:p>
          <w:p w14:paraId="45CBC4FA" w14:textId="77777777" w:rsidR="00FB44EA" w:rsidRPr="0027504B" w:rsidRDefault="00FB44EA" w:rsidP="008277CE">
            <w:pPr>
              <w:pStyle w:val="ListParagraph"/>
              <w:numPr>
                <w:ilvl w:val="0"/>
                <w:numId w:val="37"/>
              </w:numPr>
              <w:spacing w:after="160" w:line="360" w:lineRule="auto"/>
              <w:jc w:val="both"/>
              <w:rPr>
                <w:szCs w:val="26"/>
              </w:rPr>
            </w:pPr>
            <w:r>
              <w:rPr>
                <w:szCs w:val="26"/>
              </w:rPr>
              <w:t>Phone</w:t>
            </w:r>
            <w:r w:rsidRPr="003914D7">
              <w:rPr>
                <w:szCs w:val="26"/>
              </w:rPr>
              <w:t xml:space="preserve"> must be unique in the system</w:t>
            </w:r>
            <w:r>
              <w:rPr>
                <w:szCs w:val="26"/>
              </w:rPr>
              <w:t>.</w:t>
            </w:r>
          </w:p>
        </w:tc>
      </w:tr>
      <w:tr w:rsidR="00FB44EA" w14:paraId="6CDB8A31" w14:textId="77777777" w:rsidTr="008277CE">
        <w:trPr>
          <w:trHeight w:val="418"/>
        </w:trPr>
        <w:tc>
          <w:tcPr>
            <w:tcW w:w="2972" w:type="dxa"/>
            <w:vAlign w:val="center"/>
          </w:tcPr>
          <w:p w14:paraId="722B4B86" w14:textId="27787A01" w:rsidR="00FB44EA" w:rsidRPr="00CE6193" w:rsidRDefault="00FB44EA" w:rsidP="00CE6193">
            <w:pPr>
              <w:tabs>
                <w:tab w:val="left" w:pos="8069"/>
              </w:tabs>
              <w:rPr>
                <w:b/>
                <w:bCs/>
              </w:rPr>
            </w:pPr>
            <w:r w:rsidRPr="00CE6193">
              <w:rPr>
                <w:b/>
                <w:bCs/>
              </w:rPr>
              <w:t>Relationship</w:t>
            </w:r>
          </w:p>
        </w:tc>
        <w:tc>
          <w:tcPr>
            <w:tcW w:w="6662" w:type="dxa"/>
            <w:vAlign w:val="center"/>
          </w:tcPr>
          <w:p w14:paraId="51FBCC1F" w14:textId="77777777" w:rsidR="00FB44EA" w:rsidRDefault="00FB44EA" w:rsidP="00FB44EA">
            <w:pPr>
              <w:pStyle w:val="ListParagraph"/>
              <w:numPr>
                <w:ilvl w:val="0"/>
                <w:numId w:val="37"/>
              </w:numPr>
              <w:spacing w:after="160" w:line="360" w:lineRule="auto"/>
              <w:jc w:val="both"/>
              <w:rPr>
                <w:szCs w:val="26"/>
              </w:rPr>
            </w:pPr>
            <w:r w:rsidRPr="003802DC">
              <w:rPr>
                <w:szCs w:val="26"/>
              </w:rPr>
              <w:t>This field is mandatory.</w:t>
            </w:r>
          </w:p>
          <w:p w14:paraId="01FD48B9" w14:textId="50786DFE" w:rsidR="00FB44EA" w:rsidRPr="003802DC" w:rsidRDefault="00FB44EA" w:rsidP="008277CE">
            <w:pPr>
              <w:pStyle w:val="ListParagraph"/>
              <w:numPr>
                <w:ilvl w:val="0"/>
                <w:numId w:val="37"/>
              </w:numPr>
              <w:spacing w:after="160" w:line="360" w:lineRule="auto"/>
              <w:jc w:val="both"/>
              <w:rPr>
                <w:szCs w:val="26"/>
              </w:rPr>
            </w:pPr>
            <w:r>
              <w:lastRenderedPageBreak/>
              <w:t>Relationship</w:t>
            </w:r>
            <w:r w:rsidRPr="005506CB">
              <w:rPr>
                <w:szCs w:val="26"/>
              </w:rPr>
              <w:t xml:space="preserve"> must include</w:t>
            </w:r>
            <w:r>
              <w:rPr>
                <w:szCs w:val="26"/>
              </w:rPr>
              <w:t xml:space="preserve">: </w:t>
            </w:r>
            <w:r w:rsidRPr="00FB44EA">
              <w:rPr>
                <w:szCs w:val="26"/>
              </w:rPr>
              <w:t>at least 3 chars - maximum 20 chars (only alphabet)</w:t>
            </w:r>
            <w:r>
              <w:rPr>
                <w:szCs w:val="26"/>
              </w:rPr>
              <w:t>.</w:t>
            </w:r>
          </w:p>
        </w:tc>
      </w:tr>
    </w:tbl>
    <w:p w14:paraId="23BFFFC5" w14:textId="37208D87" w:rsidR="00ED5E6C" w:rsidRDefault="00ED5E6C" w:rsidP="00440F2D"/>
    <w:p w14:paraId="76E24F3A" w14:textId="68A6358A" w:rsidR="00FB44EA" w:rsidRDefault="00FB44EA" w:rsidP="00FB44EA">
      <w:pPr>
        <w:spacing w:line="360" w:lineRule="auto"/>
      </w:pPr>
      <w:r w:rsidRPr="00FB44EA">
        <w:t>Click on the “Finish” button to complete the process and send email notifications about login information for new employee</w:t>
      </w:r>
      <w:r>
        <w:t>.</w:t>
      </w:r>
    </w:p>
    <w:p w14:paraId="1D3E88EC" w14:textId="18548D3E" w:rsidR="00FB44EA" w:rsidRDefault="005125AD" w:rsidP="005125AD">
      <w:pPr>
        <w:spacing w:line="360" w:lineRule="auto"/>
        <w:jc w:val="center"/>
      </w:pPr>
      <w:r w:rsidRPr="005125AD">
        <w:rPr>
          <w:noProof/>
        </w:rPr>
        <w:drawing>
          <wp:inline distT="0" distB="0" distL="0" distR="0" wp14:anchorId="1E26C530" wp14:editId="47DAF4C3">
            <wp:extent cx="3752850" cy="4005759"/>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6146" cy="4030625"/>
                    </a:xfrm>
                    <a:prstGeom prst="rect">
                      <a:avLst/>
                    </a:prstGeom>
                  </pic:spPr>
                </pic:pic>
              </a:graphicData>
            </a:graphic>
          </wp:inline>
        </w:drawing>
      </w:r>
    </w:p>
    <w:p w14:paraId="7EBB386B" w14:textId="21058463" w:rsidR="005125AD" w:rsidRDefault="005125AD" w:rsidP="005125AD">
      <w:pPr>
        <w:jc w:val="center"/>
        <w:rPr>
          <w:sz w:val="22"/>
        </w:rPr>
      </w:pPr>
      <w:r w:rsidRPr="007F64E1">
        <w:rPr>
          <w:sz w:val="22"/>
        </w:rPr>
        <w:t xml:space="preserve">Figure </w:t>
      </w:r>
      <w:r>
        <w:rPr>
          <w:sz w:val="22"/>
        </w:rPr>
        <w:t xml:space="preserve">6.8. </w:t>
      </w:r>
      <w:r w:rsidRPr="003C39AF">
        <w:rPr>
          <w:sz w:val="22"/>
        </w:rPr>
        <w:t xml:space="preserve">Email notify </w:t>
      </w:r>
      <w:r>
        <w:rPr>
          <w:sz w:val="22"/>
        </w:rPr>
        <w:t>login information</w:t>
      </w:r>
    </w:p>
    <w:p w14:paraId="6BB4823C" w14:textId="06F52173" w:rsidR="005125AD" w:rsidRDefault="005125AD" w:rsidP="005125AD">
      <w:pPr>
        <w:rPr>
          <w:sz w:val="22"/>
        </w:rPr>
      </w:pPr>
    </w:p>
    <w:p w14:paraId="74A876FC" w14:textId="21FC8996" w:rsidR="00ED0396" w:rsidRPr="00ED0396" w:rsidRDefault="00ED0396" w:rsidP="00ED0396">
      <w:pPr>
        <w:spacing w:line="360" w:lineRule="auto"/>
        <w:rPr>
          <w:b/>
          <w:bCs/>
          <w:u w:val="single"/>
        </w:rPr>
      </w:pPr>
      <w:r w:rsidRPr="00ED0396">
        <w:rPr>
          <w:b/>
          <w:bCs/>
          <w:u w:val="single"/>
        </w:rPr>
        <w:t>Default information for new employees:</w:t>
      </w:r>
    </w:p>
    <w:p w14:paraId="7DE9A425" w14:textId="2E172DEA" w:rsidR="00ED0396" w:rsidRDefault="00ED0396" w:rsidP="005F4384">
      <w:pPr>
        <w:pStyle w:val="ListParagraph"/>
        <w:numPr>
          <w:ilvl w:val="0"/>
          <w:numId w:val="40"/>
        </w:numPr>
        <w:spacing w:line="360" w:lineRule="auto"/>
      </w:pPr>
      <w:r>
        <w:t>Annual leave (12 days/year): when inserting the default annual leave date is 1 day, after each month (1st of the month) will automatically add 1 day for</w:t>
      </w:r>
      <w:r w:rsidRPr="00ED0396">
        <w:t xml:space="preserve"> </w:t>
      </w:r>
      <w:r>
        <w:t>annual leave.</w:t>
      </w:r>
    </w:p>
    <w:p w14:paraId="074B105D" w14:textId="0CA751EE" w:rsidR="00ED0396" w:rsidRDefault="005F4384" w:rsidP="005F4384">
      <w:pPr>
        <w:pStyle w:val="ListParagraph"/>
        <w:numPr>
          <w:ilvl w:val="0"/>
          <w:numId w:val="40"/>
        </w:numPr>
        <w:spacing w:line="360" w:lineRule="auto"/>
      </w:pPr>
      <w:r>
        <w:t>U</w:t>
      </w:r>
      <w:r w:rsidR="00ED0396">
        <w:t>npaid leave</w:t>
      </w:r>
      <w:r>
        <w:t xml:space="preserve">: </w:t>
      </w:r>
      <w:r w:rsidR="00ED0396">
        <w:t>the default unpaid leave is 15 days</w:t>
      </w:r>
      <w:r>
        <w:t>/year.</w:t>
      </w:r>
    </w:p>
    <w:p w14:paraId="65BF6912" w14:textId="46D34D63" w:rsidR="00ED0396" w:rsidRDefault="005F4384" w:rsidP="005F4384">
      <w:pPr>
        <w:pStyle w:val="ListParagraph"/>
        <w:numPr>
          <w:ilvl w:val="0"/>
          <w:numId w:val="40"/>
        </w:numPr>
        <w:spacing w:line="360" w:lineRule="auto"/>
      </w:pPr>
      <w:r>
        <w:t>S</w:t>
      </w:r>
      <w:r w:rsidR="00ED0396">
        <w:t>ick leave</w:t>
      </w:r>
      <w:r>
        <w:t xml:space="preserve">: </w:t>
      </w:r>
      <w:r w:rsidR="00ED0396">
        <w:t>the default sick leave day is 30 days</w:t>
      </w:r>
      <w:r>
        <w:t>/year.</w:t>
      </w:r>
    </w:p>
    <w:p w14:paraId="6BEE8CDB" w14:textId="4E4408DB" w:rsidR="00E5000E" w:rsidRDefault="005F4384" w:rsidP="00BF16E3">
      <w:pPr>
        <w:pStyle w:val="ListParagraph"/>
        <w:numPr>
          <w:ilvl w:val="0"/>
          <w:numId w:val="40"/>
        </w:numPr>
        <w:spacing w:line="360" w:lineRule="auto"/>
      </w:pPr>
      <w:r>
        <w:t>S</w:t>
      </w:r>
      <w:r w:rsidR="00ED0396">
        <w:t>tatus</w:t>
      </w:r>
      <w:r>
        <w:t xml:space="preserve"> default is “A</w:t>
      </w:r>
      <w:r w:rsidR="00ED0396">
        <w:t>ctive</w:t>
      </w:r>
      <w:r>
        <w:t>”.</w:t>
      </w:r>
    </w:p>
    <w:p w14:paraId="2314A0E3" w14:textId="696CEA72" w:rsidR="00246908" w:rsidRDefault="00246908" w:rsidP="00246908">
      <w:pPr>
        <w:pStyle w:val="ListParagraph"/>
        <w:spacing w:line="360" w:lineRule="auto"/>
      </w:pPr>
    </w:p>
    <w:p w14:paraId="126B0A48" w14:textId="70E25D97" w:rsidR="00246908" w:rsidRDefault="00246908" w:rsidP="00246908">
      <w:pPr>
        <w:pStyle w:val="ListParagraph"/>
        <w:spacing w:line="360" w:lineRule="auto"/>
      </w:pPr>
    </w:p>
    <w:p w14:paraId="372D6902" w14:textId="43630CF2" w:rsidR="00246908" w:rsidRDefault="00246908" w:rsidP="00246908">
      <w:pPr>
        <w:pStyle w:val="ListParagraph"/>
        <w:spacing w:line="360" w:lineRule="auto"/>
      </w:pPr>
    </w:p>
    <w:p w14:paraId="49F476FB" w14:textId="77777777" w:rsidR="00246908" w:rsidRDefault="00246908" w:rsidP="00246908">
      <w:pPr>
        <w:pStyle w:val="ListParagraph"/>
        <w:spacing w:line="360" w:lineRule="auto"/>
      </w:pPr>
    </w:p>
    <w:p w14:paraId="759C4901" w14:textId="0935D3D0" w:rsidR="00FB2722" w:rsidRDefault="00FB2722" w:rsidP="00FB2722">
      <w:pPr>
        <w:pStyle w:val="Heading2"/>
        <w:framePr w:hSpace="0" w:wrap="auto" w:vAnchor="margin" w:hAnchor="text" w:yAlign="inline"/>
      </w:pPr>
      <w:bookmarkStart w:id="189" w:name="_Toc84412655"/>
      <w:bookmarkStart w:id="190" w:name="_Toc84515381"/>
      <w:r>
        <w:lastRenderedPageBreak/>
        <w:t>7. REQUEST</w:t>
      </w:r>
      <w:bookmarkEnd w:id="189"/>
      <w:bookmarkEnd w:id="190"/>
    </w:p>
    <w:p w14:paraId="14240327" w14:textId="04ACDFFA" w:rsidR="00FB2722" w:rsidRPr="00FB2722" w:rsidRDefault="00FB2722" w:rsidP="00FB2722">
      <w:pPr>
        <w:pStyle w:val="Heading3"/>
      </w:pPr>
      <w:bookmarkStart w:id="191" w:name="_Toc84412656"/>
      <w:bookmarkStart w:id="192" w:name="_Toc84515382"/>
      <w:r>
        <w:t xml:space="preserve">7.1. </w:t>
      </w:r>
      <w:r w:rsidRPr="00D07F6C">
        <w:t>Description</w:t>
      </w:r>
      <w:bookmarkEnd w:id="191"/>
      <w:bookmarkEnd w:id="192"/>
    </w:p>
    <w:p w14:paraId="2F302CD1" w14:textId="04580349" w:rsidR="00FB2722" w:rsidRDefault="00063DAA" w:rsidP="00063DAA">
      <w:pPr>
        <w:spacing w:line="360" w:lineRule="auto"/>
        <w:jc w:val="both"/>
      </w:pPr>
      <w:r w:rsidRPr="00063DAA">
        <w:t xml:space="preserve">This page will display information about leave requests from admin. </w:t>
      </w:r>
      <w:r>
        <w:t>HR</w:t>
      </w:r>
      <w:r w:rsidRPr="00063DAA">
        <w:t xml:space="preserve"> will base on the information received to update the employee's leave and will send feedback back to the admin when complete update.</w:t>
      </w:r>
    </w:p>
    <w:p w14:paraId="3F22E3B6" w14:textId="3A2EDE31" w:rsidR="00FB2722" w:rsidRDefault="00FB2722" w:rsidP="00FB2722">
      <w:pPr>
        <w:pStyle w:val="Heading3"/>
        <w:spacing w:line="360" w:lineRule="auto"/>
      </w:pPr>
      <w:bookmarkStart w:id="193" w:name="_Toc84412657"/>
      <w:bookmarkStart w:id="194" w:name="_Toc84515383"/>
      <w:r>
        <w:t>7.2. Design and operation</w:t>
      </w:r>
      <w:bookmarkEnd w:id="193"/>
      <w:bookmarkEnd w:id="194"/>
    </w:p>
    <w:p w14:paraId="7770D832" w14:textId="15B6F587" w:rsidR="00FB2722" w:rsidRDefault="00FB2722" w:rsidP="00FB2722">
      <w:pPr>
        <w:spacing w:line="360" w:lineRule="auto"/>
      </w:pPr>
    </w:p>
    <w:p w14:paraId="26F5F00C" w14:textId="1CE4CF28" w:rsidR="00063DAA" w:rsidRDefault="001423E6" w:rsidP="00FB2722">
      <w:pPr>
        <w:spacing w:line="360" w:lineRule="auto"/>
      </w:pPr>
      <w:r>
        <w:rPr>
          <w:noProof/>
        </w:rPr>
        <mc:AlternateContent>
          <mc:Choice Requires="wps">
            <w:drawing>
              <wp:anchor distT="0" distB="0" distL="114300" distR="114300" simplePos="0" relativeHeight="251986944" behindDoc="0" locked="0" layoutInCell="1" allowOverlap="1" wp14:anchorId="10EBE5C2" wp14:editId="0D0E43E0">
                <wp:simplePos x="0" y="0"/>
                <wp:positionH relativeFrom="page">
                  <wp:posOffset>3013047</wp:posOffset>
                </wp:positionH>
                <wp:positionV relativeFrom="paragraph">
                  <wp:posOffset>1071107</wp:posOffset>
                </wp:positionV>
                <wp:extent cx="310515" cy="265430"/>
                <wp:effectExtent l="0" t="0" r="0" b="1270"/>
                <wp:wrapNone/>
                <wp:docPr id="742" name="Text Box 742"/>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3828F4C4" w14:textId="2EA930AC" w:rsidR="001423E6" w:rsidRPr="00F5628F" w:rsidRDefault="00003C53" w:rsidP="001423E6">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BE5C2" id="Text Box 742" o:spid="_x0000_s1150" type="#_x0000_t202" style="position:absolute;margin-left:237.25pt;margin-top:84.35pt;width:24.45pt;height:20.9pt;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" filled="f" stroked="f" strokeweight=".5pt">
                <v:textbox>
                  <w:txbxContent>
                    <w:p w14:paraId="3828F4C4" w14:textId="2EA930AC" w:rsidR="001423E6" w:rsidRPr="00F5628F" w:rsidRDefault="00003C53" w:rsidP="001423E6">
                      <w:pPr>
                        <w:rPr>
                          <w:b/>
                          <w:bCs/>
                          <w:color w:val="FF0000"/>
                        </w:rPr>
                      </w:pPr>
                      <w:r>
                        <w:rPr>
                          <w:b/>
                          <w:bCs/>
                          <w:color w:val="FF0000"/>
                        </w:rPr>
                        <w:t>2</w:t>
                      </w:r>
                    </w:p>
                  </w:txbxContent>
                </v:textbox>
                <w10:wrap anchorx="page"/>
              </v:shape>
            </w:pict>
          </mc:Fallback>
        </mc:AlternateContent>
      </w:r>
      <w:r w:rsidR="007E6FEB">
        <w:rPr>
          <w:noProof/>
        </w:rPr>
        <mc:AlternateContent>
          <mc:Choice Requires="wps">
            <w:drawing>
              <wp:anchor distT="0" distB="0" distL="114300" distR="114300" simplePos="0" relativeHeight="251984896" behindDoc="0" locked="0" layoutInCell="1" allowOverlap="1" wp14:anchorId="789D35FA" wp14:editId="63EE475E">
                <wp:simplePos x="0" y="0"/>
                <wp:positionH relativeFrom="page">
                  <wp:posOffset>5537811</wp:posOffset>
                </wp:positionH>
                <wp:positionV relativeFrom="paragraph">
                  <wp:posOffset>3240357</wp:posOffset>
                </wp:positionV>
                <wp:extent cx="310515" cy="265430"/>
                <wp:effectExtent l="0" t="0" r="0" b="1270"/>
                <wp:wrapNone/>
                <wp:docPr id="738" name="Text Box 738"/>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2104900F" w14:textId="2DE14589" w:rsidR="007E6FEB" w:rsidRPr="00F5628F" w:rsidRDefault="00003C53" w:rsidP="007E6FEB">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D35FA" id="Text Box 738" o:spid="_x0000_s1151" type="#_x0000_t202" style="position:absolute;margin-left:436.05pt;margin-top:255.15pt;width:24.45pt;height:20.9pt;z-index:25198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" filled="f" stroked="f" strokeweight=".5pt">
                <v:textbox>
                  <w:txbxContent>
                    <w:p w14:paraId="2104900F" w14:textId="2DE14589" w:rsidR="007E6FEB" w:rsidRPr="00F5628F" w:rsidRDefault="00003C53" w:rsidP="007E6FEB">
                      <w:pPr>
                        <w:rPr>
                          <w:b/>
                          <w:bCs/>
                          <w:color w:val="FF0000"/>
                        </w:rPr>
                      </w:pPr>
                      <w:r>
                        <w:rPr>
                          <w:b/>
                          <w:bCs/>
                          <w:color w:val="FF0000"/>
                        </w:rPr>
                        <w:t>4</w:t>
                      </w:r>
                    </w:p>
                  </w:txbxContent>
                </v:textbox>
                <w10:wrap anchorx="page"/>
              </v:shape>
            </w:pict>
          </mc:Fallback>
        </mc:AlternateContent>
      </w:r>
      <w:r w:rsidR="007E6FEB">
        <w:rPr>
          <w:noProof/>
        </w:rPr>
        <mc:AlternateContent>
          <mc:Choice Requires="wps">
            <w:drawing>
              <wp:anchor distT="0" distB="0" distL="114300" distR="114300" simplePos="0" relativeHeight="251982848" behindDoc="0" locked="0" layoutInCell="1" allowOverlap="1" wp14:anchorId="1444EAD9" wp14:editId="66824FE1">
                <wp:simplePos x="0" y="0"/>
                <wp:positionH relativeFrom="page">
                  <wp:posOffset>5123743</wp:posOffset>
                </wp:positionH>
                <wp:positionV relativeFrom="paragraph">
                  <wp:posOffset>2878047</wp:posOffset>
                </wp:positionV>
                <wp:extent cx="310515" cy="265430"/>
                <wp:effectExtent l="0" t="0" r="0" b="1270"/>
                <wp:wrapNone/>
                <wp:docPr id="737" name="Text Box 73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0DD98448" w14:textId="0ABE64A7" w:rsidR="007E6FEB" w:rsidRPr="00F5628F" w:rsidRDefault="00003C53" w:rsidP="007E6FEB">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4EAD9" id="Text Box 737" o:spid="_x0000_s1152" type="#_x0000_t202" style="position:absolute;margin-left:403.45pt;margin-top:226.6pt;width:24.45pt;height:20.9pt;z-index:25198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" filled="f" stroked="f" strokeweight=".5pt">
                <v:textbox>
                  <w:txbxContent>
                    <w:p w14:paraId="0DD98448" w14:textId="0ABE64A7" w:rsidR="007E6FEB" w:rsidRPr="00F5628F" w:rsidRDefault="00003C53" w:rsidP="007E6FEB">
                      <w:pPr>
                        <w:rPr>
                          <w:b/>
                          <w:bCs/>
                          <w:color w:val="FF0000"/>
                        </w:rPr>
                      </w:pPr>
                      <w:r>
                        <w:rPr>
                          <w:b/>
                          <w:bCs/>
                          <w:color w:val="FF0000"/>
                        </w:rPr>
                        <w:t>3</w:t>
                      </w:r>
                    </w:p>
                  </w:txbxContent>
                </v:textbox>
                <w10:wrap anchorx="page"/>
              </v:shape>
            </w:pict>
          </mc:Fallback>
        </mc:AlternateContent>
      </w:r>
      <w:r w:rsidR="007E6FEB">
        <w:rPr>
          <w:noProof/>
        </w:rPr>
        <mc:AlternateContent>
          <mc:Choice Requires="wps">
            <w:drawing>
              <wp:anchor distT="0" distB="0" distL="114300" distR="114300" simplePos="0" relativeHeight="251980800" behindDoc="0" locked="0" layoutInCell="1" allowOverlap="1" wp14:anchorId="44FB667D" wp14:editId="287DCCC0">
                <wp:simplePos x="0" y="0"/>
                <wp:positionH relativeFrom="page">
                  <wp:posOffset>3174173</wp:posOffset>
                </wp:positionH>
                <wp:positionV relativeFrom="paragraph">
                  <wp:posOffset>643806</wp:posOffset>
                </wp:positionV>
                <wp:extent cx="310515" cy="265430"/>
                <wp:effectExtent l="0" t="0" r="0" b="1270"/>
                <wp:wrapNone/>
                <wp:docPr id="736" name="Text Box 736"/>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6A8CDA07" w14:textId="77777777" w:rsidR="007E6FEB" w:rsidRPr="00F5628F" w:rsidRDefault="007E6FEB" w:rsidP="007E6FEB">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B667D" id="Text Box 736" o:spid="_x0000_s1153" type="#_x0000_t202" style="position:absolute;margin-left:249.95pt;margin-top:50.7pt;width:24.45pt;height:20.9pt;z-index:25198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" filled="f" stroked="f" strokeweight=".5pt">
                <v:textbox>
                  <w:txbxContent>
                    <w:p w14:paraId="6A8CDA07" w14:textId="77777777" w:rsidR="007E6FEB" w:rsidRPr="00F5628F" w:rsidRDefault="007E6FEB" w:rsidP="007E6FEB">
                      <w:pPr>
                        <w:rPr>
                          <w:b/>
                          <w:bCs/>
                          <w:color w:val="FF0000"/>
                        </w:rPr>
                      </w:pPr>
                      <w:r>
                        <w:rPr>
                          <w:b/>
                          <w:bCs/>
                          <w:color w:val="FF0000"/>
                        </w:rPr>
                        <w:t>1</w:t>
                      </w:r>
                    </w:p>
                  </w:txbxContent>
                </v:textbox>
                <w10:wrap anchorx="page"/>
              </v:shape>
            </w:pict>
          </mc:Fallback>
        </mc:AlternateContent>
      </w:r>
      <w:r w:rsidR="007E6FEB">
        <w:rPr>
          <w:noProof/>
        </w:rPr>
        <mc:AlternateContent>
          <mc:Choice Requires="wps">
            <w:drawing>
              <wp:anchor distT="0" distB="0" distL="114300" distR="114300" simplePos="0" relativeHeight="251978752" behindDoc="0" locked="0" layoutInCell="1" allowOverlap="1" wp14:anchorId="684D8C9C" wp14:editId="00D01249">
                <wp:simplePos x="0" y="0"/>
                <wp:positionH relativeFrom="column">
                  <wp:posOffset>448070</wp:posOffset>
                </wp:positionH>
                <wp:positionV relativeFrom="paragraph">
                  <wp:posOffset>1432295</wp:posOffset>
                </wp:positionV>
                <wp:extent cx="324210" cy="186187"/>
                <wp:effectExtent l="38100" t="38100" r="19050" b="23495"/>
                <wp:wrapNone/>
                <wp:docPr id="735" name="Straight Arrow Connector 735"/>
                <wp:cNvGraphicFramePr/>
                <a:graphic xmlns:a="http://schemas.openxmlformats.org/drawingml/2006/main">
                  <a:graphicData uri="http://schemas.microsoft.com/office/word/2010/wordprocessingShape">
                    <wps:wsp>
                      <wps:cNvCnPr/>
                      <wps:spPr>
                        <a:xfrm flipH="1" flipV="1">
                          <a:off x="0" y="0"/>
                          <a:ext cx="324210" cy="1861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8793E" id="Straight Arrow Connector 735" o:spid="_x0000_s1026" type="#_x0000_t32" style="position:absolute;margin-left:35.3pt;margin-top:112.8pt;width:25.55pt;height:14.65pt;flip:x 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" strokecolor="red">
                <v:stroke endarrow="block"/>
              </v:shape>
            </w:pict>
          </mc:Fallback>
        </mc:AlternateContent>
      </w:r>
      <w:r w:rsidR="007E6FEB">
        <w:rPr>
          <w:noProof/>
        </w:rPr>
        <mc:AlternateContent>
          <mc:Choice Requires="wps">
            <w:drawing>
              <wp:anchor distT="0" distB="0" distL="114300" distR="114300" simplePos="0" relativeHeight="251976704" behindDoc="0" locked="0" layoutInCell="1" allowOverlap="1" wp14:anchorId="301E1692" wp14:editId="4BA9D3DF">
                <wp:simplePos x="0" y="0"/>
                <wp:positionH relativeFrom="column">
                  <wp:posOffset>548005</wp:posOffset>
                </wp:positionH>
                <wp:positionV relativeFrom="paragraph">
                  <wp:posOffset>1601278</wp:posOffset>
                </wp:positionV>
                <wp:extent cx="724619" cy="301924"/>
                <wp:effectExtent l="0" t="0" r="0" b="3175"/>
                <wp:wrapNone/>
                <wp:docPr id="734" name="Text Box 734"/>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1B27C183" w14:textId="77777777" w:rsidR="007E6FEB" w:rsidRPr="007F64E1" w:rsidRDefault="007E6FEB" w:rsidP="007E6FEB">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E1692" id="Text Box 734" o:spid="_x0000_s1154" type="#_x0000_t202" style="position:absolute;margin-left:43.15pt;margin-top:126.1pt;width:57.05pt;height:23.7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" filled="f" stroked="f" strokeweight=".5pt">
                <v:textbox>
                  <w:txbxContent>
                    <w:p w14:paraId="1B27C183" w14:textId="77777777" w:rsidR="007E6FEB" w:rsidRPr="007F64E1" w:rsidRDefault="007E6FEB" w:rsidP="007E6FEB">
                      <w:pPr>
                        <w:rPr>
                          <w:color w:val="FF0000"/>
                          <w:sz w:val="20"/>
                          <w:szCs w:val="20"/>
                        </w:rPr>
                      </w:pPr>
                      <w:r w:rsidRPr="007F64E1">
                        <w:rPr>
                          <w:color w:val="FF0000"/>
                          <w:sz w:val="20"/>
                          <w:szCs w:val="20"/>
                        </w:rPr>
                        <w:t>Click here</w:t>
                      </w:r>
                    </w:p>
                  </w:txbxContent>
                </v:textbox>
              </v:shape>
            </w:pict>
          </mc:Fallback>
        </mc:AlternateContent>
      </w:r>
      <w:r w:rsidR="00063DAA" w:rsidRPr="00063DAA">
        <w:rPr>
          <w:noProof/>
        </w:rPr>
        <w:drawing>
          <wp:inline distT="0" distB="0" distL="0" distR="0" wp14:anchorId="022E8810" wp14:editId="6AD698F0">
            <wp:extent cx="6210935" cy="3836035"/>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10935" cy="3836035"/>
                    </a:xfrm>
                    <a:prstGeom prst="rect">
                      <a:avLst/>
                    </a:prstGeom>
                  </pic:spPr>
                </pic:pic>
              </a:graphicData>
            </a:graphic>
          </wp:inline>
        </w:drawing>
      </w:r>
    </w:p>
    <w:p w14:paraId="686B1A72" w14:textId="799E0221" w:rsidR="00FB2722" w:rsidRDefault="00063DAA" w:rsidP="007E6FEB">
      <w:pPr>
        <w:jc w:val="center"/>
        <w:rPr>
          <w:sz w:val="22"/>
        </w:rPr>
      </w:pPr>
      <w:r w:rsidRPr="007F64E1">
        <w:rPr>
          <w:sz w:val="22"/>
        </w:rPr>
        <w:t xml:space="preserve">Figure </w:t>
      </w:r>
      <w:r>
        <w:rPr>
          <w:sz w:val="22"/>
        </w:rPr>
        <w:t>6.9. Show request</w:t>
      </w:r>
    </w:p>
    <w:p w14:paraId="3DC4A6CC" w14:textId="76FEF520" w:rsidR="007E6FEB" w:rsidRDefault="007E6FEB" w:rsidP="007E6FEB">
      <w:pPr>
        <w:rPr>
          <w:sz w:val="22"/>
        </w:rPr>
      </w:pPr>
    </w:p>
    <w:tbl>
      <w:tblPr>
        <w:tblStyle w:val="TableGridLight"/>
        <w:tblW w:w="0" w:type="auto"/>
        <w:tblLook w:val="04A0" w:firstRow="1" w:lastRow="0" w:firstColumn="1" w:lastColumn="0" w:noHBand="0" w:noVBand="1"/>
      </w:tblPr>
      <w:tblGrid>
        <w:gridCol w:w="2971"/>
        <w:gridCol w:w="6658"/>
      </w:tblGrid>
      <w:tr w:rsidR="007E6FEB" w14:paraId="60C71D0A" w14:textId="77777777" w:rsidTr="008277CE">
        <w:trPr>
          <w:trHeight w:val="450"/>
        </w:trPr>
        <w:tc>
          <w:tcPr>
            <w:tcW w:w="2972" w:type="dxa"/>
            <w:shd w:val="clear" w:color="auto" w:fill="60C5E8" w:themeFill="accent5"/>
            <w:vAlign w:val="center"/>
          </w:tcPr>
          <w:p w14:paraId="04CFA111" w14:textId="77777777" w:rsidR="007E6FEB" w:rsidRPr="00F5628F" w:rsidRDefault="007E6FEB" w:rsidP="008277CE">
            <w:pPr>
              <w:tabs>
                <w:tab w:val="left" w:pos="8069"/>
              </w:tabs>
              <w:jc w:val="center"/>
              <w:rPr>
                <w:b/>
                <w:bCs/>
              </w:rPr>
            </w:pPr>
            <w:r w:rsidRPr="00F5628F">
              <w:rPr>
                <w:b/>
                <w:bCs/>
              </w:rPr>
              <w:t>Operation No.</w:t>
            </w:r>
          </w:p>
        </w:tc>
        <w:tc>
          <w:tcPr>
            <w:tcW w:w="6662" w:type="dxa"/>
            <w:shd w:val="clear" w:color="auto" w:fill="60C5E8" w:themeFill="accent5"/>
            <w:vAlign w:val="center"/>
          </w:tcPr>
          <w:p w14:paraId="2C62AE57" w14:textId="77777777" w:rsidR="007E6FEB" w:rsidRPr="00F5628F" w:rsidRDefault="007E6FEB" w:rsidP="008277CE">
            <w:pPr>
              <w:tabs>
                <w:tab w:val="left" w:pos="8069"/>
              </w:tabs>
              <w:jc w:val="center"/>
              <w:rPr>
                <w:b/>
                <w:bCs/>
              </w:rPr>
            </w:pPr>
            <w:r w:rsidRPr="00F5628F">
              <w:rPr>
                <w:b/>
                <w:bCs/>
              </w:rPr>
              <w:t>Description</w:t>
            </w:r>
          </w:p>
        </w:tc>
      </w:tr>
      <w:tr w:rsidR="007E6FEB" w14:paraId="7D06C70D" w14:textId="77777777" w:rsidTr="008277CE">
        <w:trPr>
          <w:trHeight w:val="440"/>
        </w:trPr>
        <w:tc>
          <w:tcPr>
            <w:tcW w:w="2972" w:type="dxa"/>
            <w:vAlign w:val="center"/>
          </w:tcPr>
          <w:p w14:paraId="51B1F5E1" w14:textId="77777777" w:rsidR="007E6FEB" w:rsidRDefault="007E6FEB" w:rsidP="008277CE">
            <w:pPr>
              <w:tabs>
                <w:tab w:val="left" w:pos="8069"/>
              </w:tabs>
              <w:jc w:val="center"/>
            </w:pPr>
            <w:r>
              <w:t>1</w:t>
            </w:r>
          </w:p>
        </w:tc>
        <w:tc>
          <w:tcPr>
            <w:tcW w:w="6662" w:type="dxa"/>
            <w:vAlign w:val="center"/>
          </w:tcPr>
          <w:p w14:paraId="1385547C" w14:textId="1D8CA90B" w:rsidR="007E6FEB" w:rsidRPr="00066E64" w:rsidRDefault="007E6FEB" w:rsidP="007E6FEB">
            <w:pPr>
              <w:spacing w:line="360" w:lineRule="auto"/>
              <w:rPr>
                <w:szCs w:val="26"/>
              </w:rPr>
            </w:pPr>
            <w:r>
              <w:rPr>
                <w:szCs w:val="26"/>
              </w:rPr>
              <w:t>Search request by name.</w:t>
            </w:r>
          </w:p>
        </w:tc>
      </w:tr>
      <w:tr w:rsidR="007E6FEB" w14:paraId="00C9EB4A" w14:textId="77777777" w:rsidTr="008277CE">
        <w:trPr>
          <w:trHeight w:val="418"/>
        </w:trPr>
        <w:tc>
          <w:tcPr>
            <w:tcW w:w="2972" w:type="dxa"/>
            <w:vAlign w:val="center"/>
          </w:tcPr>
          <w:p w14:paraId="080F2BCC" w14:textId="77777777" w:rsidR="007E6FEB" w:rsidRDefault="007E6FEB" w:rsidP="008277CE">
            <w:pPr>
              <w:tabs>
                <w:tab w:val="left" w:pos="8069"/>
              </w:tabs>
              <w:jc w:val="center"/>
            </w:pPr>
            <w:r>
              <w:t>2</w:t>
            </w:r>
          </w:p>
        </w:tc>
        <w:tc>
          <w:tcPr>
            <w:tcW w:w="6662" w:type="dxa"/>
            <w:vAlign w:val="center"/>
          </w:tcPr>
          <w:p w14:paraId="490FDE24" w14:textId="5C3A884E" w:rsidR="007E6FEB" w:rsidRPr="000B74E2" w:rsidRDefault="00003C53" w:rsidP="008277CE">
            <w:pPr>
              <w:spacing w:line="360" w:lineRule="auto"/>
              <w:rPr>
                <w:szCs w:val="26"/>
              </w:rPr>
            </w:pPr>
            <w:r>
              <w:rPr>
                <w:szCs w:val="26"/>
              </w:rPr>
              <w:t>Click on selected row to show detail request on form below.</w:t>
            </w:r>
          </w:p>
        </w:tc>
      </w:tr>
      <w:tr w:rsidR="007E6FEB" w14:paraId="50420E22" w14:textId="77777777" w:rsidTr="008277CE">
        <w:trPr>
          <w:trHeight w:val="418"/>
        </w:trPr>
        <w:tc>
          <w:tcPr>
            <w:tcW w:w="2972" w:type="dxa"/>
            <w:vAlign w:val="center"/>
          </w:tcPr>
          <w:p w14:paraId="5D54320C" w14:textId="77777777" w:rsidR="007E6FEB" w:rsidRDefault="007E6FEB" w:rsidP="008277CE">
            <w:pPr>
              <w:tabs>
                <w:tab w:val="left" w:pos="8069"/>
              </w:tabs>
              <w:jc w:val="center"/>
            </w:pPr>
            <w:r>
              <w:t>3</w:t>
            </w:r>
          </w:p>
        </w:tc>
        <w:tc>
          <w:tcPr>
            <w:tcW w:w="6662" w:type="dxa"/>
            <w:vAlign w:val="center"/>
          </w:tcPr>
          <w:p w14:paraId="5EFDF8E3" w14:textId="543CCD45" w:rsidR="007E6FEB" w:rsidRPr="00287A2E" w:rsidRDefault="007E6FEB" w:rsidP="00003C53">
            <w:pPr>
              <w:spacing w:line="360" w:lineRule="auto"/>
              <w:rPr>
                <w:szCs w:val="26"/>
              </w:rPr>
            </w:pPr>
            <w:r>
              <w:rPr>
                <w:szCs w:val="26"/>
              </w:rPr>
              <w:t xml:space="preserve">Click on </w:t>
            </w:r>
            <w:r w:rsidR="00003C53">
              <w:rPr>
                <w:szCs w:val="26"/>
              </w:rPr>
              <w:t>combo box</w:t>
            </w:r>
            <w:r>
              <w:rPr>
                <w:szCs w:val="26"/>
              </w:rPr>
              <w:t xml:space="preserve"> No.</w:t>
            </w:r>
            <w:r w:rsidR="00003C53">
              <w:rPr>
                <w:szCs w:val="26"/>
              </w:rPr>
              <w:t>3</w:t>
            </w:r>
            <w:r>
              <w:rPr>
                <w:szCs w:val="26"/>
              </w:rPr>
              <w:t xml:space="preserve">  </w:t>
            </w:r>
            <w:r w:rsidR="00003C53">
              <w:rPr>
                <w:szCs w:val="26"/>
              </w:rPr>
              <w:t>to select Admin to send information when update complete.</w:t>
            </w:r>
            <w:r>
              <w:rPr>
                <w:noProof/>
              </w:rPr>
              <w:t xml:space="preserve">              </w:t>
            </w:r>
          </w:p>
        </w:tc>
      </w:tr>
      <w:tr w:rsidR="00003C53" w14:paraId="035CFC23" w14:textId="77777777" w:rsidTr="008277CE">
        <w:trPr>
          <w:trHeight w:val="418"/>
        </w:trPr>
        <w:tc>
          <w:tcPr>
            <w:tcW w:w="2972" w:type="dxa"/>
            <w:vAlign w:val="center"/>
          </w:tcPr>
          <w:p w14:paraId="185D8E9E" w14:textId="21417A99" w:rsidR="00003C53" w:rsidRDefault="00003C53" w:rsidP="008277CE">
            <w:pPr>
              <w:tabs>
                <w:tab w:val="left" w:pos="8069"/>
              </w:tabs>
              <w:jc w:val="center"/>
            </w:pPr>
            <w:r>
              <w:t>4</w:t>
            </w:r>
          </w:p>
        </w:tc>
        <w:tc>
          <w:tcPr>
            <w:tcW w:w="6662" w:type="dxa"/>
            <w:vAlign w:val="center"/>
          </w:tcPr>
          <w:p w14:paraId="5834F9B8" w14:textId="0691CC97" w:rsidR="00003C53" w:rsidRDefault="00003C53" w:rsidP="00003C53">
            <w:pPr>
              <w:spacing w:line="360" w:lineRule="auto"/>
              <w:rPr>
                <w:szCs w:val="26"/>
              </w:rPr>
            </w:pPr>
            <w:r>
              <w:rPr>
                <w:szCs w:val="26"/>
              </w:rPr>
              <w:t>Click on button No.4 to update employee’s leave and send information for selected admin.</w:t>
            </w:r>
          </w:p>
        </w:tc>
      </w:tr>
    </w:tbl>
    <w:p w14:paraId="6148FF36" w14:textId="331DCCDE" w:rsidR="00E5000E" w:rsidRDefault="00E5000E" w:rsidP="007E6FEB">
      <w:pPr>
        <w:rPr>
          <w:sz w:val="22"/>
        </w:rPr>
      </w:pPr>
    </w:p>
    <w:p w14:paraId="19493B9D" w14:textId="4CCCBB15" w:rsidR="00246908" w:rsidRDefault="00246908" w:rsidP="007E6FEB">
      <w:pPr>
        <w:rPr>
          <w:sz w:val="22"/>
        </w:rPr>
      </w:pPr>
    </w:p>
    <w:p w14:paraId="6531F848" w14:textId="77777777" w:rsidR="00246908" w:rsidRDefault="00246908" w:rsidP="007E6FEB">
      <w:pPr>
        <w:rPr>
          <w:sz w:val="22"/>
        </w:rPr>
      </w:pPr>
    </w:p>
    <w:p w14:paraId="17CD9EC1" w14:textId="572394E7" w:rsidR="00E5000E" w:rsidRDefault="00E5000E" w:rsidP="00E5000E">
      <w:pPr>
        <w:pStyle w:val="Heading2"/>
        <w:framePr w:hSpace="0" w:wrap="auto" w:vAnchor="margin" w:hAnchor="text" w:yAlign="inline"/>
      </w:pPr>
      <w:bookmarkStart w:id="195" w:name="_Toc84412658"/>
      <w:bookmarkStart w:id="196" w:name="_Toc84515384"/>
      <w:r>
        <w:lastRenderedPageBreak/>
        <w:t>8.</w:t>
      </w:r>
      <w:r w:rsidR="0071022B">
        <w:t xml:space="preserve"> PAYROLL</w:t>
      </w:r>
      <w:bookmarkEnd w:id="195"/>
      <w:bookmarkEnd w:id="196"/>
    </w:p>
    <w:p w14:paraId="22AEDDE3" w14:textId="764C47F7" w:rsidR="00E5000E" w:rsidRPr="00FB2722" w:rsidRDefault="00E5000E" w:rsidP="00246908">
      <w:pPr>
        <w:pStyle w:val="Heading3"/>
        <w:spacing w:line="360" w:lineRule="auto"/>
      </w:pPr>
      <w:bookmarkStart w:id="197" w:name="_Toc84412659"/>
      <w:bookmarkStart w:id="198" w:name="_Toc84515385"/>
      <w:r>
        <w:t xml:space="preserve">8.1. </w:t>
      </w:r>
      <w:r w:rsidRPr="00D07F6C">
        <w:t>Description</w:t>
      </w:r>
      <w:bookmarkEnd w:id="197"/>
      <w:bookmarkEnd w:id="198"/>
    </w:p>
    <w:p w14:paraId="1A175985" w14:textId="09774D18" w:rsidR="006D6B5C" w:rsidRDefault="006D6B5C" w:rsidP="00246908">
      <w:pPr>
        <w:spacing w:line="360" w:lineRule="auto"/>
      </w:pPr>
      <w:r w:rsidRPr="006D6B5C">
        <w:t>This is the salary calculation page for employees after the admin has generated the employee's monthly attendance report</w:t>
      </w:r>
      <w:r>
        <w:t>.</w:t>
      </w:r>
    </w:p>
    <w:p w14:paraId="7B3D4A1F" w14:textId="0CF26525" w:rsidR="00E5000E" w:rsidRDefault="00E5000E" w:rsidP="00246908">
      <w:pPr>
        <w:pStyle w:val="Heading3"/>
        <w:spacing w:line="360" w:lineRule="auto"/>
      </w:pPr>
      <w:bookmarkStart w:id="199" w:name="_Toc84412660"/>
      <w:bookmarkStart w:id="200" w:name="_Toc84515386"/>
      <w:r>
        <w:t>8.2. Design and operation</w:t>
      </w:r>
      <w:bookmarkEnd w:id="199"/>
      <w:bookmarkEnd w:id="200"/>
    </w:p>
    <w:p w14:paraId="4EC1385F" w14:textId="659C8307" w:rsidR="006D6B5C" w:rsidRDefault="006D6B5C" w:rsidP="00E5000E"/>
    <w:p w14:paraId="405BA0AC" w14:textId="2682748B" w:rsidR="006D6B5C" w:rsidRPr="00E5000E" w:rsidRDefault="009337AA" w:rsidP="00E5000E">
      <w:r>
        <w:rPr>
          <w:noProof/>
        </w:rPr>
        <mc:AlternateContent>
          <mc:Choice Requires="wps">
            <w:drawing>
              <wp:anchor distT="0" distB="0" distL="114300" distR="114300" simplePos="0" relativeHeight="251993088" behindDoc="0" locked="0" layoutInCell="1" allowOverlap="1" wp14:anchorId="28889757" wp14:editId="5534E9B1">
                <wp:simplePos x="0" y="0"/>
                <wp:positionH relativeFrom="page">
                  <wp:posOffset>3201299</wp:posOffset>
                </wp:positionH>
                <wp:positionV relativeFrom="paragraph">
                  <wp:posOffset>615842</wp:posOffset>
                </wp:positionV>
                <wp:extent cx="310515" cy="265430"/>
                <wp:effectExtent l="0" t="0" r="0" b="1270"/>
                <wp:wrapNone/>
                <wp:docPr id="687" name="Text Box 68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7D07EE79" w14:textId="77777777" w:rsidR="006D6B5C" w:rsidRPr="00F5628F" w:rsidRDefault="006D6B5C" w:rsidP="006D6B5C">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9757" id="Text Box 687" o:spid="_x0000_s1155" type="#_x0000_t202" style="position:absolute;margin-left:252.05pt;margin-top:48.5pt;width:24.45pt;height:20.9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" filled="f" stroked="f" strokeweight=".5pt">
                <v:textbox>
                  <w:txbxContent>
                    <w:p w14:paraId="7D07EE79" w14:textId="77777777" w:rsidR="006D6B5C" w:rsidRPr="00F5628F" w:rsidRDefault="006D6B5C" w:rsidP="006D6B5C">
                      <w:pPr>
                        <w:rPr>
                          <w:b/>
                          <w:bCs/>
                          <w:color w:val="FF0000"/>
                        </w:rPr>
                      </w:pPr>
                      <w:r>
                        <w:rPr>
                          <w:b/>
                          <w:bCs/>
                          <w:color w:val="FF0000"/>
                        </w:rPr>
                        <w:t>1</w:t>
                      </w:r>
                    </w:p>
                  </w:txbxContent>
                </v:textbox>
                <w10:wrap anchorx="page"/>
              </v:shape>
            </w:pict>
          </mc:Fallback>
        </mc:AlternateContent>
      </w:r>
      <w:r w:rsidR="00413039">
        <w:rPr>
          <w:noProof/>
        </w:rPr>
        <mc:AlternateContent>
          <mc:Choice Requires="wps">
            <w:drawing>
              <wp:anchor distT="0" distB="0" distL="114300" distR="114300" simplePos="0" relativeHeight="252003328" behindDoc="0" locked="0" layoutInCell="1" allowOverlap="1" wp14:anchorId="749D8A4F" wp14:editId="42F1F365">
                <wp:simplePos x="0" y="0"/>
                <wp:positionH relativeFrom="page">
                  <wp:posOffset>3790950</wp:posOffset>
                </wp:positionH>
                <wp:positionV relativeFrom="paragraph">
                  <wp:posOffset>1957070</wp:posOffset>
                </wp:positionV>
                <wp:extent cx="310515" cy="265430"/>
                <wp:effectExtent l="0" t="0" r="0" b="1270"/>
                <wp:wrapNone/>
                <wp:docPr id="713" name="Text Box 713"/>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606D5ED" w14:textId="35DDC6C5" w:rsidR="00413039" w:rsidRPr="00F5628F" w:rsidRDefault="00413039" w:rsidP="00413039">
                            <w:pP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D8A4F" id="Text Box 713" o:spid="_x0000_s1156" type="#_x0000_t202" style="position:absolute;margin-left:298.5pt;margin-top:154.1pt;width:24.45pt;height:20.9pt;z-index:2520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" filled="f" stroked="f" strokeweight=".5pt">
                <v:textbox>
                  <w:txbxContent>
                    <w:p w14:paraId="1606D5ED" w14:textId="35DDC6C5" w:rsidR="00413039" w:rsidRPr="00F5628F" w:rsidRDefault="00413039" w:rsidP="00413039">
                      <w:pPr>
                        <w:rPr>
                          <w:b/>
                          <w:bCs/>
                          <w:color w:val="FF0000"/>
                        </w:rPr>
                      </w:pPr>
                      <w:r>
                        <w:rPr>
                          <w:b/>
                          <w:bCs/>
                          <w:color w:val="FF0000"/>
                        </w:rPr>
                        <w:t>6</w:t>
                      </w:r>
                    </w:p>
                  </w:txbxContent>
                </v:textbox>
                <w10:wrap anchorx="page"/>
              </v:shape>
            </w:pict>
          </mc:Fallback>
        </mc:AlternateContent>
      </w:r>
      <w:r w:rsidR="00413039">
        <w:rPr>
          <w:noProof/>
        </w:rPr>
        <mc:AlternateContent>
          <mc:Choice Requires="wps">
            <w:drawing>
              <wp:anchor distT="0" distB="0" distL="114300" distR="114300" simplePos="0" relativeHeight="252001280" behindDoc="0" locked="0" layoutInCell="1" allowOverlap="1" wp14:anchorId="20D56BFC" wp14:editId="3F713564">
                <wp:simplePos x="0" y="0"/>
                <wp:positionH relativeFrom="page">
                  <wp:posOffset>3371850</wp:posOffset>
                </wp:positionH>
                <wp:positionV relativeFrom="paragraph">
                  <wp:posOffset>1480820</wp:posOffset>
                </wp:positionV>
                <wp:extent cx="310515" cy="265430"/>
                <wp:effectExtent l="0" t="0" r="0" b="1270"/>
                <wp:wrapNone/>
                <wp:docPr id="712" name="Text Box 712"/>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3D8EBFCC" w14:textId="066A6D9D" w:rsidR="00413039" w:rsidRPr="00F5628F" w:rsidRDefault="00413039" w:rsidP="00413039">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56BFC" id="Text Box 712" o:spid="_x0000_s1157" type="#_x0000_t202" style="position:absolute;margin-left:265.5pt;margin-top:116.6pt;width:24.45pt;height:20.9pt;z-index:2520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" filled="f" stroked="f" strokeweight=".5pt">
                <v:textbox>
                  <w:txbxContent>
                    <w:p w14:paraId="3D8EBFCC" w14:textId="066A6D9D" w:rsidR="00413039" w:rsidRPr="00F5628F" w:rsidRDefault="00413039" w:rsidP="00413039">
                      <w:pPr>
                        <w:rPr>
                          <w:b/>
                          <w:bCs/>
                          <w:color w:val="FF0000"/>
                        </w:rPr>
                      </w:pPr>
                      <w:r>
                        <w:rPr>
                          <w:b/>
                          <w:bCs/>
                          <w:color w:val="FF0000"/>
                        </w:rPr>
                        <w:t>5</w:t>
                      </w:r>
                    </w:p>
                  </w:txbxContent>
                </v:textbox>
                <w10:wrap anchorx="page"/>
              </v:shape>
            </w:pict>
          </mc:Fallback>
        </mc:AlternateContent>
      </w:r>
      <w:r w:rsidR="00413039">
        <w:rPr>
          <w:noProof/>
        </w:rPr>
        <mc:AlternateContent>
          <mc:Choice Requires="wps">
            <w:drawing>
              <wp:anchor distT="0" distB="0" distL="114300" distR="114300" simplePos="0" relativeHeight="251999232" behindDoc="0" locked="0" layoutInCell="1" allowOverlap="1" wp14:anchorId="593BCACA" wp14:editId="7F4391FE">
                <wp:simplePos x="0" y="0"/>
                <wp:positionH relativeFrom="page">
                  <wp:posOffset>3371850</wp:posOffset>
                </wp:positionH>
                <wp:positionV relativeFrom="paragraph">
                  <wp:posOffset>1299845</wp:posOffset>
                </wp:positionV>
                <wp:extent cx="310515" cy="265430"/>
                <wp:effectExtent l="0" t="0" r="0" b="1270"/>
                <wp:wrapNone/>
                <wp:docPr id="448" name="Text Box 448"/>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4BC17497" w14:textId="0DAD0881" w:rsidR="00413039" w:rsidRPr="00F5628F" w:rsidRDefault="00413039" w:rsidP="00413039">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BCACA" id="Text Box 448" o:spid="_x0000_s1158" type="#_x0000_t202" style="position:absolute;margin-left:265.5pt;margin-top:102.35pt;width:24.45pt;height:20.9pt;z-index:25199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" filled="f" stroked="f" strokeweight=".5pt">
                <v:textbox>
                  <w:txbxContent>
                    <w:p w14:paraId="4BC17497" w14:textId="0DAD0881" w:rsidR="00413039" w:rsidRPr="00F5628F" w:rsidRDefault="00413039" w:rsidP="00413039">
                      <w:pPr>
                        <w:rPr>
                          <w:b/>
                          <w:bCs/>
                          <w:color w:val="FF0000"/>
                        </w:rPr>
                      </w:pPr>
                      <w:r>
                        <w:rPr>
                          <w:b/>
                          <w:bCs/>
                          <w:color w:val="FF0000"/>
                        </w:rPr>
                        <w:t>4</w:t>
                      </w:r>
                    </w:p>
                  </w:txbxContent>
                </v:textbox>
                <w10:wrap anchorx="page"/>
              </v:shape>
            </w:pict>
          </mc:Fallback>
        </mc:AlternateContent>
      </w:r>
      <w:r w:rsidR="00413039">
        <w:rPr>
          <w:noProof/>
        </w:rPr>
        <mc:AlternateContent>
          <mc:Choice Requires="wps">
            <w:drawing>
              <wp:anchor distT="0" distB="0" distL="114300" distR="114300" simplePos="0" relativeHeight="251997184" behindDoc="0" locked="0" layoutInCell="1" allowOverlap="1" wp14:anchorId="7270F3B8" wp14:editId="032BF361">
                <wp:simplePos x="0" y="0"/>
                <wp:positionH relativeFrom="page">
                  <wp:posOffset>3924300</wp:posOffset>
                </wp:positionH>
                <wp:positionV relativeFrom="paragraph">
                  <wp:posOffset>804545</wp:posOffset>
                </wp:positionV>
                <wp:extent cx="310515" cy="265430"/>
                <wp:effectExtent l="0" t="0" r="0" b="1270"/>
                <wp:wrapNone/>
                <wp:docPr id="700" name="Text Box 700"/>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6F3B4F3" w14:textId="65252881" w:rsidR="00413039" w:rsidRPr="00F5628F" w:rsidRDefault="00413039" w:rsidP="00413039">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0F3B8" id="Text Box 700" o:spid="_x0000_s1159" type="#_x0000_t202" style="position:absolute;margin-left:309pt;margin-top:63.35pt;width:24.45pt;height:20.9pt;z-index:25199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" filled="f" stroked="f" strokeweight=".5pt">
                <v:textbox>
                  <w:txbxContent>
                    <w:p w14:paraId="16F3B4F3" w14:textId="65252881" w:rsidR="00413039" w:rsidRPr="00F5628F" w:rsidRDefault="00413039" w:rsidP="00413039">
                      <w:pPr>
                        <w:rPr>
                          <w:b/>
                          <w:bCs/>
                          <w:color w:val="FF0000"/>
                        </w:rPr>
                      </w:pPr>
                      <w:r>
                        <w:rPr>
                          <w:b/>
                          <w:bCs/>
                          <w:color w:val="FF0000"/>
                        </w:rPr>
                        <w:t>3</w:t>
                      </w:r>
                    </w:p>
                  </w:txbxContent>
                </v:textbox>
                <w10:wrap anchorx="page"/>
              </v:shape>
            </w:pict>
          </mc:Fallback>
        </mc:AlternateContent>
      </w:r>
      <w:r w:rsidR="006D6B5C">
        <w:rPr>
          <w:noProof/>
        </w:rPr>
        <mc:AlternateContent>
          <mc:Choice Requires="wps">
            <w:drawing>
              <wp:anchor distT="0" distB="0" distL="114300" distR="114300" simplePos="0" relativeHeight="251995136" behindDoc="0" locked="0" layoutInCell="1" allowOverlap="1" wp14:anchorId="4A92CAEB" wp14:editId="371C9A54">
                <wp:simplePos x="0" y="0"/>
                <wp:positionH relativeFrom="page">
                  <wp:posOffset>2705100</wp:posOffset>
                </wp:positionH>
                <wp:positionV relativeFrom="paragraph">
                  <wp:posOffset>823595</wp:posOffset>
                </wp:positionV>
                <wp:extent cx="310515" cy="265430"/>
                <wp:effectExtent l="0" t="0" r="0" b="1270"/>
                <wp:wrapNone/>
                <wp:docPr id="688" name="Text Box 688"/>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217AD702" w14:textId="7D56FB90" w:rsidR="006D6B5C" w:rsidRPr="00F5628F" w:rsidRDefault="006D6B5C" w:rsidP="006D6B5C">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2CAEB" id="Text Box 688" o:spid="_x0000_s1160" type="#_x0000_t202" style="position:absolute;margin-left:213pt;margin-top:64.85pt;width:24.45pt;height:20.9pt;z-index:25199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" filled="f" stroked="f" strokeweight=".5pt">
                <v:textbox>
                  <w:txbxContent>
                    <w:p w14:paraId="217AD702" w14:textId="7D56FB90" w:rsidR="006D6B5C" w:rsidRPr="00F5628F" w:rsidRDefault="006D6B5C" w:rsidP="006D6B5C">
                      <w:pPr>
                        <w:rPr>
                          <w:b/>
                          <w:bCs/>
                          <w:color w:val="FF0000"/>
                        </w:rPr>
                      </w:pPr>
                      <w:r>
                        <w:rPr>
                          <w:b/>
                          <w:bCs/>
                          <w:color w:val="FF0000"/>
                        </w:rPr>
                        <w:t>2</w:t>
                      </w:r>
                    </w:p>
                  </w:txbxContent>
                </v:textbox>
                <w10:wrap anchorx="page"/>
              </v:shape>
            </w:pict>
          </mc:Fallback>
        </mc:AlternateContent>
      </w:r>
      <w:r w:rsidR="006D6B5C">
        <w:rPr>
          <w:noProof/>
        </w:rPr>
        <mc:AlternateContent>
          <mc:Choice Requires="wps">
            <w:drawing>
              <wp:anchor distT="0" distB="0" distL="114300" distR="114300" simplePos="0" relativeHeight="251991040" behindDoc="0" locked="0" layoutInCell="1" allowOverlap="1" wp14:anchorId="3B5B155F" wp14:editId="3E07256F">
                <wp:simplePos x="0" y="0"/>
                <wp:positionH relativeFrom="column">
                  <wp:posOffset>480060</wp:posOffset>
                </wp:positionH>
                <wp:positionV relativeFrom="paragraph">
                  <wp:posOffset>1595120</wp:posOffset>
                </wp:positionV>
                <wp:extent cx="724619" cy="301924"/>
                <wp:effectExtent l="0" t="0" r="0" b="3175"/>
                <wp:wrapNone/>
                <wp:docPr id="675" name="Text Box 675"/>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19D4F0CD" w14:textId="77777777" w:rsidR="006D6B5C" w:rsidRPr="007F64E1" w:rsidRDefault="006D6B5C" w:rsidP="006D6B5C">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B155F" id="Text Box 675" o:spid="_x0000_s1161" type="#_x0000_t202" style="position:absolute;margin-left:37.8pt;margin-top:125.6pt;width:57.05pt;height:23.7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" filled="f" stroked="f" strokeweight=".5pt">
                <v:textbox>
                  <w:txbxContent>
                    <w:p w14:paraId="19D4F0CD" w14:textId="77777777" w:rsidR="006D6B5C" w:rsidRPr="007F64E1" w:rsidRDefault="006D6B5C" w:rsidP="006D6B5C">
                      <w:pPr>
                        <w:rPr>
                          <w:color w:val="FF0000"/>
                          <w:sz w:val="20"/>
                          <w:szCs w:val="20"/>
                        </w:rPr>
                      </w:pPr>
                      <w:r w:rsidRPr="007F64E1">
                        <w:rPr>
                          <w:color w:val="FF0000"/>
                          <w:sz w:val="20"/>
                          <w:szCs w:val="20"/>
                        </w:rPr>
                        <w:t>Click here</w:t>
                      </w:r>
                    </w:p>
                  </w:txbxContent>
                </v:textbox>
              </v:shape>
            </w:pict>
          </mc:Fallback>
        </mc:AlternateContent>
      </w:r>
      <w:r w:rsidR="006D6B5C">
        <w:rPr>
          <w:noProof/>
        </w:rPr>
        <mc:AlternateContent>
          <mc:Choice Requires="wps">
            <w:drawing>
              <wp:anchor distT="0" distB="0" distL="114300" distR="114300" simplePos="0" relativeHeight="251988992" behindDoc="0" locked="0" layoutInCell="1" allowOverlap="1" wp14:anchorId="51957C74" wp14:editId="42E85176">
                <wp:simplePos x="0" y="0"/>
                <wp:positionH relativeFrom="column">
                  <wp:posOffset>499110</wp:posOffset>
                </wp:positionH>
                <wp:positionV relativeFrom="paragraph">
                  <wp:posOffset>1804670</wp:posOffset>
                </wp:positionV>
                <wp:extent cx="238125" cy="295275"/>
                <wp:effectExtent l="38100" t="0" r="28575" b="47625"/>
                <wp:wrapNone/>
                <wp:docPr id="22" name="Straight Arrow Connector 22"/>
                <wp:cNvGraphicFramePr/>
                <a:graphic xmlns:a="http://schemas.openxmlformats.org/drawingml/2006/main">
                  <a:graphicData uri="http://schemas.microsoft.com/office/word/2010/wordprocessingShape">
                    <wps:wsp>
                      <wps:cNvCnPr/>
                      <wps:spPr>
                        <a:xfrm flipH="1">
                          <a:off x="0" y="0"/>
                          <a:ext cx="23812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BCAF3" id="Straight Arrow Connector 22" o:spid="_x0000_s1026" type="#_x0000_t32" style="position:absolute;margin-left:39.3pt;margin-top:142.1pt;width:18.75pt;height:23.2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" strokecolor="red">
                <v:stroke endarrow="block"/>
              </v:shape>
            </w:pict>
          </mc:Fallback>
        </mc:AlternateContent>
      </w:r>
      <w:r w:rsidR="006D6B5C" w:rsidRPr="006D6B5C">
        <w:rPr>
          <w:noProof/>
        </w:rPr>
        <w:drawing>
          <wp:inline distT="0" distB="0" distL="0" distR="0" wp14:anchorId="255AD151" wp14:editId="3112F46A">
            <wp:extent cx="6394363" cy="39624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96579" cy="3963773"/>
                    </a:xfrm>
                    <a:prstGeom prst="rect">
                      <a:avLst/>
                    </a:prstGeom>
                  </pic:spPr>
                </pic:pic>
              </a:graphicData>
            </a:graphic>
          </wp:inline>
        </w:drawing>
      </w:r>
    </w:p>
    <w:p w14:paraId="6C169757" w14:textId="39B8C3EA" w:rsidR="00E5000E" w:rsidRDefault="00E5000E" w:rsidP="00E5000E"/>
    <w:p w14:paraId="2FBF58B9" w14:textId="0E26C30E" w:rsidR="006D6B5C" w:rsidRDefault="006D6B5C" w:rsidP="006D6B5C">
      <w:pPr>
        <w:jc w:val="center"/>
        <w:rPr>
          <w:sz w:val="22"/>
        </w:rPr>
      </w:pPr>
      <w:r w:rsidRPr="007F64E1">
        <w:rPr>
          <w:sz w:val="22"/>
        </w:rPr>
        <w:t xml:space="preserve">Figure </w:t>
      </w:r>
      <w:r>
        <w:rPr>
          <w:sz w:val="22"/>
        </w:rPr>
        <w:t xml:space="preserve">6.10. </w:t>
      </w:r>
      <w:r w:rsidR="00D24702">
        <w:rPr>
          <w:sz w:val="22"/>
        </w:rPr>
        <w:t>Payroll</w:t>
      </w:r>
    </w:p>
    <w:p w14:paraId="0040C3A6" w14:textId="4F9E7066" w:rsidR="00E5000E" w:rsidRDefault="00E5000E" w:rsidP="00E5000E"/>
    <w:tbl>
      <w:tblPr>
        <w:tblStyle w:val="TableGridLight"/>
        <w:tblW w:w="0" w:type="auto"/>
        <w:tblLook w:val="04A0" w:firstRow="1" w:lastRow="0" w:firstColumn="1" w:lastColumn="0" w:noHBand="0" w:noVBand="1"/>
      </w:tblPr>
      <w:tblGrid>
        <w:gridCol w:w="2970"/>
        <w:gridCol w:w="6659"/>
      </w:tblGrid>
      <w:tr w:rsidR="00413039" w14:paraId="035ADC5E" w14:textId="77777777" w:rsidTr="005048B7">
        <w:trPr>
          <w:trHeight w:val="450"/>
        </w:trPr>
        <w:tc>
          <w:tcPr>
            <w:tcW w:w="2972" w:type="dxa"/>
            <w:shd w:val="clear" w:color="auto" w:fill="60C5E8" w:themeFill="accent5"/>
            <w:vAlign w:val="center"/>
          </w:tcPr>
          <w:p w14:paraId="399EDFEA" w14:textId="77777777" w:rsidR="00413039" w:rsidRPr="00F5628F" w:rsidRDefault="00413039" w:rsidP="005048B7">
            <w:pPr>
              <w:tabs>
                <w:tab w:val="left" w:pos="8069"/>
              </w:tabs>
              <w:jc w:val="center"/>
              <w:rPr>
                <w:b/>
                <w:bCs/>
              </w:rPr>
            </w:pPr>
            <w:r w:rsidRPr="00F5628F">
              <w:rPr>
                <w:b/>
                <w:bCs/>
              </w:rPr>
              <w:t>Operation No.</w:t>
            </w:r>
          </w:p>
        </w:tc>
        <w:tc>
          <w:tcPr>
            <w:tcW w:w="6662" w:type="dxa"/>
            <w:shd w:val="clear" w:color="auto" w:fill="60C5E8" w:themeFill="accent5"/>
            <w:vAlign w:val="center"/>
          </w:tcPr>
          <w:p w14:paraId="1F00F8F0" w14:textId="77777777" w:rsidR="00413039" w:rsidRPr="00F5628F" w:rsidRDefault="00413039" w:rsidP="005048B7">
            <w:pPr>
              <w:tabs>
                <w:tab w:val="left" w:pos="8069"/>
              </w:tabs>
              <w:jc w:val="center"/>
              <w:rPr>
                <w:b/>
                <w:bCs/>
              </w:rPr>
            </w:pPr>
            <w:r w:rsidRPr="00F5628F">
              <w:rPr>
                <w:b/>
                <w:bCs/>
              </w:rPr>
              <w:t>Description</w:t>
            </w:r>
          </w:p>
        </w:tc>
      </w:tr>
      <w:tr w:rsidR="00413039" w14:paraId="24654E79" w14:textId="77777777" w:rsidTr="005048B7">
        <w:trPr>
          <w:trHeight w:val="440"/>
        </w:trPr>
        <w:tc>
          <w:tcPr>
            <w:tcW w:w="2972" w:type="dxa"/>
            <w:vAlign w:val="center"/>
          </w:tcPr>
          <w:p w14:paraId="4FC4B912" w14:textId="77777777" w:rsidR="00413039" w:rsidRDefault="00413039" w:rsidP="005048B7">
            <w:pPr>
              <w:tabs>
                <w:tab w:val="left" w:pos="8069"/>
              </w:tabs>
              <w:jc w:val="center"/>
            </w:pPr>
            <w:r>
              <w:t>1</w:t>
            </w:r>
          </w:p>
        </w:tc>
        <w:tc>
          <w:tcPr>
            <w:tcW w:w="6662" w:type="dxa"/>
            <w:vAlign w:val="center"/>
          </w:tcPr>
          <w:p w14:paraId="766A1D3E" w14:textId="77777777" w:rsidR="00413039" w:rsidRDefault="00413039" w:rsidP="005048B7">
            <w:pPr>
              <w:spacing w:line="360" w:lineRule="auto"/>
              <w:rPr>
                <w:szCs w:val="26"/>
              </w:rPr>
            </w:pPr>
            <w:r w:rsidRPr="00413039">
              <w:rPr>
                <w:szCs w:val="26"/>
              </w:rPr>
              <w:t>Select a month and click on the “Get payroll” button to generate payroll.</w:t>
            </w:r>
            <w:r>
              <w:rPr>
                <w:szCs w:val="26"/>
              </w:rPr>
              <w:t xml:space="preserve"> </w:t>
            </w:r>
            <w:r w:rsidR="003907B7">
              <w:rPr>
                <w:szCs w:val="26"/>
              </w:rPr>
              <w:t>O</w:t>
            </w:r>
            <w:r w:rsidR="003907B7" w:rsidRPr="003907B7">
              <w:rPr>
                <w:szCs w:val="26"/>
              </w:rPr>
              <w:t>nly generate payroll for the month that has been generated attendance monthly report</w:t>
            </w:r>
            <w:r w:rsidR="003907B7">
              <w:rPr>
                <w:szCs w:val="26"/>
              </w:rPr>
              <w:t>.</w:t>
            </w:r>
          </w:p>
          <w:p w14:paraId="7BD43679" w14:textId="77777777" w:rsidR="003907B7" w:rsidRDefault="0092437C" w:rsidP="005048B7">
            <w:pPr>
              <w:spacing w:line="360" w:lineRule="auto"/>
              <w:rPr>
                <w:szCs w:val="26"/>
              </w:rPr>
            </w:pPr>
            <w:r w:rsidRPr="0092437C">
              <w:rPr>
                <w:szCs w:val="26"/>
              </w:rPr>
              <w:t>If there is any change in the monthly attendance monthly report, the payroll of that month can be updated (if the payroll of that month has been generated).</w:t>
            </w:r>
          </w:p>
          <w:p w14:paraId="48FCC6D9" w14:textId="3D5C2784" w:rsidR="008A660B" w:rsidRPr="00066E64" w:rsidRDefault="00695450" w:rsidP="005048B7">
            <w:pPr>
              <w:spacing w:line="360" w:lineRule="auto"/>
              <w:rPr>
                <w:szCs w:val="26"/>
              </w:rPr>
            </w:pPr>
            <w:r w:rsidRPr="00695450">
              <w:rPr>
                <w:szCs w:val="26"/>
              </w:rPr>
              <w:lastRenderedPageBreak/>
              <w:t>When generating the payroll, the system will also update the monthly leave (+1 for annual leave on the 1st of every month) and update the annual leave (update the leave on January 1st: annual leave:</w:t>
            </w:r>
            <w:r>
              <w:rPr>
                <w:szCs w:val="26"/>
              </w:rPr>
              <w:t xml:space="preserve"> </w:t>
            </w:r>
            <w:r w:rsidRPr="00695450">
              <w:rPr>
                <w:szCs w:val="26"/>
              </w:rPr>
              <w:t>1</w:t>
            </w:r>
            <w:r w:rsidR="004F40E6">
              <w:rPr>
                <w:szCs w:val="26"/>
              </w:rPr>
              <w:t>;</w:t>
            </w:r>
            <w:r w:rsidRPr="00695450">
              <w:rPr>
                <w:szCs w:val="26"/>
              </w:rPr>
              <w:t xml:space="preserve"> unpaid leave:</w:t>
            </w:r>
            <w:r>
              <w:rPr>
                <w:szCs w:val="26"/>
              </w:rPr>
              <w:t xml:space="preserve"> </w:t>
            </w:r>
            <w:r w:rsidRPr="00695450">
              <w:rPr>
                <w:szCs w:val="26"/>
              </w:rPr>
              <w:t>15</w:t>
            </w:r>
            <w:r w:rsidR="004F40E6">
              <w:rPr>
                <w:szCs w:val="26"/>
              </w:rPr>
              <w:t>;</w:t>
            </w:r>
            <w:r w:rsidRPr="00695450">
              <w:rPr>
                <w:szCs w:val="26"/>
              </w:rPr>
              <w:t xml:space="preserve"> sick leave: 30) for employees.</w:t>
            </w:r>
          </w:p>
        </w:tc>
      </w:tr>
      <w:tr w:rsidR="00413039" w14:paraId="40F99FD4" w14:textId="77777777" w:rsidTr="005048B7">
        <w:trPr>
          <w:trHeight w:val="418"/>
        </w:trPr>
        <w:tc>
          <w:tcPr>
            <w:tcW w:w="2972" w:type="dxa"/>
            <w:vAlign w:val="center"/>
          </w:tcPr>
          <w:p w14:paraId="5D80310D" w14:textId="77777777" w:rsidR="00413039" w:rsidRDefault="00413039" w:rsidP="005048B7">
            <w:pPr>
              <w:tabs>
                <w:tab w:val="left" w:pos="8069"/>
              </w:tabs>
              <w:jc w:val="center"/>
            </w:pPr>
            <w:r>
              <w:lastRenderedPageBreak/>
              <w:t>2</w:t>
            </w:r>
          </w:p>
        </w:tc>
        <w:tc>
          <w:tcPr>
            <w:tcW w:w="6662" w:type="dxa"/>
            <w:vAlign w:val="center"/>
          </w:tcPr>
          <w:p w14:paraId="19E6A94D" w14:textId="3F700CBF" w:rsidR="00413039" w:rsidRPr="000B74E2" w:rsidRDefault="0092437C" w:rsidP="005048B7">
            <w:pPr>
              <w:spacing w:line="360" w:lineRule="auto"/>
              <w:rPr>
                <w:szCs w:val="26"/>
              </w:rPr>
            </w:pPr>
            <w:r>
              <w:rPr>
                <w:szCs w:val="26"/>
              </w:rPr>
              <w:t>S</w:t>
            </w:r>
            <w:r w:rsidRPr="0092437C">
              <w:rPr>
                <w:szCs w:val="26"/>
              </w:rPr>
              <w:t>elect the pay date for the monthly salary period</w:t>
            </w:r>
            <w:r>
              <w:rPr>
                <w:szCs w:val="26"/>
              </w:rPr>
              <w:t>.</w:t>
            </w:r>
          </w:p>
        </w:tc>
      </w:tr>
      <w:tr w:rsidR="00413039" w14:paraId="775148BF" w14:textId="77777777" w:rsidTr="005048B7">
        <w:trPr>
          <w:trHeight w:val="418"/>
        </w:trPr>
        <w:tc>
          <w:tcPr>
            <w:tcW w:w="2972" w:type="dxa"/>
            <w:vAlign w:val="center"/>
          </w:tcPr>
          <w:p w14:paraId="43754BFA" w14:textId="77777777" w:rsidR="00413039" w:rsidRDefault="00413039" w:rsidP="005048B7">
            <w:pPr>
              <w:tabs>
                <w:tab w:val="left" w:pos="8069"/>
              </w:tabs>
              <w:jc w:val="center"/>
            </w:pPr>
            <w:r>
              <w:t>3</w:t>
            </w:r>
          </w:p>
        </w:tc>
        <w:tc>
          <w:tcPr>
            <w:tcW w:w="6662" w:type="dxa"/>
            <w:vAlign w:val="center"/>
          </w:tcPr>
          <w:p w14:paraId="05F085FF" w14:textId="13C00404" w:rsidR="00413039" w:rsidRPr="00287A2E" w:rsidRDefault="0092437C" w:rsidP="005048B7">
            <w:pPr>
              <w:spacing w:line="360" w:lineRule="auto"/>
              <w:rPr>
                <w:szCs w:val="26"/>
              </w:rPr>
            </w:pPr>
            <w:r>
              <w:rPr>
                <w:szCs w:val="26"/>
              </w:rPr>
              <w:t>Select month for update pay date.</w:t>
            </w:r>
          </w:p>
        </w:tc>
      </w:tr>
      <w:tr w:rsidR="00413039" w14:paraId="0E1A1013" w14:textId="77777777" w:rsidTr="005048B7">
        <w:trPr>
          <w:trHeight w:val="418"/>
        </w:trPr>
        <w:tc>
          <w:tcPr>
            <w:tcW w:w="2972" w:type="dxa"/>
            <w:vAlign w:val="center"/>
          </w:tcPr>
          <w:p w14:paraId="0460C1AC" w14:textId="77777777" w:rsidR="00413039" w:rsidRDefault="00413039" w:rsidP="005048B7">
            <w:pPr>
              <w:tabs>
                <w:tab w:val="left" w:pos="8069"/>
              </w:tabs>
              <w:jc w:val="center"/>
            </w:pPr>
            <w:r>
              <w:t>4</w:t>
            </w:r>
          </w:p>
        </w:tc>
        <w:tc>
          <w:tcPr>
            <w:tcW w:w="6662" w:type="dxa"/>
            <w:vAlign w:val="center"/>
          </w:tcPr>
          <w:p w14:paraId="3ABB640A" w14:textId="77777777" w:rsidR="00413039" w:rsidRDefault="0092437C" w:rsidP="005048B7">
            <w:pPr>
              <w:spacing w:line="360" w:lineRule="auto"/>
              <w:rPr>
                <w:szCs w:val="26"/>
              </w:rPr>
            </w:pPr>
            <w:r>
              <w:rPr>
                <w:szCs w:val="26"/>
              </w:rPr>
              <w:t>Search payroll of employees by fields: id, fullname and month.</w:t>
            </w:r>
          </w:p>
          <w:p w14:paraId="0EF2A7BF" w14:textId="445C3428" w:rsidR="0092437C" w:rsidRDefault="0092437C" w:rsidP="0092437C">
            <w:pPr>
              <w:spacing w:line="360" w:lineRule="auto"/>
              <w:jc w:val="center"/>
              <w:rPr>
                <w:szCs w:val="26"/>
              </w:rPr>
            </w:pPr>
            <w:r>
              <w:rPr>
                <w:noProof/>
              </w:rPr>
              <w:drawing>
                <wp:inline distT="0" distB="0" distL="0" distR="0" wp14:anchorId="2049B3E8" wp14:editId="468788CC">
                  <wp:extent cx="2331720" cy="85725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8832" t="31079" r="50312" b="55289"/>
                          <a:stretch/>
                        </pic:blipFill>
                        <pic:spPr bwMode="auto">
                          <a:xfrm>
                            <a:off x="0" y="0"/>
                            <a:ext cx="2335343" cy="858582"/>
                          </a:xfrm>
                          <a:prstGeom prst="rect">
                            <a:avLst/>
                          </a:prstGeom>
                          <a:ln>
                            <a:noFill/>
                          </a:ln>
                          <a:extLst>
                            <a:ext uri="{53640926-AAD7-44D8-BBD7-CCE9431645EC}">
                              <a14:shadowObscured xmlns:a14="http://schemas.microsoft.com/office/drawing/2010/main"/>
                            </a:ext>
                          </a:extLst>
                        </pic:spPr>
                      </pic:pic>
                    </a:graphicData>
                  </a:graphic>
                </wp:inline>
              </w:drawing>
            </w:r>
          </w:p>
        </w:tc>
      </w:tr>
      <w:tr w:rsidR="0092437C" w14:paraId="305FF518" w14:textId="77777777" w:rsidTr="005048B7">
        <w:trPr>
          <w:trHeight w:val="418"/>
        </w:trPr>
        <w:tc>
          <w:tcPr>
            <w:tcW w:w="2972" w:type="dxa"/>
            <w:vAlign w:val="center"/>
          </w:tcPr>
          <w:p w14:paraId="7945CC11" w14:textId="6C4A5536" w:rsidR="0092437C" w:rsidRDefault="0092437C" w:rsidP="005048B7">
            <w:pPr>
              <w:tabs>
                <w:tab w:val="left" w:pos="8069"/>
              </w:tabs>
              <w:jc w:val="center"/>
            </w:pPr>
            <w:r>
              <w:t>5</w:t>
            </w:r>
          </w:p>
        </w:tc>
        <w:tc>
          <w:tcPr>
            <w:tcW w:w="6662" w:type="dxa"/>
            <w:vAlign w:val="center"/>
          </w:tcPr>
          <w:p w14:paraId="5CCD1106" w14:textId="77777777" w:rsidR="0092437C" w:rsidRDefault="00D03E6A" w:rsidP="005048B7">
            <w:pPr>
              <w:spacing w:line="360" w:lineRule="auto"/>
              <w:rPr>
                <w:szCs w:val="26"/>
              </w:rPr>
            </w:pPr>
            <w:r>
              <w:rPr>
                <w:szCs w:val="26"/>
              </w:rPr>
              <w:t>Sort payroll by month and department.</w:t>
            </w:r>
          </w:p>
          <w:p w14:paraId="05B29DE4" w14:textId="5DD9533B" w:rsidR="00D03E6A" w:rsidRDefault="00D03E6A" w:rsidP="00D03E6A">
            <w:pPr>
              <w:spacing w:line="360" w:lineRule="auto"/>
              <w:jc w:val="center"/>
              <w:rPr>
                <w:szCs w:val="26"/>
              </w:rPr>
            </w:pPr>
            <w:r>
              <w:rPr>
                <w:noProof/>
              </w:rPr>
              <w:drawing>
                <wp:inline distT="0" distB="0" distL="0" distR="0" wp14:anchorId="755AF2F2" wp14:editId="3D271910">
                  <wp:extent cx="2296269" cy="1057275"/>
                  <wp:effectExtent l="0" t="0" r="889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9598" t="32170" r="49085" b="50381"/>
                          <a:stretch/>
                        </pic:blipFill>
                        <pic:spPr bwMode="auto">
                          <a:xfrm>
                            <a:off x="0" y="0"/>
                            <a:ext cx="2302149" cy="1059982"/>
                          </a:xfrm>
                          <a:prstGeom prst="rect">
                            <a:avLst/>
                          </a:prstGeom>
                          <a:ln>
                            <a:noFill/>
                          </a:ln>
                          <a:extLst>
                            <a:ext uri="{53640926-AAD7-44D8-BBD7-CCE9431645EC}">
                              <a14:shadowObscured xmlns:a14="http://schemas.microsoft.com/office/drawing/2010/main"/>
                            </a:ext>
                          </a:extLst>
                        </pic:spPr>
                      </pic:pic>
                    </a:graphicData>
                  </a:graphic>
                </wp:inline>
              </w:drawing>
            </w:r>
          </w:p>
        </w:tc>
      </w:tr>
      <w:tr w:rsidR="00D03E6A" w14:paraId="25ED91D6" w14:textId="77777777" w:rsidTr="005048B7">
        <w:trPr>
          <w:trHeight w:val="418"/>
        </w:trPr>
        <w:tc>
          <w:tcPr>
            <w:tcW w:w="2972" w:type="dxa"/>
            <w:vAlign w:val="center"/>
          </w:tcPr>
          <w:p w14:paraId="0E298D52" w14:textId="2600851A" w:rsidR="00D03E6A" w:rsidRDefault="00D03E6A" w:rsidP="005048B7">
            <w:pPr>
              <w:tabs>
                <w:tab w:val="left" w:pos="8069"/>
              </w:tabs>
              <w:jc w:val="center"/>
            </w:pPr>
            <w:r>
              <w:t>6</w:t>
            </w:r>
          </w:p>
        </w:tc>
        <w:tc>
          <w:tcPr>
            <w:tcW w:w="6662" w:type="dxa"/>
            <w:vAlign w:val="center"/>
          </w:tcPr>
          <w:p w14:paraId="6B1F2C26" w14:textId="50C5F762" w:rsidR="00D03E6A" w:rsidRDefault="00D03E6A" w:rsidP="00D03E6A">
            <w:pPr>
              <w:spacing w:line="360" w:lineRule="auto"/>
              <w:rPr>
                <w:szCs w:val="26"/>
              </w:rPr>
            </w:pPr>
            <w:r w:rsidRPr="00D03E6A">
              <w:rPr>
                <w:szCs w:val="26"/>
              </w:rPr>
              <w:t>Click on the row to view the detailed salary of employees on the detailed salary form.</w:t>
            </w:r>
          </w:p>
        </w:tc>
      </w:tr>
    </w:tbl>
    <w:p w14:paraId="0C4AE2A2" w14:textId="2FE52018" w:rsidR="00E5000E" w:rsidRDefault="00E5000E" w:rsidP="00E5000E"/>
    <w:p w14:paraId="661A1F38" w14:textId="1AFE0B92" w:rsidR="00D03E6A" w:rsidRPr="004D2271" w:rsidRDefault="00D03E6A" w:rsidP="004D2271">
      <w:pPr>
        <w:spacing w:line="360" w:lineRule="auto"/>
        <w:rPr>
          <w:b/>
          <w:bCs/>
          <w:u w:val="single"/>
        </w:rPr>
      </w:pPr>
      <w:r w:rsidRPr="00D03E6A">
        <w:rPr>
          <w:b/>
          <w:bCs/>
          <w:u w:val="single"/>
        </w:rPr>
        <w:t>Salary regulations:</w:t>
      </w:r>
    </w:p>
    <w:p w14:paraId="74917112" w14:textId="0DA54A3F" w:rsidR="00E5000E" w:rsidRDefault="004D2271" w:rsidP="00550933">
      <w:pPr>
        <w:pStyle w:val="ListParagraph"/>
        <w:numPr>
          <w:ilvl w:val="0"/>
          <w:numId w:val="42"/>
        </w:numPr>
        <w:spacing w:line="360" w:lineRule="auto"/>
        <w:jc w:val="both"/>
      </w:pPr>
      <w:r>
        <w:t>W</w:t>
      </w:r>
      <w:r w:rsidRPr="004D2271">
        <w:t>orking time</w:t>
      </w:r>
      <w:r>
        <w:t>:</w:t>
      </w:r>
    </w:p>
    <w:p w14:paraId="64BC7255" w14:textId="1A3B0AA9" w:rsidR="004D2271" w:rsidRDefault="004D2271" w:rsidP="005B60F6">
      <w:pPr>
        <w:pStyle w:val="ListParagraph"/>
        <w:numPr>
          <w:ilvl w:val="0"/>
          <w:numId w:val="41"/>
        </w:numPr>
        <w:spacing w:line="360" w:lineRule="auto"/>
        <w:jc w:val="both"/>
      </w:pPr>
      <w:r>
        <w:t>Shift 1: 8:00 am – 5:00 pm</w:t>
      </w:r>
    </w:p>
    <w:p w14:paraId="2C7B1A1F" w14:textId="33BBBECC" w:rsidR="004D2271" w:rsidRDefault="004D2271" w:rsidP="005B60F6">
      <w:pPr>
        <w:pStyle w:val="ListParagraph"/>
        <w:numPr>
          <w:ilvl w:val="0"/>
          <w:numId w:val="41"/>
        </w:numPr>
        <w:spacing w:line="360" w:lineRule="auto"/>
        <w:jc w:val="both"/>
      </w:pPr>
      <w:r>
        <w:t>Shift 2: 6:00 am – 3:00 pm</w:t>
      </w:r>
    </w:p>
    <w:p w14:paraId="09A5D8AE" w14:textId="68572864" w:rsidR="004D2271" w:rsidRDefault="004D2271" w:rsidP="005B60F6">
      <w:pPr>
        <w:pStyle w:val="ListParagraph"/>
        <w:numPr>
          <w:ilvl w:val="0"/>
          <w:numId w:val="41"/>
        </w:numPr>
        <w:spacing w:line="360" w:lineRule="auto"/>
        <w:jc w:val="both"/>
      </w:pPr>
      <w:r>
        <w:t>Shift 3: 11:00 am – 8:00 pm</w:t>
      </w:r>
    </w:p>
    <w:p w14:paraId="7CC1D6A1" w14:textId="547D04D9" w:rsidR="004D2271" w:rsidRDefault="004D2271" w:rsidP="008A660B">
      <w:pPr>
        <w:pStyle w:val="ListParagraph"/>
        <w:numPr>
          <w:ilvl w:val="0"/>
          <w:numId w:val="41"/>
        </w:numPr>
        <w:spacing w:line="360" w:lineRule="auto"/>
        <w:jc w:val="both"/>
      </w:pPr>
      <w:r>
        <w:t>Shift 4: 2:00 pm – 11:00 pm</w:t>
      </w:r>
    </w:p>
    <w:p w14:paraId="29F17FB8" w14:textId="42401133" w:rsidR="00C40BFD" w:rsidRDefault="00C40BFD" w:rsidP="00550933">
      <w:pPr>
        <w:pStyle w:val="ListParagraph"/>
        <w:numPr>
          <w:ilvl w:val="0"/>
          <w:numId w:val="45"/>
        </w:numPr>
        <w:spacing w:line="360" w:lineRule="auto"/>
        <w:jc w:val="both"/>
      </w:pPr>
      <w:r>
        <w:t>Administrative and HR department, working in administrative shifts (shift 1)</w:t>
      </w:r>
    </w:p>
    <w:p w14:paraId="060093A9" w14:textId="29D0C0ED" w:rsidR="008A660B" w:rsidRDefault="00C40BFD" w:rsidP="00550933">
      <w:pPr>
        <w:pStyle w:val="ListParagraph"/>
        <w:numPr>
          <w:ilvl w:val="0"/>
          <w:numId w:val="45"/>
        </w:numPr>
        <w:spacing w:line="360" w:lineRule="auto"/>
        <w:jc w:val="both"/>
      </w:pPr>
      <w:r>
        <w:t>Operation department: Employees are divided into groups, working in divided shifts.</w:t>
      </w:r>
    </w:p>
    <w:p w14:paraId="5444B289" w14:textId="6A820649" w:rsidR="008A660B" w:rsidRDefault="008A660B" w:rsidP="00550933">
      <w:pPr>
        <w:pStyle w:val="ListParagraph"/>
        <w:numPr>
          <w:ilvl w:val="0"/>
          <w:numId w:val="42"/>
        </w:numPr>
        <w:spacing w:line="360" w:lineRule="auto"/>
        <w:jc w:val="both"/>
      </w:pPr>
      <w:r w:rsidRPr="00EC32B2">
        <w:t>Standard working day of 1 month</w:t>
      </w:r>
      <w:r>
        <w:t>: 22 days.</w:t>
      </w:r>
    </w:p>
    <w:p w14:paraId="70680CD5" w14:textId="77777777" w:rsidR="005B60F6" w:rsidRDefault="005B60F6" w:rsidP="00550933">
      <w:pPr>
        <w:pStyle w:val="ListParagraph"/>
        <w:numPr>
          <w:ilvl w:val="0"/>
          <w:numId w:val="42"/>
        </w:numPr>
        <w:spacing w:line="360" w:lineRule="auto"/>
      </w:pPr>
      <w:r>
        <w:t>Basic salary according to the agreement between the company and the employee.</w:t>
      </w:r>
    </w:p>
    <w:p w14:paraId="7B2340DC" w14:textId="430F2599" w:rsidR="004900A4" w:rsidRDefault="005B60F6" w:rsidP="00550933">
      <w:pPr>
        <w:pStyle w:val="ListParagraph"/>
        <w:numPr>
          <w:ilvl w:val="0"/>
          <w:numId w:val="42"/>
        </w:numPr>
        <w:spacing w:line="360" w:lineRule="auto"/>
      </w:pPr>
      <w:r>
        <w:t>1 day salary = basic salary / 22 days</w:t>
      </w:r>
      <w:r w:rsidR="008A660B">
        <w:t>.</w:t>
      </w:r>
    </w:p>
    <w:tbl>
      <w:tblPr>
        <w:tblStyle w:val="TableGridLight"/>
        <w:tblW w:w="9634" w:type="dxa"/>
        <w:tblLook w:val="04A0" w:firstRow="1" w:lastRow="0" w:firstColumn="1" w:lastColumn="0" w:noHBand="0" w:noVBand="1"/>
      </w:tblPr>
      <w:tblGrid>
        <w:gridCol w:w="2689"/>
        <w:gridCol w:w="6945"/>
      </w:tblGrid>
      <w:tr w:rsidR="004900A4" w:rsidRPr="00231F4C" w14:paraId="7686FD1A" w14:textId="77777777" w:rsidTr="00246908">
        <w:trPr>
          <w:trHeight w:val="440"/>
        </w:trPr>
        <w:tc>
          <w:tcPr>
            <w:tcW w:w="2689" w:type="dxa"/>
          </w:tcPr>
          <w:p w14:paraId="5DCB472A" w14:textId="680BD11D" w:rsidR="004900A4" w:rsidRPr="00231F4C" w:rsidRDefault="004900A4" w:rsidP="004900A4">
            <w:pPr>
              <w:tabs>
                <w:tab w:val="left" w:pos="8069"/>
              </w:tabs>
              <w:rPr>
                <w:rFonts w:cs="Times New Roman"/>
                <w:szCs w:val="26"/>
              </w:rPr>
            </w:pPr>
            <w:r w:rsidRPr="00231F4C">
              <w:rPr>
                <w:rFonts w:cs="Times New Roman"/>
                <w:b/>
                <w:bCs/>
                <w:szCs w:val="26"/>
              </w:rPr>
              <w:lastRenderedPageBreak/>
              <w:t>Number AL</w:t>
            </w:r>
          </w:p>
        </w:tc>
        <w:tc>
          <w:tcPr>
            <w:tcW w:w="6945" w:type="dxa"/>
          </w:tcPr>
          <w:p w14:paraId="29171B81" w14:textId="20A5E220" w:rsidR="004900A4" w:rsidRPr="00231F4C" w:rsidRDefault="004900A4" w:rsidP="004900A4">
            <w:pPr>
              <w:spacing w:line="360" w:lineRule="auto"/>
              <w:rPr>
                <w:rFonts w:cs="Times New Roman"/>
                <w:szCs w:val="26"/>
              </w:rPr>
            </w:pPr>
            <w:r w:rsidRPr="00231F4C">
              <w:rPr>
                <w:rFonts w:cs="Times New Roman"/>
                <w:szCs w:val="26"/>
              </w:rPr>
              <w:t>Annual leave in month</w:t>
            </w:r>
          </w:p>
        </w:tc>
      </w:tr>
      <w:tr w:rsidR="004900A4" w:rsidRPr="00231F4C" w14:paraId="0E040E3D" w14:textId="77777777" w:rsidTr="00246908">
        <w:trPr>
          <w:trHeight w:val="418"/>
        </w:trPr>
        <w:tc>
          <w:tcPr>
            <w:tcW w:w="2689" w:type="dxa"/>
          </w:tcPr>
          <w:p w14:paraId="33A8B519" w14:textId="5BB8A53D" w:rsidR="004900A4" w:rsidRPr="00231F4C" w:rsidRDefault="004900A4" w:rsidP="004900A4">
            <w:pPr>
              <w:tabs>
                <w:tab w:val="left" w:pos="8069"/>
              </w:tabs>
              <w:rPr>
                <w:rFonts w:cs="Times New Roman"/>
                <w:szCs w:val="26"/>
              </w:rPr>
            </w:pPr>
            <w:r w:rsidRPr="00231F4C">
              <w:rPr>
                <w:rFonts w:cs="Times New Roman"/>
                <w:b/>
                <w:bCs/>
                <w:szCs w:val="26"/>
              </w:rPr>
              <w:t>Number UL</w:t>
            </w:r>
          </w:p>
        </w:tc>
        <w:tc>
          <w:tcPr>
            <w:tcW w:w="6945" w:type="dxa"/>
          </w:tcPr>
          <w:p w14:paraId="6A385439" w14:textId="16E0ADC9" w:rsidR="004900A4" w:rsidRPr="00231F4C" w:rsidRDefault="004900A4" w:rsidP="004900A4">
            <w:pPr>
              <w:spacing w:line="360" w:lineRule="auto"/>
              <w:rPr>
                <w:rFonts w:cs="Times New Roman"/>
                <w:szCs w:val="26"/>
              </w:rPr>
            </w:pPr>
            <w:r w:rsidRPr="00231F4C">
              <w:rPr>
                <w:rFonts w:cs="Times New Roman"/>
                <w:szCs w:val="26"/>
              </w:rPr>
              <w:t>Unpaid leave in month</w:t>
            </w:r>
          </w:p>
        </w:tc>
      </w:tr>
      <w:tr w:rsidR="004900A4" w:rsidRPr="00231F4C" w14:paraId="6043BC53" w14:textId="77777777" w:rsidTr="00246908">
        <w:trPr>
          <w:trHeight w:val="418"/>
        </w:trPr>
        <w:tc>
          <w:tcPr>
            <w:tcW w:w="2689" w:type="dxa"/>
          </w:tcPr>
          <w:p w14:paraId="4CA2F37B" w14:textId="27B0B75A" w:rsidR="004900A4" w:rsidRPr="00231F4C" w:rsidRDefault="004900A4" w:rsidP="004900A4">
            <w:pPr>
              <w:tabs>
                <w:tab w:val="left" w:pos="8069"/>
              </w:tabs>
              <w:rPr>
                <w:rFonts w:cs="Times New Roman"/>
                <w:szCs w:val="26"/>
              </w:rPr>
            </w:pPr>
            <w:r w:rsidRPr="00231F4C">
              <w:rPr>
                <w:rFonts w:cs="Times New Roman"/>
                <w:b/>
                <w:bCs/>
                <w:szCs w:val="26"/>
              </w:rPr>
              <w:t>Number SL</w:t>
            </w:r>
          </w:p>
        </w:tc>
        <w:tc>
          <w:tcPr>
            <w:tcW w:w="6945" w:type="dxa"/>
          </w:tcPr>
          <w:p w14:paraId="22638DCD" w14:textId="00EF7821" w:rsidR="004900A4" w:rsidRPr="00231F4C" w:rsidRDefault="00DF6F8B" w:rsidP="004900A4">
            <w:pPr>
              <w:spacing w:line="360" w:lineRule="auto"/>
              <w:rPr>
                <w:rFonts w:cs="Times New Roman"/>
                <w:szCs w:val="26"/>
              </w:rPr>
            </w:pPr>
            <w:r>
              <w:rPr>
                <w:rFonts w:cs="Times New Roman"/>
                <w:szCs w:val="26"/>
              </w:rPr>
              <w:t>Sick</w:t>
            </w:r>
            <w:r w:rsidR="004900A4" w:rsidRPr="00231F4C">
              <w:rPr>
                <w:rFonts w:cs="Times New Roman"/>
                <w:szCs w:val="26"/>
              </w:rPr>
              <w:t xml:space="preserve"> leave in month (Unpaid salary, only social insurance benefits)</w:t>
            </w:r>
          </w:p>
        </w:tc>
      </w:tr>
      <w:tr w:rsidR="004900A4" w:rsidRPr="00231F4C" w14:paraId="05C1EA61" w14:textId="77777777" w:rsidTr="00246908">
        <w:trPr>
          <w:trHeight w:val="418"/>
        </w:trPr>
        <w:tc>
          <w:tcPr>
            <w:tcW w:w="2689" w:type="dxa"/>
          </w:tcPr>
          <w:p w14:paraId="35E9A8DB" w14:textId="107D235F" w:rsidR="004900A4" w:rsidRPr="00231F4C" w:rsidRDefault="004900A4" w:rsidP="004900A4">
            <w:pPr>
              <w:tabs>
                <w:tab w:val="left" w:pos="8069"/>
              </w:tabs>
              <w:rPr>
                <w:rFonts w:cs="Times New Roman"/>
                <w:szCs w:val="26"/>
              </w:rPr>
            </w:pPr>
            <w:r w:rsidRPr="00231F4C">
              <w:rPr>
                <w:rFonts w:cs="Times New Roman"/>
                <w:b/>
                <w:bCs/>
                <w:szCs w:val="26"/>
              </w:rPr>
              <w:t>Total fullday</w:t>
            </w:r>
          </w:p>
        </w:tc>
        <w:tc>
          <w:tcPr>
            <w:tcW w:w="6945" w:type="dxa"/>
          </w:tcPr>
          <w:p w14:paraId="6D44DC3C" w14:textId="33DCE8A7" w:rsidR="004900A4" w:rsidRPr="00231F4C" w:rsidRDefault="004F40E6" w:rsidP="004F40E6">
            <w:pPr>
              <w:spacing w:line="360" w:lineRule="auto"/>
              <w:rPr>
                <w:rFonts w:cs="Times New Roman"/>
                <w:szCs w:val="26"/>
              </w:rPr>
            </w:pPr>
            <w:r w:rsidRPr="00231F4C">
              <w:rPr>
                <w:rFonts w:cs="Times New Roman"/>
                <w:szCs w:val="26"/>
              </w:rPr>
              <w:t>Total working day with meal allowance.</w:t>
            </w:r>
          </w:p>
        </w:tc>
      </w:tr>
      <w:tr w:rsidR="004900A4" w:rsidRPr="00231F4C" w14:paraId="60445EC3" w14:textId="77777777" w:rsidTr="00246908">
        <w:trPr>
          <w:trHeight w:val="418"/>
        </w:trPr>
        <w:tc>
          <w:tcPr>
            <w:tcW w:w="2689" w:type="dxa"/>
          </w:tcPr>
          <w:p w14:paraId="7B493306" w14:textId="66C65B7C" w:rsidR="004900A4" w:rsidRPr="00231F4C" w:rsidRDefault="004900A4" w:rsidP="004900A4">
            <w:pPr>
              <w:tabs>
                <w:tab w:val="left" w:pos="8069"/>
              </w:tabs>
              <w:rPr>
                <w:rFonts w:cs="Times New Roman"/>
                <w:szCs w:val="26"/>
              </w:rPr>
            </w:pPr>
            <w:r w:rsidRPr="00231F4C">
              <w:rPr>
                <w:rFonts w:cs="Times New Roman"/>
                <w:b/>
                <w:bCs/>
                <w:szCs w:val="26"/>
              </w:rPr>
              <w:t>Working offday</w:t>
            </w:r>
          </w:p>
        </w:tc>
        <w:tc>
          <w:tcPr>
            <w:tcW w:w="6945" w:type="dxa"/>
          </w:tcPr>
          <w:p w14:paraId="42375854" w14:textId="330F7DC4" w:rsidR="004900A4" w:rsidRPr="00231F4C" w:rsidRDefault="00C0306A" w:rsidP="004900A4">
            <w:pPr>
              <w:spacing w:line="360" w:lineRule="auto"/>
              <w:rPr>
                <w:rFonts w:cs="Times New Roman"/>
                <w:szCs w:val="26"/>
              </w:rPr>
            </w:pPr>
            <w:r w:rsidRPr="00231F4C">
              <w:rPr>
                <w:rFonts w:cs="Times New Roman"/>
                <w:szCs w:val="26"/>
              </w:rPr>
              <w:t>Total working on off day (1 off day = 1 day salary * 2 )</w:t>
            </w:r>
          </w:p>
        </w:tc>
      </w:tr>
      <w:tr w:rsidR="004900A4" w:rsidRPr="00231F4C" w14:paraId="7B9C93C6" w14:textId="77777777" w:rsidTr="00246908">
        <w:trPr>
          <w:trHeight w:val="418"/>
        </w:trPr>
        <w:tc>
          <w:tcPr>
            <w:tcW w:w="2689" w:type="dxa"/>
          </w:tcPr>
          <w:p w14:paraId="63B2D607" w14:textId="40DE1980" w:rsidR="004900A4" w:rsidRPr="00231F4C" w:rsidRDefault="004900A4" w:rsidP="004900A4">
            <w:pPr>
              <w:tabs>
                <w:tab w:val="left" w:pos="8069"/>
              </w:tabs>
              <w:rPr>
                <w:rFonts w:cs="Times New Roman"/>
                <w:b/>
                <w:bCs/>
                <w:szCs w:val="26"/>
              </w:rPr>
            </w:pPr>
            <w:r w:rsidRPr="00231F4C">
              <w:rPr>
                <w:rFonts w:cs="Times New Roman"/>
                <w:b/>
                <w:bCs/>
                <w:szCs w:val="26"/>
              </w:rPr>
              <w:t>Working holiday</w:t>
            </w:r>
          </w:p>
        </w:tc>
        <w:tc>
          <w:tcPr>
            <w:tcW w:w="6945" w:type="dxa"/>
          </w:tcPr>
          <w:p w14:paraId="5EC9B7C9" w14:textId="13A689EC" w:rsidR="004900A4" w:rsidRPr="00231F4C" w:rsidRDefault="00C0306A" w:rsidP="004900A4">
            <w:pPr>
              <w:spacing w:line="360" w:lineRule="auto"/>
              <w:rPr>
                <w:rFonts w:cs="Times New Roman"/>
                <w:szCs w:val="26"/>
              </w:rPr>
            </w:pPr>
            <w:r w:rsidRPr="00231F4C">
              <w:rPr>
                <w:rFonts w:cs="Times New Roman"/>
                <w:szCs w:val="26"/>
              </w:rPr>
              <w:t xml:space="preserve">Total working on holiday day </w:t>
            </w:r>
            <w:r w:rsidR="004900A4" w:rsidRPr="00231F4C">
              <w:rPr>
                <w:rFonts w:cs="Times New Roman"/>
                <w:szCs w:val="26"/>
              </w:rPr>
              <w:t>(</w:t>
            </w:r>
            <w:r w:rsidR="00231F4C" w:rsidRPr="00231F4C">
              <w:rPr>
                <w:rFonts w:cs="Times New Roman"/>
                <w:szCs w:val="26"/>
              </w:rPr>
              <w:t>1 holiday day = 1 day salary * 3</w:t>
            </w:r>
            <w:r w:rsidR="004900A4" w:rsidRPr="00231F4C">
              <w:rPr>
                <w:rFonts w:cs="Times New Roman"/>
                <w:szCs w:val="26"/>
              </w:rPr>
              <w:t>)</w:t>
            </w:r>
          </w:p>
        </w:tc>
      </w:tr>
      <w:tr w:rsidR="004F40E6" w:rsidRPr="00231F4C" w14:paraId="110B235D" w14:textId="77777777" w:rsidTr="00246908">
        <w:trPr>
          <w:trHeight w:val="418"/>
        </w:trPr>
        <w:tc>
          <w:tcPr>
            <w:tcW w:w="2689" w:type="dxa"/>
          </w:tcPr>
          <w:p w14:paraId="30653C37" w14:textId="5B261273" w:rsidR="004F40E6" w:rsidRPr="00231F4C" w:rsidRDefault="004F40E6" w:rsidP="004F40E6">
            <w:pPr>
              <w:tabs>
                <w:tab w:val="left" w:pos="8069"/>
              </w:tabs>
              <w:rPr>
                <w:rFonts w:cs="Times New Roman"/>
                <w:b/>
                <w:bCs/>
                <w:szCs w:val="26"/>
              </w:rPr>
            </w:pPr>
            <w:r w:rsidRPr="00231F4C">
              <w:rPr>
                <w:rFonts w:cs="Times New Roman"/>
                <w:b/>
                <w:bCs/>
                <w:szCs w:val="26"/>
              </w:rPr>
              <w:t>Working day</w:t>
            </w:r>
          </w:p>
        </w:tc>
        <w:tc>
          <w:tcPr>
            <w:tcW w:w="6945" w:type="dxa"/>
          </w:tcPr>
          <w:p w14:paraId="73A9D0A6" w14:textId="0EA7443F" w:rsidR="00231F4C" w:rsidRDefault="004F40E6" w:rsidP="004F40E6">
            <w:pPr>
              <w:spacing w:line="360" w:lineRule="auto"/>
              <w:rPr>
                <w:rFonts w:cs="Times New Roman"/>
                <w:szCs w:val="26"/>
              </w:rPr>
            </w:pPr>
            <w:r w:rsidRPr="00231F4C">
              <w:rPr>
                <w:rFonts w:cs="Times New Roman"/>
                <w:szCs w:val="26"/>
              </w:rPr>
              <w:t>Total normal working day (excluding holiday and</w:t>
            </w:r>
            <w:r w:rsidR="00231F4C" w:rsidRPr="00231F4C">
              <w:rPr>
                <w:rFonts w:cs="Times New Roman"/>
                <w:szCs w:val="26"/>
              </w:rPr>
              <w:t xml:space="preserve"> off day</w:t>
            </w:r>
            <w:r w:rsidRPr="00231F4C">
              <w:rPr>
                <w:rFonts w:cs="Times New Roman"/>
                <w:szCs w:val="26"/>
              </w:rPr>
              <w:t>)</w:t>
            </w:r>
            <w:r w:rsidR="00231F4C">
              <w:rPr>
                <w:rFonts w:cs="Times New Roman"/>
                <w:szCs w:val="26"/>
              </w:rPr>
              <w:t xml:space="preserve"> = </w:t>
            </w:r>
            <w:r w:rsidRPr="00231F4C">
              <w:rPr>
                <w:rFonts w:cs="Times New Roman"/>
                <w:szCs w:val="26"/>
              </w:rPr>
              <w:t xml:space="preserve"> </w:t>
            </w:r>
          </w:p>
          <w:p w14:paraId="36C3CFE4" w14:textId="5DAD13CD" w:rsidR="004F40E6" w:rsidRPr="00231F4C" w:rsidRDefault="004F40E6" w:rsidP="004F40E6">
            <w:pPr>
              <w:spacing w:line="360" w:lineRule="auto"/>
              <w:rPr>
                <w:rFonts w:cs="Times New Roman"/>
                <w:szCs w:val="26"/>
              </w:rPr>
            </w:pPr>
            <w:r w:rsidRPr="00231F4C">
              <w:rPr>
                <w:rFonts w:cs="Times New Roman"/>
                <w:szCs w:val="26"/>
              </w:rPr>
              <w:t>22 – AL – UL – SL – holiday – offday</w:t>
            </w:r>
          </w:p>
        </w:tc>
      </w:tr>
      <w:tr w:rsidR="004F40E6" w:rsidRPr="00231F4C" w14:paraId="579C53B2" w14:textId="77777777" w:rsidTr="00246908">
        <w:trPr>
          <w:trHeight w:val="418"/>
        </w:trPr>
        <w:tc>
          <w:tcPr>
            <w:tcW w:w="2689" w:type="dxa"/>
          </w:tcPr>
          <w:p w14:paraId="47FC1DD2" w14:textId="2343A7A9" w:rsidR="004F40E6" w:rsidRPr="00231F4C" w:rsidRDefault="004F40E6" w:rsidP="004F40E6">
            <w:pPr>
              <w:tabs>
                <w:tab w:val="left" w:pos="8069"/>
              </w:tabs>
              <w:rPr>
                <w:rFonts w:cs="Times New Roman"/>
                <w:b/>
                <w:bCs/>
                <w:szCs w:val="26"/>
              </w:rPr>
            </w:pPr>
            <w:r w:rsidRPr="00231F4C">
              <w:rPr>
                <w:rFonts w:cs="Times New Roman"/>
                <w:b/>
                <w:bCs/>
                <w:szCs w:val="26"/>
              </w:rPr>
              <w:t>Total shift 3</w:t>
            </w:r>
          </w:p>
        </w:tc>
        <w:tc>
          <w:tcPr>
            <w:tcW w:w="6945" w:type="dxa"/>
          </w:tcPr>
          <w:p w14:paraId="2E10DA88" w14:textId="3A098F0C" w:rsidR="004F40E6" w:rsidRPr="00231F4C" w:rsidRDefault="00231F4C" w:rsidP="004F40E6">
            <w:pPr>
              <w:spacing w:line="360" w:lineRule="auto"/>
              <w:rPr>
                <w:rFonts w:cs="Times New Roman"/>
                <w:szCs w:val="26"/>
              </w:rPr>
            </w:pPr>
            <w:r w:rsidRPr="00231F4C">
              <w:rPr>
                <w:rFonts w:cs="Times New Roman"/>
                <w:szCs w:val="26"/>
              </w:rPr>
              <w:t>Total number of days working shift 3.</w:t>
            </w:r>
          </w:p>
        </w:tc>
      </w:tr>
      <w:tr w:rsidR="004F40E6" w:rsidRPr="00231F4C" w14:paraId="0D6C4DBE" w14:textId="77777777" w:rsidTr="00246908">
        <w:trPr>
          <w:trHeight w:val="418"/>
        </w:trPr>
        <w:tc>
          <w:tcPr>
            <w:tcW w:w="2689" w:type="dxa"/>
          </w:tcPr>
          <w:p w14:paraId="29051D1B" w14:textId="0EEF3324" w:rsidR="004F40E6" w:rsidRPr="00231F4C" w:rsidRDefault="004F40E6" w:rsidP="004F40E6">
            <w:pPr>
              <w:tabs>
                <w:tab w:val="left" w:pos="8069"/>
              </w:tabs>
              <w:rPr>
                <w:rFonts w:cs="Times New Roman"/>
                <w:b/>
                <w:bCs/>
                <w:szCs w:val="26"/>
              </w:rPr>
            </w:pPr>
            <w:r w:rsidRPr="00231F4C">
              <w:rPr>
                <w:rFonts w:cs="Times New Roman"/>
                <w:b/>
                <w:bCs/>
                <w:szCs w:val="26"/>
              </w:rPr>
              <w:t>Total shift 4</w:t>
            </w:r>
          </w:p>
        </w:tc>
        <w:tc>
          <w:tcPr>
            <w:tcW w:w="6945" w:type="dxa"/>
          </w:tcPr>
          <w:p w14:paraId="443A58C5" w14:textId="6ADA946C" w:rsidR="004F40E6" w:rsidRPr="00231F4C" w:rsidRDefault="00231F4C" w:rsidP="004F40E6">
            <w:pPr>
              <w:spacing w:line="360" w:lineRule="auto"/>
              <w:rPr>
                <w:rFonts w:cs="Times New Roman"/>
                <w:szCs w:val="26"/>
              </w:rPr>
            </w:pPr>
            <w:r w:rsidRPr="00231F4C">
              <w:rPr>
                <w:rFonts w:cs="Times New Roman"/>
                <w:szCs w:val="26"/>
              </w:rPr>
              <w:t>Total number of days working shift 4.</w:t>
            </w:r>
          </w:p>
        </w:tc>
      </w:tr>
      <w:tr w:rsidR="004F40E6" w:rsidRPr="00231F4C" w14:paraId="487321A3" w14:textId="77777777" w:rsidTr="00246908">
        <w:trPr>
          <w:trHeight w:val="418"/>
        </w:trPr>
        <w:tc>
          <w:tcPr>
            <w:tcW w:w="2689" w:type="dxa"/>
          </w:tcPr>
          <w:p w14:paraId="30018982" w14:textId="03DE5152" w:rsidR="004F40E6" w:rsidRPr="00231F4C" w:rsidRDefault="004F40E6" w:rsidP="004F40E6">
            <w:pPr>
              <w:tabs>
                <w:tab w:val="left" w:pos="8069"/>
              </w:tabs>
              <w:rPr>
                <w:rFonts w:cs="Times New Roman"/>
                <w:b/>
                <w:bCs/>
                <w:szCs w:val="26"/>
              </w:rPr>
            </w:pPr>
            <w:r w:rsidRPr="00231F4C">
              <w:rPr>
                <w:rFonts w:cs="Times New Roman"/>
                <w:b/>
                <w:bCs/>
                <w:szCs w:val="26"/>
              </w:rPr>
              <w:t>totalOTonday</w:t>
            </w:r>
          </w:p>
        </w:tc>
        <w:tc>
          <w:tcPr>
            <w:tcW w:w="6945" w:type="dxa"/>
          </w:tcPr>
          <w:p w14:paraId="4604FD38" w14:textId="13827706" w:rsidR="004F40E6" w:rsidRPr="00231F4C" w:rsidRDefault="00231F4C" w:rsidP="004F40E6">
            <w:pPr>
              <w:spacing w:line="360" w:lineRule="auto"/>
              <w:rPr>
                <w:rFonts w:cs="Times New Roman"/>
                <w:szCs w:val="26"/>
              </w:rPr>
            </w:pPr>
            <w:r w:rsidRPr="00231F4C">
              <w:rPr>
                <w:rFonts w:cs="Times New Roman"/>
                <w:szCs w:val="26"/>
              </w:rPr>
              <w:t>Total overtime hours in normal working day.</w:t>
            </w:r>
          </w:p>
        </w:tc>
      </w:tr>
      <w:tr w:rsidR="004F40E6" w:rsidRPr="00231F4C" w14:paraId="7EE2E562" w14:textId="77777777" w:rsidTr="00246908">
        <w:trPr>
          <w:trHeight w:val="418"/>
        </w:trPr>
        <w:tc>
          <w:tcPr>
            <w:tcW w:w="2689" w:type="dxa"/>
          </w:tcPr>
          <w:p w14:paraId="24207F72" w14:textId="6186D231" w:rsidR="004F40E6" w:rsidRPr="00231F4C" w:rsidRDefault="004F40E6" w:rsidP="004F40E6">
            <w:pPr>
              <w:tabs>
                <w:tab w:val="left" w:pos="8069"/>
              </w:tabs>
              <w:rPr>
                <w:rFonts w:cs="Times New Roman"/>
                <w:b/>
                <w:bCs/>
                <w:szCs w:val="26"/>
              </w:rPr>
            </w:pPr>
            <w:r w:rsidRPr="00231F4C">
              <w:rPr>
                <w:rFonts w:cs="Times New Roman"/>
                <w:b/>
                <w:bCs/>
                <w:szCs w:val="26"/>
              </w:rPr>
              <w:t>totalOToffday</w:t>
            </w:r>
          </w:p>
        </w:tc>
        <w:tc>
          <w:tcPr>
            <w:tcW w:w="6945" w:type="dxa"/>
          </w:tcPr>
          <w:p w14:paraId="0DC5F8B5" w14:textId="00E617B2" w:rsidR="004F40E6" w:rsidRPr="00231F4C" w:rsidRDefault="00922B7A" w:rsidP="004F40E6">
            <w:pPr>
              <w:spacing w:line="360" w:lineRule="auto"/>
              <w:rPr>
                <w:rFonts w:cs="Times New Roman"/>
                <w:szCs w:val="26"/>
              </w:rPr>
            </w:pPr>
            <w:r w:rsidRPr="00231F4C">
              <w:rPr>
                <w:rFonts w:cs="Times New Roman"/>
                <w:szCs w:val="26"/>
              </w:rPr>
              <w:t xml:space="preserve">Total overtime hours in </w:t>
            </w:r>
            <w:r>
              <w:rPr>
                <w:rFonts w:cs="Times New Roman"/>
                <w:szCs w:val="26"/>
              </w:rPr>
              <w:t xml:space="preserve">off </w:t>
            </w:r>
            <w:r w:rsidRPr="00231F4C">
              <w:rPr>
                <w:rFonts w:cs="Times New Roman"/>
                <w:szCs w:val="26"/>
              </w:rPr>
              <w:t>day</w:t>
            </w:r>
            <w:r>
              <w:rPr>
                <w:rFonts w:cs="Times New Roman"/>
                <w:szCs w:val="26"/>
              </w:rPr>
              <w:t>.</w:t>
            </w:r>
          </w:p>
        </w:tc>
      </w:tr>
      <w:tr w:rsidR="004F40E6" w:rsidRPr="00231F4C" w14:paraId="7ADDFE3E" w14:textId="77777777" w:rsidTr="00246908">
        <w:trPr>
          <w:trHeight w:val="418"/>
        </w:trPr>
        <w:tc>
          <w:tcPr>
            <w:tcW w:w="2689" w:type="dxa"/>
          </w:tcPr>
          <w:p w14:paraId="4820ABEC" w14:textId="316F784D" w:rsidR="004F40E6" w:rsidRPr="00231F4C" w:rsidRDefault="004F40E6" w:rsidP="004F40E6">
            <w:pPr>
              <w:tabs>
                <w:tab w:val="left" w:pos="8069"/>
              </w:tabs>
              <w:rPr>
                <w:rFonts w:cs="Times New Roman"/>
                <w:b/>
                <w:bCs/>
                <w:szCs w:val="26"/>
              </w:rPr>
            </w:pPr>
            <w:r w:rsidRPr="00231F4C">
              <w:rPr>
                <w:rFonts w:cs="Times New Roman"/>
                <w:b/>
                <w:bCs/>
                <w:szCs w:val="26"/>
              </w:rPr>
              <w:t>totalOTHL</w:t>
            </w:r>
          </w:p>
        </w:tc>
        <w:tc>
          <w:tcPr>
            <w:tcW w:w="6945" w:type="dxa"/>
          </w:tcPr>
          <w:p w14:paraId="287064F6" w14:textId="6C3D6FB4" w:rsidR="004F40E6" w:rsidRPr="00231F4C" w:rsidRDefault="00922B7A" w:rsidP="004F40E6">
            <w:pPr>
              <w:spacing w:line="360" w:lineRule="auto"/>
              <w:rPr>
                <w:rFonts w:cs="Times New Roman"/>
                <w:szCs w:val="26"/>
              </w:rPr>
            </w:pPr>
            <w:r w:rsidRPr="00231F4C">
              <w:rPr>
                <w:rFonts w:cs="Times New Roman"/>
                <w:szCs w:val="26"/>
              </w:rPr>
              <w:t xml:space="preserve">Total overtime hours in </w:t>
            </w:r>
            <w:r>
              <w:rPr>
                <w:rFonts w:cs="Times New Roman"/>
                <w:szCs w:val="26"/>
              </w:rPr>
              <w:t>holiday.</w:t>
            </w:r>
          </w:p>
        </w:tc>
      </w:tr>
      <w:tr w:rsidR="004F40E6" w:rsidRPr="00231F4C" w14:paraId="19EADAF7" w14:textId="77777777" w:rsidTr="00246908">
        <w:trPr>
          <w:trHeight w:val="418"/>
        </w:trPr>
        <w:tc>
          <w:tcPr>
            <w:tcW w:w="2689" w:type="dxa"/>
          </w:tcPr>
          <w:p w14:paraId="565E5A75" w14:textId="61DEFDE2" w:rsidR="004F40E6" w:rsidRPr="00231F4C" w:rsidRDefault="004F40E6" w:rsidP="004F40E6">
            <w:pPr>
              <w:tabs>
                <w:tab w:val="left" w:pos="8069"/>
              </w:tabs>
              <w:rPr>
                <w:rFonts w:cs="Times New Roman"/>
                <w:b/>
                <w:bCs/>
                <w:szCs w:val="26"/>
              </w:rPr>
            </w:pPr>
            <w:r w:rsidRPr="00231F4C">
              <w:rPr>
                <w:rFonts w:cs="Times New Roman"/>
                <w:b/>
                <w:bCs/>
                <w:szCs w:val="26"/>
              </w:rPr>
              <w:t>totaloffOTHL</w:t>
            </w:r>
          </w:p>
        </w:tc>
        <w:tc>
          <w:tcPr>
            <w:tcW w:w="6945" w:type="dxa"/>
          </w:tcPr>
          <w:p w14:paraId="7CC12D11" w14:textId="733CDC8E" w:rsidR="004F40E6" w:rsidRPr="00231F4C" w:rsidRDefault="00922B7A" w:rsidP="004F40E6">
            <w:pPr>
              <w:spacing w:line="360" w:lineRule="auto"/>
              <w:rPr>
                <w:rFonts w:cs="Times New Roman"/>
                <w:szCs w:val="26"/>
              </w:rPr>
            </w:pPr>
            <w:r w:rsidRPr="00231F4C">
              <w:rPr>
                <w:rFonts w:cs="Times New Roman"/>
                <w:szCs w:val="26"/>
              </w:rPr>
              <w:t xml:space="preserve">Total overtime hours in </w:t>
            </w:r>
            <w:r w:rsidRPr="00922B7A">
              <w:rPr>
                <w:rFonts w:cs="Times New Roman"/>
                <w:szCs w:val="26"/>
              </w:rPr>
              <w:t>compensatory leave for holiday</w:t>
            </w:r>
            <w:r>
              <w:rPr>
                <w:rFonts w:cs="Times New Roman"/>
                <w:szCs w:val="26"/>
              </w:rPr>
              <w:t>.</w:t>
            </w:r>
          </w:p>
        </w:tc>
      </w:tr>
      <w:tr w:rsidR="004F40E6" w:rsidRPr="00231F4C" w14:paraId="6EFB090D" w14:textId="77777777" w:rsidTr="00246908">
        <w:trPr>
          <w:trHeight w:val="418"/>
        </w:trPr>
        <w:tc>
          <w:tcPr>
            <w:tcW w:w="2689" w:type="dxa"/>
          </w:tcPr>
          <w:p w14:paraId="15AD37D0" w14:textId="2F971888" w:rsidR="004F40E6" w:rsidRPr="00231F4C" w:rsidRDefault="004F40E6" w:rsidP="004F40E6">
            <w:pPr>
              <w:tabs>
                <w:tab w:val="left" w:pos="8069"/>
              </w:tabs>
              <w:rPr>
                <w:rFonts w:cs="Times New Roman"/>
                <w:b/>
                <w:bCs/>
                <w:szCs w:val="26"/>
              </w:rPr>
            </w:pPr>
            <w:r w:rsidRPr="00231F4C">
              <w:rPr>
                <w:rFonts w:cs="Times New Roman"/>
                <w:b/>
                <w:bCs/>
                <w:szCs w:val="26"/>
              </w:rPr>
              <w:t>basicsalary</w:t>
            </w:r>
          </w:p>
        </w:tc>
        <w:tc>
          <w:tcPr>
            <w:tcW w:w="6945" w:type="dxa"/>
          </w:tcPr>
          <w:p w14:paraId="3142E940" w14:textId="72283FDE" w:rsidR="004F40E6" w:rsidRPr="00231F4C" w:rsidRDefault="00922B7A" w:rsidP="004F40E6">
            <w:pPr>
              <w:spacing w:line="360" w:lineRule="auto"/>
              <w:rPr>
                <w:rFonts w:cs="Times New Roman"/>
                <w:szCs w:val="26"/>
              </w:rPr>
            </w:pPr>
            <w:r>
              <w:rPr>
                <w:rFonts w:cs="Times New Roman"/>
                <w:szCs w:val="26"/>
              </w:rPr>
              <w:t>Basic salary</w:t>
            </w:r>
          </w:p>
        </w:tc>
      </w:tr>
      <w:tr w:rsidR="004F40E6" w:rsidRPr="00231F4C" w14:paraId="7822D7AB" w14:textId="77777777" w:rsidTr="00246908">
        <w:trPr>
          <w:trHeight w:val="418"/>
        </w:trPr>
        <w:tc>
          <w:tcPr>
            <w:tcW w:w="2689" w:type="dxa"/>
          </w:tcPr>
          <w:p w14:paraId="2158B034" w14:textId="3116F49E" w:rsidR="004F40E6" w:rsidRPr="00231F4C" w:rsidRDefault="00922B7A" w:rsidP="004F40E6">
            <w:pPr>
              <w:tabs>
                <w:tab w:val="left" w:pos="8069"/>
              </w:tabs>
              <w:rPr>
                <w:rFonts w:cs="Times New Roman"/>
                <w:b/>
                <w:bCs/>
                <w:szCs w:val="26"/>
              </w:rPr>
            </w:pPr>
            <w:r>
              <w:rPr>
                <w:rFonts w:cs="Times New Roman"/>
                <w:b/>
                <w:bCs/>
                <w:szCs w:val="26"/>
              </w:rPr>
              <w:t>D</w:t>
            </w:r>
            <w:r w:rsidR="004F40E6" w:rsidRPr="00231F4C">
              <w:rPr>
                <w:rFonts w:cs="Times New Roman"/>
                <w:b/>
                <w:bCs/>
                <w:szCs w:val="26"/>
              </w:rPr>
              <w:t>eduction</w:t>
            </w:r>
          </w:p>
        </w:tc>
        <w:tc>
          <w:tcPr>
            <w:tcW w:w="6945" w:type="dxa"/>
          </w:tcPr>
          <w:p w14:paraId="626C8478" w14:textId="6A73838E" w:rsidR="004F40E6" w:rsidRPr="00231F4C" w:rsidRDefault="00922B7A" w:rsidP="004F40E6">
            <w:pPr>
              <w:spacing w:line="360" w:lineRule="auto"/>
              <w:rPr>
                <w:rFonts w:cs="Times New Roman"/>
                <w:szCs w:val="26"/>
              </w:rPr>
            </w:pPr>
            <w:r>
              <w:rPr>
                <w:rFonts w:cs="Times New Roman"/>
                <w:szCs w:val="26"/>
              </w:rPr>
              <w:t>S</w:t>
            </w:r>
            <w:r w:rsidRPr="00922B7A">
              <w:rPr>
                <w:rFonts w:cs="Times New Roman"/>
                <w:szCs w:val="26"/>
              </w:rPr>
              <w:t>alary deduction due to not coming to work on time</w:t>
            </w:r>
            <w:r>
              <w:rPr>
                <w:rFonts w:cs="Times New Roman"/>
                <w:szCs w:val="26"/>
              </w:rPr>
              <w:t>.</w:t>
            </w:r>
          </w:p>
        </w:tc>
      </w:tr>
      <w:tr w:rsidR="004F40E6" w:rsidRPr="00231F4C" w14:paraId="2BBA0324" w14:textId="77777777" w:rsidTr="00246908">
        <w:trPr>
          <w:trHeight w:val="418"/>
        </w:trPr>
        <w:tc>
          <w:tcPr>
            <w:tcW w:w="2689" w:type="dxa"/>
          </w:tcPr>
          <w:p w14:paraId="641C06E1" w14:textId="259A882E" w:rsidR="004F40E6" w:rsidRPr="00231F4C" w:rsidRDefault="00922B7A" w:rsidP="004F40E6">
            <w:pPr>
              <w:tabs>
                <w:tab w:val="left" w:pos="8069"/>
              </w:tabs>
              <w:rPr>
                <w:rFonts w:cs="Times New Roman"/>
                <w:b/>
                <w:bCs/>
                <w:szCs w:val="26"/>
              </w:rPr>
            </w:pPr>
            <w:r>
              <w:rPr>
                <w:rFonts w:cs="Times New Roman"/>
                <w:b/>
                <w:bCs/>
                <w:szCs w:val="26"/>
              </w:rPr>
              <w:t>I</w:t>
            </w:r>
            <w:r w:rsidR="004F40E6" w:rsidRPr="00231F4C">
              <w:rPr>
                <w:rFonts w:cs="Times New Roman"/>
                <w:b/>
                <w:bCs/>
                <w:szCs w:val="26"/>
              </w:rPr>
              <w:t>nsurance</w:t>
            </w:r>
          </w:p>
        </w:tc>
        <w:tc>
          <w:tcPr>
            <w:tcW w:w="6945" w:type="dxa"/>
          </w:tcPr>
          <w:p w14:paraId="2240D1B6" w14:textId="2F5E9DD4" w:rsidR="004F40E6" w:rsidRPr="00231F4C" w:rsidRDefault="00922B7A" w:rsidP="004F40E6">
            <w:pPr>
              <w:spacing w:line="360" w:lineRule="auto"/>
              <w:rPr>
                <w:rFonts w:cs="Times New Roman"/>
                <w:szCs w:val="26"/>
              </w:rPr>
            </w:pPr>
            <w:r>
              <w:rPr>
                <w:rFonts w:cs="Times New Roman"/>
                <w:szCs w:val="26"/>
              </w:rPr>
              <w:t>I</w:t>
            </w:r>
            <w:r w:rsidRPr="00922B7A">
              <w:rPr>
                <w:rFonts w:cs="Times New Roman"/>
                <w:szCs w:val="26"/>
              </w:rPr>
              <w:t xml:space="preserve">nsurance deduction </w:t>
            </w:r>
            <w:r w:rsidR="004F40E6" w:rsidRPr="00231F4C">
              <w:rPr>
                <w:rFonts w:cs="Times New Roman"/>
                <w:szCs w:val="26"/>
              </w:rPr>
              <w:t xml:space="preserve">= </w:t>
            </w:r>
            <w:r w:rsidRPr="00922B7A">
              <w:rPr>
                <w:rFonts w:cs="Times New Roman"/>
                <w:szCs w:val="26"/>
              </w:rPr>
              <w:t xml:space="preserve">basicsalary </w:t>
            </w:r>
            <w:r w:rsidR="004F40E6" w:rsidRPr="00231F4C">
              <w:rPr>
                <w:rFonts w:cs="Times New Roman"/>
                <w:szCs w:val="26"/>
              </w:rPr>
              <w:t>* 10.5%</w:t>
            </w:r>
          </w:p>
        </w:tc>
      </w:tr>
      <w:tr w:rsidR="004F40E6" w:rsidRPr="00231F4C" w14:paraId="28AD5BBB" w14:textId="77777777" w:rsidTr="00246908">
        <w:trPr>
          <w:trHeight w:val="418"/>
        </w:trPr>
        <w:tc>
          <w:tcPr>
            <w:tcW w:w="2689" w:type="dxa"/>
          </w:tcPr>
          <w:p w14:paraId="714FA313" w14:textId="1DA4CABC" w:rsidR="004F40E6" w:rsidRPr="00231F4C" w:rsidRDefault="004F40E6" w:rsidP="004F40E6">
            <w:pPr>
              <w:tabs>
                <w:tab w:val="left" w:pos="8069"/>
              </w:tabs>
              <w:rPr>
                <w:rFonts w:cs="Times New Roman"/>
                <w:b/>
                <w:bCs/>
                <w:szCs w:val="26"/>
              </w:rPr>
            </w:pPr>
            <w:r w:rsidRPr="00231F4C">
              <w:rPr>
                <w:rFonts w:cs="Times New Roman"/>
                <w:b/>
                <w:bCs/>
                <w:szCs w:val="26"/>
              </w:rPr>
              <w:t>Meal allowances</w:t>
            </w:r>
          </w:p>
        </w:tc>
        <w:tc>
          <w:tcPr>
            <w:tcW w:w="6945" w:type="dxa"/>
          </w:tcPr>
          <w:p w14:paraId="173007F1" w14:textId="5BD9AC20" w:rsidR="004F40E6" w:rsidRPr="00231F4C" w:rsidRDefault="004F40E6" w:rsidP="004F40E6">
            <w:pPr>
              <w:spacing w:line="360" w:lineRule="auto"/>
              <w:rPr>
                <w:rFonts w:cs="Times New Roman"/>
                <w:szCs w:val="26"/>
              </w:rPr>
            </w:pPr>
            <w:r w:rsidRPr="00231F4C">
              <w:rPr>
                <w:rFonts w:cs="Times New Roman"/>
                <w:szCs w:val="26"/>
              </w:rPr>
              <w:t>50.000 * Total fullday</w:t>
            </w:r>
          </w:p>
        </w:tc>
      </w:tr>
      <w:tr w:rsidR="004F40E6" w:rsidRPr="00231F4C" w14:paraId="25D02F4A" w14:textId="77777777" w:rsidTr="00246908">
        <w:trPr>
          <w:trHeight w:val="418"/>
        </w:trPr>
        <w:tc>
          <w:tcPr>
            <w:tcW w:w="2689" w:type="dxa"/>
          </w:tcPr>
          <w:p w14:paraId="07983FDD" w14:textId="3EB2F5A3" w:rsidR="004F40E6" w:rsidRPr="00231F4C" w:rsidRDefault="004F40E6" w:rsidP="004F40E6">
            <w:pPr>
              <w:tabs>
                <w:tab w:val="left" w:pos="8069"/>
              </w:tabs>
              <w:rPr>
                <w:rFonts w:cs="Times New Roman"/>
                <w:b/>
                <w:bCs/>
                <w:szCs w:val="26"/>
              </w:rPr>
            </w:pPr>
            <w:r w:rsidRPr="00231F4C">
              <w:rPr>
                <w:rFonts w:cs="Times New Roman"/>
                <w:b/>
                <w:bCs/>
                <w:szCs w:val="26"/>
              </w:rPr>
              <w:t>Night allowances</w:t>
            </w:r>
          </w:p>
        </w:tc>
        <w:tc>
          <w:tcPr>
            <w:tcW w:w="6945" w:type="dxa"/>
          </w:tcPr>
          <w:p w14:paraId="76D6B44F" w14:textId="0395E744" w:rsidR="004F40E6" w:rsidRPr="00231F4C" w:rsidRDefault="004F40E6" w:rsidP="004F40E6">
            <w:pPr>
              <w:spacing w:line="360" w:lineRule="auto"/>
              <w:rPr>
                <w:rFonts w:cs="Times New Roman"/>
                <w:szCs w:val="26"/>
              </w:rPr>
            </w:pPr>
            <w:r w:rsidRPr="00231F4C">
              <w:rPr>
                <w:rFonts w:cs="Times New Roman"/>
                <w:szCs w:val="26"/>
              </w:rPr>
              <w:t>100.000 * (Total shift 3 + Total shift 4)</w:t>
            </w:r>
          </w:p>
        </w:tc>
      </w:tr>
      <w:tr w:rsidR="004F40E6" w:rsidRPr="00231F4C" w14:paraId="3980E87A" w14:textId="77777777" w:rsidTr="00246908">
        <w:trPr>
          <w:trHeight w:val="418"/>
        </w:trPr>
        <w:tc>
          <w:tcPr>
            <w:tcW w:w="2689" w:type="dxa"/>
          </w:tcPr>
          <w:p w14:paraId="247E7E3C" w14:textId="21636C69" w:rsidR="004F40E6" w:rsidRPr="00231F4C" w:rsidRDefault="004F40E6" w:rsidP="004F40E6">
            <w:pPr>
              <w:tabs>
                <w:tab w:val="left" w:pos="8069"/>
              </w:tabs>
              <w:rPr>
                <w:rFonts w:cs="Times New Roman"/>
                <w:b/>
                <w:bCs/>
                <w:szCs w:val="26"/>
              </w:rPr>
            </w:pPr>
            <w:r w:rsidRPr="00231F4C">
              <w:rPr>
                <w:rFonts w:cs="Times New Roman"/>
                <w:b/>
                <w:bCs/>
                <w:szCs w:val="26"/>
              </w:rPr>
              <w:t>OT onday salary</w:t>
            </w:r>
          </w:p>
        </w:tc>
        <w:tc>
          <w:tcPr>
            <w:tcW w:w="6945" w:type="dxa"/>
          </w:tcPr>
          <w:p w14:paraId="23BD8AC2" w14:textId="27D9FE93" w:rsidR="004F40E6" w:rsidRPr="00231F4C" w:rsidRDefault="004F40E6" w:rsidP="004F40E6">
            <w:pPr>
              <w:spacing w:line="360" w:lineRule="auto"/>
              <w:rPr>
                <w:rFonts w:cs="Times New Roman"/>
                <w:szCs w:val="26"/>
              </w:rPr>
            </w:pPr>
            <w:r w:rsidRPr="00231F4C">
              <w:rPr>
                <w:rFonts w:cs="Times New Roman"/>
                <w:szCs w:val="26"/>
              </w:rPr>
              <w:t>(</w:t>
            </w:r>
            <w:r w:rsidR="00922B7A">
              <w:rPr>
                <w:rFonts w:cs="Times New Roman"/>
                <w:szCs w:val="26"/>
              </w:rPr>
              <w:t>1 day salary</w:t>
            </w:r>
            <w:r w:rsidRPr="00231F4C">
              <w:rPr>
                <w:rFonts w:cs="Times New Roman"/>
                <w:szCs w:val="26"/>
              </w:rPr>
              <w:t>/ 8h * 1,5)  * totalOTonday</w:t>
            </w:r>
          </w:p>
        </w:tc>
      </w:tr>
      <w:tr w:rsidR="004F40E6" w:rsidRPr="00231F4C" w14:paraId="77D74AD3" w14:textId="77777777" w:rsidTr="00246908">
        <w:trPr>
          <w:trHeight w:val="418"/>
        </w:trPr>
        <w:tc>
          <w:tcPr>
            <w:tcW w:w="2689" w:type="dxa"/>
          </w:tcPr>
          <w:p w14:paraId="5AB0961C" w14:textId="195E789D" w:rsidR="004F40E6" w:rsidRPr="00231F4C" w:rsidRDefault="004F40E6" w:rsidP="004F40E6">
            <w:pPr>
              <w:tabs>
                <w:tab w:val="left" w:pos="8069"/>
              </w:tabs>
              <w:rPr>
                <w:rFonts w:cs="Times New Roman"/>
                <w:b/>
                <w:bCs/>
                <w:szCs w:val="26"/>
              </w:rPr>
            </w:pPr>
            <w:r w:rsidRPr="00231F4C">
              <w:rPr>
                <w:rFonts w:cs="Times New Roman"/>
                <w:b/>
                <w:bCs/>
                <w:szCs w:val="26"/>
              </w:rPr>
              <w:t>OT offday salary</w:t>
            </w:r>
          </w:p>
        </w:tc>
        <w:tc>
          <w:tcPr>
            <w:tcW w:w="6945" w:type="dxa"/>
          </w:tcPr>
          <w:p w14:paraId="437B9A32" w14:textId="0B51C36D" w:rsidR="004F40E6" w:rsidRPr="00231F4C" w:rsidRDefault="004F40E6" w:rsidP="004F40E6">
            <w:pPr>
              <w:spacing w:line="360" w:lineRule="auto"/>
              <w:rPr>
                <w:rFonts w:cs="Times New Roman"/>
                <w:szCs w:val="26"/>
              </w:rPr>
            </w:pPr>
            <w:r w:rsidRPr="00231F4C">
              <w:rPr>
                <w:rFonts w:cs="Times New Roman"/>
                <w:szCs w:val="26"/>
              </w:rPr>
              <w:t>(</w:t>
            </w:r>
            <w:r w:rsidR="00922B7A">
              <w:rPr>
                <w:rFonts w:cs="Times New Roman"/>
                <w:szCs w:val="26"/>
              </w:rPr>
              <w:t>1 day salary</w:t>
            </w:r>
            <w:r w:rsidR="00922B7A" w:rsidRPr="00231F4C">
              <w:rPr>
                <w:rFonts w:cs="Times New Roman"/>
                <w:szCs w:val="26"/>
              </w:rPr>
              <w:t xml:space="preserve"> </w:t>
            </w:r>
            <w:r w:rsidRPr="00231F4C">
              <w:rPr>
                <w:rFonts w:cs="Times New Roman"/>
                <w:szCs w:val="26"/>
              </w:rPr>
              <w:t>/ 8h * 2) * totalOToffday</w:t>
            </w:r>
          </w:p>
        </w:tc>
      </w:tr>
      <w:tr w:rsidR="004F40E6" w:rsidRPr="00231F4C" w14:paraId="4A023F8C" w14:textId="77777777" w:rsidTr="00246908">
        <w:trPr>
          <w:trHeight w:val="418"/>
        </w:trPr>
        <w:tc>
          <w:tcPr>
            <w:tcW w:w="2689" w:type="dxa"/>
          </w:tcPr>
          <w:p w14:paraId="1763641B" w14:textId="534CC6FC" w:rsidR="004F40E6" w:rsidRPr="00231F4C" w:rsidRDefault="004F40E6" w:rsidP="004F40E6">
            <w:pPr>
              <w:tabs>
                <w:tab w:val="left" w:pos="8069"/>
              </w:tabs>
              <w:rPr>
                <w:rFonts w:cs="Times New Roman"/>
                <w:b/>
                <w:bCs/>
                <w:szCs w:val="26"/>
              </w:rPr>
            </w:pPr>
            <w:r w:rsidRPr="00231F4C">
              <w:rPr>
                <w:rFonts w:cs="Times New Roman"/>
                <w:b/>
                <w:bCs/>
                <w:szCs w:val="26"/>
              </w:rPr>
              <w:t>OT holiday salary</w:t>
            </w:r>
          </w:p>
        </w:tc>
        <w:tc>
          <w:tcPr>
            <w:tcW w:w="6945" w:type="dxa"/>
          </w:tcPr>
          <w:p w14:paraId="5B042B69" w14:textId="62A8BF2F" w:rsidR="004F40E6" w:rsidRPr="00231F4C" w:rsidRDefault="004F40E6" w:rsidP="004F40E6">
            <w:pPr>
              <w:spacing w:line="360" w:lineRule="auto"/>
              <w:rPr>
                <w:rFonts w:cs="Times New Roman"/>
                <w:szCs w:val="26"/>
              </w:rPr>
            </w:pPr>
            <w:r w:rsidRPr="00231F4C">
              <w:rPr>
                <w:rFonts w:cs="Times New Roman"/>
                <w:szCs w:val="26"/>
              </w:rPr>
              <w:t>(</w:t>
            </w:r>
            <w:r w:rsidR="00922B7A">
              <w:rPr>
                <w:rFonts w:cs="Times New Roman"/>
                <w:szCs w:val="26"/>
              </w:rPr>
              <w:t>1 day salary</w:t>
            </w:r>
            <w:r w:rsidR="00922B7A" w:rsidRPr="00231F4C">
              <w:rPr>
                <w:rFonts w:cs="Times New Roman"/>
                <w:szCs w:val="26"/>
              </w:rPr>
              <w:t xml:space="preserve"> </w:t>
            </w:r>
            <w:r w:rsidRPr="00231F4C">
              <w:rPr>
                <w:rFonts w:cs="Times New Roman"/>
                <w:szCs w:val="26"/>
              </w:rPr>
              <w:t>/ 8h * 4) * totalOTHL</w:t>
            </w:r>
          </w:p>
        </w:tc>
      </w:tr>
      <w:tr w:rsidR="004F40E6" w:rsidRPr="00231F4C" w14:paraId="4C1A883C" w14:textId="77777777" w:rsidTr="00246908">
        <w:trPr>
          <w:trHeight w:val="418"/>
        </w:trPr>
        <w:tc>
          <w:tcPr>
            <w:tcW w:w="2689" w:type="dxa"/>
          </w:tcPr>
          <w:p w14:paraId="5FEAEC1C" w14:textId="30E94867" w:rsidR="004F40E6" w:rsidRPr="00231F4C" w:rsidRDefault="004F40E6" w:rsidP="004F40E6">
            <w:pPr>
              <w:tabs>
                <w:tab w:val="left" w:pos="8069"/>
              </w:tabs>
              <w:rPr>
                <w:rFonts w:cs="Times New Roman"/>
                <w:b/>
                <w:bCs/>
                <w:szCs w:val="26"/>
              </w:rPr>
            </w:pPr>
            <w:r w:rsidRPr="00231F4C">
              <w:rPr>
                <w:rFonts w:cs="Times New Roman"/>
                <w:b/>
                <w:bCs/>
                <w:szCs w:val="26"/>
              </w:rPr>
              <w:t>OT off  holiday salary</w:t>
            </w:r>
          </w:p>
        </w:tc>
        <w:tc>
          <w:tcPr>
            <w:tcW w:w="6945" w:type="dxa"/>
          </w:tcPr>
          <w:p w14:paraId="5270CAA2" w14:textId="2A6B4E36" w:rsidR="004F40E6" w:rsidRPr="00231F4C" w:rsidRDefault="00DF6F8B" w:rsidP="004F40E6">
            <w:pPr>
              <w:spacing w:line="360" w:lineRule="auto"/>
              <w:rPr>
                <w:rFonts w:cs="Times New Roman"/>
                <w:szCs w:val="26"/>
              </w:rPr>
            </w:pPr>
            <w:r>
              <w:rPr>
                <w:rFonts w:cs="Times New Roman"/>
                <w:szCs w:val="26"/>
              </w:rPr>
              <w:t>(1 day salary</w:t>
            </w:r>
            <w:r w:rsidRPr="00231F4C">
              <w:rPr>
                <w:rFonts w:cs="Times New Roman"/>
                <w:szCs w:val="26"/>
              </w:rPr>
              <w:t xml:space="preserve"> </w:t>
            </w:r>
            <w:r w:rsidR="004F40E6" w:rsidRPr="00231F4C">
              <w:rPr>
                <w:rFonts w:cs="Times New Roman"/>
                <w:szCs w:val="26"/>
              </w:rPr>
              <w:t>/ 8h * 3) * totaloffOTHL</w:t>
            </w:r>
          </w:p>
        </w:tc>
      </w:tr>
      <w:tr w:rsidR="004F40E6" w:rsidRPr="00231F4C" w14:paraId="463F8731" w14:textId="77777777" w:rsidTr="00246908">
        <w:trPr>
          <w:trHeight w:val="418"/>
        </w:trPr>
        <w:tc>
          <w:tcPr>
            <w:tcW w:w="2689" w:type="dxa"/>
          </w:tcPr>
          <w:p w14:paraId="7CBE5171" w14:textId="0E324569" w:rsidR="004F40E6" w:rsidRPr="00231F4C" w:rsidRDefault="004F40E6" w:rsidP="004F40E6">
            <w:pPr>
              <w:tabs>
                <w:tab w:val="left" w:pos="8069"/>
              </w:tabs>
              <w:rPr>
                <w:rFonts w:cs="Times New Roman"/>
                <w:b/>
                <w:bCs/>
                <w:szCs w:val="26"/>
              </w:rPr>
            </w:pPr>
            <w:r w:rsidRPr="00231F4C">
              <w:rPr>
                <w:rFonts w:cs="Times New Roman"/>
                <w:b/>
                <w:bCs/>
                <w:szCs w:val="26"/>
              </w:rPr>
              <w:t>Total OT salary</w:t>
            </w:r>
          </w:p>
        </w:tc>
        <w:tc>
          <w:tcPr>
            <w:tcW w:w="6945" w:type="dxa"/>
          </w:tcPr>
          <w:p w14:paraId="2C474C1C" w14:textId="399D821F" w:rsidR="004F40E6" w:rsidRPr="00231F4C" w:rsidRDefault="004F40E6" w:rsidP="004F40E6">
            <w:pPr>
              <w:spacing w:line="360" w:lineRule="auto"/>
              <w:rPr>
                <w:rFonts w:cs="Times New Roman"/>
                <w:szCs w:val="26"/>
              </w:rPr>
            </w:pPr>
            <w:r w:rsidRPr="00231F4C">
              <w:rPr>
                <w:rFonts w:cs="Times New Roman"/>
                <w:szCs w:val="26"/>
              </w:rPr>
              <w:t>OT onday salary + OT offday salary + OT holiday salary + OT off  holiday salary</w:t>
            </w:r>
          </w:p>
        </w:tc>
      </w:tr>
      <w:tr w:rsidR="004F40E6" w:rsidRPr="00231F4C" w14:paraId="51B00655" w14:textId="77777777" w:rsidTr="00246908">
        <w:trPr>
          <w:trHeight w:val="418"/>
        </w:trPr>
        <w:tc>
          <w:tcPr>
            <w:tcW w:w="2689" w:type="dxa"/>
          </w:tcPr>
          <w:p w14:paraId="3BC03AC3" w14:textId="68EFCADC" w:rsidR="004F40E6" w:rsidRPr="00231F4C" w:rsidRDefault="004F40E6" w:rsidP="004F40E6">
            <w:pPr>
              <w:tabs>
                <w:tab w:val="left" w:pos="8069"/>
              </w:tabs>
              <w:rPr>
                <w:rFonts w:cs="Times New Roman"/>
                <w:b/>
                <w:bCs/>
                <w:szCs w:val="26"/>
              </w:rPr>
            </w:pPr>
            <w:r w:rsidRPr="00231F4C">
              <w:rPr>
                <w:rFonts w:cs="Times New Roman"/>
                <w:b/>
                <w:bCs/>
                <w:szCs w:val="26"/>
              </w:rPr>
              <w:t>Total salary</w:t>
            </w:r>
          </w:p>
        </w:tc>
        <w:tc>
          <w:tcPr>
            <w:tcW w:w="6945" w:type="dxa"/>
          </w:tcPr>
          <w:p w14:paraId="589B1CE3" w14:textId="372A57BE" w:rsidR="004F40E6" w:rsidRPr="00231F4C" w:rsidRDefault="00DF6F8B" w:rsidP="004F40E6">
            <w:pPr>
              <w:spacing w:line="360" w:lineRule="auto"/>
              <w:rPr>
                <w:rFonts w:cs="Times New Roman"/>
                <w:szCs w:val="26"/>
              </w:rPr>
            </w:pPr>
            <w:r>
              <w:rPr>
                <w:rFonts w:cs="Times New Roman"/>
                <w:szCs w:val="26"/>
              </w:rPr>
              <w:t>1 day salary</w:t>
            </w:r>
            <w:r w:rsidRPr="00231F4C">
              <w:rPr>
                <w:rFonts w:cs="Times New Roman"/>
                <w:szCs w:val="26"/>
              </w:rPr>
              <w:t xml:space="preserve"> </w:t>
            </w:r>
            <w:r w:rsidR="004F40E6" w:rsidRPr="00231F4C">
              <w:rPr>
                <w:rFonts w:cs="Times New Roman"/>
                <w:szCs w:val="26"/>
              </w:rPr>
              <w:t>* ((22 - numberUL - numberSL) + workingHL * 3 + workingoffday * 2) + Night allowances + Meal allowances  + totalOTSal)</w:t>
            </w:r>
          </w:p>
        </w:tc>
      </w:tr>
      <w:tr w:rsidR="004F40E6" w:rsidRPr="00231F4C" w14:paraId="57DD1EA9" w14:textId="77777777" w:rsidTr="00246908">
        <w:trPr>
          <w:trHeight w:val="418"/>
        </w:trPr>
        <w:tc>
          <w:tcPr>
            <w:tcW w:w="2689" w:type="dxa"/>
          </w:tcPr>
          <w:p w14:paraId="16BEED54" w14:textId="58EE1C99" w:rsidR="004F40E6" w:rsidRPr="00231F4C" w:rsidRDefault="004F40E6" w:rsidP="004F40E6">
            <w:pPr>
              <w:tabs>
                <w:tab w:val="left" w:pos="8069"/>
              </w:tabs>
              <w:rPr>
                <w:rFonts w:cs="Times New Roman"/>
                <w:b/>
                <w:bCs/>
                <w:szCs w:val="26"/>
              </w:rPr>
            </w:pPr>
            <w:r w:rsidRPr="00231F4C">
              <w:rPr>
                <w:rFonts w:cs="Times New Roman"/>
                <w:b/>
                <w:bCs/>
                <w:szCs w:val="26"/>
              </w:rPr>
              <w:t>Incom (net pay)</w:t>
            </w:r>
          </w:p>
        </w:tc>
        <w:tc>
          <w:tcPr>
            <w:tcW w:w="6945" w:type="dxa"/>
          </w:tcPr>
          <w:p w14:paraId="35A3616B" w14:textId="6AFCD56D" w:rsidR="004F40E6" w:rsidRPr="00231F4C" w:rsidRDefault="004F40E6" w:rsidP="004F40E6">
            <w:pPr>
              <w:spacing w:line="360" w:lineRule="auto"/>
              <w:rPr>
                <w:rFonts w:cs="Times New Roman"/>
                <w:szCs w:val="26"/>
              </w:rPr>
            </w:pPr>
            <w:r w:rsidRPr="00231F4C">
              <w:rPr>
                <w:rFonts w:cs="Times New Roman"/>
                <w:szCs w:val="26"/>
              </w:rPr>
              <w:t xml:space="preserve">Total salary </w:t>
            </w:r>
            <w:r w:rsidR="00DF6F8B">
              <w:rPr>
                <w:rFonts w:cs="Times New Roman"/>
                <w:szCs w:val="26"/>
              </w:rPr>
              <w:t xml:space="preserve">- </w:t>
            </w:r>
            <w:r w:rsidRPr="00231F4C">
              <w:rPr>
                <w:rFonts w:cs="Times New Roman"/>
                <w:szCs w:val="26"/>
              </w:rPr>
              <w:t>deduction</w:t>
            </w:r>
            <w:r w:rsidR="00DF6F8B">
              <w:rPr>
                <w:rFonts w:cs="Times New Roman"/>
                <w:szCs w:val="26"/>
              </w:rPr>
              <w:t xml:space="preserve"> - </w:t>
            </w:r>
            <w:r w:rsidRPr="00231F4C">
              <w:rPr>
                <w:rFonts w:cs="Times New Roman"/>
                <w:szCs w:val="26"/>
              </w:rPr>
              <w:t>insurance</w:t>
            </w:r>
          </w:p>
        </w:tc>
      </w:tr>
    </w:tbl>
    <w:p w14:paraId="0D4BB27A" w14:textId="5D7F9FAD" w:rsidR="00EC32B2" w:rsidRDefault="00DF6F8B" w:rsidP="00DF6F8B">
      <w:pPr>
        <w:pStyle w:val="Heading2"/>
        <w:framePr w:hSpace="0" w:wrap="auto" w:vAnchor="margin" w:hAnchor="text" w:yAlign="inline"/>
      </w:pPr>
      <w:bookmarkStart w:id="201" w:name="_Toc84412661"/>
      <w:bookmarkStart w:id="202" w:name="_Toc84515387"/>
      <w:r>
        <w:lastRenderedPageBreak/>
        <w:t>9. REPORT</w:t>
      </w:r>
      <w:bookmarkEnd w:id="201"/>
      <w:bookmarkEnd w:id="202"/>
    </w:p>
    <w:p w14:paraId="2F70608E" w14:textId="7FFF4BA7" w:rsidR="00DF6F8B" w:rsidRDefault="00DF6F8B" w:rsidP="00AA699D">
      <w:pPr>
        <w:pStyle w:val="Heading3"/>
        <w:spacing w:line="360" w:lineRule="auto"/>
      </w:pPr>
      <w:bookmarkStart w:id="203" w:name="_Toc84412662"/>
      <w:bookmarkStart w:id="204" w:name="_Toc84515388"/>
      <w:r>
        <w:t xml:space="preserve">9.1. </w:t>
      </w:r>
      <w:r w:rsidRPr="00D07F6C">
        <w:t>Description</w:t>
      </w:r>
      <w:bookmarkEnd w:id="203"/>
      <w:bookmarkEnd w:id="204"/>
    </w:p>
    <w:p w14:paraId="1199F600" w14:textId="4BD3BDD0" w:rsidR="00246908" w:rsidRPr="00D614BE" w:rsidRDefault="00D614BE" w:rsidP="00D614BE">
      <w:pPr>
        <w:spacing w:line="360" w:lineRule="auto"/>
      </w:pPr>
      <w:r w:rsidRPr="00D614BE">
        <w:t>The report will summarize the monthly salary that the company pays to employees. The monthly salary report will statistics total salary in a month, total allowances, total deduction, the average salary paid for one employee, the highest salary, the lowest salary. This makes performance appraisals more effective.</w:t>
      </w:r>
    </w:p>
    <w:p w14:paraId="496D8BCC" w14:textId="52AA8044" w:rsidR="00DF6F8B" w:rsidRDefault="00DF6F8B" w:rsidP="00DF6F8B">
      <w:pPr>
        <w:pStyle w:val="Heading3"/>
        <w:spacing w:line="360" w:lineRule="auto"/>
      </w:pPr>
      <w:bookmarkStart w:id="205" w:name="_Toc84412663"/>
      <w:bookmarkStart w:id="206" w:name="_Toc84515389"/>
      <w:r>
        <w:t>9.2. Design and operation</w:t>
      </w:r>
      <w:bookmarkEnd w:id="205"/>
      <w:bookmarkEnd w:id="206"/>
    </w:p>
    <w:p w14:paraId="4E9374B4" w14:textId="0786A85C" w:rsidR="00D24702" w:rsidRPr="00D24702" w:rsidRDefault="009337AA" w:rsidP="00D24702">
      <w:r>
        <w:rPr>
          <w:noProof/>
        </w:rPr>
        <mc:AlternateContent>
          <mc:Choice Requires="wps">
            <w:drawing>
              <wp:anchor distT="0" distB="0" distL="114300" distR="114300" simplePos="0" relativeHeight="252017664" behindDoc="0" locked="0" layoutInCell="1" allowOverlap="1" wp14:anchorId="53F57A2F" wp14:editId="5A75694F">
                <wp:simplePos x="0" y="0"/>
                <wp:positionH relativeFrom="page">
                  <wp:posOffset>6081239</wp:posOffset>
                </wp:positionH>
                <wp:positionV relativeFrom="paragraph">
                  <wp:posOffset>3291205</wp:posOffset>
                </wp:positionV>
                <wp:extent cx="310515" cy="265430"/>
                <wp:effectExtent l="0" t="0" r="0" b="1270"/>
                <wp:wrapNone/>
                <wp:docPr id="743" name="Text Box 743"/>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3AAD02AE" w14:textId="2AA44E8A" w:rsidR="009337AA" w:rsidRPr="00F5628F" w:rsidRDefault="009337AA" w:rsidP="009337AA">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7A2F" id="Text Box 743" o:spid="_x0000_s1162" type="#_x0000_t202" style="position:absolute;margin-left:478.85pt;margin-top:259.15pt;width:24.45pt;height:20.9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" filled="f" stroked="f" strokeweight=".5pt">
                <v:textbox>
                  <w:txbxContent>
                    <w:p w14:paraId="3AAD02AE" w14:textId="2AA44E8A" w:rsidR="009337AA" w:rsidRPr="00F5628F" w:rsidRDefault="009337AA" w:rsidP="009337AA">
                      <w:pPr>
                        <w:rPr>
                          <w:b/>
                          <w:bCs/>
                          <w:color w:val="FF0000"/>
                        </w:rPr>
                      </w:pPr>
                      <w:r>
                        <w:rPr>
                          <w:b/>
                          <w:bCs/>
                          <w:color w:val="FF0000"/>
                        </w:rPr>
                        <w:t>5</w:t>
                      </w:r>
                    </w:p>
                  </w:txbxContent>
                </v:textbox>
                <w10:wrap anchorx="page"/>
              </v:shape>
            </w:pict>
          </mc:Fallback>
        </mc:AlternateContent>
      </w:r>
      <w:r>
        <w:rPr>
          <w:noProof/>
        </w:rPr>
        <mc:AlternateContent>
          <mc:Choice Requires="wps">
            <w:drawing>
              <wp:anchor distT="0" distB="0" distL="114300" distR="114300" simplePos="0" relativeHeight="252015616" behindDoc="0" locked="0" layoutInCell="1" allowOverlap="1" wp14:anchorId="15976341" wp14:editId="229CF1E9">
                <wp:simplePos x="0" y="0"/>
                <wp:positionH relativeFrom="page">
                  <wp:posOffset>3407087</wp:posOffset>
                </wp:positionH>
                <wp:positionV relativeFrom="paragraph">
                  <wp:posOffset>1014107</wp:posOffset>
                </wp:positionV>
                <wp:extent cx="310515" cy="265430"/>
                <wp:effectExtent l="0" t="0" r="0" b="1270"/>
                <wp:wrapNone/>
                <wp:docPr id="741" name="Text Box 741"/>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5C1A0CC7" w14:textId="6AD4E971" w:rsidR="009337AA" w:rsidRPr="00F5628F" w:rsidRDefault="009337AA" w:rsidP="009337AA">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76341" id="Text Box 741" o:spid="_x0000_s1163" type="#_x0000_t202" style="position:absolute;margin-left:268.25pt;margin-top:79.85pt;width:24.45pt;height:20.9pt;z-index:25201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" filled="f" stroked="f" strokeweight=".5pt">
                <v:textbox>
                  <w:txbxContent>
                    <w:p w14:paraId="5C1A0CC7" w14:textId="6AD4E971" w:rsidR="009337AA" w:rsidRPr="00F5628F" w:rsidRDefault="009337AA" w:rsidP="009337AA">
                      <w:pPr>
                        <w:rPr>
                          <w:b/>
                          <w:bCs/>
                          <w:color w:val="FF0000"/>
                        </w:rPr>
                      </w:pPr>
                      <w:r>
                        <w:rPr>
                          <w:b/>
                          <w:bCs/>
                          <w:color w:val="FF0000"/>
                        </w:rPr>
                        <w:t>4</w:t>
                      </w:r>
                    </w:p>
                  </w:txbxContent>
                </v:textbox>
                <w10:wrap anchorx="page"/>
              </v:shape>
            </w:pict>
          </mc:Fallback>
        </mc:AlternateContent>
      </w:r>
      <w:r>
        <w:rPr>
          <w:noProof/>
        </w:rPr>
        <mc:AlternateContent>
          <mc:Choice Requires="wps">
            <w:drawing>
              <wp:anchor distT="0" distB="0" distL="114300" distR="114300" simplePos="0" relativeHeight="252013568" behindDoc="0" locked="0" layoutInCell="1" allowOverlap="1" wp14:anchorId="229955D8" wp14:editId="38486036">
                <wp:simplePos x="0" y="0"/>
                <wp:positionH relativeFrom="page">
                  <wp:posOffset>2751479</wp:posOffset>
                </wp:positionH>
                <wp:positionV relativeFrom="paragraph">
                  <wp:posOffset>1005480</wp:posOffset>
                </wp:positionV>
                <wp:extent cx="310515" cy="265430"/>
                <wp:effectExtent l="0" t="0" r="0" b="1270"/>
                <wp:wrapNone/>
                <wp:docPr id="740" name="Text Box 740"/>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F33402A" w14:textId="4B9DF969" w:rsidR="009337AA" w:rsidRPr="00F5628F" w:rsidRDefault="009337AA" w:rsidP="009337AA">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955D8" id="Text Box 740" o:spid="_x0000_s1164" type="#_x0000_t202" style="position:absolute;margin-left:216.65pt;margin-top:79.15pt;width:24.45pt;height:20.9pt;z-index:25201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" filled="f" stroked="f" strokeweight=".5pt">
                <v:textbox>
                  <w:txbxContent>
                    <w:p w14:paraId="1F33402A" w14:textId="4B9DF969" w:rsidR="009337AA" w:rsidRPr="00F5628F" w:rsidRDefault="009337AA" w:rsidP="009337AA">
                      <w:pPr>
                        <w:rPr>
                          <w:b/>
                          <w:bCs/>
                          <w:color w:val="FF0000"/>
                        </w:rPr>
                      </w:pPr>
                      <w:r>
                        <w:rPr>
                          <w:b/>
                          <w:bCs/>
                          <w:color w:val="FF0000"/>
                        </w:rPr>
                        <w:t>3</w:t>
                      </w:r>
                    </w:p>
                  </w:txbxContent>
                </v:textbox>
                <w10:wrap anchorx="page"/>
              </v:shape>
            </w:pict>
          </mc:Fallback>
        </mc:AlternateContent>
      </w:r>
      <w:r>
        <w:rPr>
          <w:noProof/>
        </w:rPr>
        <mc:AlternateContent>
          <mc:Choice Requires="wps">
            <w:drawing>
              <wp:anchor distT="0" distB="0" distL="114300" distR="114300" simplePos="0" relativeHeight="252011520" behindDoc="0" locked="0" layoutInCell="1" allowOverlap="1" wp14:anchorId="6F736314" wp14:editId="38501E05">
                <wp:simplePos x="0" y="0"/>
                <wp:positionH relativeFrom="page">
                  <wp:posOffset>3407087</wp:posOffset>
                </wp:positionH>
                <wp:positionV relativeFrom="paragraph">
                  <wp:posOffset>522401</wp:posOffset>
                </wp:positionV>
                <wp:extent cx="310515" cy="265430"/>
                <wp:effectExtent l="0" t="0" r="0" b="1270"/>
                <wp:wrapNone/>
                <wp:docPr id="739" name="Text Box 739"/>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09CAE632" w14:textId="32E2C151" w:rsidR="009337AA" w:rsidRPr="00F5628F" w:rsidRDefault="009337AA" w:rsidP="009337AA">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6314" id="Text Box 739" o:spid="_x0000_s1165" type="#_x0000_t202" style="position:absolute;margin-left:268.25pt;margin-top:41.15pt;width:24.45pt;height:20.9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" filled="f" stroked="f" strokeweight=".5pt">
                <v:textbox>
                  <w:txbxContent>
                    <w:p w14:paraId="09CAE632" w14:textId="32E2C151" w:rsidR="009337AA" w:rsidRPr="00F5628F" w:rsidRDefault="009337AA" w:rsidP="009337AA">
                      <w:pPr>
                        <w:rPr>
                          <w:b/>
                          <w:bCs/>
                          <w:color w:val="FF0000"/>
                        </w:rPr>
                      </w:pPr>
                      <w:r>
                        <w:rPr>
                          <w:b/>
                          <w:bCs/>
                          <w:color w:val="FF0000"/>
                        </w:rPr>
                        <w:t>2</w:t>
                      </w:r>
                    </w:p>
                  </w:txbxContent>
                </v:textbox>
                <w10:wrap anchorx="page"/>
              </v:shape>
            </w:pict>
          </mc:Fallback>
        </mc:AlternateContent>
      </w:r>
      <w:r>
        <w:rPr>
          <w:noProof/>
        </w:rPr>
        <mc:AlternateContent>
          <mc:Choice Requires="wps">
            <w:drawing>
              <wp:anchor distT="0" distB="0" distL="114300" distR="114300" simplePos="0" relativeHeight="252009472" behindDoc="0" locked="0" layoutInCell="1" allowOverlap="1" wp14:anchorId="3844A850" wp14:editId="323FFCDE">
                <wp:simplePos x="0" y="0"/>
                <wp:positionH relativeFrom="page">
                  <wp:posOffset>2734226</wp:posOffset>
                </wp:positionH>
                <wp:positionV relativeFrom="paragraph">
                  <wp:posOffset>539654</wp:posOffset>
                </wp:positionV>
                <wp:extent cx="310515" cy="265430"/>
                <wp:effectExtent l="0" t="0" r="0" b="1270"/>
                <wp:wrapNone/>
                <wp:docPr id="537" name="Text Box 53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0C5C7663" w14:textId="77777777" w:rsidR="009337AA" w:rsidRPr="00F5628F" w:rsidRDefault="009337AA" w:rsidP="009337AA">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4A850" id="Text Box 537" o:spid="_x0000_s1166" type="#_x0000_t202" style="position:absolute;margin-left:215.3pt;margin-top:42.5pt;width:24.45pt;height:20.9pt;z-index:25200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" filled="f" stroked="f" strokeweight=".5pt">
                <v:textbox>
                  <w:txbxContent>
                    <w:p w14:paraId="0C5C7663" w14:textId="77777777" w:rsidR="009337AA" w:rsidRPr="00F5628F" w:rsidRDefault="009337AA" w:rsidP="009337AA">
                      <w:pPr>
                        <w:rPr>
                          <w:b/>
                          <w:bCs/>
                          <w:color w:val="FF0000"/>
                        </w:rPr>
                      </w:pPr>
                      <w:r>
                        <w:rPr>
                          <w:b/>
                          <w:bCs/>
                          <w:color w:val="FF0000"/>
                        </w:rPr>
                        <w:t>1</w:t>
                      </w:r>
                    </w:p>
                  </w:txbxContent>
                </v:textbox>
                <w10:wrap anchorx="page"/>
              </v:shape>
            </w:pict>
          </mc:Fallback>
        </mc:AlternateContent>
      </w:r>
      <w:r>
        <w:rPr>
          <w:noProof/>
        </w:rPr>
        <mc:AlternateContent>
          <mc:Choice Requires="wps">
            <w:drawing>
              <wp:anchor distT="0" distB="0" distL="114300" distR="114300" simplePos="0" relativeHeight="252005376" behindDoc="0" locked="0" layoutInCell="1" allowOverlap="1" wp14:anchorId="230F785C" wp14:editId="4AA1E2A9">
                <wp:simplePos x="0" y="0"/>
                <wp:positionH relativeFrom="column">
                  <wp:posOffset>548137</wp:posOffset>
                </wp:positionH>
                <wp:positionV relativeFrom="paragraph">
                  <wp:posOffset>2505781</wp:posOffset>
                </wp:positionV>
                <wp:extent cx="724619" cy="301924"/>
                <wp:effectExtent l="0" t="0" r="0" b="3175"/>
                <wp:wrapNone/>
                <wp:docPr id="509" name="Text Box 509"/>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08819632" w14:textId="77777777" w:rsidR="009337AA" w:rsidRPr="007F64E1" w:rsidRDefault="009337AA" w:rsidP="009337AA">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0F785C" id="Text Box 509" o:spid="_x0000_s1167" type="#_x0000_t202" style="position:absolute;margin-left:43.15pt;margin-top:197.3pt;width:57.05pt;height:23.7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" filled="f" stroked="f" strokeweight=".5pt">
                <v:textbox>
                  <w:txbxContent>
                    <w:p w14:paraId="08819632" w14:textId="77777777" w:rsidR="009337AA" w:rsidRPr="007F64E1" w:rsidRDefault="009337AA" w:rsidP="009337AA">
                      <w:pPr>
                        <w:rPr>
                          <w:color w:val="FF0000"/>
                          <w:sz w:val="20"/>
                          <w:szCs w:val="20"/>
                        </w:rPr>
                      </w:pPr>
                      <w:r w:rsidRPr="007F64E1">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2007424" behindDoc="0" locked="0" layoutInCell="1" allowOverlap="1" wp14:anchorId="720A86CF" wp14:editId="7D2E9C41">
                <wp:simplePos x="0" y="0"/>
                <wp:positionH relativeFrom="column">
                  <wp:posOffset>466916</wp:posOffset>
                </wp:positionH>
                <wp:positionV relativeFrom="paragraph">
                  <wp:posOffset>2402253</wp:posOffset>
                </wp:positionV>
                <wp:extent cx="310347" cy="139329"/>
                <wp:effectExtent l="38100" t="38100" r="13970" b="32385"/>
                <wp:wrapNone/>
                <wp:docPr id="512" name="Straight Arrow Connector 512"/>
                <wp:cNvGraphicFramePr/>
                <a:graphic xmlns:a="http://schemas.openxmlformats.org/drawingml/2006/main">
                  <a:graphicData uri="http://schemas.microsoft.com/office/word/2010/wordprocessingShape">
                    <wps:wsp>
                      <wps:cNvCnPr/>
                      <wps:spPr>
                        <a:xfrm flipH="1" flipV="1">
                          <a:off x="0" y="0"/>
                          <a:ext cx="310347" cy="1393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B4500" id="Straight Arrow Connector 512" o:spid="_x0000_s1026" type="#_x0000_t32" style="position:absolute;margin-left:36.75pt;margin-top:189.15pt;width:24.45pt;height:10.95pt;flip:x 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" strokecolor="red">
                <v:stroke endarrow="block"/>
              </v:shape>
            </w:pict>
          </mc:Fallback>
        </mc:AlternateContent>
      </w:r>
      <w:r w:rsidR="00D24702" w:rsidRPr="00D24702">
        <w:rPr>
          <w:noProof/>
        </w:rPr>
        <w:drawing>
          <wp:inline distT="0" distB="0" distL="0" distR="0" wp14:anchorId="1DF9F5A3" wp14:editId="7970DF18">
            <wp:extent cx="6210935" cy="3847465"/>
            <wp:effectExtent l="0" t="0" r="0"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0935" cy="3847465"/>
                    </a:xfrm>
                    <a:prstGeom prst="rect">
                      <a:avLst/>
                    </a:prstGeom>
                  </pic:spPr>
                </pic:pic>
              </a:graphicData>
            </a:graphic>
          </wp:inline>
        </w:drawing>
      </w:r>
    </w:p>
    <w:p w14:paraId="22AFB2DD" w14:textId="5D0CB733" w:rsidR="00DF6F8B" w:rsidRPr="009337AA" w:rsidRDefault="00D24702" w:rsidP="009337AA">
      <w:pPr>
        <w:jc w:val="center"/>
        <w:rPr>
          <w:sz w:val="22"/>
        </w:rPr>
      </w:pPr>
      <w:r w:rsidRPr="007F64E1">
        <w:rPr>
          <w:sz w:val="22"/>
        </w:rPr>
        <w:t xml:space="preserve">Figure </w:t>
      </w:r>
      <w:r>
        <w:rPr>
          <w:sz w:val="22"/>
        </w:rPr>
        <w:t>6.11. Salary monthly report</w:t>
      </w:r>
    </w:p>
    <w:p w14:paraId="1870B2C9" w14:textId="368797FF" w:rsidR="00DF6F8B" w:rsidRDefault="00DF6F8B" w:rsidP="00DF6F8B"/>
    <w:tbl>
      <w:tblPr>
        <w:tblStyle w:val="TableGridLight"/>
        <w:tblW w:w="0" w:type="auto"/>
        <w:tblLook w:val="04A0" w:firstRow="1" w:lastRow="0" w:firstColumn="1" w:lastColumn="0" w:noHBand="0" w:noVBand="1"/>
      </w:tblPr>
      <w:tblGrid>
        <w:gridCol w:w="2971"/>
        <w:gridCol w:w="6658"/>
      </w:tblGrid>
      <w:tr w:rsidR="009337AA" w14:paraId="475CCC1F" w14:textId="77777777" w:rsidTr="005048B7">
        <w:trPr>
          <w:trHeight w:val="450"/>
        </w:trPr>
        <w:tc>
          <w:tcPr>
            <w:tcW w:w="2972" w:type="dxa"/>
            <w:shd w:val="clear" w:color="auto" w:fill="60C5E8" w:themeFill="accent5"/>
            <w:vAlign w:val="center"/>
          </w:tcPr>
          <w:p w14:paraId="4A8AA383" w14:textId="77777777" w:rsidR="009337AA" w:rsidRPr="00F5628F" w:rsidRDefault="009337AA" w:rsidP="005048B7">
            <w:pPr>
              <w:tabs>
                <w:tab w:val="left" w:pos="8069"/>
              </w:tabs>
              <w:jc w:val="center"/>
              <w:rPr>
                <w:b/>
                <w:bCs/>
              </w:rPr>
            </w:pPr>
            <w:r w:rsidRPr="00F5628F">
              <w:rPr>
                <w:b/>
                <w:bCs/>
              </w:rPr>
              <w:t>Operation No.</w:t>
            </w:r>
          </w:p>
        </w:tc>
        <w:tc>
          <w:tcPr>
            <w:tcW w:w="6662" w:type="dxa"/>
            <w:shd w:val="clear" w:color="auto" w:fill="60C5E8" w:themeFill="accent5"/>
            <w:vAlign w:val="center"/>
          </w:tcPr>
          <w:p w14:paraId="43AFB919" w14:textId="77777777" w:rsidR="009337AA" w:rsidRPr="00F5628F" w:rsidRDefault="009337AA" w:rsidP="005048B7">
            <w:pPr>
              <w:tabs>
                <w:tab w:val="left" w:pos="8069"/>
              </w:tabs>
              <w:jc w:val="center"/>
              <w:rPr>
                <w:b/>
                <w:bCs/>
              </w:rPr>
            </w:pPr>
            <w:r w:rsidRPr="00F5628F">
              <w:rPr>
                <w:b/>
                <w:bCs/>
              </w:rPr>
              <w:t>Description</w:t>
            </w:r>
          </w:p>
        </w:tc>
      </w:tr>
      <w:tr w:rsidR="009337AA" w14:paraId="2E51A2BC" w14:textId="77777777" w:rsidTr="005048B7">
        <w:trPr>
          <w:trHeight w:val="440"/>
        </w:trPr>
        <w:tc>
          <w:tcPr>
            <w:tcW w:w="2972" w:type="dxa"/>
            <w:vAlign w:val="center"/>
          </w:tcPr>
          <w:p w14:paraId="4E0FAB82" w14:textId="77777777" w:rsidR="009337AA" w:rsidRDefault="009337AA" w:rsidP="005048B7">
            <w:pPr>
              <w:tabs>
                <w:tab w:val="left" w:pos="8069"/>
              </w:tabs>
              <w:jc w:val="center"/>
            </w:pPr>
            <w:r>
              <w:t>1</w:t>
            </w:r>
          </w:p>
        </w:tc>
        <w:tc>
          <w:tcPr>
            <w:tcW w:w="6662" w:type="dxa"/>
            <w:vAlign w:val="center"/>
          </w:tcPr>
          <w:p w14:paraId="6E5E2F83" w14:textId="7EC44D69" w:rsidR="009337AA" w:rsidRPr="00066E64" w:rsidRDefault="00166CDB" w:rsidP="005048B7">
            <w:pPr>
              <w:spacing w:line="360" w:lineRule="auto"/>
              <w:rPr>
                <w:szCs w:val="26"/>
              </w:rPr>
            </w:pPr>
            <w:r w:rsidRPr="00166CDB">
              <w:rPr>
                <w:szCs w:val="26"/>
              </w:rPr>
              <w:t>Select month to show salary summary.</w:t>
            </w:r>
            <w:r>
              <w:rPr>
                <w:szCs w:val="26"/>
              </w:rPr>
              <w:t xml:space="preserve"> (Only </w:t>
            </w:r>
            <w:r w:rsidRPr="00166CDB">
              <w:rPr>
                <w:szCs w:val="26"/>
              </w:rPr>
              <w:t>show salary summary of the month that generate payroll already</w:t>
            </w:r>
            <w:r>
              <w:rPr>
                <w:szCs w:val="26"/>
              </w:rPr>
              <w:t>).</w:t>
            </w:r>
          </w:p>
        </w:tc>
      </w:tr>
      <w:tr w:rsidR="009337AA" w14:paraId="5C0AAE7A" w14:textId="77777777" w:rsidTr="005048B7">
        <w:trPr>
          <w:trHeight w:val="418"/>
        </w:trPr>
        <w:tc>
          <w:tcPr>
            <w:tcW w:w="2972" w:type="dxa"/>
            <w:vAlign w:val="center"/>
          </w:tcPr>
          <w:p w14:paraId="0CDCE0BD" w14:textId="77777777" w:rsidR="009337AA" w:rsidRDefault="009337AA" w:rsidP="005048B7">
            <w:pPr>
              <w:tabs>
                <w:tab w:val="left" w:pos="8069"/>
              </w:tabs>
              <w:jc w:val="center"/>
            </w:pPr>
            <w:r>
              <w:t>2</w:t>
            </w:r>
          </w:p>
        </w:tc>
        <w:tc>
          <w:tcPr>
            <w:tcW w:w="6662" w:type="dxa"/>
            <w:vAlign w:val="center"/>
          </w:tcPr>
          <w:p w14:paraId="10A66F5B" w14:textId="0B916AF0" w:rsidR="009337AA" w:rsidRPr="000B74E2" w:rsidRDefault="001A60BB" w:rsidP="005048B7">
            <w:pPr>
              <w:spacing w:line="360" w:lineRule="auto"/>
              <w:rPr>
                <w:szCs w:val="26"/>
              </w:rPr>
            </w:pPr>
            <w:r>
              <w:rPr>
                <w:szCs w:val="26"/>
              </w:rPr>
              <w:t>S</w:t>
            </w:r>
            <w:r w:rsidRPr="001A60BB">
              <w:rPr>
                <w:szCs w:val="26"/>
              </w:rPr>
              <w:t>ort list salary by highest salary or lowest salary of the month</w:t>
            </w:r>
          </w:p>
        </w:tc>
      </w:tr>
      <w:tr w:rsidR="009337AA" w14:paraId="786D40A8" w14:textId="77777777" w:rsidTr="005048B7">
        <w:trPr>
          <w:trHeight w:val="418"/>
        </w:trPr>
        <w:tc>
          <w:tcPr>
            <w:tcW w:w="2972" w:type="dxa"/>
            <w:vAlign w:val="center"/>
          </w:tcPr>
          <w:p w14:paraId="20D475E8" w14:textId="77777777" w:rsidR="009337AA" w:rsidRDefault="009337AA" w:rsidP="005048B7">
            <w:pPr>
              <w:tabs>
                <w:tab w:val="left" w:pos="8069"/>
              </w:tabs>
              <w:jc w:val="center"/>
            </w:pPr>
            <w:r>
              <w:t>3</w:t>
            </w:r>
          </w:p>
        </w:tc>
        <w:tc>
          <w:tcPr>
            <w:tcW w:w="6662" w:type="dxa"/>
            <w:vAlign w:val="center"/>
          </w:tcPr>
          <w:p w14:paraId="11BC1B3A" w14:textId="7D142F6B" w:rsidR="009337AA" w:rsidRPr="00287A2E" w:rsidRDefault="001A60BB" w:rsidP="005048B7">
            <w:pPr>
              <w:spacing w:line="360" w:lineRule="auto"/>
              <w:rPr>
                <w:szCs w:val="26"/>
              </w:rPr>
            </w:pPr>
            <w:r w:rsidRPr="001A60BB">
              <w:rPr>
                <w:szCs w:val="26"/>
              </w:rPr>
              <w:t>Filter list salary by department</w:t>
            </w:r>
            <w:r>
              <w:rPr>
                <w:szCs w:val="26"/>
              </w:rPr>
              <w:t>.</w:t>
            </w:r>
          </w:p>
        </w:tc>
      </w:tr>
      <w:tr w:rsidR="009337AA" w14:paraId="2EF25B76" w14:textId="77777777" w:rsidTr="005048B7">
        <w:trPr>
          <w:trHeight w:val="418"/>
        </w:trPr>
        <w:tc>
          <w:tcPr>
            <w:tcW w:w="2972" w:type="dxa"/>
            <w:vAlign w:val="center"/>
          </w:tcPr>
          <w:p w14:paraId="12565CE7" w14:textId="77777777" w:rsidR="009337AA" w:rsidRDefault="009337AA" w:rsidP="005048B7">
            <w:pPr>
              <w:tabs>
                <w:tab w:val="left" w:pos="8069"/>
              </w:tabs>
              <w:jc w:val="center"/>
            </w:pPr>
            <w:r>
              <w:t>4</w:t>
            </w:r>
          </w:p>
        </w:tc>
        <w:tc>
          <w:tcPr>
            <w:tcW w:w="6662" w:type="dxa"/>
            <w:vAlign w:val="center"/>
          </w:tcPr>
          <w:p w14:paraId="4E2650B0" w14:textId="4BC6F686" w:rsidR="009337AA" w:rsidRDefault="001A60BB" w:rsidP="001A60BB">
            <w:pPr>
              <w:spacing w:line="360" w:lineRule="auto"/>
              <w:rPr>
                <w:szCs w:val="26"/>
              </w:rPr>
            </w:pPr>
            <w:r>
              <w:rPr>
                <w:szCs w:val="26"/>
              </w:rPr>
              <w:t>S</w:t>
            </w:r>
            <w:r w:rsidRPr="001A60BB">
              <w:rPr>
                <w:szCs w:val="26"/>
              </w:rPr>
              <w:t>ort list salary by highest salary or lowest salary of the</w:t>
            </w:r>
            <w:r>
              <w:rPr>
                <w:szCs w:val="26"/>
              </w:rPr>
              <w:t xml:space="preserve"> department.</w:t>
            </w:r>
          </w:p>
        </w:tc>
      </w:tr>
      <w:tr w:rsidR="009337AA" w14:paraId="5078263F" w14:textId="77777777" w:rsidTr="005048B7">
        <w:trPr>
          <w:trHeight w:val="418"/>
        </w:trPr>
        <w:tc>
          <w:tcPr>
            <w:tcW w:w="2972" w:type="dxa"/>
            <w:vAlign w:val="center"/>
          </w:tcPr>
          <w:p w14:paraId="22AB8A72" w14:textId="77777777" w:rsidR="009337AA" w:rsidRDefault="009337AA" w:rsidP="005048B7">
            <w:pPr>
              <w:tabs>
                <w:tab w:val="left" w:pos="8069"/>
              </w:tabs>
              <w:jc w:val="center"/>
            </w:pPr>
            <w:r>
              <w:t>5</w:t>
            </w:r>
          </w:p>
        </w:tc>
        <w:tc>
          <w:tcPr>
            <w:tcW w:w="6662" w:type="dxa"/>
            <w:vAlign w:val="center"/>
          </w:tcPr>
          <w:p w14:paraId="37EB1457" w14:textId="28CE8C39" w:rsidR="009337AA" w:rsidRDefault="001A60BB" w:rsidP="001A60BB">
            <w:pPr>
              <w:spacing w:line="360" w:lineRule="auto"/>
              <w:rPr>
                <w:szCs w:val="26"/>
              </w:rPr>
            </w:pPr>
            <w:r w:rsidRPr="001A60BB">
              <w:rPr>
                <w:szCs w:val="26"/>
              </w:rPr>
              <w:t>Export file excel of salary monthly report.</w:t>
            </w:r>
          </w:p>
        </w:tc>
      </w:tr>
    </w:tbl>
    <w:p w14:paraId="0ADED659" w14:textId="77777777" w:rsidR="00DF6F8B" w:rsidRPr="00DF6F8B" w:rsidRDefault="00DF6F8B" w:rsidP="00DF6F8B"/>
    <w:p w14:paraId="62D99A1E" w14:textId="1BDAF4DB" w:rsidR="00EC32B2" w:rsidRDefault="004C6667" w:rsidP="004D2271">
      <w:pPr>
        <w:spacing w:line="360" w:lineRule="auto"/>
      </w:pPr>
      <w:r w:rsidRPr="004C6667">
        <w:rPr>
          <w:noProof/>
        </w:rPr>
        <w:lastRenderedPageBreak/>
        <w:drawing>
          <wp:inline distT="0" distB="0" distL="0" distR="0" wp14:anchorId="0A56891A" wp14:editId="3226F6E8">
            <wp:extent cx="6210935" cy="1667510"/>
            <wp:effectExtent l="0" t="0" r="0" b="889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10935" cy="1667510"/>
                    </a:xfrm>
                    <a:prstGeom prst="rect">
                      <a:avLst/>
                    </a:prstGeom>
                  </pic:spPr>
                </pic:pic>
              </a:graphicData>
            </a:graphic>
          </wp:inline>
        </w:drawing>
      </w:r>
    </w:p>
    <w:p w14:paraId="5E52C81B" w14:textId="0BD71FE3" w:rsidR="004C6667" w:rsidRPr="009337AA" w:rsidRDefault="004C6667" w:rsidP="004C6667">
      <w:pPr>
        <w:jc w:val="center"/>
        <w:rPr>
          <w:sz w:val="22"/>
        </w:rPr>
      </w:pPr>
      <w:r w:rsidRPr="007F64E1">
        <w:rPr>
          <w:sz w:val="22"/>
        </w:rPr>
        <w:t xml:space="preserve">Figure </w:t>
      </w:r>
      <w:r>
        <w:rPr>
          <w:sz w:val="22"/>
        </w:rPr>
        <w:t>6.12.File excel of  salary monthly report</w:t>
      </w:r>
    </w:p>
    <w:p w14:paraId="39F02F7B" w14:textId="4E5A44D2" w:rsidR="004C6667" w:rsidRDefault="004C6667" w:rsidP="004D2271">
      <w:pPr>
        <w:spacing w:line="360" w:lineRule="auto"/>
      </w:pPr>
    </w:p>
    <w:p w14:paraId="780EFC89" w14:textId="77777777" w:rsidR="004C6667" w:rsidRDefault="004C6667" w:rsidP="004D2271">
      <w:pPr>
        <w:spacing w:line="360" w:lineRule="auto"/>
      </w:pPr>
    </w:p>
    <w:p w14:paraId="6237F71A" w14:textId="798E9E18" w:rsidR="00E5000E" w:rsidRDefault="004C6667" w:rsidP="00E5000E">
      <w:r>
        <w:rPr>
          <w:noProof/>
        </w:rPr>
        <mc:AlternateContent>
          <mc:Choice Requires="wps">
            <w:drawing>
              <wp:anchor distT="0" distB="0" distL="114300" distR="114300" simplePos="0" relativeHeight="252021760" behindDoc="0" locked="0" layoutInCell="1" allowOverlap="1" wp14:anchorId="7801B140" wp14:editId="5E0A1A6D">
                <wp:simplePos x="0" y="0"/>
                <wp:positionH relativeFrom="page">
                  <wp:posOffset>6064022</wp:posOffset>
                </wp:positionH>
                <wp:positionV relativeFrom="paragraph">
                  <wp:posOffset>3274863</wp:posOffset>
                </wp:positionV>
                <wp:extent cx="310515" cy="265430"/>
                <wp:effectExtent l="0" t="0" r="0" b="1270"/>
                <wp:wrapNone/>
                <wp:docPr id="749" name="Text Box 749"/>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3E35428F" w14:textId="7A7EBB1B" w:rsidR="004C6667" w:rsidRPr="00F5628F" w:rsidRDefault="004C6667" w:rsidP="004C6667">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1B140" id="Text Box 749" o:spid="_x0000_s1168" type="#_x0000_t202" style="position:absolute;margin-left:477.5pt;margin-top:257.85pt;width:24.45pt;height:20.9pt;z-index:25202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" filled="f" stroked="f" strokeweight=".5pt">
                <v:textbox>
                  <w:txbxContent>
                    <w:p w14:paraId="3E35428F" w14:textId="7A7EBB1B" w:rsidR="004C6667" w:rsidRPr="00F5628F" w:rsidRDefault="004C6667" w:rsidP="004C6667">
                      <w:pPr>
                        <w:rPr>
                          <w:b/>
                          <w:bCs/>
                          <w:color w:val="FF0000"/>
                        </w:rPr>
                      </w:pPr>
                      <w:r>
                        <w:rPr>
                          <w:b/>
                          <w:bCs/>
                          <w:color w:val="FF0000"/>
                        </w:rPr>
                        <w:t>2</w:t>
                      </w:r>
                    </w:p>
                  </w:txbxContent>
                </v:textbox>
                <w10:wrap anchorx="page"/>
              </v:shape>
            </w:pict>
          </mc:Fallback>
        </mc:AlternateContent>
      </w:r>
      <w:r>
        <w:rPr>
          <w:noProof/>
        </w:rPr>
        <mc:AlternateContent>
          <mc:Choice Requires="wps">
            <w:drawing>
              <wp:anchor distT="0" distB="0" distL="114300" distR="114300" simplePos="0" relativeHeight="252019712" behindDoc="0" locked="0" layoutInCell="1" allowOverlap="1" wp14:anchorId="350BA209" wp14:editId="694B57F5">
                <wp:simplePos x="0" y="0"/>
                <wp:positionH relativeFrom="page">
                  <wp:posOffset>1354000</wp:posOffset>
                </wp:positionH>
                <wp:positionV relativeFrom="paragraph">
                  <wp:posOffset>1540953</wp:posOffset>
                </wp:positionV>
                <wp:extent cx="310515" cy="265430"/>
                <wp:effectExtent l="0" t="0" r="0" b="1270"/>
                <wp:wrapNone/>
                <wp:docPr id="748" name="Text Box 748"/>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5F8A4D0D" w14:textId="77777777" w:rsidR="004C6667" w:rsidRPr="00F5628F" w:rsidRDefault="004C6667" w:rsidP="004C6667">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A209" id="Text Box 748" o:spid="_x0000_s1169" type="#_x0000_t202" style="position:absolute;margin-left:106.6pt;margin-top:121.35pt;width:24.45pt;height:20.9pt;z-index:2520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" filled="f" stroked="f" strokeweight=".5pt">
                <v:textbox>
                  <w:txbxContent>
                    <w:p w14:paraId="5F8A4D0D" w14:textId="77777777" w:rsidR="004C6667" w:rsidRPr="00F5628F" w:rsidRDefault="004C6667" w:rsidP="004C6667">
                      <w:pPr>
                        <w:rPr>
                          <w:b/>
                          <w:bCs/>
                          <w:color w:val="FF0000"/>
                        </w:rPr>
                      </w:pPr>
                      <w:r>
                        <w:rPr>
                          <w:b/>
                          <w:bCs/>
                          <w:color w:val="FF0000"/>
                        </w:rPr>
                        <w:t>1</w:t>
                      </w:r>
                    </w:p>
                  </w:txbxContent>
                </v:textbox>
                <w10:wrap anchorx="page"/>
              </v:shape>
            </w:pict>
          </mc:Fallback>
        </mc:AlternateContent>
      </w:r>
      <w:r w:rsidRPr="004C6667">
        <w:rPr>
          <w:noProof/>
        </w:rPr>
        <w:drawing>
          <wp:inline distT="0" distB="0" distL="0" distR="0" wp14:anchorId="638117D6" wp14:editId="2017BA93">
            <wp:extent cx="6210935" cy="3858260"/>
            <wp:effectExtent l="0" t="0" r="0" b="889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10935" cy="3858260"/>
                    </a:xfrm>
                    <a:prstGeom prst="rect">
                      <a:avLst/>
                    </a:prstGeom>
                  </pic:spPr>
                </pic:pic>
              </a:graphicData>
            </a:graphic>
          </wp:inline>
        </w:drawing>
      </w:r>
    </w:p>
    <w:p w14:paraId="252C3E92" w14:textId="286009C3" w:rsidR="00E5000E" w:rsidRDefault="004C6667" w:rsidP="004C6667">
      <w:pPr>
        <w:jc w:val="center"/>
      </w:pPr>
      <w:r w:rsidRPr="007F64E1">
        <w:rPr>
          <w:sz w:val="22"/>
        </w:rPr>
        <w:t xml:space="preserve">Figure </w:t>
      </w:r>
      <w:r>
        <w:rPr>
          <w:sz w:val="22"/>
        </w:rPr>
        <w:t>6.13. E</w:t>
      </w:r>
      <w:r w:rsidRPr="004C6667">
        <w:rPr>
          <w:sz w:val="22"/>
        </w:rPr>
        <w:t>mployee salary</w:t>
      </w:r>
      <w:r>
        <w:rPr>
          <w:sz w:val="22"/>
        </w:rPr>
        <w:t xml:space="preserve"> summary</w:t>
      </w:r>
      <w:r w:rsidRPr="004C6667">
        <w:rPr>
          <w:sz w:val="22"/>
        </w:rPr>
        <w:t xml:space="preserve"> report</w:t>
      </w:r>
    </w:p>
    <w:p w14:paraId="373BC852" w14:textId="0B80BEAB" w:rsidR="00E5000E" w:rsidRDefault="00E5000E" w:rsidP="00E5000E"/>
    <w:tbl>
      <w:tblPr>
        <w:tblStyle w:val="TableGridLight"/>
        <w:tblW w:w="0" w:type="auto"/>
        <w:tblLook w:val="04A0" w:firstRow="1" w:lastRow="0" w:firstColumn="1" w:lastColumn="0" w:noHBand="0" w:noVBand="1"/>
      </w:tblPr>
      <w:tblGrid>
        <w:gridCol w:w="2971"/>
        <w:gridCol w:w="6658"/>
      </w:tblGrid>
      <w:tr w:rsidR="00DE5289" w14:paraId="39E9EABE" w14:textId="77777777" w:rsidTr="005048B7">
        <w:trPr>
          <w:trHeight w:val="450"/>
        </w:trPr>
        <w:tc>
          <w:tcPr>
            <w:tcW w:w="2972" w:type="dxa"/>
            <w:shd w:val="clear" w:color="auto" w:fill="60C5E8" w:themeFill="accent5"/>
            <w:vAlign w:val="center"/>
          </w:tcPr>
          <w:p w14:paraId="26CAAF37" w14:textId="77777777" w:rsidR="00DE5289" w:rsidRPr="00F5628F" w:rsidRDefault="00DE5289" w:rsidP="005048B7">
            <w:pPr>
              <w:tabs>
                <w:tab w:val="left" w:pos="8069"/>
              </w:tabs>
              <w:jc w:val="center"/>
              <w:rPr>
                <w:b/>
                <w:bCs/>
              </w:rPr>
            </w:pPr>
            <w:r w:rsidRPr="00F5628F">
              <w:rPr>
                <w:b/>
                <w:bCs/>
              </w:rPr>
              <w:t>Operation No.</w:t>
            </w:r>
          </w:p>
        </w:tc>
        <w:tc>
          <w:tcPr>
            <w:tcW w:w="6662" w:type="dxa"/>
            <w:shd w:val="clear" w:color="auto" w:fill="60C5E8" w:themeFill="accent5"/>
            <w:vAlign w:val="center"/>
          </w:tcPr>
          <w:p w14:paraId="48B098FD" w14:textId="77777777" w:rsidR="00DE5289" w:rsidRPr="00F5628F" w:rsidRDefault="00DE5289" w:rsidP="005048B7">
            <w:pPr>
              <w:tabs>
                <w:tab w:val="left" w:pos="8069"/>
              </w:tabs>
              <w:jc w:val="center"/>
              <w:rPr>
                <w:b/>
                <w:bCs/>
              </w:rPr>
            </w:pPr>
            <w:r w:rsidRPr="00F5628F">
              <w:rPr>
                <w:b/>
                <w:bCs/>
              </w:rPr>
              <w:t>Description</w:t>
            </w:r>
          </w:p>
        </w:tc>
      </w:tr>
      <w:tr w:rsidR="00DE5289" w14:paraId="57020852" w14:textId="77777777" w:rsidTr="005048B7">
        <w:trPr>
          <w:trHeight w:val="440"/>
        </w:trPr>
        <w:tc>
          <w:tcPr>
            <w:tcW w:w="2972" w:type="dxa"/>
            <w:vAlign w:val="center"/>
          </w:tcPr>
          <w:p w14:paraId="5DDF43C7" w14:textId="77777777" w:rsidR="00DE5289" w:rsidRDefault="00DE5289" w:rsidP="005048B7">
            <w:pPr>
              <w:tabs>
                <w:tab w:val="left" w:pos="8069"/>
              </w:tabs>
              <w:jc w:val="center"/>
            </w:pPr>
            <w:r>
              <w:t>1</w:t>
            </w:r>
          </w:p>
        </w:tc>
        <w:tc>
          <w:tcPr>
            <w:tcW w:w="6662" w:type="dxa"/>
            <w:vAlign w:val="center"/>
          </w:tcPr>
          <w:p w14:paraId="59381171" w14:textId="7293532B" w:rsidR="00DE5289" w:rsidRPr="00DE5289" w:rsidRDefault="00DE5289" w:rsidP="00DE5289">
            <w:pPr>
              <w:spacing w:line="360" w:lineRule="auto"/>
              <w:rPr>
                <w:szCs w:val="26"/>
              </w:rPr>
            </w:pPr>
            <w:r w:rsidRPr="00DE5289">
              <w:rPr>
                <w:szCs w:val="26"/>
              </w:rPr>
              <w:t>Click on row to show selected employee salary summary report from January to the current month.</w:t>
            </w:r>
          </w:p>
        </w:tc>
      </w:tr>
      <w:tr w:rsidR="00DE5289" w14:paraId="17923AF0" w14:textId="77777777" w:rsidTr="005048B7">
        <w:trPr>
          <w:trHeight w:val="418"/>
        </w:trPr>
        <w:tc>
          <w:tcPr>
            <w:tcW w:w="2972" w:type="dxa"/>
            <w:vAlign w:val="center"/>
          </w:tcPr>
          <w:p w14:paraId="04061DB1" w14:textId="77777777" w:rsidR="00DE5289" w:rsidRDefault="00DE5289" w:rsidP="005048B7">
            <w:pPr>
              <w:tabs>
                <w:tab w:val="left" w:pos="8069"/>
              </w:tabs>
              <w:jc w:val="center"/>
            </w:pPr>
            <w:r>
              <w:t>2</w:t>
            </w:r>
          </w:p>
        </w:tc>
        <w:tc>
          <w:tcPr>
            <w:tcW w:w="6662" w:type="dxa"/>
            <w:vAlign w:val="center"/>
          </w:tcPr>
          <w:p w14:paraId="79ADB1FD" w14:textId="45E8A016" w:rsidR="00DE5289" w:rsidRPr="00DE5289" w:rsidRDefault="00DE5289" w:rsidP="00DE5289">
            <w:pPr>
              <w:spacing w:line="360" w:lineRule="auto"/>
              <w:rPr>
                <w:szCs w:val="26"/>
              </w:rPr>
            </w:pPr>
            <w:r w:rsidRPr="00DE5289">
              <w:rPr>
                <w:szCs w:val="26"/>
              </w:rPr>
              <w:t>Export file excel of employee salary report from January to the current month.</w:t>
            </w:r>
          </w:p>
        </w:tc>
      </w:tr>
    </w:tbl>
    <w:p w14:paraId="651F6788" w14:textId="6FFD75AA" w:rsidR="00E5000E" w:rsidRDefault="00E5000E" w:rsidP="00E5000E"/>
    <w:p w14:paraId="6997E6BA" w14:textId="30E1580B" w:rsidR="00D614BE" w:rsidRDefault="00D614BE" w:rsidP="00E5000E">
      <w:r w:rsidRPr="00D614BE">
        <w:rPr>
          <w:noProof/>
        </w:rPr>
        <w:lastRenderedPageBreak/>
        <w:drawing>
          <wp:inline distT="0" distB="0" distL="0" distR="0" wp14:anchorId="61D75AB0" wp14:editId="715A50F9">
            <wp:extent cx="6210935" cy="109093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935" cy="1090930"/>
                    </a:xfrm>
                    <a:prstGeom prst="rect">
                      <a:avLst/>
                    </a:prstGeom>
                  </pic:spPr>
                </pic:pic>
              </a:graphicData>
            </a:graphic>
          </wp:inline>
        </w:drawing>
      </w:r>
    </w:p>
    <w:p w14:paraId="4FFB73F0" w14:textId="6DAE1BC0" w:rsidR="00D614BE" w:rsidRDefault="00D614BE" w:rsidP="00D614BE">
      <w:pPr>
        <w:jc w:val="center"/>
        <w:rPr>
          <w:sz w:val="22"/>
        </w:rPr>
      </w:pPr>
      <w:r w:rsidRPr="007F64E1">
        <w:rPr>
          <w:sz w:val="22"/>
        </w:rPr>
        <w:t xml:space="preserve">Figure </w:t>
      </w:r>
      <w:r>
        <w:rPr>
          <w:sz w:val="22"/>
        </w:rPr>
        <w:t>6.14. File excel of e</w:t>
      </w:r>
      <w:r w:rsidRPr="004C6667">
        <w:rPr>
          <w:sz w:val="22"/>
        </w:rPr>
        <w:t>mployee salary</w:t>
      </w:r>
      <w:r>
        <w:rPr>
          <w:sz w:val="22"/>
        </w:rPr>
        <w:t xml:space="preserve"> </w:t>
      </w:r>
      <w:r w:rsidRPr="004C6667">
        <w:rPr>
          <w:sz w:val="22"/>
        </w:rPr>
        <w:t>report</w:t>
      </w:r>
    </w:p>
    <w:p w14:paraId="3F81EACF" w14:textId="7619E708" w:rsidR="004623D9" w:rsidRDefault="004623D9" w:rsidP="004623D9">
      <w:pPr>
        <w:rPr>
          <w:sz w:val="22"/>
        </w:rPr>
      </w:pPr>
    </w:p>
    <w:p w14:paraId="39C1B721" w14:textId="01C84370" w:rsidR="004623D9" w:rsidRDefault="004623D9" w:rsidP="004623D9">
      <w:pPr>
        <w:pStyle w:val="Heading2"/>
        <w:framePr w:hSpace="0" w:wrap="auto" w:vAnchor="margin" w:hAnchor="text" w:yAlign="inline"/>
      </w:pPr>
      <w:bookmarkStart w:id="207" w:name="_Toc84412664"/>
      <w:bookmarkStart w:id="208" w:name="_Toc84515390"/>
      <w:r>
        <w:t>10. LOG OUT AND BACK</w:t>
      </w:r>
      <w:bookmarkEnd w:id="207"/>
      <w:bookmarkEnd w:id="208"/>
    </w:p>
    <w:p w14:paraId="579B40C2" w14:textId="16C41051" w:rsidR="004623D9" w:rsidRDefault="004623D9" w:rsidP="004623D9">
      <w:pPr>
        <w:pStyle w:val="Heading3"/>
        <w:spacing w:line="360" w:lineRule="auto"/>
      </w:pPr>
      <w:bookmarkStart w:id="209" w:name="_Toc84412665"/>
      <w:bookmarkStart w:id="210" w:name="_Toc84515391"/>
      <w:r>
        <w:t xml:space="preserve">10.1. </w:t>
      </w:r>
      <w:r w:rsidRPr="00D07F6C">
        <w:t>Description</w:t>
      </w:r>
      <w:bookmarkEnd w:id="209"/>
      <w:bookmarkEnd w:id="210"/>
    </w:p>
    <w:p w14:paraId="7A102F29" w14:textId="006EA54A" w:rsidR="004623D9" w:rsidRDefault="004623D9" w:rsidP="004623D9">
      <w:pPr>
        <w:spacing w:line="360" w:lineRule="auto"/>
      </w:pPr>
      <w:r>
        <w:t>HR can log out and back to the main page after using.</w:t>
      </w:r>
    </w:p>
    <w:p w14:paraId="59EE2C2F" w14:textId="2FED51B6" w:rsidR="004623D9" w:rsidRPr="001C0ADB" w:rsidRDefault="004623D9" w:rsidP="004623D9">
      <w:pPr>
        <w:spacing w:line="360" w:lineRule="auto"/>
      </w:pPr>
      <w:r>
        <w:t>HR also can back to choose user type page to go to a personal page.</w:t>
      </w:r>
    </w:p>
    <w:p w14:paraId="49A9E9C4" w14:textId="75295E10" w:rsidR="004623D9" w:rsidRDefault="004623D9" w:rsidP="001955E0">
      <w:pPr>
        <w:pStyle w:val="Heading3"/>
      </w:pPr>
      <w:bookmarkStart w:id="211" w:name="_Toc84412666"/>
      <w:bookmarkStart w:id="212" w:name="_Toc84515392"/>
      <w:r>
        <w:t>10.2. Design and operation</w:t>
      </w:r>
      <w:bookmarkEnd w:id="211"/>
      <w:bookmarkEnd w:id="212"/>
    </w:p>
    <w:p w14:paraId="4F0A9049" w14:textId="77777777" w:rsidR="00782630" w:rsidRPr="00782630" w:rsidRDefault="00782630" w:rsidP="00782630"/>
    <w:p w14:paraId="5C311EB3" w14:textId="6E6D6333" w:rsidR="004623D9" w:rsidRPr="004623D9" w:rsidRDefault="001955E0" w:rsidP="004623D9">
      <w:pPr>
        <w:jc w:val="center"/>
      </w:pPr>
      <w:r>
        <w:rPr>
          <w:noProof/>
        </w:rPr>
        <mc:AlternateContent>
          <mc:Choice Requires="wps">
            <w:drawing>
              <wp:anchor distT="0" distB="0" distL="114300" distR="114300" simplePos="0" relativeHeight="252023808" behindDoc="0" locked="0" layoutInCell="1" allowOverlap="1" wp14:anchorId="2876D1C2" wp14:editId="3367878A">
                <wp:simplePos x="0" y="0"/>
                <wp:positionH relativeFrom="page">
                  <wp:posOffset>3432331</wp:posOffset>
                </wp:positionH>
                <wp:positionV relativeFrom="paragraph">
                  <wp:posOffset>3757678</wp:posOffset>
                </wp:positionV>
                <wp:extent cx="310515" cy="265430"/>
                <wp:effectExtent l="0" t="0" r="0" b="1270"/>
                <wp:wrapNone/>
                <wp:docPr id="729" name="Text Box 729"/>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188803E6" w14:textId="53117CAA" w:rsidR="001955E0" w:rsidRPr="00F5628F" w:rsidRDefault="001955E0" w:rsidP="001955E0">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D1C2" id="Text Box 729" o:spid="_x0000_s1170" type="#_x0000_t202" style="position:absolute;left:0;text-align:left;margin-left:270.25pt;margin-top:295.9pt;width:24.45pt;height:20.9pt;z-index:25202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" filled="f" stroked="f" strokeweight=".5pt">
                <v:textbox>
                  <w:txbxContent>
                    <w:p w14:paraId="188803E6" w14:textId="53117CAA" w:rsidR="001955E0" w:rsidRPr="00F5628F" w:rsidRDefault="001955E0" w:rsidP="001955E0">
                      <w:pPr>
                        <w:rPr>
                          <w:b/>
                          <w:bCs/>
                          <w:color w:val="FF0000"/>
                        </w:rPr>
                      </w:pPr>
                      <w:r>
                        <w:rPr>
                          <w:b/>
                          <w:bCs/>
                          <w:color w:val="FF0000"/>
                        </w:rPr>
                        <w:t>2</w:t>
                      </w:r>
                    </w:p>
                  </w:txbxContent>
                </v:textbox>
                <w10:wrap anchorx="page"/>
              </v:shape>
            </w:pict>
          </mc:Fallback>
        </mc:AlternateContent>
      </w:r>
      <w:r>
        <w:rPr>
          <w:noProof/>
        </w:rPr>
        <mc:AlternateContent>
          <mc:Choice Requires="wps">
            <w:drawing>
              <wp:anchor distT="0" distB="0" distL="114300" distR="114300" simplePos="0" relativeHeight="252025856" behindDoc="0" locked="0" layoutInCell="1" allowOverlap="1" wp14:anchorId="6EFBF73B" wp14:editId="5312C6F0">
                <wp:simplePos x="0" y="0"/>
                <wp:positionH relativeFrom="page">
                  <wp:posOffset>3421308</wp:posOffset>
                </wp:positionH>
                <wp:positionV relativeFrom="paragraph">
                  <wp:posOffset>3150582</wp:posOffset>
                </wp:positionV>
                <wp:extent cx="310515" cy="265430"/>
                <wp:effectExtent l="0" t="0" r="0" b="1270"/>
                <wp:wrapNone/>
                <wp:docPr id="487" name="Text Box 487"/>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42BA2655" w14:textId="7D18F5ED" w:rsidR="001955E0" w:rsidRPr="00F5628F" w:rsidRDefault="001955E0" w:rsidP="001955E0">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BF73B" id="Text Box 487" o:spid="_x0000_s1171" type="#_x0000_t202" style="position:absolute;left:0;text-align:left;margin-left:269.4pt;margin-top:248.1pt;width:24.45pt;height:20.9pt;z-index:25202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" filled="f" stroked="f" strokeweight=".5pt">
                <v:textbox>
                  <w:txbxContent>
                    <w:p w14:paraId="42BA2655" w14:textId="7D18F5ED" w:rsidR="001955E0" w:rsidRPr="00F5628F" w:rsidRDefault="001955E0" w:rsidP="001955E0">
                      <w:pPr>
                        <w:rPr>
                          <w:b/>
                          <w:bCs/>
                          <w:color w:val="FF0000"/>
                        </w:rPr>
                      </w:pPr>
                      <w:r>
                        <w:rPr>
                          <w:b/>
                          <w:bCs/>
                          <w:color w:val="FF0000"/>
                        </w:rPr>
                        <w:t>1</w:t>
                      </w:r>
                    </w:p>
                  </w:txbxContent>
                </v:textbox>
                <w10:wrap anchorx="page"/>
              </v:shape>
            </w:pict>
          </mc:Fallback>
        </mc:AlternateContent>
      </w:r>
      <w:r w:rsidR="004623D9" w:rsidRPr="004623D9">
        <w:rPr>
          <w:noProof/>
        </w:rPr>
        <w:drawing>
          <wp:inline distT="0" distB="0" distL="0" distR="0" wp14:anchorId="6A50E43E" wp14:editId="06EE436A">
            <wp:extent cx="1687548" cy="4313207"/>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97574" cy="4338833"/>
                    </a:xfrm>
                    <a:prstGeom prst="rect">
                      <a:avLst/>
                    </a:prstGeom>
                  </pic:spPr>
                </pic:pic>
              </a:graphicData>
            </a:graphic>
          </wp:inline>
        </w:drawing>
      </w:r>
    </w:p>
    <w:p w14:paraId="31D46D7C" w14:textId="13A197A4" w:rsidR="001955E0" w:rsidRDefault="001955E0" w:rsidP="001955E0">
      <w:pPr>
        <w:jc w:val="center"/>
        <w:rPr>
          <w:sz w:val="22"/>
        </w:rPr>
      </w:pPr>
      <w:r w:rsidRPr="007F64E1">
        <w:rPr>
          <w:sz w:val="22"/>
        </w:rPr>
        <w:t xml:space="preserve">Figure </w:t>
      </w:r>
      <w:r>
        <w:rPr>
          <w:sz w:val="22"/>
        </w:rPr>
        <w:t>6.15. Button side</w:t>
      </w:r>
    </w:p>
    <w:p w14:paraId="5AC103F5" w14:textId="6C1264BA" w:rsidR="004623D9" w:rsidRDefault="001955E0" w:rsidP="00D614BE">
      <w:pPr>
        <w:jc w:val="center"/>
      </w:pPr>
      <w:r>
        <w:rPr>
          <w:noProof/>
        </w:rPr>
        <w:lastRenderedPageBreak/>
        <mc:AlternateContent>
          <mc:Choice Requires="wps">
            <w:drawing>
              <wp:anchor distT="0" distB="0" distL="114300" distR="114300" simplePos="0" relativeHeight="252027904" behindDoc="0" locked="0" layoutInCell="1" allowOverlap="1" wp14:anchorId="18AF2E9B" wp14:editId="7CBEAC10">
                <wp:simplePos x="0" y="0"/>
                <wp:positionH relativeFrom="page">
                  <wp:posOffset>2794431</wp:posOffset>
                </wp:positionH>
                <wp:positionV relativeFrom="paragraph">
                  <wp:posOffset>893972</wp:posOffset>
                </wp:positionV>
                <wp:extent cx="310515" cy="265430"/>
                <wp:effectExtent l="0" t="0" r="0" b="1270"/>
                <wp:wrapNone/>
                <wp:docPr id="489" name="Text Box 489"/>
                <wp:cNvGraphicFramePr/>
                <a:graphic xmlns:a="http://schemas.openxmlformats.org/drawingml/2006/main">
                  <a:graphicData uri="http://schemas.microsoft.com/office/word/2010/wordprocessingShape">
                    <wps:wsp>
                      <wps:cNvSpPr txBox="1"/>
                      <wps:spPr>
                        <a:xfrm>
                          <a:off x="0" y="0"/>
                          <a:ext cx="310515" cy="265430"/>
                        </a:xfrm>
                        <a:prstGeom prst="rect">
                          <a:avLst/>
                        </a:prstGeom>
                        <a:noFill/>
                        <a:ln w="6350">
                          <a:noFill/>
                        </a:ln>
                      </wps:spPr>
                      <wps:txbx>
                        <w:txbxContent>
                          <w:p w14:paraId="60E8703B" w14:textId="409AA64F" w:rsidR="001955E0" w:rsidRPr="00F5628F" w:rsidRDefault="001955E0" w:rsidP="001955E0">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F2E9B" id="Text Box 489" o:spid="_x0000_s1172" type="#_x0000_t202" style="position:absolute;left:0;text-align:left;margin-left:220.05pt;margin-top:70.4pt;width:24.45pt;height:20.9pt;z-index:25202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" filled="f" stroked="f" strokeweight=".5pt">
                <v:textbox>
                  <w:txbxContent>
                    <w:p w14:paraId="60E8703B" w14:textId="409AA64F" w:rsidR="001955E0" w:rsidRPr="00F5628F" w:rsidRDefault="001955E0" w:rsidP="001955E0">
                      <w:pPr>
                        <w:rPr>
                          <w:b/>
                          <w:bCs/>
                          <w:color w:val="FF0000"/>
                        </w:rPr>
                      </w:pPr>
                      <w:r>
                        <w:rPr>
                          <w:b/>
                          <w:bCs/>
                          <w:color w:val="FF0000"/>
                        </w:rPr>
                        <w:t>3</w:t>
                      </w:r>
                    </w:p>
                  </w:txbxContent>
                </v:textbox>
                <w10:wrap anchorx="page"/>
              </v:shape>
            </w:pict>
          </mc:Fallback>
        </mc:AlternateContent>
      </w:r>
      <w:r w:rsidRPr="001955E0">
        <w:rPr>
          <w:noProof/>
        </w:rPr>
        <w:drawing>
          <wp:inline distT="0" distB="0" distL="0" distR="0" wp14:anchorId="78910B82" wp14:editId="285F4804">
            <wp:extent cx="4925683" cy="3204892"/>
            <wp:effectExtent l="0" t="0" r="889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6809" cy="3218637"/>
                    </a:xfrm>
                    <a:prstGeom prst="rect">
                      <a:avLst/>
                    </a:prstGeom>
                  </pic:spPr>
                </pic:pic>
              </a:graphicData>
            </a:graphic>
          </wp:inline>
        </w:drawing>
      </w:r>
    </w:p>
    <w:p w14:paraId="13D7A06C" w14:textId="203DAF6D" w:rsidR="001955E0" w:rsidRDefault="001955E0" w:rsidP="001955E0">
      <w:pPr>
        <w:jc w:val="center"/>
        <w:rPr>
          <w:sz w:val="22"/>
        </w:rPr>
      </w:pPr>
      <w:r w:rsidRPr="007F64E1">
        <w:rPr>
          <w:sz w:val="22"/>
        </w:rPr>
        <w:t xml:space="preserve">Figure </w:t>
      </w:r>
      <w:r>
        <w:rPr>
          <w:sz w:val="22"/>
        </w:rPr>
        <w:t>6.16. Select user type</w:t>
      </w:r>
    </w:p>
    <w:p w14:paraId="797FA702" w14:textId="77777777" w:rsidR="001955E0" w:rsidRDefault="001955E0" w:rsidP="001955E0">
      <w:pPr>
        <w:jc w:val="center"/>
        <w:rPr>
          <w:sz w:val="22"/>
        </w:rPr>
      </w:pPr>
    </w:p>
    <w:tbl>
      <w:tblPr>
        <w:tblStyle w:val="TableGridLight"/>
        <w:tblW w:w="0" w:type="auto"/>
        <w:tblLook w:val="04A0" w:firstRow="1" w:lastRow="0" w:firstColumn="1" w:lastColumn="0" w:noHBand="0" w:noVBand="1"/>
      </w:tblPr>
      <w:tblGrid>
        <w:gridCol w:w="2971"/>
        <w:gridCol w:w="6658"/>
      </w:tblGrid>
      <w:tr w:rsidR="001955E0" w14:paraId="1E19D143" w14:textId="77777777" w:rsidTr="00804F48">
        <w:trPr>
          <w:trHeight w:val="450"/>
        </w:trPr>
        <w:tc>
          <w:tcPr>
            <w:tcW w:w="2972" w:type="dxa"/>
            <w:shd w:val="clear" w:color="auto" w:fill="60C5E8" w:themeFill="accent5"/>
            <w:vAlign w:val="center"/>
          </w:tcPr>
          <w:p w14:paraId="77C955FC" w14:textId="77777777" w:rsidR="001955E0" w:rsidRPr="00F5628F" w:rsidRDefault="001955E0" w:rsidP="00804F48">
            <w:pPr>
              <w:tabs>
                <w:tab w:val="left" w:pos="8069"/>
              </w:tabs>
              <w:jc w:val="center"/>
              <w:rPr>
                <w:b/>
                <w:bCs/>
              </w:rPr>
            </w:pPr>
            <w:r w:rsidRPr="00F5628F">
              <w:rPr>
                <w:b/>
                <w:bCs/>
              </w:rPr>
              <w:t>Operation No.</w:t>
            </w:r>
          </w:p>
        </w:tc>
        <w:tc>
          <w:tcPr>
            <w:tcW w:w="6662" w:type="dxa"/>
            <w:shd w:val="clear" w:color="auto" w:fill="60C5E8" w:themeFill="accent5"/>
            <w:vAlign w:val="center"/>
          </w:tcPr>
          <w:p w14:paraId="01F48EE0" w14:textId="77777777" w:rsidR="001955E0" w:rsidRPr="00F5628F" w:rsidRDefault="001955E0" w:rsidP="00804F48">
            <w:pPr>
              <w:tabs>
                <w:tab w:val="left" w:pos="8069"/>
              </w:tabs>
              <w:jc w:val="center"/>
              <w:rPr>
                <w:b/>
                <w:bCs/>
              </w:rPr>
            </w:pPr>
            <w:r w:rsidRPr="00F5628F">
              <w:rPr>
                <w:b/>
                <w:bCs/>
              </w:rPr>
              <w:t>Description</w:t>
            </w:r>
          </w:p>
        </w:tc>
      </w:tr>
      <w:tr w:rsidR="001955E0" w14:paraId="16A13034" w14:textId="77777777" w:rsidTr="00804F48">
        <w:trPr>
          <w:trHeight w:val="440"/>
        </w:trPr>
        <w:tc>
          <w:tcPr>
            <w:tcW w:w="2972" w:type="dxa"/>
            <w:vAlign w:val="center"/>
          </w:tcPr>
          <w:p w14:paraId="5F7DBF6C" w14:textId="77777777" w:rsidR="001955E0" w:rsidRDefault="001955E0" w:rsidP="00804F48">
            <w:pPr>
              <w:tabs>
                <w:tab w:val="left" w:pos="8069"/>
              </w:tabs>
              <w:jc w:val="center"/>
            </w:pPr>
            <w:r>
              <w:t>1</w:t>
            </w:r>
          </w:p>
        </w:tc>
        <w:tc>
          <w:tcPr>
            <w:tcW w:w="6662" w:type="dxa"/>
            <w:vAlign w:val="center"/>
          </w:tcPr>
          <w:p w14:paraId="76257908" w14:textId="77777777" w:rsidR="001955E0" w:rsidRPr="00066E64" w:rsidRDefault="001955E0" w:rsidP="00804F48">
            <w:pPr>
              <w:rPr>
                <w:szCs w:val="26"/>
              </w:rPr>
            </w:pPr>
            <w:r>
              <w:rPr>
                <w:szCs w:val="26"/>
              </w:rPr>
              <w:t>Back to select user type page.</w:t>
            </w:r>
          </w:p>
        </w:tc>
      </w:tr>
      <w:tr w:rsidR="001955E0" w14:paraId="603523EF" w14:textId="77777777" w:rsidTr="00804F48">
        <w:trPr>
          <w:trHeight w:val="418"/>
        </w:trPr>
        <w:tc>
          <w:tcPr>
            <w:tcW w:w="2972" w:type="dxa"/>
            <w:vAlign w:val="center"/>
          </w:tcPr>
          <w:p w14:paraId="40C2FDF4" w14:textId="77777777" w:rsidR="001955E0" w:rsidRDefault="001955E0" w:rsidP="00804F48">
            <w:pPr>
              <w:tabs>
                <w:tab w:val="left" w:pos="8069"/>
              </w:tabs>
              <w:jc w:val="center"/>
            </w:pPr>
            <w:r>
              <w:t>2</w:t>
            </w:r>
          </w:p>
        </w:tc>
        <w:tc>
          <w:tcPr>
            <w:tcW w:w="6662" w:type="dxa"/>
            <w:vAlign w:val="center"/>
          </w:tcPr>
          <w:p w14:paraId="139542EC" w14:textId="77777777" w:rsidR="001955E0" w:rsidRPr="000B74E2" w:rsidRDefault="001955E0" w:rsidP="00804F48">
            <w:pPr>
              <w:rPr>
                <w:szCs w:val="26"/>
              </w:rPr>
            </w:pPr>
            <w:r w:rsidRPr="00287A2E">
              <w:rPr>
                <w:szCs w:val="26"/>
              </w:rPr>
              <w:t>Logout back to the main page</w:t>
            </w:r>
            <w:r>
              <w:rPr>
                <w:szCs w:val="26"/>
              </w:rPr>
              <w:t>.</w:t>
            </w:r>
          </w:p>
        </w:tc>
      </w:tr>
      <w:tr w:rsidR="001955E0" w14:paraId="2DDA06A5" w14:textId="77777777" w:rsidTr="00804F48">
        <w:trPr>
          <w:trHeight w:val="418"/>
        </w:trPr>
        <w:tc>
          <w:tcPr>
            <w:tcW w:w="2972" w:type="dxa"/>
            <w:vAlign w:val="center"/>
          </w:tcPr>
          <w:p w14:paraId="71B07D9C" w14:textId="77777777" w:rsidR="001955E0" w:rsidRDefault="001955E0" w:rsidP="00804F48">
            <w:pPr>
              <w:tabs>
                <w:tab w:val="left" w:pos="8069"/>
              </w:tabs>
              <w:jc w:val="center"/>
            </w:pPr>
            <w:r>
              <w:t>3</w:t>
            </w:r>
          </w:p>
        </w:tc>
        <w:tc>
          <w:tcPr>
            <w:tcW w:w="6662" w:type="dxa"/>
            <w:vAlign w:val="center"/>
          </w:tcPr>
          <w:p w14:paraId="1ACFB832" w14:textId="77777777" w:rsidR="001955E0" w:rsidRPr="00287A2E" w:rsidRDefault="001955E0" w:rsidP="00804F48">
            <w:pPr>
              <w:rPr>
                <w:szCs w:val="26"/>
              </w:rPr>
            </w:pPr>
            <w:r>
              <w:rPr>
                <w:szCs w:val="26"/>
              </w:rPr>
              <w:t>Go to personal page.</w:t>
            </w:r>
          </w:p>
        </w:tc>
      </w:tr>
    </w:tbl>
    <w:p w14:paraId="042829C8" w14:textId="616CEAAF" w:rsidR="001955E0" w:rsidRDefault="001955E0" w:rsidP="00D614BE">
      <w:pPr>
        <w:jc w:val="center"/>
      </w:pPr>
    </w:p>
    <w:p w14:paraId="2A7419C3" w14:textId="430D0DAE" w:rsidR="00183343" w:rsidRDefault="00183343" w:rsidP="00D614BE">
      <w:pPr>
        <w:jc w:val="center"/>
      </w:pPr>
    </w:p>
    <w:p w14:paraId="66D29CC2" w14:textId="48555968" w:rsidR="00183343" w:rsidRDefault="00183343" w:rsidP="00D614BE">
      <w:pPr>
        <w:jc w:val="center"/>
      </w:pPr>
    </w:p>
    <w:p w14:paraId="0D53C500" w14:textId="61B938C9" w:rsidR="00183343" w:rsidRDefault="00183343" w:rsidP="00D614BE">
      <w:pPr>
        <w:jc w:val="center"/>
      </w:pPr>
    </w:p>
    <w:p w14:paraId="19C4622B" w14:textId="1DF6DBB9" w:rsidR="00183343" w:rsidRDefault="00183343" w:rsidP="00D614BE">
      <w:pPr>
        <w:jc w:val="center"/>
      </w:pPr>
    </w:p>
    <w:p w14:paraId="2258025B" w14:textId="255F0EBD" w:rsidR="00183343" w:rsidRDefault="00183343" w:rsidP="00D614BE">
      <w:pPr>
        <w:jc w:val="center"/>
      </w:pPr>
    </w:p>
    <w:p w14:paraId="4AC52C8B" w14:textId="094AC011" w:rsidR="00183343" w:rsidRDefault="00183343" w:rsidP="00D614BE">
      <w:pPr>
        <w:jc w:val="center"/>
      </w:pPr>
    </w:p>
    <w:p w14:paraId="13B7116A" w14:textId="7123BCB0" w:rsidR="00183343" w:rsidRDefault="00183343" w:rsidP="00D614BE">
      <w:pPr>
        <w:jc w:val="center"/>
      </w:pPr>
    </w:p>
    <w:p w14:paraId="030A9A16" w14:textId="48C5F211" w:rsidR="00183343" w:rsidRDefault="00183343" w:rsidP="00D614BE">
      <w:pPr>
        <w:jc w:val="center"/>
      </w:pPr>
    </w:p>
    <w:p w14:paraId="6CE4593B" w14:textId="0F402239" w:rsidR="00183343" w:rsidRDefault="00183343" w:rsidP="00D614BE">
      <w:pPr>
        <w:jc w:val="center"/>
      </w:pPr>
    </w:p>
    <w:p w14:paraId="2A6DACDD" w14:textId="4C8D710D" w:rsidR="00183343" w:rsidRDefault="00183343" w:rsidP="00D614BE">
      <w:pPr>
        <w:jc w:val="center"/>
      </w:pPr>
    </w:p>
    <w:p w14:paraId="6936E699" w14:textId="7A39647A" w:rsidR="00183343" w:rsidRDefault="00183343" w:rsidP="00D614BE">
      <w:pPr>
        <w:jc w:val="center"/>
      </w:pPr>
    </w:p>
    <w:p w14:paraId="06D0A7EA" w14:textId="0DC67EC6" w:rsidR="00183343" w:rsidRDefault="00183343" w:rsidP="00D614BE">
      <w:pPr>
        <w:jc w:val="center"/>
      </w:pPr>
    </w:p>
    <w:p w14:paraId="12FA1F57" w14:textId="209102EE" w:rsidR="00183343" w:rsidRDefault="00183343" w:rsidP="00D614BE">
      <w:pPr>
        <w:jc w:val="center"/>
      </w:pPr>
    </w:p>
    <w:p w14:paraId="762A3262" w14:textId="4BDBD635" w:rsidR="00183343" w:rsidRDefault="00183343" w:rsidP="00D614BE">
      <w:pPr>
        <w:jc w:val="center"/>
      </w:pPr>
    </w:p>
    <w:p w14:paraId="4BB58BCA" w14:textId="0EC0AABD" w:rsidR="00183343" w:rsidRDefault="00183343" w:rsidP="00D614BE">
      <w:pPr>
        <w:jc w:val="center"/>
      </w:pPr>
    </w:p>
    <w:p w14:paraId="1062CCC9" w14:textId="3956F05F" w:rsidR="00183343" w:rsidRDefault="00183343" w:rsidP="00D614BE">
      <w:pPr>
        <w:jc w:val="center"/>
      </w:pPr>
    </w:p>
    <w:p w14:paraId="57502C93" w14:textId="39CAE8DB" w:rsidR="00183343" w:rsidRDefault="00183343" w:rsidP="00D614BE">
      <w:pPr>
        <w:jc w:val="center"/>
      </w:pPr>
    </w:p>
    <w:p w14:paraId="0568D52E" w14:textId="77777777" w:rsidR="00183343" w:rsidRDefault="00183343" w:rsidP="00183343"/>
    <w:p w14:paraId="39AD6C04" w14:textId="63672DF6" w:rsidR="00183343" w:rsidRDefault="00782630" w:rsidP="00183343">
      <w:pPr>
        <w:jc w:val="center"/>
      </w:pPr>
      <w:r w:rsidRPr="00183343">
        <w:rPr>
          <w:noProof/>
        </w:rPr>
        <w:lastRenderedPageBreak/>
        <w:drawing>
          <wp:anchor distT="0" distB="0" distL="114300" distR="114300" simplePos="0" relativeHeight="252029952" behindDoc="1" locked="0" layoutInCell="1" allowOverlap="1" wp14:anchorId="4CB2D1E7" wp14:editId="1D5F5E0C">
            <wp:simplePos x="0" y="0"/>
            <wp:positionH relativeFrom="page">
              <wp:posOffset>-996004</wp:posOffset>
            </wp:positionH>
            <wp:positionV relativeFrom="paragraph">
              <wp:posOffset>-133458</wp:posOffset>
            </wp:positionV>
            <wp:extent cx="3838575" cy="733425"/>
            <wp:effectExtent l="0" t="0" r="9525" b="0"/>
            <wp:wrapNone/>
            <wp:docPr id="744" name="Graphic 744"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838575" cy="733425"/>
                    </a:xfrm>
                    <a:prstGeom prst="rect">
                      <a:avLst/>
                    </a:prstGeom>
                  </pic:spPr>
                </pic:pic>
              </a:graphicData>
            </a:graphic>
            <wp14:sizeRelH relativeFrom="margin">
              <wp14:pctWidth>0</wp14:pctWidth>
            </wp14:sizeRelH>
            <wp14:sizeRelV relativeFrom="margin">
              <wp14:pctHeight>0</wp14:pctHeight>
            </wp14:sizeRelV>
          </wp:anchor>
        </w:drawing>
      </w:r>
      <w:r w:rsidRPr="00183343">
        <w:rPr>
          <w:noProof/>
        </w:rPr>
        <w:drawing>
          <wp:anchor distT="0" distB="0" distL="114300" distR="114300" simplePos="0" relativeHeight="252030976" behindDoc="1" locked="0" layoutInCell="1" allowOverlap="1" wp14:anchorId="31582893" wp14:editId="19F672C0">
            <wp:simplePos x="0" y="0"/>
            <wp:positionH relativeFrom="page">
              <wp:posOffset>4947213</wp:posOffset>
            </wp:positionH>
            <wp:positionV relativeFrom="paragraph">
              <wp:posOffset>-111388</wp:posOffset>
            </wp:positionV>
            <wp:extent cx="3483610" cy="775970"/>
            <wp:effectExtent l="0" t="0" r="2540" b="5080"/>
            <wp:wrapNone/>
            <wp:docPr id="745" name="Graphic 745"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rot="10800000">
                      <a:off x="0" y="0"/>
                      <a:ext cx="3483610" cy="775970"/>
                    </a:xfrm>
                    <a:prstGeom prst="rect">
                      <a:avLst/>
                    </a:prstGeom>
                  </pic:spPr>
                </pic:pic>
              </a:graphicData>
            </a:graphic>
            <wp14:sizeRelH relativeFrom="margin">
              <wp14:pctWidth>0</wp14:pctWidth>
            </wp14:sizeRelH>
            <wp14:sizeRelV relativeFrom="margin">
              <wp14:pctHeight>0</wp14:pctHeight>
            </wp14:sizeRelV>
          </wp:anchor>
        </w:drawing>
      </w:r>
    </w:p>
    <w:p w14:paraId="4F1BFFD3" w14:textId="07BA18C6" w:rsidR="00183343" w:rsidRDefault="00183343" w:rsidP="00183343">
      <w:pPr>
        <w:pStyle w:val="Heading1"/>
        <w:framePr w:hSpace="0" w:wrap="auto" w:vAnchor="margin" w:hAnchor="text" w:yAlign="inline"/>
        <w:jc w:val="center"/>
      </w:pPr>
      <w:bookmarkStart w:id="213" w:name="_Toc84412667"/>
      <w:bookmarkStart w:id="214" w:name="_Toc84515393"/>
      <w:r>
        <w:t>CHAPTER 7: DEVELOPER GUIDE</w:t>
      </w:r>
      <w:bookmarkEnd w:id="213"/>
      <w:bookmarkEnd w:id="214"/>
    </w:p>
    <w:p w14:paraId="7E44526D" w14:textId="1E1B1384" w:rsidR="00AA3040" w:rsidRDefault="00AA3040" w:rsidP="00AA3040"/>
    <w:p w14:paraId="0FC8626F" w14:textId="77777777" w:rsidR="00AA3040" w:rsidRPr="00AA3040" w:rsidRDefault="00AA3040" w:rsidP="00AA3040"/>
    <w:p w14:paraId="6819C4EB" w14:textId="07B2DFF6" w:rsidR="00AA3040" w:rsidRDefault="00782630">
      <w:pPr>
        <w:pStyle w:val="Heading2"/>
        <w:framePr w:hSpace="0" w:wrap="auto" w:vAnchor="margin" w:hAnchor="text" w:yAlign="inline"/>
      </w:pPr>
      <w:bookmarkStart w:id="215" w:name="_Toc84412668"/>
      <w:bookmarkStart w:id="216" w:name="_Toc84515394"/>
      <w:r>
        <w:t xml:space="preserve">1. </w:t>
      </w:r>
      <w:r w:rsidRPr="00AA3040">
        <w:t>INSTALL SQL SERVER</w:t>
      </w:r>
      <w:bookmarkEnd w:id="215"/>
      <w:bookmarkEnd w:id="216"/>
    </w:p>
    <w:p w14:paraId="7746EC80" w14:textId="3F9348D1" w:rsidR="00AA3040" w:rsidRPr="00AA3040" w:rsidRDefault="00AA3040" w:rsidP="00550933">
      <w:pPr>
        <w:pStyle w:val="ListParagraph"/>
        <w:numPr>
          <w:ilvl w:val="0"/>
          <w:numId w:val="43"/>
        </w:numPr>
      </w:pPr>
      <w:r>
        <w:t>Open and connect to SQL Server.</w:t>
      </w:r>
    </w:p>
    <w:p w14:paraId="40E70B3E" w14:textId="721C13F4" w:rsidR="00AA3040" w:rsidRDefault="00AA3040" w:rsidP="00AA3040"/>
    <w:p w14:paraId="3A36778B" w14:textId="2800BDDE" w:rsidR="00AA3040" w:rsidRDefault="00AA3040" w:rsidP="00AA3040">
      <w:r w:rsidRPr="00AA3040">
        <w:rPr>
          <w:noProof/>
        </w:rPr>
        <w:drawing>
          <wp:inline distT="0" distB="0" distL="0" distR="0" wp14:anchorId="3B2438BE" wp14:editId="70073EBE">
            <wp:extent cx="6210935" cy="348742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10935" cy="3487420"/>
                    </a:xfrm>
                    <a:prstGeom prst="rect">
                      <a:avLst/>
                    </a:prstGeom>
                  </pic:spPr>
                </pic:pic>
              </a:graphicData>
            </a:graphic>
          </wp:inline>
        </w:drawing>
      </w:r>
    </w:p>
    <w:p w14:paraId="3F80A8B1" w14:textId="45D46D3C" w:rsidR="002D2A22" w:rsidRDefault="002D2A22" w:rsidP="00AA3040"/>
    <w:p w14:paraId="70C904C1" w14:textId="34D8FB87" w:rsidR="002D2A22" w:rsidRDefault="002D2A22" w:rsidP="00550933">
      <w:pPr>
        <w:pStyle w:val="ListParagraph"/>
        <w:numPr>
          <w:ilvl w:val="0"/>
          <w:numId w:val="43"/>
        </w:numPr>
      </w:pPr>
      <w:r>
        <w:t>Select Labour.sql in folder “labour”</w:t>
      </w:r>
    </w:p>
    <w:p w14:paraId="1DABD25E" w14:textId="77777777" w:rsidR="002D2A22" w:rsidRDefault="002D2A22" w:rsidP="00AA3040"/>
    <w:p w14:paraId="016F75F6" w14:textId="58F32357" w:rsidR="002D2A22" w:rsidRDefault="00246908" w:rsidP="002D2A22">
      <w:pPr>
        <w:jc w:val="center"/>
      </w:pPr>
      <w:r>
        <w:rPr>
          <w:noProof/>
        </w:rPr>
        <mc:AlternateContent>
          <mc:Choice Requires="wps">
            <w:drawing>
              <wp:anchor distT="0" distB="0" distL="114300" distR="114300" simplePos="0" relativeHeight="252035072" behindDoc="0" locked="0" layoutInCell="1" allowOverlap="1" wp14:anchorId="6ECEBE70" wp14:editId="511D2AF5">
                <wp:simplePos x="0" y="0"/>
                <wp:positionH relativeFrom="page">
                  <wp:posOffset>2281835</wp:posOffset>
                </wp:positionH>
                <wp:positionV relativeFrom="paragraph">
                  <wp:posOffset>1160500</wp:posOffset>
                </wp:positionV>
                <wp:extent cx="724619" cy="301924"/>
                <wp:effectExtent l="0" t="0" r="0" b="3175"/>
                <wp:wrapNone/>
                <wp:docPr id="758" name="Text Box 758"/>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2A256DDE" w14:textId="1DF9077D" w:rsidR="002D2A22" w:rsidRPr="007F64E1" w:rsidRDefault="002D2A22" w:rsidP="002D2A22">
                            <w:pPr>
                              <w:rPr>
                                <w:color w:val="FF0000"/>
                                <w:sz w:val="20"/>
                                <w:szCs w:val="20"/>
                              </w:rPr>
                            </w:pPr>
                            <w:r>
                              <w:rPr>
                                <w:color w:val="FF0000"/>
                                <w:sz w:val="20"/>
                                <w:szCs w:val="20"/>
                              </w:rPr>
                              <w:t>Select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EBE70" id="Text Box 758" o:spid="_x0000_s1173" type="#_x0000_t202" style="position:absolute;left:0;text-align:left;margin-left:179.65pt;margin-top:91.4pt;width:57.05pt;height:23.75pt;z-index:2520350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" filled="f" stroked="f" strokeweight=".5pt">
                <v:textbox>
                  <w:txbxContent>
                    <w:p w14:paraId="2A256DDE" w14:textId="1DF9077D" w:rsidR="002D2A22" w:rsidRPr="007F64E1" w:rsidRDefault="002D2A22" w:rsidP="002D2A22">
                      <w:pPr>
                        <w:rPr>
                          <w:color w:val="FF0000"/>
                          <w:sz w:val="20"/>
                          <w:szCs w:val="20"/>
                        </w:rPr>
                      </w:pPr>
                      <w:r>
                        <w:rPr>
                          <w:color w:val="FF0000"/>
                          <w:sz w:val="20"/>
                          <w:szCs w:val="20"/>
                        </w:rPr>
                        <w:t>Select this</w:t>
                      </w:r>
                    </w:p>
                  </w:txbxContent>
                </v:textbox>
                <w10:wrap anchorx="page"/>
              </v:shape>
            </w:pict>
          </mc:Fallback>
        </mc:AlternateContent>
      </w:r>
      <w:r>
        <w:rPr>
          <w:noProof/>
        </w:rPr>
        <mc:AlternateContent>
          <mc:Choice Requires="wps">
            <w:drawing>
              <wp:anchor distT="0" distB="0" distL="114300" distR="114300" simplePos="0" relativeHeight="252033024" behindDoc="0" locked="0" layoutInCell="1" allowOverlap="1" wp14:anchorId="6BF82421" wp14:editId="37295280">
                <wp:simplePos x="0" y="0"/>
                <wp:positionH relativeFrom="column">
                  <wp:posOffset>1497921</wp:posOffset>
                </wp:positionH>
                <wp:positionV relativeFrom="paragraph">
                  <wp:posOffset>1342759</wp:posOffset>
                </wp:positionV>
                <wp:extent cx="358715" cy="253257"/>
                <wp:effectExtent l="38100" t="0" r="22860" b="52070"/>
                <wp:wrapNone/>
                <wp:docPr id="757" name="Straight Arrow Connector 757"/>
                <wp:cNvGraphicFramePr/>
                <a:graphic xmlns:a="http://schemas.openxmlformats.org/drawingml/2006/main">
                  <a:graphicData uri="http://schemas.microsoft.com/office/word/2010/wordprocessingShape">
                    <wps:wsp>
                      <wps:cNvCnPr/>
                      <wps:spPr>
                        <a:xfrm flipH="1">
                          <a:off x="0" y="0"/>
                          <a:ext cx="358715" cy="2532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FFEA98" id="_x0000_t32" coordsize="21600,21600" o:spt="32" o:oned="t" path="m,l21600,21600e" filled="f">
                <v:path arrowok="t" fillok="f" o:connecttype="none"/>
                <o:lock v:ext="edit" shapetype="t"/>
              </v:shapetype>
              <v:shape id="Straight Arrow Connector 757" o:spid="_x0000_s1026" type="#_x0000_t32" style="position:absolute;margin-left:117.95pt;margin-top:105.75pt;width:28.25pt;height:19.95pt;flip:x;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" strokecolor="red">
                <v:stroke endarrow="block"/>
              </v:shape>
            </w:pict>
          </mc:Fallback>
        </mc:AlternateContent>
      </w:r>
      <w:r w:rsidRPr="00246908">
        <w:rPr>
          <w:noProof/>
        </w:rPr>
        <w:t xml:space="preserve"> </w:t>
      </w:r>
      <w:r w:rsidRPr="00246908">
        <w:rPr>
          <w:noProof/>
        </w:rPr>
        <w:drawing>
          <wp:inline distT="0" distB="0" distL="0" distR="0" wp14:anchorId="4EBD729B" wp14:editId="3BDA3102">
            <wp:extent cx="6120765" cy="190119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1901190"/>
                    </a:xfrm>
                    <a:prstGeom prst="rect">
                      <a:avLst/>
                    </a:prstGeom>
                  </pic:spPr>
                </pic:pic>
              </a:graphicData>
            </a:graphic>
          </wp:inline>
        </w:drawing>
      </w:r>
    </w:p>
    <w:p w14:paraId="51132DFE" w14:textId="6D02FC7F" w:rsidR="002D2A22" w:rsidRDefault="00481ACA" w:rsidP="002D2A22">
      <w:pPr>
        <w:jc w:val="center"/>
      </w:pPr>
      <w:r>
        <w:rPr>
          <w:noProof/>
        </w:rPr>
        <w:lastRenderedPageBreak/>
        <mc:AlternateContent>
          <mc:Choice Requires="wps">
            <w:drawing>
              <wp:anchor distT="0" distB="0" distL="114300" distR="114300" simplePos="0" relativeHeight="252039168" behindDoc="0" locked="0" layoutInCell="1" allowOverlap="1" wp14:anchorId="5D97ADA8" wp14:editId="4D209B7E">
                <wp:simplePos x="0" y="0"/>
                <wp:positionH relativeFrom="column">
                  <wp:posOffset>5523230</wp:posOffset>
                </wp:positionH>
                <wp:positionV relativeFrom="paragraph">
                  <wp:posOffset>789940</wp:posOffset>
                </wp:positionV>
                <wp:extent cx="724619" cy="301924"/>
                <wp:effectExtent l="0" t="0" r="0" b="3175"/>
                <wp:wrapNone/>
                <wp:docPr id="761" name="Text Box 761"/>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3B36C15F" w14:textId="19DA929B" w:rsidR="00E52277" w:rsidRPr="007F64E1" w:rsidRDefault="00E52277" w:rsidP="00E52277">
                            <w:pPr>
                              <w:rPr>
                                <w:color w:val="FF0000"/>
                                <w:sz w:val="20"/>
                                <w:szCs w:val="20"/>
                              </w:rPr>
                            </w:pPr>
                            <w:r>
                              <w:rPr>
                                <w:color w:val="FF0000"/>
                                <w:sz w:val="20"/>
                                <w:szCs w:val="20"/>
                              </w:rPr>
                              <w:t>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97ADA8" id="Text Box 761" o:spid="_x0000_s1174" type="#_x0000_t202" style="position:absolute;left:0;text-align:left;margin-left:434.9pt;margin-top:62.2pt;width:57.05pt;height:23.7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" filled="f" stroked="f" strokeweight=".5pt">
                <v:textbox>
                  <w:txbxContent>
                    <w:p w14:paraId="3B36C15F" w14:textId="19DA929B" w:rsidR="00E52277" w:rsidRPr="007F64E1" w:rsidRDefault="00E52277" w:rsidP="00E52277">
                      <w:pPr>
                        <w:rPr>
                          <w:color w:val="FF0000"/>
                          <w:sz w:val="20"/>
                          <w:szCs w:val="20"/>
                        </w:rPr>
                      </w:pPr>
                      <w:r>
                        <w:rPr>
                          <w:color w:val="FF0000"/>
                          <w:sz w:val="20"/>
                          <w:szCs w:val="20"/>
                        </w:rPr>
                        <w:t>Pointer</w:t>
                      </w:r>
                    </w:p>
                  </w:txbxContent>
                </v:textbox>
              </v:shape>
            </w:pict>
          </mc:Fallback>
        </mc:AlternateContent>
      </w:r>
      <w:r>
        <w:rPr>
          <w:noProof/>
        </w:rPr>
        <mc:AlternateContent>
          <mc:Choice Requires="wps">
            <w:drawing>
              <wp:anchor distT="0" distB="0" distL="114300" distR="114300" simplePos="0" relativeHeight="252037120" behindDoc="0" locked="0" layoutInCell="1" allowOverlap="1" wp14:anchorId="4997364D" wp14:editId="38F06CC9">
                <wp:simplePos x="0" y="0"/>
                <wp:positionH relativeFrom="column">
                  <wp:posOffset>5490210</wp:posOffset>
                </wp:positionH>
                <wp:positionV relativeFrom="paragraph">
                  <wp:posOffset>680720</wp:posOffset>
                </wp:positionV>
                <wp:extent cx="295275" cy="142875"/>
                <wp:effectExtent l="38100" t="38100" r="28575" b="28575"/>
                <wp:wrapNone/>
                <wp:docPr id="760" name="Straight Arrow Connector 760"/>
                <wp:cNvGraphicFramePr/>
                <a:graphic xmlns:a="http://schemas.openxmlformats.org/drawingml/2006/main">
                  <a:graphicData uri="http://schemas.microsoft.com/office/word/2010/wordprocessingShape">
                    <wps:wsp>
                      <wps:cNvCnPr/>
                      <wps:spPr>
                        <a:xfrm flipH="1" flipV="1">
                          <a:off x="0" y="0"/>
                          <a:ext cx="295275"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63618" id="Straight Arrow Connector 760" o:spid="_x0000_s1026" type="#_x0000_t32" style="position:absolute;margin-left:432.3pt;margin-top:53.6pt;width:23.25pt;height:11.25pt;flip:x 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" strokecolor="red">
                <v:stroke endarrow="block"/>
              </v:shape>
            </w:pict>
          </mc:Fallback>
        </mc:AlternateContent>
      </w:r>
      <w:r w:rsidR="00E52277">
        <w:rPr>
          <w:noProof/>
        </w:rPr>
        <mc:AlternateContent>
          <mc:Choice Requires="wps">
            <w:drawing>
              <wp:anchor distT="0" distB="0" distL="114300" distR="114300" simplePos="0" relativeHeight="252043264" behindDoc="0" locked="0" layoutInCell="1" allowOverlap="1" wp14:anchorId="440FEF7E" wp14:editId="57648D86">
                <wp:simplePos x="0" y="0"/>
                <wp:positionH relativeFrom="column">
                  <wp:posOffset>2143760</wp:posOffset>
                </wp:positionH>
                <wp:positionV relativeFrom="paragraph">
                  <wp:posOffset>-111509</wp:posOffset>
                </wp:positionV>
                <wp:extent cx="235944" cy="245470"/>
                <wp:effectExtent l="38100" t="0" r="31115" b="59690"/>
                <wp:wrapNone/>
                <wp:docPr id="763" name="Straight Arrow Connector 763"/>
                <wp:cNvGraphicFramePr/>
                <a:graphic xmlns:a="http://schemas.openxmlformats.org/drawingml/2006/main">
                  <a:graphicData uri="http://schemas.microsoft.com/office/word/2010/wordprocessingShape">
                    <wps:wsp>
                      <wps:cNvCnPr/>
                      <wps:spPr>
                        <a:xfrm flipH="1">
                          <a:off x="0" y="0"/>
                          <a:ext cx="235944" cy="2454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67862" id="Straight Arrow Connector 763" o:spid="_x0000_s1026" type="#_x0000_t32" style="position:absolute;margin-left:168.8pt;margin-top:-8.8pt;width:18.6pt;height:19.35pt;flip:x;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" strokecolor="red">
                <v:stroke endarrow="block"/>
              </v:shape>
            </w:pict>
          </mc:Fallback>
        </mc:AlternateContent>
      </w:r>
      <w:r w:rsidR="00E52277">
        <w:rPr>
          <w:noProof/>
        </w:rPr>
        <mc:AlternateContent>
          <mc:Choice Requires="wps">
            <w:drawing>
              <wp:anchor distT="0" distB="0" distL="114300" distR="114300" simplePos="0" relativeHeight="252041216" behindDoc="0" locked="0" layoutInCell="1" allowOverlap="1" wp14:anchorId="608FA3B0" wp14:editId="0EC68120">
                <wp:simplePos x="0" y="0"/>
                <wp:positionH relativeFrom="column">
                  <wp:posOffset>1988185</wp:posOffset>
                </wp:positionH>
                <wp:positionV relativeFrom="paragraph">
                  <wp:posOffset>-304800</wp:posOffset>
                </wp:positionV>
                <wp:extent cx="724619" cy="301924"/>
                <wp:effectExtent l="0" t="0" r="0" b="3175"/>
                <wp:wrapNone/>
                <wp:docPr id="762" name="Text Box 762"/>
                <wp:cNvGraphicFramePr/>
                <a:graphic xmlns:a="http://schemas.openxmlformats.org/drawingml/2006/main">
                  <a:graphicData uri="http://schemas.microsoft.com/office/word/2010/wordprocessingShape">
                    <wps:wsp>
                      <wps:cNvSpPr txBox="1"/>
                      <wps:spPr>
                        <a:xfrm>
                          <a:off x="0" y="0"/>
                          <a:ext cx="724619" cy="301924"/>
                        </a:xfrm>
                        <a:prstGeom prst="rect">
                          <a:avLst/>
                        </a:prstGeom>
                        <a:noFill/>
                        <a:ln w="6350">
                          <a:noFill/>
                        </a:ln>
                      </wps:spPr>
                      <wps:txbx>
                        <w:txbxContent>
                          <w:p w14:paraId="5E0C0360" w14:textId="2AC9C10C" w:rsidR="00E52277" w:rsidRPr="007F64E1" w:rsidRDefault="00E52277" w:rsidP="00E52277">
                            <w:pPr>
                              <w:rPr>
                                <w:color w:val="FF0000"/>
                                <w:sz w:val="20"/>
                                <w:szCs w:val="20"/>
                              </w:rPr>
                            </w:pPr>
                            <w:r>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FA3B0" id="Text Box 762" o:spid="_x0000_s1175" type="#_x0000_t202" style="position:absolute;left:0;text-align:left;margin-left:156.55pt;margin-top:-24pt;width:57.05pt;height:23.7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" filled="f" stroked="f" strokeweight=".5pt">
                <v:textbox>
                  <w:txbxContent>
                    <w:p w14:paraId="5E0C0360" w14:textId="2AC9C10C" w:rsidR="00E52277" w:rsidRPr="007F64E1" w:rsidRDefault="00E52277" w:rsidP="00E52277">
                      <w:pPr>
                        <w:rPr>
                          <w:color w:val="FF0000"/>
                          <w:sz w:val="20"/>
                          <w:szCs w:val="20"/>
                        </w:rPr>
                      </w:pPr>
                      <w:r>
                        <w:rPr>
                          <w:color w:val="FF0000"/>
                          <w:sz w:val="20"/>
                          <w:szCs w:val="20"/>
                        </w:rPr>
                        <w:t>Click here</w:t>
                      </w:r>
                    </w:p>
                  </w:txbxContent>
                </v:textbox>
              </v:shape>
            </w:pict>
          </mc:Fallback>
        </mc:AlternateContent>
      </w:r>
      <w:r w:rsidR="002D2A22" w:rsidRPr="002D2A22">
        <w:rPr>
          <w:noProof/>
        </w:rPr>
        <w:drawing>
          <wp:inline distT="0" distB="0" distL="0" distR="0" wp14:anchorId="07421B50" wp14:editId="4E9B7723">
            <wp:extent cx="5879944" cy="2294627"/>
            <wp:effectExtent l="0" t="0" r="698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8391" cy="2321338"/>
                    </a:xfrm>
                    <a:prstGeom prst="rect">
                      <a:avLst/>
                    </a:prstGeom>
                  </pic:spPr>
                </pic:pic>
              </a:graphicData>
            </a:graphic>
          </wp:inline>
        </w:drawing>
      </w:r>
    </w:p>
    <w:p w14:paraId="65D3125C" w14:textId="34599552" w:rsidR="00E52277" w:rsidRDefault="00E52277" w:rsidP="00E52277"/>
    <w:p w14:paraId="6BC245F9" w14:textId="440437D7" w:rsidR="00E52277" w:rsidRDefault="00E52277" w:rsidP="00550933">
      <w:pPr>
        <w:pStyle w:val="ListParagraph"/>
        <w:numPr>
          <w:ilvl w:val="0"/>
          <w:numId w:val="43"/>
        </w:numPr>
      </w:pPr>
      <w:r>
        <w:t xml:space="preserve">Put </w:t>
      </w:r>
      <w:r w:rsidRPr="00E52277">
        <w:t>the mouse pointer at</w:t>
      </w:r>
      <w:r>
        <w:t xml:space="preserve"> “drop database…” and click on “Exceute” to create database.</w:t>
      </w:r>
    </w:p>
    <w:p w14:paraId="70DF1E40" w14:textId="2FC63767" w:rsidR="00E241BC" w:rsidRDefault="00E241BC" w:rsidP="00E241BC"/>
    <w:p w14:paraId="62483412" w14:textId="027C9DC9" w:rsidR="00E241BC" w:rsidRDefault="00782630" w:rsidP="00E241BC">
      <w:pPr>
        <w:pStyle w:val="Heading2"/>
        <w:framePr w:hSpace="0" w:wrap="auto" w:vAnchor="margin" w:hAnchor="text" w:yAlign="inline"/>
      </w:pPr>
      <w:bookmarkStart w:id="217" w:name="_Toc84412669"/>
      <w:bookmarkStart w:id="218" w:name="_Toc84515395"/>
      <w:r>
        <w:t>2. INSTALL JOB IN SQL SERVER.</w:t>
      </w:r>
      <w:bookmarkEnd w:id="217"/>
      <w:bookmarkEnd w:id="218"/>
    </w:p>
    <w:p w14:paraId="01BDD7FA" w14:textId="132751C0" w:rsidR="00DA5598" w:rsidRDefault="00DA5598" w:rsidP="00550933">
      <w:pPr>
        <w:pStyle w:val="ListParagraph"/>
        <w:numPr>
          <w:ilvl w:val="0"/>
          <w:numId w:val="43"/>
        </w:numPr>
      </w:pPr>
      <w:r>
        <w:t>Search “services.msc”</w:t>
      </w:r>
    </w:p>
    <w:p w14:paraId="6677F37C" w14:textId="77777777" w:rsidR="00DA5598" w:rsidRPr="00DA5598" w:rsidRDefault="00DA5598" w:rsidP="00DA5598"/>
    <w:p w14:paraId="355FFF8B" w14:textId="7A40FB60" w:rsidR="00DA5598" w:rsidRDefault="00DA5598" w:rsidP="00DA5598">
      <w:pPr>
        <w:jc w:val="center"/>
      </w:pPr>
      <w:r>
        <w:rPr>
          <w:noProof/>
        </w:rPr>
        <w:drawing>
          <wp:inline distT="0" distB="0" distL="0" distR="0" wp14:anchorId="64BC8A54" wp14:editId="5816EC85">
            <wp:extent cx="4752975" cy="3807560"/>
            <wp:effectExtent l="0" t="0" r="0" b="254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rotWithShape="1">
                    <a:blip r:embed="rId146"/>
                    <a:srcRect l="3423" t="18269" r="39465" b="351"/>
                    <a:stretch/>
                  </pic:blipFill>
                  <pic:spPr bwMode="auto">
                    <a:xfrm>
                      <a:off x="0" y="0"/>
                      <a:ext cx="4765849" cy="3817873"/>
                    </a:xfrm>
                    <a:prstGeom prst="rect">
                      <a:avLst/>
                    </a:prstGeom>
                    <a:ln>
                      <a:noFill/>
                    </a:ln>
                    <a:extLst>
                      <a:ext uri="{53640926-AAD7-44D8-BBD7-CCE9431645EC}">
                        <a14:shadowObscured xmlns:a14="http://schemas.microsoft.com/office/drawing/2010/main"/>
                      </a:ext>
                    </a:extLst>
                  </pic:spPr>
                </pic:pic>
              </a:graphicData>
            </a:graphic>
          </wp:inline>
        </w:drawing>
      </w:r>
    </w:p>
    <w:p w14:paraId="29F88CD6" w14:textId="68F3A05A" w:rsidR="00DA5598" w:rsidRDefault="00DA5598" w:rsidP="00DA5598"/>
    <w:p w14:paraId="655B8C90" w14:textId="042C516C" w:rsidR="00DA5598" w:rsidRDefault="00DA5598" w:rsidP="00DA5598"/>
    <w:p w14:paraId="333C5F4C" w14:textId="2E20AFE4" w:rsidR="00DA5598" w:rsidRDefault="00DA5598" w:rsidP="00DA5598"/>
    <w:p w14:paraId="37088A08" w14:textId="5DA42454" w:rsidR="00DA5598" w:rsidRDefault="00DA5598" w:rsidP="00DA5598"/>
    <w:p w14:paraId="7D129908" w14:textId="4D85C509" w:rsidR="00DA5598" w:rsidRDefault="00DA5598" w:rsidP="00DA5598"/>
    <w:p w14:paraId="79510A50" w14:textId="0711CB87" w:rsidR="00DA5598" w:rsidRDefault="00DA5598" w:rsidP="00550933">
      <w:pPr>
        <w:pStyle w:val="ListParagraph"/>
        <w:numPr>
          <w:ilvl w:val="0"/>
          <w:numId w:val="43"/>
        </w:numPr>
      </w:pPr>
      <w:r>
        <w:lastRenderedPageBreak/>
        <w:t>Select “SQL Server Agent (MSSQL SERVER) &gt;&gt; R</w:t>
      </w:r>
      <w:r w:rsidRPr="00DA5598">
        <w:t>ight click</w:t>
      </w:r>
      <w:r>
        <w:t xml:space="preserve"> &gt;&gt; Start</w:t>
      </w:r>
    </w:p>
    <w:p w14:paraId="5C046D70" w14:textId="465891B2" w:rsidR="00DA5598" w:rsidRDefault="00DA5598" w:rsidP="00DA5598">
      <w:r>
        <w:rPr>
          <w:noProof/>
        </w:rPr>
        <w:drawing>
          <wp:inline distT="0" distB="0" distL="0" distR="0" wp14:anchorId="653C5A13" wp14:editId="14645A94">
            <wp:extent cx="6120765" cy="3441065"/>
            <wp:effectExtent l="0" t="0" r="0"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147"/>
                    <a:stretch>
                      <a:fillRect/>
                    </a:stretch>
                  </pic:blipFill>
                  <pic:spPr>
                    <a:xfrm>
                      <a:off x="0" y="0"/>
                      <a:ext cx="6120765" cy="3441065"/>
                    </a:xfrm>
                    <a:prstGeom prst="rect">
                      <a:avLst/>
                    </a:prstGeom>
                  </pic:spPr>
                </pic:pic>
              </a:graphicData>
            </a:graphic>
          </wp:inline>
        </w:drawing>
      </w:r>
    </w:p>
    <w:p w14:paraId="74533129" w14:textId="29F0AE98" w:rsidR="00DA5598" w:rsidRDefault="00DA5598" w:rsidP="00DA5598"/>
    <w:p w14:paraId="1166C407" w14:textId="47631652" w:rsidR="00DA5598" w:rsidRPr="00DA5598" w:rsidRDefault="0026267E" w:rsidP="0026267E">
      <w:pPr>
        <w:pStyle w:val="ListParagraph"/>
      </w:pPr>
      <w:r>
        <w:t>=&gt; Status: running</w:t>
      </w:r>
    </w:p>
    <w:p w14:paraId="757D2360" w14:textId="77777777" w:rsidR="00F50ED9" w:rsidRPr="00F50ED9" w:rsidRDefault="00F50ED9" w:rsidP="00F50ED9"/>
    <w:p w14:paraId="19A0AAF2" w14:textId="56BA1560" w:rsidR="00E241BC" w:rsidRDefault="00DA5598" w:rsidP="00E241BC">
      <w:r>
        <w:rPr>
          <w:noProof/>
        </w:rPr>
        <w:drawing>
          <wp:inline distT="0" distB="0" distL="0" distR="0" wp14:anchorId="6F82CF22" wp14:editId="7251C752">
            <wp:extent cx="6215505" cy="584200"/>
            <wp:effectExtent l="0" t="0" r="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rotWithShape="1">
                    <a:blip r:embed="rId148"/>
                    <a:srcRect l="15770" t="59334" r="16900" b="28055"/>
                    <a:stretch/>
                  </pic:blipFill>
                  <pic:spPr bwMode="auto">
                    <a:xfrm>
                      <a:off x="0" y="0"/>
                      <a:ext cx="6238446" cy="586356"/>
                    </a:xfrm>
                    <a:prstGeom prst="rect">
                      <a:avLst/>
                    </a:prstGeom>
                    <a:ln>
                      <a:noFill/>
                    </a:ln>
                    <a:extLst>
                      <a:ext uri="{53640926-AAD7-44D8-BBD7-CCE9431645EC}">
                        <a14:shadowObscured xmlns:a14="http://schemas.microsoft.com/office/drawing/2010/main"/>
                      </a:ext>
                    </a:extLst>
                  </pic:spPr>
                </pic:pic>
              </a:graphicData>
            </a:graphic>
          </wp:inline>
        </w:drawing>
      </w:r>
    </w:p>
    <w:p w14:paraId="3BD2F0BF" w14:textId="77777777" w:rsidR="0026267E" w:rsidRDefault="0026267E" w:rsidP="00E241BC"/>
    <w:p w14:paraId="7DA64F51" w14:textId="5EC4B0B5" w:rsidR="0026267E" w:rsidRDefault="0026267E" w:rsidP="00550933">
      <w:pPr>
        <w:pStyle w:val="ListParagraph"/>
        <w:numPr>
          <w:ilvl w:val="0"/>
          <w:numId w:val="43"/>
        </w:numPr>
      </w:pPr>
      <w:r>
        <w:t>Select “SQL Server Agent (MSSQL SERVER) &gt;&gt; R</w:t>
      </w:r>
      <w:r w:rsidRPr="00DA5598">
        <w:t>ight click</w:t>
      </w:r>
      <w:r>
        <w:t xml:space="preserve"> &gt;&gt; Properties</w:t>
      </w:r>
    </w:p>
    <w:p w14:paraId="06F81ECF" w14:textId="0053E444" w:rsidR="0026267E" w:rsidRPr="00E241BC" w:rsidRDefault="0026267E" w:rsidP="00E241BC">
      <w:r>
        <w:rPr>
          <w:noProof/>
        </w:rPr>
        <w:drawing>
          <wp:inline distT="0" distB="0" distL="0" distR="0" wp14:anchorId="2D68AF7D" wp14:editId="1E239B3F">
            <wp:extent cx="6127673" cy="3444949"/>
            <wp:effectExtent l="0" t="0" r="6985" b="317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149"/>
                    <a:stretch>
                      <a:fillRect/>
                    </a:stretch>
                  </pic:blipFill>
                  <pic:spPr>
                    <a:xfrm>
                      <a:off x="0" y="0"/>
                      <a:ext cx="6153536" cy="3459489"/>
                    </a:xfrm>
                    <a:prstGeom prst="rect">
                      <a:avLst/>
                    </a:prstGeom>
                  </pic:spPr>
                </pic:pic>
              </a:graphicData>
            </a:graphic>
          </wp:inline>
        </w:drawing>
      </w:r>
    </w:p>
    <w:p w14:paraId="31306A37" w14:textId="23339DF6" w:rsidR="00AA3040" w:rsidRDefault="0026267E" w:rsidP="0026267E">
      <w:pPr>
        <w:jc w:val="center"/>
      </w:pPr>
      <w:r>
        <w:rPr>
          <w:noProof/>
        </w:rPr>
        <w:lastRenderedPageBreak/>
        <w:drawing>
          <wp:inline distT="0" distB="0" distL="0" distR="0" wp14:anchorId="315BD4AC" wp14:editId="5543C043">
            <wp:extent cx="3123590" cy="3471904"/>
            <wp:effectExtent l="0" t="0" r="63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rotWithShape="1">
                    <a:blip r:embed="rId150"/>
                    <a:srcRect l="33464" t="14243" r="33309" b="20065"/>
                    <a:stretch/>
                  </pic:blipFill>
                  <pic:spPr bwMode="auto">
                    <a:xfrm>
                      <a:off x="0" y="0"/>
                      <a:ext cx="3133335" cy="3482736"/>
                    </a:xfrm>
                    <a:prstGeom prst="rect">
                      <a:avLst/>
                    </a:prstGeom>
                    <a:ln>
                      <a:noFill/>
                    </a:ln>
                    <a:extLst>
                      <a:ext uri="{53640926-AAD7-44D8-BBD7-CCE9431645EC}">
                        <a14:shadowObscured xmlns:a14="http://schemas.microsoft.com/office/drawing/2010/main"/>
                      </a:ext>
                    </a:extLst>
                  </pic:spPr>
                </pic:pic>
              </a:graphicData>
            </a:graphic>
          </wp:inline>
        </w:drawing>
      </w:r>
    </w:p>
    <w:p w14:paraId="0E3FB51F" w14:textId="129BB2DE" w:rsidR="0026267E" w:rsidRDefault="0026267E" w:rsidP="00550933">
      <w:pPr>
        <w:pStyle w:val="ListParagraph"/>
        <w:numPr>
          <w:ilvl w:val="0"/>
          <w:numId w:val="43"/>
        </w:numPr>
      </w:pPr>
      <w:r>
        <w:t>On startup type  &gt;&gt; select “Automatic”</w:t>
      </w:r>
    </w:p>
    <w:p w14:paraId="4908B60A" w14:textId="77777777" w:rsidR="0026267E" w:rsidRDefault="0026267E" w:rsidP="0026267E">
      <w:pPr>
        <w:pStyle w:val="ListParagraph"/>
      </w:pPr>
    </w:p>
    <w:p w14:paraId="540CBD85" w14:textId="6E3C7260" w:rsidR="0026267E" w:rsidRDefault="0026267E" w:rsidP="0026267E">
      <w:r>
        <w:rPr>
          <w:noProof/>
        </w:rPr>
        <w:drawing>
          <wp:inline distT="0" distB="0" distL="0" distR="0" wp14:anchorId="1A487027" wp14:editId="6C25C1A3">
            <wp:extent cx="6151861" cy="552091"/>
            <wp:effectExtent l="0" t="0" r="1905" b="63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rotWithShape="1">
                    <a:blip r:embed="rId151"/>
                    <a:srcRect l="20718" t="60686" r="24301" b="29787"/>
                    <a:stretch/>
                  </pic:blipFill>
                  <pic:spPr bwMode="auto">
                    <a:xfrm>
                      <a:off x="0" y="0"/>
                      <a:ext cx="6260079" cy="561803"/>
                    </a:xfrm>
                    <a:prstGeom prst="rect">
                      <a:avLst/>
                    </a:prstGeom>
                    <a:ln>
                      <a:noFill/>
                    </a:ln>
                    <a:extLst>
                      <a:ext uri="{53640926-AAD7-44D8-BBD7-CCE9431645EC}">
                        <a14:shadowObscured xmlns:a14="http://schemas.microsoft.com/office/drawing/2010/main"/>
                      </a:ext>
                    </a:extLst>
                  </pic:spPr>
                </pic:pic>
              </a:graphicData>
            </a:graphic>
          </wp:inline>
        </w:drawing>
      </w:r>
    </w:p>
    <w:p w14:paraId="1FFCB76D" w14:textId="0BC046DF" w:rsidR="0026267E" w:rsidRDefault="0026267E" w:rsidP="0026267E"/>
    <w:p w14:paraId="6A6B872A" w14:textId="757072BD" w:rsidR="0026267E" w:rsidRDefault="0026267E" w:rsidP="00281B3A">
      <w:pPr>
        <w:pStyle w:val="ListParagraph"/>
        <w:spacing w:line="360" w:lineRule="auto"/>
      </w:pPr>
      <w:r>
        <w:t>=&gt; Status: running and Star</w:t>
      </w:r>
      <w:r w:rsidR="00032857">
        <w:t>tup type: Automatic &gt;&gt; Set up successful</w:t>
      </w:r>
    </w:p>
    <w:p w14:paraId="75EEC39A" w14:textId="4CE0BAEA" w:rsidR="00032857" w:rsidRDefault="00032857" w:rsidP="00550933">
      <w:pPr>
        <w:pStyle w:val="ListParagraph"/>
        <w:numPr>
          <w:ilvl w:val="0"/>
          <w:numId w:val="43"/>
        </w:numPr>
        <w:spacing w:line="360" w:lineRule="auto"/>
      </w:pPr>
      <w:r>
        <w:t>Open SQL Server</w:t>
      </w:r>
      <w:r w:rsidR="00281B3A">
        <w:t xml:space="preserve"> &gt;&gt; click on “SQL Sever Agent” &gt;&gt; right clicl on”Jobs” &gt;&gt; select “New job”</w:t>
      </w:r>
    </w:p>
    <w:p w14:paraId="5ACDDA85" w14:textId="4CF54527" w:rsidR="00032857" w:rsidRDefault="00032857" w:rsidP="00032857"/>
    <w:p w14:paraId="786AD61C" w14:textId="44ADC8A7" w:rsidR="00032857" w:rsidRDefault="00032857" w:rsidP="00032857">
      <w:pPr>
        <w:jc w:val="center"/>
      </w:pPr>
      <w:r>
        <w:rPr>
          <w:noProof/>
        </w:rPr>
        <w:drawing>
          <wp:inline distT="0" distB="0" distL="0" distR="0" wp14:anchorId="6A7E2119" wp14:editId="180764F7">
            <wp:extent cx="2091193" cy="3039001"/>
            <wp:effectExtent l="0" t="0" r="4445" b="952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18" t="9931" r="82459" b="43413"/>
                    <a:stretch/>
                  </pic:blipFill>
                  <pic:spPr bwMode="auto">
                    <a:xfrm>
                      <a:off x="0" y="0"/>
                      <a:ext cx="2092159" cy="3040404"/>
                    </a:xfrm>
                    <a:prstGeom prst="rect">
                      <a:avLst/>
                    </a:prstGeom>
                    <a:ln>
                      <a:noFill/>
                    </a:ln>
                    <a:extLst>
                      <a:ext uri="{53640926-AAD7-44D8-BBD7-CCE9431645EC}">
                        <a14:shadowObscured xmlns:a14="http://schemas.microsoft.com/office/drawing/2010/main"/>
                      </a:ext>
                    </a:extLst>
                  </pic:spPr>
                </pic:pic>
              </a:graphicData>
            </a:graphic>
          </wp:inline>
        </w:drawing>
      </w:r>
    </w:p>
    <w:p w14:paraId="59F78150" w14:textId="06AC0973" w:rsidR="00281B3A" w:rsidRDefault="00281B3A" w:rsidP="00550933">
      <w:pPr>
        <w:pStyle w:val="ListParagraph"/>
        <w:numPr>
          <w:ilvl w:val="0"/>
          <w:numId w:val="43"/>
        </w:numPr>
      </w:pPr>
      <w:r>
        <w:lastRenderedPageBreak/>
        <w:t>Select General tab &gt;&gt; on Name type: “</w:t>
      </w:r>
      <w:r w:rsidRPr="00281B3A">
        <w:t>deleterequestleave</w:t>
      </w:r>
      <w:r>
        <w:t>” (or any name).</w:t>
      </w:r>
    </w:p>
    <w:p w14:paraId="73674A56" w14:textId="77777777" w:rsidR="00281B3A" w:rsidRDefault="00281B3A" w:rsidP="00281B3A"/>
    <w:p w14:paraId="61FA5863" w14:textId="280A382F" w:rsidR="00281B3A" w:rsidRDefault="00281B3A" w:rsidP="00281B3A">
      <w:pPr>
        <w:jc w:val="center"/>
      </w:pPr>
      <w:r w:rsidRPr="00281B3A">
        <w:rPr>
          <w:noProof/>
        </w:rPr>
        <w:drawing>
          <wp:inline distT="0" distB="0" distL="0" distR="0" wp14:anchorId="619C426C" wp14:editId="1C75D03E">
            <wp:extent cx="4225006" cy="4029075"/>
            <wp:effectExtent l="0" t="0" r="444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34829" cy="4038442"/>
                    </a:xfrm>
                    <a:prstGeom prst="rect">
                      <a:avLst/>
                    </a:prstGeom>
                  </pic:spPr>
                </pic:pic>
              </a:graphicData>
            </a:graphic>
          </wp:inline>
        </w:drawing>
      </w:r>
    </w:p>
    <w:p w14:paraId="2B1A204B" w14:textId="2455A016" w:rsidR="000A1C8B" w:rsidRDefault="000A1C8B" w:rsidP="00281B3A">
      <w:pPr>
        <w:jc w:val="center"/>
      </w:pPr>
    </w:p>
    <w:p w14:paraId="03EB205F" w14:textId="30E81D6D" w:rsidR="000A1C8B" w:rsidRDefault="000A1C8B" w:rsidP="00550933">
      <w:pPr>
        <w:pStyle w:val="ListParagraph"/>
        <w:numPr>
          <w:ilvl w:val="0"/>
          <w:numId w:val="43"/>
        </w:numPr>
      </w:pPr>
      <w:r>
        <w:t>Select Steps tab &gt;&gt; click on New</w:t>
      </w:r>
    </w:p>
    <w:p w14:paraId="7D80D0C7" w14:textId="298C33B6" w:rsidR="000A1C8B" w:rsidRDefault="000A1C8B" w:rsidP="00281B3A">
      <w:pPr>
        <w:jc w:val="center"/>
      </w:pPr>
      <w:r w:rsidRPr="000A1C8B">
        <w:rPr>
          <w:noProof/>
        </w:rPr>
        <w:drawing>
          <wp:inline distT="0" distB="0" distL="0" distR="0" wp14:anchorId="3ABEB435" wp14:editId="3C592A85">
            <wp:extent cx="4124323" cy="39052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34153" cy="3914557"/>
                    </a:xfrm>
                    <a:prstGeom prst="rect">
                      <a:avLst/>
                    </a:prstGeom>
                  </pic:spPr>
                </pic:pic>
              </a:graphicData>
            </a:graphic>
          </wp:inline>
        </w:drawing>
      </w:r>
    </w:p>
    <w:p w14:paraId="02A8888A" w14:textId="08EA5247" w:rsidR="00CD14E6" w:rsidRPr="00CD14E6" w:rsidRDefault="00CD14E6" w:rsidP="00CD14E6">
      <w:pPr>
        <w:spacing w:line="360" w:lineRule="auto"/>
        <w:rPr>
          <w:b/>
          <w:bCs/>
          <w:u w:val="single"/>
        </w:rPr>
      </w:pPr>
      <w:r w:rsidRPr="00CD14E6">
        <w:rPr>
          <w:b/>
          <w:bCs/>
          <w:u w:val="single"/>
        </w:rPr>
        <w:lastRenderedPageBreak/>
        <w:t>Setting Job for store procedure: deleterequestleave</w:t>
      </w:r>
    </w:p>
    <w:p w14:paraId="7CEC2079" w14:textId="15992715" w:rsidR="000A1C8B" w:rsidRDefault="000A1C8B" w:rsidP="00550933">
      <w:pPr>
        <w:pStyle w:val="ListParagraph"/>
        <w:numPr>
          <w:ilvl w:val="0"/>
          <w:numId w:val="46"/>
        </w:numPr>
        <w:spacing w:line="360" w:lineRule="auto"/>
      </w:pPr>
      <w:r>
        <w:t>Select General &gt;&gt; on step name type: “</w:t>
      </w:r>
      <w:r w:rsidRPr="00281B3A">
        <w:t>deleterequestleave</w:t>
      </w:r>
      <w:r>
        <w:t xml:space="preserve">” </w:t>
      </w:r>
    </w:p>
    <w:p w14:paraId="2F7D19EA" w14:textId="28D479E4" w:rsidR="000A1C8B" w:rsidRDefault="000A1C8B" w:rsidP="00550933">
      <w:pPr>
        <w:pStyle w:val="ListParagraph"/>
        <w:numPr>
          <w:ilvl w:val="0"/>
          <w:numId w:val="46"/>
        </w:numPr>
        <w:spacing w:line="360" w:lineRule="auto"/>
      </w:pPr>
      <w:r>
        <w:t>On command &gt;&gt; type: “</w:t>
      </w:r>
      <w:r w:rsidRPr="000A1C8B">
        <w:t>exec deleterequestleave</w:t>
      </w:r>
      <w:r>
        <w:t xml:space="preserve">” </w:t>
      </w:r>
      <w:r w:rsidR="00CD14E6">
        <w:t>(store procedue</w:t>
      </w:r>
      <w:r w:rsidR="008B2E6A">
        <w:t xml:space="preserve"> name</w:t>
      </w:r>
      <w:r w:rsidR="00CD14E6">
        <w:t>)</w:t>
      </w:r>
      <w:r>
        <w:t>&gt;&gt; click Parse</w:t>
      </w:r>
    </w:p>
    <w:p w14:paraId="2CD90A5C" w14:textId="382ADB92" w:rsidR="0026267E" w:rsidRDefault="000A1C8B" w:rsidP="000A1C8B">
      <w:pPr>
        <w:jc w:val="center"/>
      </w:pPr>
      <w:r w:rsidRPr="000A1C8B">
        <w:rPr>
          <w:noProof/>
        </w:rPr>
        <w:drawing>
          <wp:inline distT="0" distB="0" distL="0" distR="0" wp14:anchorId="14681C06" wp14:editId="1269B7D9">
            <wp:extent cx="5179419" cy="4905375"/>
            <wp:effectExtent l="0" t="0" r="254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86538" cy="4912118"/>
                    </a:xfrm>
                    <a:prstGeom prst="rect">
                      <a:avLst/>
                    </a:prstGeom>
                  </pic:spPr>
                </pic:pic>
              </a:graphicData>
            </a:graphic>
          </wp:inline>
        </w:drawing>
      </w:r>
    </w:p>
    <w:p w14:paraId="5F363B44" w14:textId="3E8C87A1" w:rsidR="004622F8" w:rsidRDefault="004622F8" w:rsidP="000A1C8B">
      <w:pPr>
        <w:jc w:val="center"/>
      </w:pPr>
    </w:p>
    <w:p w14:paraId="303C02DB" w14:textId="646E4E98" w:rsidR="004622F8" w:rsidRDefault="004622F8" w:rsidP="000A1C8B">
      <w:pPr>
        <w:jc w:val="center"/>
      </w:pPr>
    </w:p>
    <w:p w14:paraId="76CA1374" w14:textId="41593B1B" w:rsidR="004622F8" w:rsidRDefault="004622F8" w:rsidP="000A1C8B">
      <w:pPr>
        <w:jc w:val="center"/>
      </w:pPr>
    </w:p>
    <w:p w14:paraId="173D5F4A" w14:textId="287D639D" w:rsidR="004622F8" w:rsidRDefault="004622F8" w:rsidP="000A1C8B">
      <w:pPr>
        <w:jc w:val="center"/>
      </w:pPr>
    </w:p>
    <w:p w14:paraId="6D634DAE" w14:textId="15A80FA3" w:rsidR="004622F8" w:rsidRDefault="004622F8" w:rsidP="000A1C8B">
      <w:pPr>
        <w:jc w:val="center"/>
      </w:pPr>
    </w:p>
    <w:p w14:paraId="6B6CAAC4" w14:textId="42E01724" w:rsidR="004622F8" w:rsidRDefault="004622F8" w:rsidP="000A1C8B">
      <w:pPr>
        <w:jc w:val="center"/>
      </w:pPr>
    </w:p>
    <w:p w14:paraId="29E49652" w14:textId="4167A440" w:rsidR="004622F8" w:rsidRDefault="004622F8" w:rsidP="000A1C8B">
      <w:pPr>
        <w:jc w:val="center"/>
      </w:pPr>
    </w:p>
    <w:p w14:paraId="40150AA2" w14:textId="0245CB76" w:rsidR="004622F8" w:rsidRDefault="004622F8" w:rsidP="000A1C8B">
      <w:pPr>
        <w:jc w:val="center"/>
      </w:pPr>
    </w:p>
    <w:p w14:paraId="4A9B22D7" w14:textId="3C947C0F" w:rsidR="004622F8" w:rsidRDefault="004622F8" w:rsidP="000A1C8B">
      <w:pPr>
        <w:jc w:val="center"/>
      </w:pPr>
    </w:p>
    <w:p w14:paraId="27680FC9" w14:textId="5E325EAB" w:rsidR="004622F8" w:rsidRDefault="004622F8" w:rsidP="000A1C8B">
      <w:pPr>
        <w:jc w:val="center"/>
      </w:pPr>
    </w:p>
    <w:p w14:paraId="4D66BF5B" w14:textId="79C7DBD9" w:rsidR="004622F8" w:rsidRDefault="004622F8" w:rsidP="000A1C8B">
      <w:pPr>
        <w:jc w:val="center"/>
      </w:pPr>
    </w:p>
    <w:p w14:paraId="034A1337" w14:textId="4BCFD05D" w:rsidR="004622F8" w:rsidRDefault="004622F8" w:rsidP="000A1C8B">
      <w:pPr>
        <w:jc w:val="center"/>
      </w:pPr>
    </w:p>
    <w:p w14:paraId="554E5296" w14:textId="77777777" w:rsidR="004622F8" w:rsidRDefault="004622F8" w:rsidP="00CD14E6"/>
    <w:p w14:paraId="013DB12E" w14:textId="15902919" w:rsidR="004622F8" w:rsidRDefault="004622F8" w:rsidP="00550933">
      <w:pPr>
        <w:pStyle w:val="ListParagraph"/>
        <w:numPr>
          <w:ilvl w:val="0"/>
          <w:numId w:val="47"/>
        </w:numPr>
      </w:pPr>
      <w:r>
        <w:lastRenderedPageBreak/>
        <w:t>Select Advance &gt;&gt; On success action &gt;&gt; select “Go to next step” &gt;&gt; OK</w:t>
      </w:r>
    </w:p>
    <w:p w14:paraId="568562F2" w14:textId="77777777" w:rsidR="004622F8" w:rsidRDefault="004622F8" w:rsidP="004622F8">
      <w:pPr>
        <w:pStyle w:val="ListParagraph"/>
      </w:pPr>
    </w:p>
    <w:p w14:paraId="52DC0295" w14:textId="5631C6F6" w:rsidR="004622F8" w:rsidRDefault="004622F8" w:rsidP="000A1C8B">
      <w:pPr>
        <w:jc w:val="center"/>
      </w:pPr>
      <w:r w:rsidRPr="004622F8">
        <w:rPr>
          <w:noProof/>
        </w:rPr>
        <w:drawing>
          <wp:inline distT="0" distB="0" distL="0" distR="0" wp14:anchorId="35884F32" wp14:editId="21EE04CF">
            <wp:extent cx="4267200" cy="4016189"/>
            <wp:effectExtent l="0" t="0" r="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72818" cy="4021477"/>
                    </a:xfrm>
                    <a:prstGeom prst="rect">
                      <a:avLst/>
                    </a:prstGeom>
                  </pic:spPr>
                </pic:pic>
              </a:graphicData>
            </a:graphic>
          </wp:inline>
        </w:drawing>
      </w:r>
    </w:p>
    <w:p w14:paraId="4EAABE88" w14:textId="7B99DCD6" w:rsidR="004622F8" w:rsidRDefault="004622F8" w:rsidP="000A1C8B">
      <w:pPr>
        <w:jc w:val="center"/>
      </w:pPr>
    </w:p>
    <w:p w14:paraId="58B9E930" w14:textId="2D22DB70" w:rsidR="004622F8" w:rsidRDefault="004622F8" w:rsidP="00550933">
      <w:pPr>
        <w:pStyle w:val="ListParagraph"/>
        <w:numPr>
          <w:ilvl w:val="0"/>
          <w:numId w:val="47"/>
        </w:numPr>
      </w:pPr>
      <w:r>
        <w:t>Select Schedule &gt;&gt; click on New</w:t>
      </w:r>
    </w:p>
    <w:p w14:paraId="272E5634" w14:textId="7A6EA0BC" w:rsidR="004622F8" w:rsidRDefault="004622F8" w:rsidP="000A1C8B">
      <w:pPr>
        <w:jc w:val="center"/>
      </w:pPr>
      <w:r w:rsidRPr="004622F8">
        <w:rPr>
          <w:noProof/>
        </w:rPr>
        <w:drawing>
          <wp:inline distT="0" distB="0" distL="0" distR="0" wp14:anchorId="18A8BCE6" wp14:editId="1624051E">
            <wp:extent cx="4097655" cy="389572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03870" cy="3901634"/>
                    </a:xfrm>
                    <a:prstGeom prst="rect">
                      <a:avLst/>
                    </a:prstGeom>
                  </pic:spPr>
                </pic:pic>
              </a:graphicData>
            </a:graphic>
          </wp:inline>
        </w:drawing>
      </w:r>
    </w:p>
    <w:p w14:paraId="011955CB" w14:textId="117ADB4A" w:rsidR="000F74E1" w:rsidRDefault="000F74E1" w:rsidP="00550933">
      <w:pPr>
        <w:pStyle w:val="ListParagraph"/>
        <w:numPr>
          <w:ilvl w:val="0"/>
          <w:numId w:val="47"/>
        </w:numPr>
      </w:pPr>
      <w:r>
        <w:lastRenderedPageBreak/>
        <w:t>Set information like image below &gt;&gt; OK</w:t>
      </w:r>
    </w:p>
    <w:p w14:paraId="321BD170" w14:textId="77777777" w:rsidR="000F74E1" w:rsidRDefault="000F74E1" w:rsidP="000F74E1"/>
    <w:p w14:paraId="6B96156A" w14:textId="313B5EE8" w:rsidR="004622F8" w:rsidRDefault="000F74E1" w:rsidP="000A1C8B">
      <w:pPr>
        <w:jc w:val="center"/>
      </w:pPr>
      <w:r w:rsidRPr="000F74E1">
        <w:rPr>
          <w:noProof/>
        </w:rPr>
        <w:drawing>
          <wp:inline distT="0" distB="0" distL="0" distR="0" wp14:anchorId="6662E242" wp14:editId="46C4AE20">
            <wp:extent cx="5895975" cy="5634788"/>
            <wp:effectExtent l="0" t="0" r="0" b="444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98326" cy="5637035"/>
                    </a:xfrm>
                    <a:prstGeom prst="rect">
                      <a:avLst/>
                    </a:prstGeom>
                  </pic:spPr>
                </pic:pic>
              </a:graphicData>
            </a:graphic>
          </wp:inline>
        </w:drawing>
      </w:r>
    </w:p>
    <w:p w14:paraId="4DB4A686" w14:textId="26653E05" w:rsidR="000F74E1" w:rsidRDefault="000F74E1" w:rsidP="00CD14E6">
      <w:pPr>
        <w:spacing w:line="360" w:lineRule="auto"/>
        <w:jc w:val="center"/>
      </w:pPr>
    </w:p>
    <w:p w14:paraId="50E9E243" w14:textId="3E88E2E8" w:rsidR="000F74E1" w:rsidRDefault="000F74E1" w:rsidP="00550933">
      <w:pPr>
        <w:pStyle w:val="ListParagraph"/>
        <w:numPr>
          <w:ilvl w:val="0"/>
          <w:numId w:val="47"/>
        </w:numPr>
        <w:spacing w:line="360" w:lineRule="auto"/>
      </w:pPr>
      <w:r>
        <w:t xml:space="preserve">Setting Job </w:t>
      </w:r>
      <w:r w:rsidR="00465D5D">
        <w:t>successful.</w:t>
      </w:r>
    </w:p>
    <w:p w14:paraId="23811195" w14:textId="5B884FF0" w:rsidR="00CD14E6" w:rsidRDefault="00CD14E6" w:rsidP="00E232F0">
      <w:pPr>
        <w:spacing w:line="360" w:lineRule="auto"/>
        <w:jc w:val="both"/>
        <w:rPr>
          <w:b/>
          <w:bCs/>
          <w:u w:val="single"/>
        </w:rPr>
      </w:pPr>
      <w:r w:rsidRPr="00CD14E6">
        <w:rPr>
          <w:b/>
          <w:bCs/>
          <w:u w:val="single"/>
        </w:rPr>
        <w:t>Setting Job for store procedure: deleterequestChangeshift</w:t>
      </w:r>
    </w:p>
    <w:p w14:paraId="176F9F01" w14:textId="72C559BB" w:rsidR="00CD14E6" w:rsidRPr="00E232F0" w:rsidRDefault="00E232F0" w:rsidP="00E232F0">
      <w:pPr>
        <w:spacing w:line="360" w:lineRule="auto"/>
        <w:jc w:val="both"/>
      </w:pPr>
      <w:r w:rsidRPr="00E232F0">
        <w:t>Follow the same steps for store “deleterequestleave”</w:t>
      </w:r>
      <w:r>
        <w:t>, change store name to “</w:t>
      </w:r>
      <w:r w:rsidRPr="00E232F0">
        <w:t>deleterequestChangeshift</w:t>
      </w:r>
      <w:r>
        <w:t>”.</w:t>
      </w:r>
    </w:p>
    <w:p w14:paraId="37EDC09D" w14:textId="77777777" w:rsidR="00CD14E6" w:rsidRDefault="00CD14E6" w:rsidP="00CD14E6">
      <w:pPr>
        <w:spacing w:line="360" w:lineRule="auto"/>
      </w:pPr>
    </w:p>
    <w:p w14:paraId="10AAAAC8" w14:textId="77777777" w:rsidR="000F74E1" w:rsidRDefault="000F74E1" w:rsidP="000A1C8B">
      <w:pPr>
        <w:jc w:val="center"/>
      </w:pPr>
    </w:p>
    <w:p w14:paraId="48287AAB" w14:textId="741CA783" w:rsidR="000F74E1" w:rsidRDefault="000F74E1" w:rsidP="000A1C8B">
      <w:pPr>
        <w:jc w:val="center"/>
      </w:pPr>
    </w:p>
    <w:p w14:paraId="0A5339FD" w14:textId="314AB0AC" w:rsidR="000F74E1" w:rsidRDefault="000F74E1" w:rsidP="000A1C8B">
      <w:pPr>
        <w:jc w:val="center"/>
      </w:pPr>
    </w:p>
    <w:p w14:paraId="196883D0" w14:textId="5290081D" w:rsidR="000F74E1" w:rsidRDefault="000F74E1" w:rsidP="000A1C8B">
      <w:pPr>
        <w:jc w:val="center"/>
      </w:pPr>
    </w:p>
    <w:p w14:paraId="4F996A8F" w14:textId="77777777" w:rsidR="00CD14E6" w:rsidRDefault="00CD14E6" w:rsidP="00A57316"/>
    <w:p w14:paraId="3D4D5437" w14:textId="1B7A26B0" w:rsidR="004622F8" w:rsidRPr="004622F8" w:rsidRDefault="00782630" w:rsidP="004622F8">
      <w:pPr>
        <w:pStyle w:val="Heading2"/>
        <w:framePr w:hSpace="0" w:wrap="auto" w:vAnchor="margin" w:hAnchor="text" w:yAlign="inline"/>
      </w:pPr>
      <w:bookmarkStart w:id="219" w:name="_Toc84412670"/>
      <w:bookmarkStart w:id="220" w:name="_Toc84515396"/>
      <w:r>
        <w:lastRenderedPageBreak/>
        <w:t xml:space="preserve">3. INSTALL IN </w:t>
      </w:r>
      <w:r w:rsidRPr="00AA3040">
        <w:t>ECLIPSE-WORKSPACE</w:t>
      </w:r>
      <w:r>
        <w:t>.</w:t>
      </w:r>
      <w:bookmarkEnd w:id="219"/>
      <w:bookmarkEnd w:id="220"/>
    </w:p>
    <w:p w14:paraId="2A34B1F5" w14:textId="485107FE" w:rsidR="00AA3040" w:rsidRDefault="00AA3040" w:rsidP="00550933">
      <w:pPr>
        <w:pStyle w:val="ListParagraph"/>
        <w:numPr>
          <w:ilvl w:val="0"/>
          <w:numId w:val="43"/>
        </w:numPr>
      </w:pPr>
      <w:r>
        <w:t xml:space="preserve">Select </w:t>
      </w:r>
      <w:r w:rsidR="001743D2">
        <w:t>scr/main/java/common/ConnectDB.java</w:t>
      </w:r>
    </w:p>
    <w:p w14:paraId="67AC727D" w14:textId="77777777" w:rsidR="00E4470E" w:rsidRDefault="00E4470E" w:rsidP="00E4470E"/>
    <w:p w14:paraId="3F2D95AA" w14:textId="75D4852B" w:rsidR="001743D2" w:rsidRDefault="001743D2" w:rsidP="001743D2">
      <w:pPr>
        <w:spacing w:line="360" w:lineRule="auto"/>
        <w:ind w:left="360"/>
        <w:rPr>
          <w:noProof/>
        </w:rPr>
      </w:pPr>
      <w:r w:rsidRPr="001743D2">
        <w:rPr>
          <w:noProof/>
        </w:rPr>
        <w:drawing>
          <wp:inline distT="0" distB="0" distL="0" distR="0" wp14:anchorId="370774F4" wp14:editId="38AADBF5">
            <wp:extent cx="2167997" cy="2803585"/>
            <wp:effectExtent l="0" t="0" r="381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22167"/>
                    <a:stretch/>
                  </pic:blipFill>
                  <pic:spPr bwMode="auto">
                    <a:xfrm>
                      <a:off x="0" y="0"/>
                      <a:ext cx="2176443" cy="2814508"/>
                    </a:xfrm>
                    <a:prstGeom prst="rect">
                      <a:avLst/>
                    </a:prstGeom>
                    <a:ln>
                      <a:noFill/>
                    </a:ln>
                    <a:extLst>
                      <a:ext uri="{53640926-AAD7-44D8-BBD7-CCE9431645EC}">
                        <a14:shadowObscured xmlns:a14="http://schemas.microsoft.com/office/drawing/2010/main"/>
                      </a:ext>
                    </a:extLst>
                  </pic:spPr>
                </pic:pic>
              </a:graphicData>
            </a:graphic>
          </wp:inline>
        </w:drawing>
      </w:r>
      <w:r w:rsidRPr="001743D2">
        <w:rPr>
          <w:noProof/>
        </w:rPr>
        <w:t xml:space="preserve"> </w:t>
      </w:r>
      <w:r w:rsidR="00362823" w:rsidRPr="00362823">
        <w:rPr>
          <w:noProof/>
        </w:rPr>
        <w:drawing>
          <wp:inline distT="0" distB="0" distL="0" distR="0" wp14:anchorId="7505C0CC" wp14:editId="4DBFE9C9">
            <wp:extent cx="3416060" cy="1726919"/>
            <wp:effectExtent l="0" t="0" r="0" b="698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9239" cy="1733581"/>
                    </a:xfrm>
                    <a:prstGeom prst="rect">
                      <a:avLst/>
                    </a:prstGeom>
                  </pic:spPr>
                </pic:pic>
              </a:graphicData>
            </a:graphic>
          </wp:inline>
        </w:drawing>
      </w:r>
    </w:p>
    <w:p w14:paraId="1DF7B0FE" w14:textId="0FBF7412" w:rsidR="001743D2" w:rsidRDefault="00362823" w:rsidP="00550933">
      <w:pPr>
        <w:pStyle w:val="ListParagraph"/>
        <w:numPr>
          <w:ilvl w:val="0"/>
          <w:numId w:val="44"/>
        </w:numPr>
        <w:spacing w:line="360" w:lineRule="auto"/>
        <w:jc w:val="both"/>
      </w:pPr>
      <w:r w:rsidRPr="00362823">
        <w:t>Change “serverName” to the correct “serverName” on your computer</w:t>
      </w:r>
      <w:r w:rsidR="002D2A22">
        <w:t>.</w:t>
      </w:r>
    </w:p>
    <w:p w14:paraId="0ABC0D0B" w14:textId="1C4C2D1C" w:rsidR="00E4470E" w:rsidRDefault="00362823" w:rsidP="00550933">
      <w:pPr>
        <w:pStyle w:val="ListParagraph"/>
        <w:numPr>
          <w:ilvl w:val="0"/>
          <w:numId w:val="44"/>
        </w:numPr>
        <w:spacing w:line="360" w:lineRule="auto"/>
        <w:jc w:val="both"/>
      </w:pPr>
      <w:r>
        <w:t>C</w:t>
      </w:r>
      <w:r w:rsidRPr="00362823">
        <w:t xml:space="preserve">hange the </w:t>
      </w:r>
      <w:r w:rsidR="00E241BC">
        <w:t>“</w:t>
      </w:r>
      <w:r w:rsidRPr="00362823">
        <w:t>username</w:t>
      </w:r>
      <w:r w:rsidR="00E241BC">
        <w:t>”</w:t>
      </w:r>
      <w:r w:rsidRPr="00362823">
        <w:t xml:space="preserve"> and </w:t>
      </w:r>
      <w:r w:rsidR="00E241BC">
        <w:t>“</w:t>
      </w:r>
      <w:r w:rsidRPr="00362823">
        <w:t>password</w:t>
      </w:r>
      <w:r w:rsidR="00E241BC">
        <w:t>”</w:t>
      </w:r>
      <w:r w:rsidRPr="00362823">
        <w:t xml:space="preserve"> with the correct connection information to the sql server on your computer</w:t>
      </w:r>
      <w:r>
        <w:t>.</w:t>
      </w:r>
    </w:p>
    <w:p w14:paraId="24FA529C" w14:textId="77777777" w:rsidR="00E4470E" w:rsidRDefault="00E4470E" w:rsidP="00A72CC3">
      <w:pPr>
        <w:spacing w:line="360" w:lineRule="auto"/>
        <w:jc w:val="both"/>
      </w:pPr>
    </w:p>
    <w:p w14:paraId="1E0FA529" w14:textId="6759F4AF" w:rsidR="00E4470E" w:rsidRDefault="00A72CC3" w:rsidP="00E4470E">
      <w:pPr>
        <w:pStyle w:val="Heading2"/>
        <w:framePr w:hSpace="0" w:wrap="auto" w:vAnchor="margin" w:hAnchor="text" w:yAlign="inline"/>
      </w:pPr>
      <w:bookmarkStart w:id="221" w:name="_Toc84412671"/>
      <w:bookmarkStart w:id="222" w:name="_Toc84515397"/>
      <w:r>
        <w:t>4. RUN APPLICATION</w:t>
      </w:r>
      <w:bookmarkEnd w:id="221"/>
      <w:bookmarkEnd w:id="222"/>
    </w:p>
    <w:p w14:paraId="5953B14B" w14:textId="0A2F5208" w:rsidR="00E4470E" w:rsidRPr="00E4470E" w:rsidRDefault="00E4470E" w:rsidP="00D24B63">
      <w:pPr>
        <w:tabs>
          <w:tab w:val="left" w:pos="9639"/>
        </w:tabs>
      </w:pPr>
      <w:r w:rsidRPr="00E4470E">
        <w:rPr>
          <w:noProof/>
        </w:rPr>
        <w:drawing>
          <wp:inline distT="0" distB="0" distL="0" distR="0" wp14:anchorId="2CB0549D" wp14:editId="04579445">
            <wp:extent cx="2268748" cy="3333527"/>
            <wp:effectExtent l="0" t="0" r="0" b="63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93243" cy="3369518"/>
                    </a:xfrm>
                    <a:prstGeom prst="rect">
                      <a:avLst/>
                    </a:prstGeom>
                  </pic:spPr>
                </pic:pic>
              </a:graphicData>
            </a:graphic>
          </wp:inline>
        </w:drawing>
      </w:r>
      <w:r w:rsidRPr="00E4470E">
        <w:rPr>
          <w:noProof/>
        </w:rPr>
        <w:drawing>
          <wp:inline distT="0" distB="0" distL="0" distR="0" wp14:anchorId="546ABE3E" wp14:editId="4EA360FB">
            <wp:extent cx="3614468" cy="1949322"/>
            <wp:effectExtent l="0" t="0" r="508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01110" cy="1996049"/>
                    </a:xfrm>
                    <a:prstGeom prst="rect">
                      <a:avLst/>
                    </a:prstGeom>
                  </pic:spPr>
                </pic:pic>
              </a:graphicData>
            </a:graphic>
          </wp:inline>
        </w:drawing>
      </w:r>
    </w:p>
    <w:p w14:paraId="358B8E16" w14:textId="02711705" w:rsidR="00E4470E" w:rsidRDefault="00E4470E" w:rsidP="00D24B63">
      <w:pPr>
        <w:spacing w:line="360" w:lineRule="auto"/>
        <w:jc w:val="both"/>
      </w:pPr>
    </w:p>
    <w:p w14:paraId="478CD3B0" w14:textId="5E8322F1" w:rsidR="00D24B63" w:rsidRDefault="00D24B63" w:rsidP="00550933">
      <w:pPr>
        <w:pStyle w:val="ListParagraph"/>
        <w:numPr>
          <w:ilvl w:val="0"/>
          <w:numId w:val="43"/>
        </w:numPr>
        <w:spacing w:line="360" w:lineRule="auto"/>
        <w:jc w:val="both"/>
      </w:pPr>
      <w:r>
        <w:lastRenderedPageBreak/>
        <w:t>Select scr/main/java/gui/Main.java &gt;&gt; Run</w:t>
      </w:r>
    </w:p>
    <w:p w14:paraId="67E05B34" w14:textId="4D58CD7B" w:rsidR="0054143C" w:rsidRDefault="0054143C" w:rsidP="0054143C">
      <w:pPr>
        <w:spacing w:line="360" w:lineRule="auto"/>
        <w:ind w:left="360"/>
        <w:jc w:val="both"/>
      </w:pPr>
      <w:r>
        <w:t>This main page will display to access the system.</w:t>
      </w:r>
    </w:p>
    <w:p w14:paraId="4B37AA47" w14:textId="77777777" w:rsidR="0054143C" w:rsidRDefault="0054143C" w:rsidP="0054143C">
      <w:pPr>
        <w:spacing w:line="360" w:lineRule="auto"/>
        <w:ind w:left="360"/>
        <w:jc w:val="both"/>
      </w:pPr>
    </w:p>
    <w:p w14:paraId="649C1A9D" w14:textId="00A7C403" w:rsidR="00D24B63" w:rsidRDefault="0054143C" w:rsidP="0054143C">
      <w:pPr>
        <w:spacing w:line="360" w:lineRule="auto"/>
        <w:ind w:left="360"/>
        <w:jc w:val="center"/>
      </w:pPr>
      <w:r w:rsidRPr="0054143C">
        <w:rPr>
          <w:noProof/>
        </w:rPr>
        <w:drawing>
          <wp:inline distT="0" distB="0" distL="0" distR="0" wp14:anchorId="3F175180" wp14:editId="527B47ED">
            <wp:extent cx="5244543" cy="343331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0677" cy="3437329"/>
                    </a:xfrm>
                    <a:prstGeom prst="rect">
                      <a:avLst/>
                    </a:prstGeom>
                  </pic:spPr>
                </pic:pic>
              </a:graphicData>
            </a:graphic>
          </wp:inline>
        </w:drawing>
      </w:r>
    </w:p>
    <w:sectPr w:rsidR="00D24B63" w:rsidSect="0054143C">
      <w:headerReference w:type="default" r:id="rId164"/>
      <w:footerReference w:type="default" r:id="rId165"/>
      <w:headerReference w:type="first" r:id="rId166"/>
      <w:pgSz w:w="11906" w:h="16838" w:code="9"/>
      <w:pgMar w:top="1418" w:right="1133" w:bottom="1418" w:left="1134" w:header="0" w:footer="374"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ADAFE" w14:textId="77777777" w:rsidR="00B13166" w:rsidRDefault="00B13166" w:rsidP="007057F4">
      <w:r>
        <w:separator/>
      </w:r>
    </w:p>
  </w:endnote>
  <w:endnote w:type="continuationSeparator" w:id="0">
    <w:p w14:paraId="2F2E659D" w14:textId="77777777" w:rsidR="00B13166" w:rsidRDefault="00B13166"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ill Sans MT">
    <w:altName w:val="Gill Sans MT"/>
    <w:charset w:val="00"/>
    <w:family w:val="swiss"/>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49658"/>
      <w:docPartObj>
        <w:docPartGallery w:val="Page Numbers (Bottom of Page)"/>
        <w:docPartUnique/>
      </w:docPartObj>
    </w:sdtPr>
    <w:sdtEndPr>
      <w:rPr>
        <w:color w:val="2664B0" w:themeColor="accent3"/>
        <w:spacing w:val="60"/>
      </w:rPr>
    </w:sdtEndPr>
    <w:sdtContent>
      <w:p w14:paraId="7454ABB0" w14:textId="3DACE196" w:rsidR="005A040C" w:rsidRPr="005A040C" w:rsidRDefault="005A040C">
        <w:pPr>
          <w:pStyle w:val="Footer"/>
          <w:pBdr>
            <w:top w:val="single" w:sz="4" w:space="1" w:color="D9D9D9" w:themeColor="background1" w:themeShade="D9"/>
          </w:pBdr>
          <w:rPr>
            <w:b/>
            <w:bCs/>
            <w:color w:val="2664B0" w:themeColor="accent3"/>
          </w:rPr>
        </w:pPr>
        <w:r w:rsidRPr="005A040C">
          <w:rPr>
            <w:color w:val="2664B0" w:themeColor="accent3"/>
          </w:rPr>
          <w:fldChar w:fldCharType="begin"/>
        </w:r>
        <w:r w:rsidRPr="005A040C">
          <w:rPr>
            <w:color w:val="2664B0" w:themeColor="accent3"/>
          </w:rPr>
          <w:instrText xml:space="preserve"> PAGE   \* MERGEFORMAT </w:instrText>
        </w:r>
        <w:r w:rsidRPr="005A040C">
          <w:rPr>
            <w:color w:val="2664B0" w:themeColor="accent3"/>
          </w:rPr>
          <w:fldChar w:fldCharType="separate"/>
        </w:r>
        <w:r w:rsidRPr="005A040C">
          <w:rPr>
            <w:b/>
            <w:bCs/>
            <w:noProof/>
            <w:color w:val="2664B0" w:themeColor="accent3"/>
          </w:rPr>
          <w:t>2</w:t>
        </w:r>
        <w:r w:rsidRPr="005A040C">
          <w:rPr>
            <w:b/>
            <w:bCs/>
            <w:noProof/>
            <w:color w:val="2664B0" w:themeColor="accent3"/>
          </w:rPr>
          <w:fldChar w:fldCharType="end"/>
        </w:r>
        <w:r w:rsidRPr="005A040C">
          <w:rPr>
            <w:b/>
            <w:bCs/>
            <w:color w:val="2664B0" w:themeColor="accent3"/>
          </w:rPr>
          <w:t xml:space="preserve"> | </w:t>
        </w:r>
        <w:r w:rsidRPr="005A040C">
          <w:rPr>
            <w:color w:val="2664B0" w:themeColor="accent3"/>
            <w:spacing w:val="60"/>
          </w:rPr>
          <w:t>Page</w:t>
        </w:r>
      </w:p>
    </w:sdtContent>
  </w:sdt>
  <w:p w14:paraId="6B307120" w14:textId="77777777" w:rsidR="0058669E" w:rsidRDefault="005866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16031"/>
      <w:docPartObj>
        <w:docPartGallery w:val="Page Numbers (Bottom of Page)"/>
        <w:docPartUnique/>
      </w:docPartObj>
    </w:sdtPr>
    <w:sdtEndPr>
      <w:rPr>
        <w:color w:val="293B90" w:themeColor="accent2"/>
        <w:spacing w:val="60"/>
      </w:rPr>
    </w:sdtEndPr>
    <w:sdtContent>
      <w:p w14:paraId="3EF23514" w14:textId="1374C28D" w:rsidR="0058669E" w:rsidRPr="005A040C" w:rsidRDefault="0058669E">
        <w:pPr>
          <w:pStyle w:val="Footer"/>
          <w:pBdr>
            <w:top w:val="single" w:sz="4" w:space="1" w:color="D9D9D9" w:themeColor="background1" w:themeShade="D9"/>
          </w:pBdr>
          <w:rPr>
            <w:b/>
            <w:bCs/>
            <w:color w:val="293B90" w:themeColor="accent2"/>
          </w:rPr>
        </w:pPr>
        <w:r w:rsidRPr="005A040C">
          <w:rPr>
            <w:color w:val="293B90" w:themeColor="accent2"/>
          </w:rPr>
          <w:fldChar w:fldCharType="begin"/>
        </w:r>
        <w:r w:rsidRPr="005A040C">
          <w:rPr>
            <w:color w:val="293B90" w:themeColor="accent2"/>
          </w:rPr>
          <w:instrText xml:space="preserve"> PAGE   \* MERGEFORMAT </w:instrText>
        </w:r>
        <w:r w:rsidRPr="005A040C">
          <w:rPr>
            <w:color w:val="293B90" w:themeColor="accent2"/>
          </w:rPr>
          <w:fldChar w:fldCharType="separate"/>
        </w:r>
        <w:r w:rsidRPr="005A040C">
          <w:rPr>
            <w:b/>
            <w:bCs/>
            <w:noProof/>
            <w:color w:val="293B90" w:themeColor="accent2"/>
          </w:rPr>
          <w:t>2</w:t>
        </w:r>
        <w:r w:rsidRPr="005A040C">
          <w:rPr>
            <w:b/>
            <w:bCs/>
            <w:noProof/>
            <w:color w:val="293B90" w:themeColor="accent2"/>
          </w:rPr>
          <w:fldChar w:fldCharType="end"/>
        </w:r>
        <w:r w:rsidRPr="005A040C">
          <w:rPr>
            <w:b/>
            <w:bCs/>
            <w:color w:val="293B90" w:themeColor="accent2"/>
          </w:rPr>
          <w:t xml:space="preserve"> | </w:t>
        </w:r>
        <w:r w:rsidRPr="005A040C">
          <w:rPr>
            <w:color w:val="293B90" w:themeColor="accent2"/>
            <w:spacing w:val="60"/>
          </w:rPr>
          <w:t>Page</w:t>
        </w:r>
      </w:p>
    </w:sdtContent>
  </w:sdt>
  <w:p w14:paraId="071EAD7C" w14:textId="77777777" w:rsidR="0058669E" w:rsidRDefault="005866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C4DD3" w14:textId="77777777" w:rsidR="00B13166" w:rsidRDefault="00B13166" w:rsidP="007057F4">
      <w:r>
        <w:separator/>
      </w:r>
    </w:p>
  </w:footnote>
  <w:footnote w:type="continuationSeparator" w:id="0">
    <w:p w14:paraId="128BF130" w14:textId="77777777" w:rsidR="00B13166" w:rsidRDefault="00B13166"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0C24F" w14:textId="77777777" w:rsidR="0058669E" w:rsidRDefault="0058669E" w:rsidP="0058669E">
    <w:pPr>
      <w:pBdr>
        <w:left w:val="single" w:sz="12" w:space="11" w:color="0189F9" w:themeColor="accent1"/>
      </w:pBdr>
      <w:tabs>
        <w:tab w:val="left" w:pos="3620"/>
        <w:tab w:val="left" w:pos="3964"/>
      </w:tabs>
      <w:rPr>
        <w:rFonts w:asciiTheme="majorHAnsi" w:eastAsiaTheme="majorEastAsia" w:hAnsiTheme="majorHAnsi" w:cstheme="majorBidi"/>
        <w:color w:val="0065BA" w:themeColor="accent1" w:themeShade="BF"/>
        <w:szCs w:val="26"/>
      </w:rPr>
    </w:pPr>
  </w:p>
  <w:p w14:paraId="060F1122" w14:textId="46109F01" w:rsidR="0058669E" w:rsidRDefault="0058669E" w:rsidP="0058669E">
    <w:pPr>
      <w:pBdr>
        <w:left w:val="single" w:sz="12" w:space="11" w:color="0189F9" w:themeColor="accent1"/>
      </w:pBdr>
      <w:tabs>
        <w:tab w:val="left" w:pos="3620"/>
        <w:tab w:val="left" w:pos="3964"/>
      </w:tabs>
      <w:rPr>
        <w:rFonts w:asciiTheme="majorHAnsi" w:eastAsiaTheme="majorEastAsia" w:hAnsiTheme="majorHAnsi" w:cstheme="majorBidi"/>
        <w:color w:val="0065BA" w:themeColor="accent1" w:themeShade="BF"/>
        <w:szCs w:val="26"/>
      </w:rPr>
    </w:pPr>
    <w:r w:rsidRPr="003D28E9">
      <w:rPr>
        <w:rFonts w:asciiTheme="majorHAnsi" w:eastAsiaTheme="majorEastAsia" w:hAnsiTheme="majorHAnsi" w:cstheme="majorBidi"/>
        <w:color w:val="0065BA" w:themeColor="accent1" w:themeShade="BF"/>
        <w:szCs w:val="26"/>
      </w:rPr>
      <w:t>Traveloto – Labour Management System</w:t>
    </w:r>
  </w:p>
  <w:p w14:paraId="726678D0" w14:textId="0B1102A5" w:rsidR="0058669E" w:rsidRDefault="0058669E" w:rsidP="0058669E">
    <w:pPr>
      <w:pStyle w:val="Header"/>
    </w:pPr>
  </w:p>
  <w:p w14:paraId="269F3DBF" w14:textId="77777777" w:rsidR="0058669E" w:rsidRPr="0058669E" w:rsidRDefault="0058669E" w:rsidP="005866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BF045" w14:textId="77777777" w:rsidR="00C1799E" w:rsidRDefault="00C1799E">
    <w:pPr>
      <w:pBdr>
        <w:left w:val="single" w:sz="12" w:space="11" w:color="0189F9" w:themeColor="accent1"/>
      </w:pBdr>
      <w:tabs>
        <w:tab w:val="left" w:pos="3620"/>
        <w:tab w:val="left" w:pos="3964"/>
      </w:tabs>
      <w:rPr>
        <w:rFonts w:asciiTheme="majorHAnsi" w:eastAsiaTheme="majorEastAsia" w:hAnsiTheme="majorHAnsi" w:cstheme="majorBidi"/>
        <w:color w:val="0065BA" w:themeColor="accent1" w:themeShade="BF"/>
        <w:szCs w:val="26"/>
      </w:rPr>
    </w:pPr>
  </w:p>
  <w:p w14:paraId="248D6DB8" w14:textId="77777777" w:rsidR="00C1799E" w:rsidRDefault="00C1799E">
    <w:pPr>
      <w:pBdr>
        <w:left w:val="single" w:sz="12" w:space="11" w:color="0189F9" w:themeColor="accent1"/>
      </w:pBdr>
      <w:tabs>
        <w:tab w:val="left" w:pos="3620"/>
        <w:tab w:val="left" w:pos="3964"/>
      </w:tabs>
      <w:rPr>
        <w:rFonts w:asciiTheme="majorHAnsi" w:eastAsiaTheme="majorEastAsia" w:hAnsiTheme="majorHAnsi" w:cstheme="majorBidi"/>
        <w:color w:val="0065BA" w:themeColor="accent1" w:themeShade="BF"/>
        <w:szCs w:val="26"/>
      </w:rPr>
    </w:pPr>
    <w:r w:rsidRPr="003D28E9">
      <w:rPr>
        <w:rFonts w:asciiTheme="majorHAnsi" w:eastAsiaTheme="majorEastAsia" w:hAnsiTheme="majorHAnsi" w:cstheme="majorBidi"/>
        <w:color w:val="0065BA" w:themeColor="accent1" w:themeShade="BF"/>
        <w:szCs w:val="26"/>
      </w:rPr>
      <w:t>Traveloto – Labour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C0CCA"/>
    <w:multiLevelType w:val="hybridMultilevel"/>
    <w:tmpl w:val="A1106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05BD6"/>
    <w:multiLevelType w:val="hybridMultilevel"/>
    <w:tmpl w:val="D2269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B0104"/>
    <w:multiLevelType w:val="hybridMultilevel"/>
    <w:tmpl w:val="4D1EF32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4123B8"/>
    <w:multiLevelType w:val="hybridMultilevel"/>
    <w:tmpl w:val="026C4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420EDA"/>
    <w:multiLevelType w:val="hybridMultilevel"/>
    <w:tmpl w:val="E49CCB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77CFF"/>
    <w:multiLevelType w:val="hybridMultilevel"/>
    <w:tmpl w:val="1BE8F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C17C49"/>
    <w:multiLevelType w:val="hybridMultilevel"/>
    <w:tmpl w:val="91D88E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17283A"/>
    <w:multiLevelType w:val="hybridMultilevel"/>
    <w:tmpl w:val="E740FE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BC6445"/>
    <w:multiLevelType w:val="hybridMultilevel"/>
    <w:tmpl w:val="7BA0057C"/>
    <w:lvl w:ilvl="0" w:tplc="FB64C7C4">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A3439C"/>
    <w:multiLevelType w:val="hybridMultilevel"/>
    <w:tmpl w:val="E35E4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52037E"/>
    <w:multiLevelType w:val="hybridMultilevel"/>
    <w:tmpl w:val="62D4B7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F2DF3"/>
    <w:multiLevelType w:val="hybridMultilevel"/>
    <w:tmpl w:val="E612EBF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D53756E"/>
    <w:multiLevelType w:val="hybridMultilevel"/>
    <w:tmpl w:val="B39E2EA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6D6CAE"/>
    <w:multiLevelType w:val="hybridMultilevel"/>
    <w:tmpl w:val="4CB4F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CB1921"/>
    <w:multiLevelType w:val="hybridMultilevel"/>
    <w:tmpl w:val="77CC30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EB69D5"/>
    <w:multiLevelType w:val="hybridMultilevel"/>
    <w:tmpl w:val="9E769C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F7134D"/>
    <w:multiLevelType w:val="hybridMultilevel"/>
    <w:tmpl w:val="69E4B5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E20C20"/>
    <w:multiLevelType w:val="hybridMultilevel"/>
    <w:tmpl w:val="B70CD8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460827"/>
    <w:multiLevelType w:val="hybridMultilevel"/>
    <w:tmpl w:val="3CB683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1E1881"/>
    <w:multiLevelType w:val="hybridMultilevel"/>
    <w:tmpl w:val="9DFC7A3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3DF7A78"/>
    <w:multiLevelType w:val="hybridMultilevel"/>
    <w:tmpl w:val="5FB6381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62D6C8B"/>
    <w:multiLevelType w:val="hybridMultilevel"/>
    <w:tmpl w:val="D4E2A1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551BB"/>
    <w:multiLevelType w:val="hybridMultilevel"/>
    <w:tmpl w:val="7C88F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226B7"/>
    <w:multiLevelType w:val="hybridMultilevel"/>
    <w:tmpl w:val="D096B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9B34CC"/>
    <w:multiLevelType w:val="multilevel"/>
    <w:tmpl w:val="82B0F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2D2448"/>
    <w:multiLevelType w:val="hybridMultilevel"/>
    <w:tmpl w:val="26060B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BB42B4"/>
    <w:multiLevelType w:val="hybridMultilevel"/>
    <w:tmpl w:val="765063B2"/>
    <w:lvl w:ilvl="0" w:tplc="FB64C7C4">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FAB0C2A"/>
    <w:multiLevelType w:val="hybridMultilevel"/>
    <w:tmpl w:val="FDD2F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C15568"/>
    <w:multiLevelType w:val="hybridMultilevel"/>
    <w:tmpl w:val="3DE04E78"/>
    <w:lvl w:ilvl="0" w:tplc="FB64C7C4">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5FC5D0A"/>
    <w:multiLevelType w:val="hybridMultilevel"/>
    <w:tmpl w:val="379A5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33C16"/>
    <w:multiLevelType w:val="hybridMultilevel"/>
    <w:tmpl w:val="AB7E8C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253968"/>
    <w:multiLevelType w:val="hybridMultilevel"/>
    <w:tmpl w:val="01A0A3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FB37F9"/>
    <w:multiLevelType w:val="hybridMultilevel"/>
    <w:tmpl w:val="F7F89A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D211226"/>
    <w:multiLevelType w:val="hybridMultilevel"/>
    <w:tmpl w:val="55783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C1109D"/>
    <w:multiLevelType w:val="hybridMultilevel"/>
    <w:tmpl w:val="FAD45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631915"/>
    <w:multiLevelType w:val="hybridMultilevel"/>
    <w:tmpl w:val="DE9815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FA20F3"/>
    <w:multiLevelType w:val="hybridMultilevel"/>
    <w:tmpl w:val="6742D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5E96035"/>
    <w:multiLevelType w:val="hybridMultilevel"/>
    <w:tmpl w:val="278440E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AD840C2"/>
    <w:multiLevelType w:val="hybridMultilevel"/>
    <w:tmpl w:val="3C9EC4BA"/>
    <w:lvl w:ilvl="0" w:tplc="FB64C7C4">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730617"/>
    <w:multiLevelType w:val="hybridMultilevel"/>
    <w:tmpl w:val="874AC1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71215B"/>
    <w:multiLevelType w:val="hybridMultilevel"/>
    <w:tmpl w:val="A17A779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03606C3"/>
    <w:multiLevelType w:val="hybridMultilevel"/>
    <w:tmpl w:val="92C4F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5B4C67"/>
    <w:multiLevelType w:val="hybridMultilevel"/>
    <w:tmpl w:val="92CAD7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0857AB"/>
    <w:multiLevelType w:val="hybridMultilevel"/>
    <w:tmpl w:val="874AC1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46" w15:restartNumberingAfterBreak="0">
    <w:nsid w:val="79F91056"/>
    <w:multiLevelType w:val="hybridMultilevel"/>
    <w:tmpl w:val="19FE7F8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4755E2"/>
    <w:multiLevelType w:val="hybridMultilevel"/>
    <w:tmpl w:val="5DA2988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B81699F"/>
    <w:multiLevelType w:val="hybridMultilevel"/>
    <w:tmpl w:val="8850CFEC"/>
    <w:lvl w:ilvl="0" w:tplc="FB64C7C4">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BA35CC5"/>
    <w:multiLevelType w:val="hybridMultilevel"/>
    <w:tmpl w:val="697069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9"/>
  </w:num>
  <w:num w:numId="3">
    <w:abstractNumId w:val="39"/>
  </w:num>
  <w:num w:numId="4">
    <w:abstractNumId w:val="24"/>
  </w:num>
  <w:num w:numId="5">
    <w:abstractNumId w:val="15"/>
  </w:num>
  <w:num w:numId="6">
    <w:abstractNumId w:val="18"/>
  </w:num>
  <w:num w:numId="7">
    <w:abstractNumId w:val="0"/>
  </w:num>
  <w:num w:numId="8">
    <w:abstractNumId w:val="23"/>
  </w:num>
  <w:num w:numId="9">
    <w:abstractNumId w:val="35"/>
  </w:num>
  <w:num w:numId="10">
    <w:abstractNumId w:val="14"/>
  </w:num>
  <w:num w:numId="11">
    <w:abstractNumId w:val="36"/>
  </w:num>
  <w:num w:numId="12">
    <w:abstractNumId w:val="16"/>
  </w:num>
  <w:num w:numId="13">
    <w:abstractNumId w:val="22"/>
  </w:num>
  <w:num w:numId="14">
    <w:abstractNumId w:val="38"/>
  </w:num>
  <w:num w:numId="15">
    <w:abstractNumId w:val="6"/>
  </w:num>
  <w:num w:numId="16">
    <w:abstractNumId w:val="31"/>
  </w:num>
  <w:num w:numId="17">
    <w:abstractNumId w:val="25"/>
  </w:num>
  <w:num w:numId="18">
    <w:abstractNumId w:val="48"/>
  </w:num>
  <w:num w:numId="19">
    <w:abstractNumId w:val="26"/>
  </w:num>
  <w:num w:numId="20">
    <w:abstractNumId w:val="28"/>
  </w:num>
  <w:num w:numId="21">
    <w:abstractNumId w:val="17"/>
  </w:num>
  <w:num w:numId="22">
    <w:abstractNumId w:val="4"/>
  </w:num>
  <w:num w:numId="23">
    <w:abstractNumId w:val="13"/>
  </w:num>
  <w:num w:numId="24">
    <w:abstractNumId w:val="5"/>
  </w:num>
  <w:num w:numId="25">
    <w:abstractNumId w:val="40"/>
  </w:num>
  <w:num w:numId="26">
    <w:abstractNumId w:val="27"/>
  </w:num>
  <w:num w:numId="27">
    <w:abstractNumId w:val="44"/>
  </w:num>
  <w:num w:numId="28">
    <w:abstractNumId w:val="43"/>
  </w:num>
  <w:num w:numId="29">
    <w:abstractNumId w:val="49"/>
  </w:num>
  <w:num w:numId="30">
    <w:abstractNumId w:val="10"/>
  </w:num>
  <w:num w:numId="31">
    <w:abstractNumId w:val="21"/>
  </w:num>
  <w:num w:numId="32">
    <w:abstractNumId w:val="8"/>
  </w:num>
  <w:num w:numId="33">
    <w:abstractNumId w:val="2"/>
  </w:num>
  <w:num w:numId="34">
    <w:abstractNumId w:val="47"/>
  </w:num>
  <w:num w:numId="35">
    <w:abstractNumId w:val="41"/>
  </w:num>
  <w:num w:numId="36">
    <w:abstractNumId w:val="7"/>
  </w:num>
  <w:num w:numId="37">
    <w:abstractNumId w:val="11"/>
  </w:num>
  <w:num w:numId="38">
    <w:abstractNumId w:val="19"/>
  </w:num>
  <w:num w:numId="39">
    <w:abstractNumId w:val="12"/>
  </w:num>
  <w:num w:numId="40">
    <w:abstractNumId w:val="42"/>
  </w:num>
  <w:num w:numId="41">
    <w:abstractNumId w:val="1"/>
  </w:num>
  <w:num w:numId="42">
    <w:abstractNumId w:val="46"/>
  </w:num>
  <w:num w:numId="43">
    <w:abstractNumId w:val="32"/>
  </w:num>
  <w:num w:numId="44">
    <w:abstractNumId w:val="9"/>
  </w:num>
  <w:num w:numId="45">
    <w:abstractNumId w:val="20"/>
  </w:num>
  <w:num w:numId="46">
    <w:abstractNumId w:val="30"/>
  </w:num>
  <w:num w:numId="47">
    <w:abstractNumId w:val="34"/>
  </w:num>
  <w:num w:numId="48">
    <w:abstractNumId w:val="37"/>
  </w:num>
  <w:num w:numId="49">
    <w:abstractNumId w:val="3"/>
  </w:num>
  <w:num w:numId="50">
    <w:abstractNumId w:val="3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FCF"/>
    <w:rsid w:val="00000DB5"/>
    <w:rsid w:val="00003C53"/>
    <w:rsid w:val="00004E9D"/>
    <w:rsid w:val="00016933"/>
    <w:rsid w:val="000174F2"/>
    <w:rsid w:val="000326A8"/>
    <w:rsid w:val="00032857"/>
    <w:rsid w:val="00063B70"/>
    <w:rsid w:val="00063DAA"/>
    <w:rsid w:val="000644AC"/>
    <w:rsid w:val="000662C2"/>
    <w:rsid w:val="00066E64"/>
    <w:rsid w:val="00067C92"/>
    <w:rsid w:val="0007555D"/>
    <w:rsid w:val="00080FDC"/>
    <w:rsid w:val="00082DB0"/>
    <w:rsid w:val="00084636"/>
    <w:rsid w:val="000A14B7"/>
    <w:rsid w:val="000A1C8B"/>
    <w:rsid w:val="000B0203"/>
    <w:rsid w:val="000B6F46"/>
    <w:rsid w:val="000B74E2"/>
    <w:rsid w:val="000D5E0E"/>
    <w:rsid w:val="000F74E1"/>
    <w:rsid w:val="00100293"/>
    <w:rsid w:val="0010119A"/>
    <w:rsid w:val="00105660"/>
    <w:rsid w:val="00105FF7"/>
    <w:rsid w:val="0011439A"/>
    <w:rsid w:val="00117AD2"/>
    <w:rsid w:val="00122E72"/>
    <w:rsid w:val="001261FC"/>
    <w:rsid w:val="001348F5"/>
    <w:rsid w:val="00136006"/>
    <w:rsid w:val="00137958"/>
    <w:rsid w:val="001423E6"/>
    <w:rsid w:val="001449EC"/>
    <w:rsid w:val="0014652C"/>
    <w:rsid w:val="00146CD2"/>
    <w:rsid w:val="0015434F"/>
    <w:rsid w:val="001554F4"/>
    <w:rsid w:val="00160807"/>
    <w:rsid w:val="00165FAE"/>
    <w:rsid w:val="00166CDB"/>
    <w:rsid w:val="001670A7"/>
    <w:rsid w:val="00170229"/>
    <w:rsid w:val="00170FB2"/>
    <w:rsid w:val="001743D2"/>
    <w:rsid w:val="00183343"/>
    <w:rsid w:val="00184342"/>
    <w:rsid w:val="001869B1"/>
    <w:rsid w:val="001870DF"/>
    <w:rsid w:val="00191D8C"/>
    <w:rsid w:val="001955E0"/>
    <w:rsid w:val="001A60BB"/>
    <w:rsid w:val="001A6197"/>
    <w:rsid w:val="001A655C"/>
    <w:rsid w:val="001B0E08"/>
    <w:rsid w:val="001B361F"/>
    <w:rsid w:val="001B6821"/>
    <w:rsid w:val="001C0ADB"/>
    <w:rsid w:val="001C33DE"/>
    <w:rsid w:val="001D3345"/>
    <w:rsid w:val="001E36A4"/>
    <w:rsid w:val="001E5895"/>
    <w:rsid w:val="001E6AEF"/>
    <w:rsid w:val="001E74C8"/>
    <w:rsid w:val="001F0AF0"/>
    <w:rsid w:val="001F302E"/>
    <w:rsid w:val="001F4BD2"/>
    <w:rsid w:val="001F5A68"/>
    <w:rsid w:val="002017AC"/>
    <w:rsid w:val="002019FF"/>
    <w:rsid w:val="00202E54"/>
    <w:rsid w:val="002054A2"/>
    <w:rsid w:val="0021358B"/>
    <w:rsid w:val="002178B9"/>
    <w:rsid w:val="00231F4C"/>
    <w:rsid w:val="00234607"/>
    <w:rsid w:val="0024285C"/>
    <w:rsid w:val="00242E6C"/>
    <w:rsid w:val="00246908"/>
    <w:rsid w:val="002512A9"/>
    <w:rsid w:val="00260A14"/>
    <w:rsid w:val="0026171F"/>
    <w:rsid w:val="002619E8"/>
    <w:rsid w:val="0026267E"/>
    <w:rsid w:val="00265F8D"/>
    <w:rsid w:val="00266D88"/>
    <w:rsid w:val="0027136F"/>
    <w:rsid w:val="0027504B"/>
    <w:rsid w:val="00276D81"/>
    <w:rsid w:val="00281B3A"/>
    <w:rsid w:val="00286AAF"/>
    <w:rsid w:val="00287A2E"/>
    <w:rsid w:val="00291712"/>
    <w:rsid w:val="00296481"/>
    <w:rsid w:val="00297341"/>
    <w:rsid w:val="002A57CA"/>
    <w:rsid w:val="002B54ED"/>
    <w:rsid w:val="002C2695"/>
    <w:rsid w:val="002C6FA4"/>
    <w:rsid w:val="002D138E"/>
    <w:rsid w:val="002D2A22"/>
    <w:rsid w:val="002E0194"/>
    <w:rsid w:val="002F1B1E"/>
    <w:rsid w:val="002F25BB"/>
    <w:rsid w:val="0030006E"/>
    <w:rsid w:val="00303EF8"/>
    <w:rsid w:val="003176C0"/>
    <w:rsid w:val="00317D3F"/>
    <w:rsid w:val="0032301F"/>
    <w:rsid w:val="00330DF2"/>
    <w:rsid w:val="00333457"/>
    <w:rsid w:val="00333C10"/>
    <w:rsid w:val="003620E2"/>
    <w:rsid w:val="00362823"/>
    <w:rsid w:val="00376576"/>
    <w:rsid w:val="003768AE"/>
    <w:rsid w:val="003802DC"/>
    <w:rsid w:val="003907B7"/>
    <w:rsid w:val="003914D7"/>
    <w:rsid w:val="0039572E"/>
    <w:rsid w:val="003A05A5"/>
    <w:rsid w:val="003A65B9"/>
    <w:rsid w:val="003C0D9A"/>
    <w:rsid w:val="003C39AF"/>
    <w:rsid w:val="003C409C"/>
    <w:rsid w:val="003D28E9"/>
    <w:rsid w:val="003D3BF1"/>
    <w:rsid w:val="003D5548"/>
    <w:rsid w:val="003D5FD4"/>
    <w:rsid w:val="003E4E12"/>
    <w:rsid w:val="003E5494"/>
    <w:rsid w:val="003E6614"/>
    <w:rsid w:val="003F5051"/>
    <w:rsid w:val="00402F72"/>
    <w:rsid w:val="00404AAD"/>
    <w:rsid w:val="00410953"/>
    <w:rsid w:val="00412D92"/>
    <w:rsid w:val="00413039"/>
    <w:rsid w:val="00420533"/>
    <w:rsid w:val="00420DF5"/>
    <w:rsid w:val="00427992"/>
    <w:rsid w:val="004279DF"/>
    <w:rsid w:val="00431A08"/>
    <w:rsid w:val="004371B6"/>
    <w:rsid w:val="00437D29"/>
    <w:rsid w:val="00440F2D"/>
    <w:rsid w:val="00444C7B"/>
    <w:rsid w:val="004458F7"/>
    <w:rsid w:val="004517ED"/>
    <w:rsid w:val="004527D6"/>
    <w:rsid w:val="00452A7B"/>
    <w:rsid w:val="004622F8"/>
    <w:rsid w:val="004623D9"/>
    <w:rsid w:val="00465D5D"/>
    <w:rsid w:val="00470187"/>
    <w:rsid w:val="00475566"/>
    <w:rsid w:val="00481ACA"/>
    <w:rsid w:val="00485070"/>
    <w:rsid w:val="0048718B"/>
    <w:rsid w:val="004900A4"/>
    <w:rsid w:val="004901A7"/>
    <w:rsid w:val="0049185C"/>
    <w:rsid w:val="004A1266"/>
    <w:rsid w:val="004C6667"/>
    <w:rsid w:val="004D2271"/>
    <w:rsid w:val="004D382F"/>
    <w:rsid w:val="004D5E66"/>
    <w:rsid w:val="004D66D6"/>
    <w:rsid w:val="004E56BA"/>
    <w:rsid w:val="004F0F9F"/>
    <w:rsid w:val="004F2231"/>
    <w:rsid w:val="004F40E6"/>
    <w:rsid w:val="00501471"/>
    <w:rsid w:val="005041B9"/>
    <w:rsid w:val="005052CD"/>
    <w:rsid w:val="005112D1"/>
    <w:rsid w:val="005125AD"/>
    <w:rsid w:val="00513F5A"/>
    <w:rsid w:val="00520774"/>
    <w:rsid w:val="005309B8"/>
    <w:rsid w:val="00532CB6"/>
    <w:rsid w:val="005409DC"/>
    <w:rsid w:val="0054143C"/>
    <w:rsid w:val="005416C3"/>
    <w:rsid w:val="00545812"/>
    <w:rsid w:val="0055035B"/>
    <w:rsid w:val="005506CB"/>
    <w:rsid w:val="00550933"/>
    <w:rsid w:val="0055449F"/>
    <w:rsid w:val="00557C1D"/>
    <w:rsid w:val="00570440"/>
    <w:rsid w:val="0057278D"/>
    <w:rsid w:val="005761CF"/>
    <w:rsid w:val="00577B40"/>
    <w:rsid w:val="00585E8E"/>
    <w:rsid w:val="0058669E"/>
    <w:rsid w:val="00586E91"/>
    <w:rsid w:val="005902F3"/>
    <w:rsid w:val="0059218B"/>
    <w:rsid w:val="00593E71"/>
    <w:rsid w:val="00594CE2"/>
    <w:rsid w:val="00597F1D"/>
    <w:rsid w:val="005A040C"/>
    <w:rsid w:val="005A0A99"/>
    <w:rsid w:val="005A799B"/>
    <w:rsid w:val="005A7B6F"/>
    <w:rsid w:val="005B60F6"/>
    <w:rsid w:val="005C3643"/>
    <w:rsid w:val="005E3774"/>
    <w:rsid w:val="005F4384"/>
    <w:rsid w:val="00603C4F"/>
    <w:rsid w:val="0061562A"/>
    <w:rsid w:val="00615859"/>
    <w:rsid w:val="00642012"/>
    <w:rsid w:val="00644147"/>
    <w:rsid w:val="0064561E"/>
    <w:rsid w:val="006553B4"/>
    <w:rsid w:val="0065635D"/>
    <w:rsid w:val="0067785B"/>
    <w:rsid w:val="0068500D"/>
    <w:rsid w:val="00685849"/>
    <w:rsid w:val="00693964"/>
    <w:rsid w:val="00695450"/>
    <w:rsid w:val="00697E36"/>
    <w:rsid w:val="006B5B4C"/>
    <w:rsid w:val="006B7AA3"/>
    <w:rsid w:val="006C2A4A"/>
    <w:rsid w:val="006D5805"/>
    <w:rsid w:val="006D6B5C"/>
    <w:rsid w:val="006E01F0"/>
    <w:rsid w:val="006F053C"/>
    <w:rsid w:val="006F0997"/>
    <w:rsid w:val="007049DE"/>
    <w:rsid w:val="007057F4"/>
    <w:rsid w:val="00705CF2"/>
    <w:rsid w:val="0071022B"/>
    <w:rsid w:val="00724619"/>
    <w:rsid w:val="0072477C"/>
    <w:rsid w:val="0072666B"/>
    <w:rsid w:val="00731E91"/>
    <w:rsid w:val="007340E1"/>
    <w:rsid w:val="007417B3"/>
    <w:rsid w:val="00742102"/>
    <w:rsid w:val="00750AC4"/>
    <w:rsid w:val="0077323D"/>
    <w:rsid w:val="00773B66"/>
    <w:rsid w:val="00775C62"/>
    <w:rsid w:val="00782630"/>
    <w:rsid w:val="00792686"/>
    <w:rsid w:val="00793668"/>
    <w:rsid w:val="007A1CD9"/>
    <w:rsid w:val="007A6925"/>
    <w:rsid w:val="007A79E0"/>
    <w:rsid w:val="007B2D07"/>
    <w:rsid w:val="007C7473"/>
    <w:rsid w:val="007D26F1"/>
    <w:rsid w:val="007D4328"/>
    <w:rsid w:val="007E06FA"/>
    <w:rsid w:val="007E150B"/>
    <w:rsid w:val="007E1B05"/>
    <w:rsid w:val="007E26EA"/>
    <w:rsid w:val="007E2C87"/>
    <w:rsid w:val="007E4E6C"/>
    <w:rsid w:val="007E5499"/>
    <w:rsid w:val="007E6FEB"/>
    <w:rsid w:val="007F64E1"/>
    <w:rsid w:val="007F6A75"/>
    <w:rsid w:val="00800570"/>
    <w:rsid w:val="00802BB1"/>
    <w:rsid w:val="008035C7"/>
    <w:rsid w:val="008037EB"/>
    <w:rsid w:val="00804221"/>
    <w:rsid w:val="00811816"/>
    <w:rsid w:val="0081181D"/>
    <w:rsid w:val="00814E0F"/>
    <w:rsid w:val="008253A5"/>
    <w:rsid w:val="008274F8"/>
    <w:rsid w:val="0083181A"/>
    <w:rsid w:val="008417CE"/>
    <w:rsid w:val="0084277E"/>
    <w:rsid w:val="00851B36"/>
    <w:rsid w:val="00851D6C"/>
    <w:rsid w:val="00854E99"/>
    <w:rsid w:val="00871527"/>
    <w:rsid w:val="008755F3"/>
    <w:rsid w:val="00875DD1"/>
    <w:rsid w:val="008803F1"/>
    <w:rsid w:val="0088625F"/>
    <w:rsid w:val="00886956"/>
    <w:rsid w:val="00886E3D"/>
    <w:rsid w:val="00892AB1"/>
    <w:rsid w:val="008979EB"/>
    <w:rsid w:val="008A3C95"/>
    <w:rsid w:val="008A4B11"/>
    <w:rsid w:val="008A660B"/>
    <w:rsid w:val="008B2E6A"/>
    <w:rsid w:val="008C386D"/>
    <w:rsid w:val="008C40D7"/>
    <w:rsid w:val="008C5106"/>
    <w:rsid w:val="008C5653"/>
    <w:rsid w:val="008C6B95"/>
    <w:rsid w:val="008D41A2"/>
    <w:rsid w:val="008D4BB7"/>
    <w:rsid w:val="008D5829"/>
    <w:rsid w:val="008E237E"/>
    <w:rsid w:val="008E28FA"/>
    <w:rsid w:val="008E4974"/>
    <w:rsid w:val="008F1DD2"/>
    <w:rsid w:val="00906385"/>
    <w:rsid w:val="00922B7A"/>
    <w:rsid w:val="0092437C"/>
    <w:rsid w:val="00926A8E"/>
    <w:rsid w:val="009337AA"/>
    <w:rsid w:val="00940AE7"/>
    <w:rsid w:val="00946F55"/>
    <w:rsid w:val="009504F6"/>
    <w:rsid w:val="00951E37"/>
    <w:rsid w:val="00953A60"/>
    <w:rsid w:val="00965BD5"/>
    <w:rsid w:val="00976614"/>
    <w:rsid w:val="009875C8"/>
    <w:rsid w:val="00991D08"/>
    <w:rsid w:val="00993FAC"/>
    <w:rsid w:val="009A27FE"/>
    <w:rsid w:val="009A6F58"/>
    <w:rsid w:val="009C1E14"/>
    <w:rsid w:val="009C7CF8"/>
    <w:rsid w:val="009E1005"/>
    <w:rsid w:val="009F7250"/>
    <w:rsid w:val="00A06750"/>
    <w:rsid w:val="00A11179"/>
    <w:rsid w:val="00A117DE"/>
    <w:rsid w:val="00A17C96"/>
    <w:rsid w:val="00A26D01"/>
    <w:rsid w:val="00A37878"/>
    <w:rsid w:val="00A45BEF"/>
    <w:rsid w:val="00A46445"/>
    <w:rsid w:val="00A51CF9"/>
    <w:rsid w:val="00A568EE"/>
    <w:rsid w:val="00A57316"/>
    <w:rsid w:val="00A63DE6"/>
    <w:rsid w:val="00A64E44"/>
    <w:rsid w:val="00A70B4A"/>
    <w:rsid w:val="00A72CC3"/>
    <w:rsid w:val="00A9180A"/>
    <w:rsid w:val="00A9489F"/>
    <w:rsid w:val="00A95B7B"/>
    <w:rsid w:val="00A9711F"/>
    <w:rsid w:val="00AA3040"/>
    <w:rsid w:val="00AA699D"/>
    <w:rsid w:val="00AB704C"/>
    <w:rsid w:val="00AC48FE"/>
    <w:rsid w:val="00AE0DA3"/>
    <w:rsid w:val="00AE2A8E"/>
    <w:rsid w:val="00AE45F7"/>
    <w:rsid w:val="00AF368E"/>
    <w:rsid w:val="00B00CF7"/>
    <w:rsid w:val="00B01737"/>
    <w:rsid w:val="00B023E3"/>
    <w:rsid w:val="00B0688D"/>
    <w:rsid w:val="00B13166"/>
    <w:rsid w:val="00B2302F"/>
    <w:rsid w:val="00B27409"/>
    <w:rsid w:val="00B3330C"/>
    <w:rsid w:val="00B35A76"/>
    <w:rsid w:val="00B36912"/>
    <w:rsid w:val="00B40525"/>
    <w:rsid w:val="00B41D82"/>
    <w:rsid w:val="00B60260"/>
    <w:rsid w:val="00B60677"/>
    <w:rsid w:val="00B70FE5"/>
    <w:rsid w:val="00B8051A"/>
    <w:rsid w:val="00B8229A"/>
    <w:rsid w:val="00B824CF"/>
    <w:rsid w:val="00B90346"/>
    <w:rsid w:val="00B9198C"/>
    <w:rsid w:val="00B92BD8"/>
    <w:rsid w:val="00B9540F"/>
    <w:rsid w:val="00BA0621"/>
    <w:rsid w:val="00BA507C"/>
    <w:rsid w:val="00BB47CF"/>
    <w:rsid w:val="00BB6CAC"/>
    <w:rsid w:val="00BC277C"/>
    <w:rsid w:val="00BC66D8"/>
    <w:rsid w:val="00BC6DF1"/>
    <w:rsid w:val="00BD1BE5"/>
    <w:rsid w:val="00BE5A88"/>
    <w:rsid w:val="00BE61ED"/>
    <w:rsid w:val="00BE7253"/>
    <w:rsid w:val="00BF16E3"/>
    <w:rsid w:val="00BF39C4"/>
    <w:rsid w:val="00C0306A"/>
    <w:rsid w:val="00C117EA"/>
    <w:rsid w:val="00C1799E"/>
    <w:rsid w:val="00C24C5A"/>
    <w:rsid w:val="00C24FF9"/>
    <w:rsid w:val="00C40415"/>
    <w:rsid w:val="00C40A51"/>
    <w:rsid w:val="00C40BFD"/>
    <w:rsid w:val="00C51EF2"/>
    <w:rsid w:val="00C53276"/>
    <w:rsid w:val="00C603BC"/>
    <w:rsid w:val="00C665D7"/>
    <w:rsid w:val="00C71FBA"/>
    <w:rsid w:val="00C97AF3"/>
    <w:rsid w:val="00CA16E0"/>
    <w:rsid w:val="00CB3CF6"/>
    <w:rsid w:val="00CC2EFE"/>
    <w:rsid w:val="00CC7A14"/>
    <w:rsid w:val="00CD14E6"/>
    <w:rsid w:val="00CE0BC9"/>
    <w:rsid w:val="00CE6193"/>
    <w:rsid w:val="00D011A4"/>
    <w:rsid w:val="00D03E6A"/>
    <w:rsid w:val="00D07F6C"/>
    <w:rsid w:val="00D12A24"/>
    <w:rsid w:val="00D2045C"/>
    <w:rsid w:val="00D21701"/>
    <w:rsid w:val="00D224DF"/>
    <w:rsid w:val="00D24702"/>
    <w:rsid w:val="00D24960"/>
    <w:rsid w:val="00D24B63"/>
    <w:rsid w:val="00D26AE9"/>
    <w:rsid w:val="00D3390A"/>
    <w:rsid w:val="00D453A9"/>
    <w:rsid w:val="00D540AF"/>
    <w:rsid w:val="00D57C2E"/>
    <w:rsid w:val="00D6093C"/>
    <w:rsid w:val="00D614BE"/>
    <w:rsid w:val="00D62C8C"/>
    <w:rsid w:val="00D638C1"/>
    <w:rsid w:val="00D7063D"/>
    <w:rsid w:val="00D73D44"/>
    <w:rsid w:val="00D80369"/>
    <w:rsid w:val="00D82BE2"/>
    <w:rsid w:val="00D84B1E"/>
    <w:rsid w:val="00D85E02"/>
    <w:rsid w:val="00D9162C"/>
    <w:rsid w:val="00D967AC"/>
    <w:rsid w:val="00D97C68"/>
    <w:rsid w:val="00DA5598"/>
    <w:rsid w:val="00DB0ABA"/>
    <w:rsid w:val="00DB1FCF"/>
    <w:rsid w:val="00DB4C24"/>
    <w:rsid w:val="00DB6B28"/>
    <w:rsid w:val="00DC2AC0"/>
    <w:rsid w:val="00DD4A02"/>
    <w:rsid w:val="00DE021B"/>
    <w:rsid w:val="00DE2D83"/>
    <w:rsid w:val="00DE5289"/>
    <w:rsid w:val="00DE5C02"/>
    <w:rsid w:val="00DF56EB"/>
    <w:rsid w:val="00DF6F8B"/>
    <w:rsid w:val="00E05A7A"/>
    <w:rsid w:val="00E2220C"/>
    <w:rsid w:val="00E232F0"/>
    <w:rsid w:val="00E241BC"/>
    <w:rsid w:val="00E4470E"/>
    <w:rsid w:val="00E5000E"/>
    <w:rsid w:val="00E50A4D"/>
    <w:rsid w:val="00E52277"/>
    <w:rsid w:val="00E55B34"/>
    <w:rsid w:val="00E758BC"/>
    <w:rsid w:val="00E848CB"/>
    <w:rsid w:val="00E9142A"/>
    <w:rsid w:val="00E95AFE"/>
    <w:rsid w:val="00E96360"/>
    <w:rsid w:val="00EA54C5"/>
    <w:rsid w:val="00EA5DF6"/>
    <w:rsid w:val="00EB78BD"/>
    <w:rsid w:val="00EB7E67"/>
    <w:rsid w:val="00EC32B2"/>
    <w:rsid w:val="00EC4228"/>
    <w:rsid w:val="00EC67F2"/>
    <w:rsid w:val="00EC6F9E"/>
    <w:rsid w:val="00EC742A"/>
    <w:rsid w:val="00ED0396"/>
    <w:rsid w:val="00ED3756"/>
    <w:rsid w:val="00ED37F1"/>
    <w:rsid w:val="00ED4DF4"/>
    <w:rsid w:val="00ED5E6C"/>
    <w:rsid w:val="00EE1964"/>
    <w:rsid w:val="00EE1F33"/>
    <w:rsid w:val="00F03787"/>
    <w:rsid w:val="00F05E74"/>
    <w:rsid w:val="00F10D06"/>
    <w:rsid w:val="00F17AA8"/>
    <w:rsid w:val="00F32202"/>
    <w:rsid w:val="00F323D3"/>
    <w:rsid w:val="00F3535D"/>
    <w:rsid w:val="00F36D51"/>
    <w:rsid w:val="00F43A02"/>
    <w:rsid w:val="00F45884"/>
    <w:rsid w:val="00F50ED9"/>
    <w:rsid w:val="00F519F2"/>
    <w:rsid w:val="00F553FE"/>
    <w:rsid w:val="00F55D43"/>
    <w:rsid w:val="00F5628F"/>
    <w:rsid w:val="00F56945"/>
    <w:rsid w:val="00F63939"/>
    <w:rsid w:val="00F66B4A"/>
    <w:rsid w:val="00F75CE3"/>
    <w:rsid w:val="00F75FDD"/>
    <w:rsid w:val="00F91AD0"/>
    <w:rsid w:val="00FA0BBC"/>
    <w:rsid w:val="00FB05E4"/>
    <w:rsid w:val="00FB2722"/>
    <w:rsid w:val="00FB2ECB"/>
    <w:rsid w:val="00FB44EA"/>
    <w:rsid w:val="00FC02A2"/>
    <w:rsid w:val="00FC4062"/>
    <w:rsid w:val="00FD3EAE"/>
    <w:rsid w:val="00FE0FFC"/>
    <w:rsid w:val="00FE274F"/>
    <w:rsid w:val="00FE3466"/>
    <w:rsid w:val="00FE651C"/>
    <w:rsid w:val="00FF0B06"/>
    <w:rsid w:val="00FF462D"/>
    <w:rsid w:val="00FF49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5E021CB"/>
  <w15:chartTrackingRefBased/>
  <w15:docId w15:val="{840F183F-EA07-4AE3-9876-658F2218B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C4F"/>
    <w:pPr>
      <w:spacing w:after="0"/>
    </w:pPr>
    <w:rPr>
      <w:rFonts w:ascii="Times New Roman" w:hAnsi="Times New Roman"/>
      <w:sz w:val="26"/>
      <w:lang w:eastAsia="en-US"/>
    </w:rPr>
  </w:style>
  <w:style w:type="paragraph" w:styleId="Heading1">
    <w:name w:val="heading 1"/>
    <w:basedOn w:val="Normal"/>
    <w:next w:val="Normal"/>
    <w:link w:val="Heading1Char"/>
    <w:uiPriority w:val="9"/>
    <w:qFormat/>
    <w:rsid w:val="004517ED"/>
    <w:pPr>
      <w:keepNext/>
      <w:keepLines/>
      <w:framePr w:hSpace="180" w:wrap="around" w:vAnchor="page" w:hAnchor="margin" w:y="974"/>
      <w:contextualSpacing/>
      <w:jc w:val="both"/>
      <w:outlineLvl w:val="0"/>
    </w:pPr>
    <w:rPr>
      <w:rFonts w:eastAsiaTheme="majorEastAsia" w:cstheme="majorBidi"/>
      <w:b/>
      <w:bCs/>
      <w:color w:val="293B90" w:themeColor="accent2"/>
      <w:sz w:val="28"/>
      <w:szCs w:val="28"/>
    </w:rPr>
  </w:style>
  <w:style w:type="paragraph" w:styleId="Heading2">
    <w:name w:val="heading 2"/>
    <w:basedOn w:val="Normal"/>
    <w:next w:val="Normal"/>
    <w:link w:val="Heading2Char"/>
    <w:uiPriority w:val="9"/>
    <w:unhideWhenUsed/>
    <w:qFormat/>
    <w:rsid w:val="00E2220C"/>
    <w:pPr>
      <w:framePr w:hSpace="180" w:wrap="around" w:vAnchor="page" w:hAnchor="margin" w:y="3427"/>
      <w:spacing w:after="200"/>
      <w:outlineLvl w:val="1"/>
    </w:pPr>
    <w:rPr>
      <w:b/>
      <w:color w:val="204C75" w:themeColor="accent4" w:themeShade="80"/>
      <w:szCs w:val="40"/>
    </w:rPr>
  </w:style>
  <w:style w:type="paragraph" w:styleId="Heading3">
    <w:name w:val="heading 3"/>
    <w:basedOn w:val="Normal"/>
    <w:next w:val="Normal"/>
    <w:link w:val="Heading3Char"/>
    <w:uiPriority w:val="9"/>
    <w:unhideWhenUsed/>
    <w:qFormat/>
    <w:rsid w:val="002D138E"/>
    <w:pPr>
      <w:outlineLvl w:val="2"/>
    </w:pPr>
    <w:rPr>
      <w:i/>
      <w:color w:val="2664B0" w:themeColor="accent6"/>
      <w:szCs w:val="32"/>
    </w:rPr>
  </w:style>
  <w:style w:type="paragraph" w:styleId="Heading4">
    <w:name w:val="heading 4"/>
    <w:basedOn w:val="Normal"/>
    <w:next w:val="Normal"/>
    <w:link w:val="Heading4Char"/>
    <w:uiPriority w:val="9"/>
    <w:unhideWhenUsed/>
    <w:qFormat/>
    <w:rsid w:val="002619E8"/>
    <w:pPr>
      <w:keepNext/>
      <w:keepLines/>
      <w:spacing w:before="40"/>
      <w:ind w:left="720"/>
      <w:outlineLvl w:val="3"/>
    </w:pPr>
    <w:rPr>
      <w:rFonts w:eastAsiaTheme="majorEastAsia" w:cstheme="majorBidi"/>
      <w:b/>
      <w:i/>
      <w:iCs/>
      <w:color w:val="7030A0"/>
    </w:rPr>
  </w:style>
  <w:style w:type="paragraph" w:styleId="Heading5">
    <w:name w:val="heading 5"/>
    <w:basedOn w:val="Normal"/>
    <w:next w:val="Normal"/>
    <w:link w:val="Heading5Char"/>
    <w:uiPriority w:val="9"/>
    <w:unhideWhenUsed/>
    <w:qFormat/>
    <w:rsid w:val="00B70FE5"/>
    <w:pPr>
      <w:keepNext/>
      <w:keepLines/>
      <w:spacing w:before="40"/>
      <w:ind w:left="720"/>
      <w:outlineLvl w:val="4"/>
    </w:pPr>
    <w:rPr>
      <w:rFonts w:eastAsiaTheme="majorEastAsia" w:cstheme="majorBidi"/>
      <w:i/>
      <w:color w:val="3C3C3C" w:themeColor="background2" w:themeShade="4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4517ED"/>
    <w:rPr>
      <w:rFonts w:ascii="Times New Roman" w:eastAsiaTheme="majorEastAsia" w:hAnsi="Times New Roman" w:cstheme="majorBidi"/>
      <w:b/>
      <w:bCs/>
      <w:color w:val="293B90" w:themeColor="accent2"/>
      <w:sz w:val="28"/>
      <w:szCs w:val="28"/>
      <w:lang w:eastAsia="en-US"/>
    </w:rPr>
  </w:style>
  <w:style w:type="character" w:customStyle="1" w:styleId="Heading2Char">
    <w:name w:val="Heading 2 Char"/>
    <w:basedOn w:val="DefaultParagraphFont"/>
    <w:link w:val="Heading2"/>
    <w:uiPriority w:val="9"/>
    <w:rsid w:val="00E2220C"/>
    <w:rPr>
      <w:rFonts w:ascii="Times New Roman" w:hAnsi="Times New Roman"/>
      <w:b/>
      <w:color w:val="204C75" w:themeColor="accent4" w:themeShade="80"/>
      <w:sz w:val="26"/>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Heading1"/>
    <w:next w:val="Heading1"/>
    <w:autoRedefine/>
    <w:uiPriority w:val="39"/>
    <w:rsid w:val="00333C10"/>
    <w:pPr>
      <w:keepNext w:val="0"/>
      <w:keepLines w:val="0"/>
      <w:framePr w:hSpace="0" w:wrap="auto" w:vAnchor="margin" w:hAnchor="text" w:yAlign="inline"/>
      <w:spacing w:before="120" w:after="120"/>
      <w:contextualSpacing w:val="0"/>
      <w:jc w:val="left"/>
      <w:outlineLvl w:val="9"/>
    </w:pPr>
    <w:rPr>
      <w:rFonts w:eastAsiaTheme="minorEastAsia" w:cstheme="minorHAnsi"/>
      <w:caps/>
      <w:sz w:val="26"/>
      <w:szCs w:val="20"/>
    </w:rPr>
  </w:style>
  <w:style w:type="paragraph" w:styleId="TOC2">
    <w:name w:val="toc 2"/>
    <w:basedOn w:val="Heading2"/>
    <w:uiPriority w:val="39"/>
    <w:rsid w:val="00333C10"/>
    <w:pPr>
      <w:framePr w:hSpace="0" w:wrap="auto" w:vAnchor="margin" w:hAnchor="text" w:yAlign="inline"/>
      <w:spacing w:after="0"/>
      <w:ind w:left="260"/>
      <w:outlineLvl w:val="9"/>
    </w:pPr>
    <w:rPr>
      <w:rFonts w:cstheme="minorHAnsi"/>
      <w:smallCaps/>
      <w:szCs w:val="20"/>
    </w:r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rPr>
  </w:style>
  <w:style w:type="character" w:customStyle="1" w:styleId="Heading3Char">
    <w:name w:val="Heading 3 Char"/>
    <w:basedOn w:val="DefaultParagraphFont"/>
    <w:link w:val="Heading3"/>
    <w:uiPriority w:val="9"/>
    <w:rsid w:val="002D138E"/>
    <w:rPr>
      <w:rFonts w:ascii="Times New Roman" w:hAnsi="Times New Roman"/>
      <w:i/>
      <w:color w:val="2664B0" w:themeColor="accent6"/>
      <w:sz w:val="26"/>
      <w:szCs w:val="32"/>
      <w:lang w:eastAsia="en-US"/>
    </w:rPr>
  </w:style>
  <w:style w:type="paragraph" w:styleId="TOC3">
    <w:name w:val="toc 3"/>
    <w:basedOn w:val="Heading3"/>
    <w:next w:val="Heading3"/>
    <w:autoRedefine/>
    <w:uiPriority w:val="39"/>
    <w:unhideWhenUsed/>
    <w:rsid w:val="00D85E02"/>
    <w:pPr>
      <w:ind w:left="520"/>
      <w:outlineLvl w:val="9"/>
    </w:pPr>
    <w:rPr>
      <w:rFonts w:cstheme="minorHAnsi"/>
      <w:iCs/>
      <w:szCs w:val="20"/>
    </w:r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2619E8"/>
    <w:rPr>
      <w:rFonts w:ascii="Times New Roman" w:eastAsiaTheme="majorEastAsia" w:hAnsi="Times New Roman" w:cstheme="majorBidi"/>
      <w:b/>
      <w:i/>
      <w:iCs/>
      <w:color w:val="7030A0"/>
      <w:sz w:val="26"/>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TOC4">
    <w:name w:val="toc 4"/>
    <w:basedOn w:val="Heading4"/>
    <w:next w:val="Heading4"/>
    <w:autoRedefine/>
    <w:uiPriority w:val="39"/>
    <w:unhideWhenUsed/>
    <w:rsid w:val="00084636"/>
    <w:pPr>
      <w:ind w:left="780"/>
    </w:pPr>
    <w:rPr>
      <w:rFonts w:cstheme="minorHAnsi"/>
      <w:szCs w:val="18"/>
    </w:rPr>
  </w:style>
  <w:style w:type="paragraph" w:styleId="TOC5">
    <w:name w:val="toc 5"/>
    <w:basedOn w:val="Normal"/>
    <w:next w:val="Normal"/>
    <w:autoRedefine/>
    <w:uiPriority w:val="39"/>
    <w:unhideWhenUsed/>
    <w:rsid w:val="00E9142A"/>
    <w:pPr>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E9142A"/>
    <w:pPr>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E9142A"/>
    <w:pPr>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E9142A"/>
    <w:pPr>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E9142A"/>
    <w:pPr>
      <w:ind w:left="2080"/>
    </w:pPr>
    <w:rPr>
      <w:rFonts w:asciiTheme="minorHAnsi" w:hAnsiTheme="minorHAnsi" w:cstheme="minorHAnsi"/>
      <w:sz w:val="18"/>
      <w:szCs w:val="18"/>
    </w:rPr>
  </w:style>
  <w:style w:type="paragraph" w:styleId="ListParagraph">
    <w:name w:val="List Paragraph"/>
    <w:basedOn w:val="Normal"/>
    <w:uiPriority w:val="34"/>
    <w:unhideWhenUsed/>
    <w:qFormat/>
    <w:rsid w:val="00137958"/>
    <w:pPr>
      <w:ind w:left="720"/>
      <w:contextualSpacing/>
    </w:pPr>
  </w:style>
  <w:style w:type="paragraph" w:styleId="NormalWeb">
    <w:name w:val="Normal (Web)"/>
    <w:basedOn w:val="Normal"/>
    <w:uiPriority w:val="99"/>
    <w:unhideWhenUsed/>
    <w:rsid w:val="008E28FA"/>
    <w:pPr>
      <w:spacing w:before="100" w:beforeAutospacing="1" w:after="100" w:afterAutospacing="1" w:line="240" w:lineRule="auto"/>
    </w:pPr>
    <w:rPr>
      <w:rFonts w:eastAsia="Times New Roman" w:cs="Times New Roman"/>
      <w:sz w:val="24"/>
      <w:szCs w:val="24"/>
    </w:rPr>
  </w:style>
  <w:style w:type="table" w:styleId="GridTable4-Accent1">
    <w:name w:val="Grid Table 4 Accent 1"/>
    <w:basedOn w:val="TableNormal"/>
    <w:uiPriority w:val="49"/>
    <w:rsid w:val="007F6A75"/>
    <w:pPr>
      <w:spacing w:after="0" w:line="240" w:lineRule="auto"/>
    </w:pPr>
    <w:tblPr>
      <w:tblStyleRowBandSize w:val="1"/>
      <w:tblStyleColBandSize w:val="1"/>
      <w:tblBorders>
        <w:top w:val="single" w:sz="4" w:space="0" w:color="63B7FE" w:themeColor="accent1" w:themeTint="99"/>
        <w:left w:val="single" w:sz="4" w:space="0" w:color="63B7FE" w:themeColor="accent1" w:themeTint="99"/>
        <w:bottom w:val="single" w:sz="4" w:space="0" w:color="63B7FE" w:themeColor="accent1" w:themeTint="99"/>
        <w:right w:val="single" w:sz="4" w:space="0" w:color="63B7FE" w:themeColor="accent1" w:themeTint="99"/>
        <w:insideH w:val="single" w:sz="4" w:space="0" w:color="63B7FE" w:themeColor="accent1" w:themeTint="99"/>
        <w:insideV w:val="single" w:sz="4" w:space="0" w:color="63B7FE" w:themeColor="accent1" w:themeTint="99"/>
      </w:tblBorders>
    </w:tblPr>
    <w:tblStylePr w:type="firstRow">
      <w:rPr>
        <w:b/>
        <w:bCs/>
        <w:color w:val="FFFFFF" w:themeColor="background1"/>
      </w:rPr>
      <w:tblPr/>
      <w:tcPr>
        <w:tcBorders>
          <w:top w:val="single" w:sz="4" w:space="0" w:color="0189F9" w:themeColor="accent1"/>
          <w:left w:val="single" w:sz="4" w:space="0" w:color="0189F9" w:themeColor="accent1"/>
          <w:bottom w:val="single" w:sz="4" w:space="0" w:color="0189F9" w:themeColor="accent1"/>
          <w:right w:val="single" w:sz="4" w:space="0" w:color="0189F9" w:themeColor="accent1"/>
          <w:insideH w:val="nil"/>
          <w:insideV w:val="nil"/>
        </w:tcBorders>
        <w:shd w:val="clear" w:color="auto" w:fill="0189F9" w:themeFill="accent1"/>
      </w:tcPr>
    </w:tblStylePr>
    <w:tblStylePr w:type="lastRow">
      <w:rPr>
        <w:b/>
        <w:bCs/>
      </w:rPr>
      <w:tblPr/>
      <w:tcPr>
        <w:tcBorders>
          <w:top w:val="double" w:sz="4" w:space="0" w:color="0189F9" w:themeColor="accent1"/>
        </w:tcBorders>
      </w:tcPr>
    </w:tblStylePr>
    <w:tblStylePr w:type="firstCol">
      <w:rPr>
        <w:b/>
        <w:bCs/>
      </w:rPr>
    </w:tblStylePr>
    <w:tblStylePr w:type="lastCol">
      <w:rPr>
        <w:b/>
        <w:bCs/>
      </w:rPr>
    </w:tblStylePr>
    <w:tblStylePr w:type="band1Vert">
      <w:tblPr/>
      <w:tcPr>
        <w:shd w:val="clear" w:color="auto" w:fill="CBE7FE" w:themeFill="accent1" w:themeFillTint="33"/>
      </w:tcPr>
    </w:tblStylePr>
    <w:tblStylePr w:type="band1Horz">
      <w:tblPr/>
      <w:tcPr>
        <w:shd w:val="clear" w:color="auto" w:fill="CBE7FE" w:themeFill="accent1" w:themeFillTint="33"/>
      </w:tcPr>
    </w:tblStylePr>
  </w:style>
  <w:style w:type="table" w:styleId="TableGridLight">
    <w:name w:val="Grid Table Light"/>
    <w:basedOn w:val="TableNormal"/>
    <w:uiPriority w:val="40"/>
    <w:rsid w:val="00F562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B70FE5"/>
    <w:rPr>
      <w:rFonts w:ascii="Times New Roman" w:eastAsiaTheme="majorEastAsia" w:hAnsi="Times New Roman" w:cstheme="majorBidi"/>
      <w:i/>
      <w:color w:val="3C3C3C" w:themeColor="background2" w:themeShade="40"/>
      <w:sz w:val="26"/>
      <w:u w:val="single"/>
      <w:lang w:eastAsia="en-US"/>
    </w:rPr>
  </w:style>
  <w:style w:type="character" w:styleId="UnresolvedMention">
    <w:name w:val="Unresolved Mention"/>
    <w:basedOn w:val="DefaultParagraphFont"/>
    <w:uiPriority w:val="99"/>
    <w:semiHidden/>
    <w:unhideWhenUsed/>
    <w:rsid w:val="000644AC"/>
    <w:rPr>
      <w:color w:val="605E5C"/>
      <w:shd w:val="clear" w:color="auto" w:fill="E1DFDD"/>
    </w:rPr>
  </w:style>
  <w:style w:type="character" w:styleId="FollowedHyperlink">
    <w:name w:val="FollowedHyperlink"/>
    <w:basedOn w:val="DefaultParagraphFont"/>
    <w:uiPriority w:val="99"/>
    <w:semiHidden/>
    <w:unhideWhenUsed/>
    <w:rsid w:val="000644AC"/>
    <w:rPr>
      <w:color w:val="60C5E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56425">
      <w:bodyDiv w:val="1"/>
      <w:marLeft w:val="0"/>
      <w:marRight w:val="0"/>
      <w:marTop w:val="0"/>
      <w:marBottom w:val="0"/>
      <w:divBdr>
        <w:top w:val="none" w:sz="0" w:space="0" w:color="auto"/>
        <w:left w:val="none" w:sz="0" w:space="0" w:color="auto"/>
        <w:bottom w:val="none" w:sz="0" w:space="0" w:color="auto"/>
        <w:right w:val="none" w:sz="0" w:space="0" w:color="auto"/>
      </w:divBdr>
      <w:divsChild>
        <w:div w:id="1925529000">
          <w:marLeft w:val="0"/>
          <w:marRight w:val="0"/>
          <w:marTop w:val="0"/>
          <w:marBottom w:val="0"/>
          <w:divBdr>
            <w:top w:val="none" w:sz="0" w:space="0" w:color="auto"/>
            <w:left w:val="none" w:sz="0" w:space="0" w:color="auto"/>
            <w:bottom w:val="none" w:sz="0" w:space="0" w:color="auto"/>
            <w:right w:val="none" w:sz="0" w:space="0" w:color="auto"/>
          </w:divBdr>
        </w:div>
        <w:div w:id="91559701">
          <w:marLeft w:val="0"/>
          <w:marRight w:val="0"/>
          <w:marTop w:val="0"/>
          <w:marBottom w:val="0"/>
          <w:divBdr>
            <w:top w:val="none" w:sz="0" w:space="0" w:color="auto"/>
            <w:left w:val="none" w:sz="0" w:space="0" w:color="auto"/>
            <w:bottom w:val="none" w:sz="0" w:space="0" w:color="auto"/>
            <w:right w:val="none" w:sz="0" w:space="0" w:color="auto"/>
          </w:divBdr>
          <w:divsChild>
            <w:div w:id="879246494">
              <w:marLeft w:val="0"/>
              <w:marRight w:val="0"/>
              <w:marTop w:val="0"/>
              <w:marBottom w:val="0"/>
              <w:divBdr>
                <w:top w:val="none" w:sz="0" w:space="0" w:color="auto"/>
                <w:left w:val="none" w:sz="0" w:space="0" w:color="auto"/>
                <w:bottom w:val="none" w:sz="0" w:space="0" w:color="auto"/>
                <w:right w:val="none" w:sz="0" w:space="0" w:color="auto"/>
              </w:divBdr>
              <w:divsChild>
                <w:div w:id="1663000824">
                  <w:marLeft w:val="0"/>
                  <w:marRight w:val="0"/>
                  <w:marTop w:val="0"/>
                  <w:marBottom w:val="0"/>
                  <w:divBdr>
                    <w:top w:val="none" w:sz="0" w:space="0" w:color="auto"/>
                    <w:left w:val="none" w:sz="0" w:space="0" w:color="auto"/>
                    <w:bottom w:val="none" w:sz="0" w:space="0" w:color="auto"/>
                    <w:right w:val="none" w:sz="0" w:space="0" w:color="auto"/>
                  </w:divBdr>
                  <w:divsChild>
                    <w:div w:id="1912425740">
                      <w:marLeft w:val="0"/>
                      <w:marRight w:val="0"/>
                      <w:marTop w:val="0"/>
                      <w:marBottom w:val="0"/>
                      <w:divBdr>
                        <w:top w:val="none" w:sz="0" w:space="0" w:color="auto"/>
                        <w:left w:val="none" w:sz="0" w:space="0" w:color="auto"/>
                        <w:bottom w:val="none" w:sz="0" w:space="0" w:color="auto"/>
                        <w:right w:val="none" w:sz="0" w:space="0" w:color="auto"/>
                      </w:divBdr>
                      <w:divsChild>
                        <w:div w:id="790247402">
                          <w:marLeft w:val="0"/>
                          <w:marRight w:val="0"/>
                          <w:marTop w:val="0"/>
                          <w:marBottom w:val="0"/>
                          <w:divBdr>
                            <w:top w:val="none" w:sz="0" w:space="0" w:color="auto"/>
                            <w:left w:val="none" w:sz="0" w:space="0" w:color="auto"/>
                            <w:bottom w:val="none" w:sz="0" w:space="0" w:color="auto"/>
                            <w:right w:val="none" w:sz="0" w:space="0" w:color="auto"/>
                          </w:divBdr>
                          <w:divsChild>
                            <w:div w:id="2032102976">
                              <w:marLeft w:val="0"/>
                              <w:marRight w:val="0"/>
                              <w:marTop w:val="0"/>
                              <w:marBottom w:val="0"/>
                              <w:divBdr>
                                <w:top w:val="none" w:sz="0" w:space="0" w:color="auto"/>
                                <w:left w:val="none" w:sz="0" w:space="0" w:color="auto"/>
                                <w:bottom w:val="none" w:sz="0" w:space="0" w:color="auto"/>
                                <w:right w:val="none" w:sz="0" w:space="0" w:color="auto"/>
                              </w:divBdr>
                              <w:divsChild>
                                <w:div w:id="520708266">
                                  <w:marLeft w:val="0"/>
                                  <w:marRight w:val="0"/>
                                  <w:marTop w:val="0"/>
                                  <w:marBottom w:val="0"/>
                                  <w:divBdr>
                                    <w:top w:val="none" w:sz="0" w:space="0" w:color="auto"/>
                                    <w:left w:val="none" w:sz="0" w:space="0" w:color="auto"/>
                                    <w:bottom w:val="none" w:sz="0" w:space="0" w:color="auto"/>
                                    <w:right w:val="none" w:sz="0" w:space="0" w:color="auto"/>
                                  </w:divBdr>
                                  <w:divsChild>
                                    <w:div w:id="1472558819">
                                      <w:marLeft w:val="0"/>
                                      <w:marRight w:val="0"/>
                                      <w:marTop w:val="0"/>
                                      <w:marBottom w:val="0"/>
                                      <w:divBdr>
                                        <w:top w:val="none" w:sz="0" w:space="0" w:color="auto"/>
                                        <w:left w:val="none" w:sz="0" w:space="0" w:color="auto"/>
                                        <w:bottom w:val="none" w:sz="0" w:space="0" w:color="auto"/>
                                        <w:right w:val="none" w:sz="0" w:space="0" w:color="auto"/>
                                      </w:divBdr>
                                      <w:divsChild>
                                        <w:div w:id="21340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771222">
                          <w:marLeft w:val="0"/>
                          <w:marRight w:val="0"/>
                          <w:marTop w:val="0"/>
                          <w:marBottom w:val="0"/>
                          <w:divBdr>
                            <w:top w:val="none" w:sz="0" w:space="0" w:color="auto"/>
                            <w:left w:val="none" w:sz="0" w:space="0" w:color="auto"/>
                            <w:bottom w:val="none" w:sz="0" w:space="0" w:color="auto"/>
                            <w:right w:val="none" w:sz="0" w:space="0" w:color="auto"/>
                          </w:divBdr>
                          <w:divsChild>
                            <w:div w:id="836268116">
                              <w:marLeft w:val="30"/>
                              <w:marRight w:val="30"/>
                              <w:marTop w:val="30"/>
                              <w:marBottom w:val="30"/>
                              <w:divBdr>
                                <w:top w:val="none" w:sz="0" w:space="0" w:color="auto"/>
                                <w:left w:val="none" w:sz="0" w:space="0" w:color="auto"/>
                                <w:bottom w:val="none" w:sz="0" w:space="0" w:color="auto"/>
                                <w:right w:val="none" w:sz="0" w:space="0" w:color="auto"/>
                              </w:divBdr>
                              <w:divsChild>
                                <w:div w:id="1340306104">
                                  <w:marLeft w:val="0"/>
                                  <w:marRight w:val="0"/>
                                  <w:marTop w:val="0"/>
                                  <w:marBottom w:val="0"/>
                                  <w:divBdr>
                                    <w:top w:val="none" w:sz="0" w:space="0" w:color="auto"/>
                                    <w:left w:val="none" w:sz="0" w:space="0" w:color="auto"/>
                                    <w:bottom w:val="none" w:sz="0" w:space="0" w:color="auto"/>
                                    <w:right w:val="none" w:sz="0" w:space="0" w:color="auto"/>
                                  </w:divBdr>
                                  <w:divsChild>
                                    <w:div w:id="1599287625">
                                      <w:marLeft w:val="0"/>
                                      <w:marRight w:val="0"/>
                                      <w:marTop w:val="0"/>
                                      <w:marBottom w:val="0"/>
                                      <w:divBdr>
                                        <w:top w:val="none" w:sz="0" w:space="0" w:color="auto"/>
                                        <w:left w:val="none" w:sz="0" w:space="0" w:color="auto"/>
                                        <w:bottom w:val="none" w:sz="0" w:space="0" w:color="auto"/>
                                        <w:right w:val="none" w:sz="0" w:space="0" w:color="auto"/>
                                      </w:divBdr>
                                      <w:divsChild>
                                        <w:div w:id="1378973767">
                                          <w:marLeft w:val="0"/>
                                          <w:marRight w:val="0"/>
                                          <w:marTop w:val="0"/>
                                          <w:marBottom w:val="0"/>
                                          <w:divBdr>
                                            <w:top w:val="none" w:sz="0" w:space="0" w:color="auto"/>
                                            <w:left w:val="none" w:sz="0" w:space="0" w:color="auto"/>
                                            <w:bottom w:val="none" w:sz="0" w:space="0" w:color="auto"/>
                                            <w:right w:val="none" w:sz="0" w:space="0" w:color="auto"/>
                                          </w:divBdr>
                                          <w:divsChild>
                                            <w:div w:id="82701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3951609">
      <w:bodyDiv w:val="1"/>
      <w:marLeft w:val="0"/>
      <w:marRight w:val="0"/>
      <w:marTop w:val="0"/>
      <w:marBottom w:val="0"/>
      <w:divBdr>
        <w:top w:val="none" w:sz="0" w:space="0" w:color="auto"/>
        <w:left w:val="none" w:sz="0" w:space="0" w:color="auto"/>
        <w:bottom w:val="none" w:sz="0" w:space="0" w:color="auto"/>
        <w:right w:val="none" w:sz="0" w:space="0" w:color="auto"/>
      </w:divBdr>
      <w:divsChild>
        <w:div w:id="1635521324">
          <w:marLeft w:val="0"/>
          <w:marRight w:val="0"/>
          <w:marTop w:val="100"/>
          <w:marBottom w:val="0"/>
          <w:divBdr>
            <w:top w:val="none" w:sz="0" w:space="0" w:color="auto"/>
            <w:left w:val="none" w:sz="0" w:space="0" w:color="auto"/>
            <w:bottom w:val="none" w:sz="0" w:space="0" w:color="auto"/>
            <w:right w:val="none" w:sz="0" w:space="0" w:color="auto"/>
          </w:divBdr>
          <w:divsChild>
            <w:div w:id="1727945784">
              <w:marLeft w:val="0"/>
              <w:marRight w:val="0"/>
              <w:marTop w:val="60"/>
              <w:marBottom w:val="0"/>
              <w:divBdr>
                <w:top w:val="none" w:sz="0" w:space="0" w:color="auto"/>
                <w:left w:val="none" w:sz="0" w:space="0" w:color="auto"/>
                <w:bottom w:val="none" w:sz="0" w:space="0" w:color="auto"/>
                <w:right w:val="none" w:sz="0" w:space="0" w:color="auto"/>
              </w:divBdr>
            </w:div>
          </w:divsChild>
        </w:div>
        <w:div w:id="1575626742">
          <w:marLeft w:val="0"/>
          <w:marRight w:val="0"/>
          <w:marTop w:val="0"/>
          <w:marBottom w:val="0"/>
          <w:divBdr>
            <w:top w:val="none" w:sz="0" w:space="0" w:color="auto"/>
            <w:left w:val="none" w:sz="0" w:space="0" w:color="auto"/>
            <w:bottom w:val="none" w:sz="0" w:space="0" w:color="auto"/>
            <w:right w:val="none" w:sz="0" w:space="0" w:color="auto"/>
          </w:divBdr>
          <w:divsChild>
            <w:div w:id="1006901035">
              <w:marLeft w:val="0"/>
              <w:marRight w:val="0"/>
              <w:marTop w:val="0"/>
              <w:marBottom w:val="0"/>
              <w:divBdr>
                <w:top w:val="none" w:sz="0" w:space="0" w:color="auto"/>
                <w:left w:val="none" w:sz="0" w:space="0" w:color="auto"/>
                <w:bottom w:val="none" w:sz="0" w:space="0" w:color="auto"/>
                <w:right w:val="none" w:sz="0" w:space="0" w:color="auto"/>
              </w:divBdr>
              <w:divsChild>
                <w:div w:id="19543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143692">
      <w:bodyDiv w:val="1"/>
      <w:marLeft w:val="0"/>
      <w:marRight w:val="0"/>
      <w:marTop w:val="0"/>
      <w:marBottom w:val="0"/>
      <w:divBdr>
        <w:top w:val="none" w:sz="0" w:space="0" w:color="auto"/>
        <w:left w:val="none" w:sz="0" w:space="0" w:color="auto"/>
        <w:bottom w:val="none" w:sz="0" w:space="0" w:color="auto"/>
        <w:right w:val="none" w:sz="0" w:space="0" w:color="auto"/>
      </w:divBdr>
      <w:divsChild>
        <w:div w:id="2088912902">
          <w:marLeft w:val="0"/>
          <w:marRight w:val="0"/>
          <w:marTop w:val="150"/>
          <w:marBottom w:val="300"/>
          <w:divBdr>
            <w:top w:val="none" w:sz="0" w:space="0" w:color="auto"/>
            <w:left w:val="none" w:sz="0" w:space="0" w:color="auto"/>
            <w:bottom w:val="none" w:sz="0" w:space="0" w:color="auto"/>
            <w:right w:val="none" w:sz="0" w:space="0" w:color="auto"/>
          </w:divBdr>
          <w:divsChild>
            <w:div w:id="1002245634">
              <w:marLeft w:val="0"/>
              <w:marRight w:val="0"/>
              <w:marTop w:val="0"/>
              <w:marBottom w:val="0"/>
              <w:divBdr>
                <w:top w:val="none" w:sz="0" w:space="0" w:color="auto"/>
                <w:left w:val="none" w:sz="0" w:space="0" w:color="auto"/>
                <w:bottom w:val="none" w:sz="0" w:space="0" w:color="auto"/>
                <w:right w:val="none" w:sz="0" w:space="0" w:color="auto"/>
              </w:divBdr>
              <w:divsChild>
                <w:div w:id="508177548">
                  <w:marLeft w:val="0"/>
                  <w:marRight w:val="0"/>
                  <w:marTop w:val="0"/>
                  <w:marBottom w:val="0"/>
                  <w:divBdr>
                    <w:top w:val="none" w:sz="0" w:space="0" w:color="auto"/>
                    <w:left w:val="none" w:sz="0" w:space="0" w:color="auto"/>
                    <w:bottom w:val="none" w:sz="0" w:space="0" w:color="auto"/>
                    <w:right w:val="none" w:sz="0" w:space="0" w:color="auto"/>
                  </w:divBdr>
                  <w:divsChild>
                    <w:div w:id="2096973239">
                      <w:marLeft w:val="0"/>
                      <w:marRight w:val="0"/>
                      <w:marTop w:val="0"/>
                      <w:marBottom w:val="0"/>
                      <w:divBdr>
                        <w:top w:val="none" w:sz="0" w:space="0" w:color="auto"/>
                        <w:left w:val="none" w:sz="0" w:space="0" w:color="auto"/>
                        <w:bottom w:val="none" w:sz="0" w:space="0" w:color="auto"/>
                        <w:right w:val="none" w:sz="0" w:space="0" w:color="auto"/>
                      </w:divBdr>
                      <w:divsChild>
                        <w:div w:id="413745541">
                          <w:marLeft w:val="0"/>
                          <w:marRight w:val="0"/>
                          <w:marTop w:val="0"/>
                          <w:marBottom w:val="0"/>
                          <w:divBdr>
                            <w:top w:val="none" w:sz="0" w:space="0" w:color="auto"/>
                            <w:left w:val="none" w:sz="0" w:space="0" w:color="auto"/>
                            <w:bottom w:val="none" w:sz="0" w:space="0" w:color="auto"/>
                            <w:right w:val="none" w:sz="0" w:space="0" w:color="auto"/>
                          </w:divBdr>
                        </w:div>
                        <w:div w:id="686174873">
                          <w:marLeft w:val="0"/>
                          <w:marRight w:val="0"/>
                          <w:marTop w:val="0"/>
                          <w:marBottom w:val="0"/>
                          <w:divBdr>
                            <w:top w:val="none" w:sz="0" w:space="0" w:color="auto"/>
                            <w:left w:val="none" w:sz="0" w:space="0" w:color="auto"/>
                            <w:bottom w:val="none" w:sz="0" w:space="0" w:color="auto"/>
                            <w:right w:val="none" w:sz="0" w:space="0" w:color="auto"/>
                          </w:divBdr>
                        </w:div>
                        <w:div w:id="665090071">
                          <w:marLeft w:val="0"/>
                          <w:marRight w:val="0"/>
                          <w:marTop w:val="0"/>
                          <w:marBottom w:val="0"/>
                          <w:divBdr>
                            <w:top w:val="none" w:sz="0" w:space="0" w:color="auto"/>
                            <w:left w:val="none" w:sz="0" w:space="0" w:color="auto"/>
                            <w:bottom w:val="none" w:sz="0" w:space="0" w:color="auto"/>
                            <w:right w:val="none" w:sz="0" w:space="0" w:color="auto"/>
                          </w:divBdr>
                        </w:div>
                        <w:div w:id="9932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8886">
                  <w:marLeft w:val="0"/>
                  <w:marRight w:val="0"/>
                  <w:marTop w:val="0"/>
                  <w:marBottom w:val="0"/>
                  <w:divBdr>
                    <w:top w:val="none" w:sz="0" w:space="0" w:color="auto"/>
                    <w:left w:val="none" w:sz="0" w:space="0" w:color="auto"/>
                    <w:bottom w:val="none" w:sz="0" w:space="0" w:color="auto"/>
                    <w:right w:val="none" w:sz="0" w:space="0" w:color="auto"/>
                  </w:divBdr>
                  <w:divsChild>
                    <w:div w:id="1835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27262">
          <w:marLeft w:val="0"/>
          <w:marRight w:val="0"/>
          <w:marTop w:val="150"/>
          <w:marBottom w:val="300"/>
          <w:divBdr>
            <w:top w:val="none" w:sz="0" w:space="0" w:color="auto"/>
            <w:left w:val="none" w:sz="0" w:space="0" w:color="auto"/>
            <w:bottom w:val="none" w:sz="0" w:space="0" w:color="auto"/>
            <w:right w:val="none" w:sz="0" w:space="0" w:color="auto"/>
          </w:divBdr>
          <w:divsChild>
            <w:div w:id="1774855951">
              <w:marLeft w:val="0"/>
              <w:marRight w:val="0"/>
              <w:marTop w:val="0"/>
              <w:marBottom w:val="0"/>
              <w:divBdr>
                <w:top w:val="none" w:sz="0" w:space="0" w:color="auto"/>
                <w:left w:val="none" w:sz="0" w:space="0" w:color="auto"/>
                <w:bottom w:val="none" w:sz="0" w:space="0" w:color="auto"/>
                <w:right w:val="none" w:sz="0" w:space="0" w:color="auto"/>
              </w:divBdr>
              <w:divsChild>
                <w:div w:id="60904630">
                  <w:marLeft w:val="0"/>
                  <w:marRight w:val="0"/>
                  <w:marTop w:val="0"/>
                  <w:marBottom w:val="0"/>
                  <w:divBdr>
                    <w:top w:val="none" w:sz="0" w:space="0" w:color="auto"/>
                    <w:left w:val="none" w:sz="0" w:space="0" w:color="auto"/>
                    <w:bottom w:val="none" w:sz="0" w:space="0" w:color="auto"/>
                    <w:right w:val="none" w:sz="0" w:space="0" w:color="auto"/>
                  </w:divBdr>
                  <w:divsChild>
                    <w:div w:id="644286935">
                      <w:marLeft w:val="0"/>
                      <w:marRight w:val="0"/>
                      <w:marTop w:val="0"/>
                      <w:marBottom w:val="0"/>
                      <w:divBdr>
                        <w:top w:val="none" w:sz="0" w:space="0" w:color="auto"/>
                        <w:left w:val="none" w:sz="0" w:space="0" w:color="auto"/>
                        <w:bottom w:val="none" w:sz="0" w:space="0" w:color="auto"/>
                        <w:right w:val="none" w:sz="0" w:space="0" w:color="auto"/>
                      </w:divBdr>
                      <w:divsChild>
                        <w:div w:id="9253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281451">
      <w:bodyDiv w:val="1"/>
      <w:marLeft w:val="0"/>
      <w:marRight w:val="0"/>
      <w:marTop w:val="0"/>
      <w:marBottom w:val="0"/>
      <w:divBdr>
        <w:top w:val="none" w:sz="0" w:space="0" w:color="auto"/>
        <w:left w:val="none" w:sz="0" w:space="0" w:color="auto"/>
        <w:bottom w:val="none" w:sz="0" w:space="0" w:color="auto"/>
        <w:right w:val="none" w:sz="0" w:space="0" w:color="auto"/>
      </w:divBdr>
      <w:divsChild>
        <w:div w:id="148794736">
          <w:marLeft w:val="0"/>
          <w:marRight w:val="0"/>
          <w:marTop w:val="150"/>
          <w:marBottom w:val="300"/>
          <w:divBdr>
            <w:top w:val="none" w:sz="0" w:space="0" w:color="auto"/>
            <w:left w:val="none" w:sz="0" w:space="0" w:color="auto"/>
            <w:bottom w:val="none" w:sz="0" w:space="0" w:color="auto"/>
            <w:right w:val="none" w:sz="0" w:space="0" w:color="auto"/>
          </w:divBdr>
          <w:divsChild>
            <w:div w:id="394938733">
              <w:marLeft w:val="0"/>
              <w:marRight w:val="0"/>
              <w:marTop w:val="0"/>
              <w:marBottom w:val="0"/>
              <w:divBdr>
                <w:top w:val="none" w:sz="0" w:space="0" w:color="auto"/>
                <w:left w:val="none" w:sz="0" w:space="0" w:color="auto"/>
                <w:bottom w:val="none" w:sz="0" w:space="0" w:color="auto"/>
                <w:right w:val="none" w:sz="0" w:space="0" w:color="auto"/>
              </w:divBdr>
              <w:divsChild>
                <w:div w:id="1655063840">
                  <w:marLeft w:val="0"/>
                  <w:marRight w:val="0"/>
                  <w:marTop w:val="0"/>
                  <w:marBottom w:val="0"/>
                  <w:divBdr>
                    <w:top w:val="none" w:sz="0" w:space="0" w:color="auto"/>
                    <w:left w:val="none" w:sz="0" w:space="0" w:color="auto"/>
                    <w:bottom w:val="none" w:sz="0" w:space="0" w:color="auto"/>
                    <w:right w:val="none" w:sz="0" w:space="0" w:color="auto"/>
                  </w:divBdr>
                  <w:divsChild>
                    <w:div w:id="19747505">
                      <w:marLeft w:val="0"/>
                      <w:marRight w:val="0"/>
                      <w:marTop w:val="0"/>
                      <w:marBottom w:val="0"/>
                      <w:divBdr>
                        <w:top w:val="none" w:sz="0" w:space="0" w:color="auto"/>
                        <w:left w:val="none" w:sz="0" w:space="0" w:color="auto"/>
                        <w:bottom w:val="none" w:sz="0" w:space="0" w:color="auto"/>
                        <w:right w:val="none" w:sz="0" w:space="0" w:color="auto"/>
                      </w:divBdr>
                      <w:divsChild>
                        <w:div w:id="2019192106">
                          <w:marLeft w:val="0"/>
                          <w:marRight w:val="0"/>
                          <w:marTop w:val="0"/>
                          <w:marBottom w:val="0"/>
                          <w:divBdr>
                            <w:top w:val="none" w:sz="0" w:space="0" w:color="auto"/>
                            <w:left w:val="none" w:sz="0" w:space="0" w:color="auto"/>
                            <w:bottom w:val="none" w:sz="0" w:space="0" w:color="auto"/>
                            <w:right w:val="none" w:sz="0" w:space="0" w:color="auto"/>
                          </w:divBdr>
                        </w:div>
                        <w:div w:id="459225792">
                          <w:marLeft w:val="0"/>
                          <w:marRight w:val="0"/>
                          <w:marTop w:val="0"/>
                          <w:marBottom w:val="0"/>
                          <w:divBdr>
                            <w:top w:val="none" w:sz="0" w:space="0" w:color="auto"/>
                            <w:left w:val="none" w:sz="0" w:space="0" w:color="auto"/>
                            <w:bottom w:val="none" w:sz="0" w:space="0" w:color="auto"/>
                            <w:right w:val="none" w:sz="0" w:space="0" w:color="auto"/>
                          </w:divBdr>
                        </w:div>
                        <w:div w:id="1703704434">
                          <w:marLeft w:val="0"/>
                          <w:marRight w:val="0"/>
                          <w:marTop w:val="0"/>
                          <w:marBottom w:val="0"/>
                          <w:divBdr>
                            <w:top w:val="none" w:sz="0" w:space="0" w:color="auto"/>
                            <w:left w:val="none" w:sz="0" w:space="0" w:color="auto"/>
                            <w:bottom w:val="none" w:sz="0" w:space="0" w:color="auto"/>
                            <w:right w:val="none" w:sz="0" w:space="0" w:color="auto"/>
                          </w:divBdr>
                        </w:div>
                        <w:div w:id="20322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9733">
                  <w:marLeft w:val="0"/>
                  <w:marRight w:val="0"/>
                  <w:marTop w:val="0"/>
                  <w:marBottom w:val="0"/>
                  <w:divBdr>
                    <w:top w:val="none" w:sz="0" w:space="0" w:color="auto"/>
                    <w:left w:val="none" w:sz="0" w:space="0" w:color="auto"/>
                    <w:bottom w:val="none" w:sz="0" w:space="0" w:color="auto"/>
                    <w:right w:val="none" w:sz="0" w:space="0" w:color="auto"/>
                  </w:divBdr>
                  <w:divsChild>
                    <w:div w:id="18636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4343">
          <w:marLeft w:val="0"/>
          <w:marRight w:val="0"/>
          <w:marTop w:val="150"/>
          <w:marBottom w:val="300"/>
          <w:divBdr>
            <w:top w:val="none" w:sz="0" w:space="0" w:color="auto"/>
            <w:left w:val="none" w:sz="0" w:space="0" w:color="auto"/>
            <w:bottom w:val="none" w:sz="0" w:space="0" w:color="auto"/>
            <w:right w:val="none" w:sz="0" w:space="0" w:color="auto"/>
          </w:divBdr>
          <w:divsChild>
            <w:div w:id="2045445033">
              <w:marLeft w:val="0"/>
              <w:marRight w:val="0"/>
              <w:marTop w:val="0"/>
              <w:marBottom w:val="0"/>
              <w:divBdr>
                <w:top w:val="none" w:sz="0" w:space="0" w:color="auto"/>
                <w:left w:val="none" w:sz="0" w:space="0" w:color="auto"/>
                <w:bottom w:val="none" w:sz="0" w:space="0" w:color="auto"/>
                <w:right w:val="none" w:sz="0" w:space="0" w:color="auto"/>
              </w:divBdr>
              <w:divsChild>
                <w:div w:id="2088183797">
                  <w:marLeft w:val="0"/>
                  <w:marRight w:val="0"/>
                  <w:marTop w:val="0"/>
                  <w:marBottom w:val="0"/>
                  <w:divBdr>
                    <w:top w:val="none" w:sz="0" w:space="0" w:color="auto"/>
                    <w:left w:val="none" w:sz="0" w:space="0" w:color="auto"/>
                    <w:bottom w:val="none" w:sz="0" w:space="0" w:color="auto"/>
                    <w:right w:val="none" w:sz="0" w:space="0" w:color="auto"/>
                  </w:divBdr>
                  <w:divsChild>
                    <w:div w:id="748355807">
                      <w:marLeft w:val="0"/>
                      <w:marRight w:val="0"/>
                      <w:marTop w:val="0"/>
                      <w:marBottom w:val="0"/>
                      <w:divBdr>
                        <w:top w:val="none" w:sz="0" w:space="0" w:color="auto"/>
                        <w:left w:val="none" w:sz="0" w:space="0" w:color="auto"/>
                        <w:bottom w:val="none" w:sz="0" w:space="0" w:color="auto"/>
                        <w:right w:val="none" w:sz="0" w:space="0" w:color="auto"/>
                      </w:divBdr>
                      <w:divsChild>
                        <w:div w:id="210429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3.svg"/><Relationship Id="rId32" Type="http://schemas.openxmlformats.org/officeDocument/2006/relationships/image" Target="media/image23.jp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sv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g"/><Relationship Id="rId12" Type="http://schemas.openxmlformats.org/officeDocument/2006/relationships/image" Target="media/image4.png"/><Relationship Id="rId17" Type="http://schemas.openxmlformats.org/officeDocument/2006/relationships/image" Target="media/image9.sv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30.jpg"/><Relationship Id="rId109" Type="http://schemas.openxmlformats.org/officeDocument/2006/relationships/image" Target="media/image10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jp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6.sv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g"/><Relationship Id="rId168"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sv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jp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jp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g"/><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0.jp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8.jp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footer" Target="footer2.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55.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8F53F-FB37-47CC-B331-F7743484F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2290</TotalTime>
  <Pages>100</Pages>
  <Words>7511</Words>
  <Characters>42815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xuan</cp:lastModifiedBy>
  <cp:revision>86</cp:revision>
  <cp:lastPrinted>2021-10-07T09:16:00Z</cp:lastPrinted>
  <dcterms:created xsi:type="dcterms:W3CDTF">2021-10-01T14:55:00Z</dcterms:created>
  <dcterms:modified xsi:type="dcterms:W3CDTF">2021-10-08T13:14:00Z</dcterms:modified>
</cp:coreProperties>
</file>